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ADA" w:rsidRPr="006A0481" w:rsidRDefault="00C53ADA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:rsidR="00C53ADA" w:rsidRPr="006A0481" w:rsidRDefault="00897BE4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Санкт-Петербургский </w:t>
      </w:r>
      <w:r w:rsidR="00C53ADA" w:rsidRPr="006A0481">
        <w:rPr>
          <w:rFonts w:eastAsia="Times New Roman" w:cs="Times New Roman"/>
        </w:rPr>
        <w:t>политехнический университет</w:t>
      </w:r>
      <w:r w:rsidRPr="00897BE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Петра Великого</w:t>
      </w:r>
    </w:p>
    <w:p w:rsidR="00C53ADA" w:rsidRPr="006A0481" w:rsidRDefault="00C53ADA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:rsidR="00C53ADA" w:rsidRPr="006A0481" w:rsidRDefault="00C53ADA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897BE4">
        <w:rPr>
          <w:rFonts w:eastAsia="Times New Roman" w:cs="Times New Roman"/>
        </w:rPr>
        <w:t>компьютерных наук и технологий</w:t>
      </w:r>
    </w:p>
    <w:p w:rsidR="00C53ADA" w:rsidRPr="006A0481" w:rsidRDefault="00C53ADA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 w:rsidRPr="006A0481">
        <w:rPr>
          <w:rFonts w:eastAsia="Times New Roman" w:cs="Times New Roman"/>
          <w:b/>
        </w:rPr>
        <w:t>Кафедра «Информационная безопасность компьютерных систем»</w:t>
      </w: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830F2D" w:rsidRDefault="00830F2D" w:rsidP="00830F2D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830F2D" w:rsidRPr="004B321D" w:rsidRDefault="007355FE" w:rsidP="00830F2D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caps/>
          <w:sz w:val="32"/>
          <w:szCs w:val="32"/>
        </w:rPr>
        <w:t xml:space="preserve">по лабораторной работе № </w:t>
      </w:r>
      <w:r w:rsidR="00342A46">
        <w:rPr>
          <w:b/>
          <w:caps/>
          <w:sz w:val="32"/>
          <w:szCs w:val="32"/>
        </w:rPr>
        <w:t>2</w:t>
      </w:r>
    </w:p>
    <w:p w:rsidR="00C53ADA" w:rsidRPr="006A0481" w:rsidRDefault="00C53ADA" w:rsidP="007821D0">
      <w:pPr>
        <w:numPr>
          <w:ilvl w:val="0"/>
          <w:numId w:val="11"/>
        </w:numPr>
        <w:suppressAutoHyphens/>
        <w:spacing w:line="240" w:lineRule="auto"/>
        <w:jc w:val="center"/>
        <w:rPr>
          <w:rFonts w:eastAsia="Times New Roman" w:cs="Times New Roman"/>
          <w:spacing w:val="62"/>
        </w:rPr>
      </w:pPr>
    </w:p>
    <w:p w:rsidR="0024620D" w:rsidRPr="00C91EE6" w:rsidRDefault="00C91EE6" w:rsidP="00551AA4">
      <w:pPr>
        <w:pStyle w:val="1"/>
        <w:numPr>
          <w:ilvl w:val="0"/>
          <w:numId w:val="0"/>
        </w:numPr>
        <w:spacing w:line="240" w:lineRule="auto"/>
        <w:jc w:val="center"/>
        <w:rPr>
          <w:sz w:val="24"/>
          <w:szCs w:val="24"/>
          <w:lang w:val="en-US"/>
        </w:rPr>
      </w:pPr>
      <w:bookmarkStart w:id="0" w:name="_Toc465193231"/>
      <w:bookmarkStart w:id="1" w:name="_Toc465194251"/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ервисы </w:t>
      </w:r>
      <w:r>
        <w:rPr>
          <w:sz w:val="24"/>
          <w:szCs w:val="24"/>
          <w:lang w:val="en-US"/>
        </w:rPr>
        <w:t>MS Windows</w:t>
      </w:r>
      <w:bookmarkEnd w:id="0"/>
      <w:bookmarkEnd w:id="1"/>
    </w:p>
    <w:p w:rsidR="00C53ADA" w:rsidRPr="006A0481" w:rsidRDefault="00C53ADA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551AA4">
        <w:rPr>
          <w:rFonts w:eastAsia="Times New Roman" w:cs="Times New Roman"/>
        </w:rPr>
        <w:t>Безопасность современных информационных технологий</w:t>
      </w:r>
      <w:r w:rsidRPr="006A0481">
        <w:rPr>
          <w:rFonts w:eastAsia="Times New Roman" w:cs="Times New Roman"/>
        </w:rPr>
        <w:t>»</w:t>
      </w:r>
    </w:p>
    <w:p w:rsidR="00C53ADA" w:rsidRDefault="00C53ADA" w:rsidP="00C53ADA"/>
    <w:p w:rsidR="00C53ADA" w:rsidRDefault="00C53ADA" w:rsidP="00C53ADA"/>
    <w:p w:rsidR="00830F2D" w:rsidRDefault="00830F2D" w:rsidP="00C53ADA"/>
    <w:p w:rsidR="00830F2D" w:rsidRDefault="00830F2D" w:rsidP="00C53ADA"/>
    <w:p w:rsidR="00830F2D" w:rsidRDefault="00830F2D" w:rsidP="00C53ADA"/>
    <w:p w:rsidR="00C53ADA" w:rsidRPr="00B57B60" w:rsidRDefault="00C53ADA" w:rsidP="007821D0">
      <w:pPr>
        <w:pStyle w:val="af3"/>
        <w:numPr>
          <w:ilvl w:val="0"/>
          <w:numId w:val="11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:rsidR="00C53ADA" w:rsidRPr="00B57B60" w:rsidRDefault="00C53ADA" w:rsidP="007821D0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студент гр. </w:t>
      </w:r>
      <w:r w:rsidR="00491F12">
        <w:rPr>
          <w:rFonts w:cs="Times New Roman"/>
        </w:rPr>
        <w:t>3</w:t>
      </w:r>
      <w:r w:rsidRPr="00B57B60">
        <w:rPr>
          <w:rFonts w:cs="Times New Roman"/>
        </w:rPr>
        <w:t>3</w:t>
      </w:r>
      <w:r w:rsidR="00B968FE">
        <w:rPr>
          <w:rFonts w:cs="Times New Roman"/>
        </w:rPr>
        <w:t>508</w:t>
      </w:r>
      <w:r w:rsidRPr="00B57B60">
        <w:rPr>
          <w:rFonts w:cs="Times New Roman"/>
        </w:rPr>
        <w:t>/</w:t>
      </w:r>
      <w:r w:rsidR="00897BE4">
        <w:rPr>
          <w:rFonts w:cs="Times New Roman"/>
        </w:rPr>
        <w:t>3</w:t>
      </w: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 w:rsidR="006F2DE7">
        <w:rPr>
          <w:rFonts w:cs="Times New Roman"/>
        </w:rPr>
        <w:t xml:space="preserve">   </w:t>
      </w:r>
      <w:r w:rsidR="00897BE4">
        <w:rPr>
          <w:rFonts w:cs="Times New Roman"/>
        </w:rPr>
        <w:t>Проценко</w:t>
      </w:r>
      <w:r w:rsidR="002E5CC5">
        <w:rPr>
          <w:rFonts w:cs="Times New Roman"/>
        </w:rPr>
        <w:t xml:space="preserve"> </w:t>
      </w:r>
      <w:r w:rsidR="00897BE4">
        <w:rPr>
          <w:rFonts w:cs="Times New Roman"/>
        </w:rPr>
        <w:t>Е.Г</w:t>
      </w:r>
      <w:r w:rsidR="002E5CC5">
        <w:rPr>
          <w:rFonts w:cs="Times New Roman"/>
        </w:rPr>
        <w:t>.</w:t>
      </w:r>
    </w:p>
    <w:p w:rsidR="00C53ADA" w:rsidRPr="00B57B60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 w:rsidR="00F37CDE">
        <w:rPr>
          <w:rFonts w:cs="Times New Roman"/>
        </w:rPr>
        <w:t xml:space="preserve"> </w:t>
      </w:r>
      <w:r w:rsidR="00F37CDE">
        <w:rPr>
          <w:rFonts w:cs="Times New Roman"/>
          <w:sz w:val="22"/>
          <w:szCs w:val="22"/>
        </w:rPr>
        <w:t>__________</w:t>
      </w:r>
    </w:p>
    <w:p w:rsidR="004F1D5E" w:rsidRDefault="004F1D5E" w:rsidP="007821D0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:rsidR="00C53ADA" w:rsidRPr="004F1D5E" w:rsidRDefault="004F1D5E" w:rsidP="004F1D5E">
      <w:pPr>
        <w:pStyle w:val="af3"/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Руководитель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C53ADA" w:rsidRPr="004F1D5E">
        <w:rPr>
          <w:rFonts w:cs="Times New Roman"/>
        </w:rPr>
        <w:tab/>
      </w:r>
      <w:r w:rsidR="00C53ADA" w:rsidRPr="004F1D5E">
        <w:rPr>
          <w:rFonts w:cs="Times New Roman"/>
        </w:rPr>
        <w:tab/>
      </w:r>
      <w:r w:rsidR="003C218B" w:rsidRPr="004F1D5E">
        <w:rPr>
          <w:rFonts w:cs="Times New Roman"/>
        </w:rPr>
        <w:t xml:space="preserve">       </w:t>
      </w:r>
      <w:r w:rsidR="00491F12">
        <w:rPr>
          <w:rFonts w:cs="Times New Roman"/>
        </w:rPr>
        <w:tab/>
      </w:r>
      <w:r w:rsidR="00491F12">
        <w:rPr>
          <w:rFonts w:cs="Times New Roman"/>
        </w:rPr>
        <w:tab/>
      </w:r>
      <w:r w:rsidR="00551AA4">
        <w:rPr>
          <w:rFonts w:cs="Times New Roman"/>
        </w:rPr>
        <w:t>Иванов</w:t>
      </w:r>
      <w:r w:rsidR="00491F12">
        <w:rPr>
          <w:rFonts w:cs="Times New Roman"/>
        </w:rPr>
        <w:t xml:space="preserve"> </w:t>
      </w:r>
      <w:r w:rsidR="00551AA4">
        <w:rPr>
          <w:rFonts w:cs="Times New Roman"/>
        </w:rPr>
        <w:t>Д</w:t>
      </w:r>
      <w:r w:rsidR="00491F12">
        <w:rPr>
          <w:rFonts w:cs="Times New Roman"/>
        </w:rPr>
        <w:t>.В.</w:t>
      </w:r>
    </w:p>
    <w:p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="00F37CDE">
        <w:rPr>
          <w:rFonts w:cs="Times New Roman"/>
        </w:rPr>
        <w:t xml:space="preserve"> </w:t>
      </w:r>
      <w:r w:rsidR="00F37CDE">
        <w:rPr>
          <w:rFonts w:cs="Times New Roman"/>
          <w:sz w:val="22"/>
          <w:szCs w:val="22"/>
        </w:rPr>
        <w:t>__________</w:t>
      </w:r>
    </w:p>
    <w:p w:rsidR="00C53ADA" w:rsidRPr="00B57B60" w:rsidRDefault="00C53ADA" w:rsidP="007821D0">
      <w:pPr>
        <w:pStyle w:val="af3"/>
        <w:numPr>
          <w:ilvl w:val="0"/>
          <w:numId w:val="11"/>
        </w:numPr>
        <w:tabs>
          <w:tab w:val="left" w:pos="3960"/>
          <w:tab w:val="left" w:pos="6840"/>
        </w:tabs>
        <w:spacing w:after="200" w:line="276" w:lineRule="auto"/>
        <w:jc w:val="left"/>
      </w:pPr>
    </w:p>
    <w:p w:rsidR="00C53ADA" w:rsidRPr="006A0481" w:rsidRDefault="00C53ADA" w:rsidP="007821D0">
      <w:pPr>
        <w:numPr>
          <w:ilvl w:val="0"/>
          <w:numId w:val="11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7355FE" w:rsidRDefault="007355FE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F2DE7" w:rsidRDefault="006F2DE7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897BE4" w:rsidRDefault="00897BE4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Pr="006A0481" w:rsidRDefault="00C53ADA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:rsidR="00C53ADA" w:rsidRPr="006F2DE7" w:rsidRDefault="00C53ADA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4"/>
          <w:szCs w:val="20"/>
        </w:rPr>
      </w:pPr>
      <w:r w:rsidRPr="006A0481">
        <w:rPr>
          <w:rFonts w:eastAsia="Times New Roman" w:cs="Times New Roman"/>
        </w:rPr>
        <w:t>201</w:t>
      </w:r>
      <w:r w:rsidR="00897BE4">
        <w:rPr>
          <w:rFonts w:eastAsia="Times New Roman" w:cs="Times New Roman"/>
        </w:rPr>
        <w:t>6</w:t>
      </w:r>
      <w:bookmarkStart w:id="2" w:name="_GoBack"/>
      <w:bookmarkEnd w:id="2"/>
    </w:p>
    <w:bookmarkStart w:id="3" w:name="_Toc461466638" w:displacedByCustomXml="next"/>
    <w:bookmarkStart w:id="4" w:name="_Toc399929201" w:displacedByCustomXml="next"/>
    <w:bookmarkStart w:id="5" w:name="_Toc399929241" w:displacedByCustomXml="next"/>
    <w:bookmarkStart w:id="6" w:name="_Toc399929116" w:displacedByCustomXml="next"/>
    <w:bookmarkStart w:id="7" w:name="_Toc465194252" w:displacedByCustomXml="next"/>
    <w:bookmarkStart w:id="8" w:name="_Toc465193232" w:displacedByCustomXml="next"/>
    <w:bookmarkStart w:id="9" w:name="_Toc462840306" w:displacedByCustomXml="next"/>
    <w:bookmarkStart w:id="10" w:name="_Toc462840398" w:displacedByCustomXml="next"/>
    <w:bookmarkStart w:id="11" w:name="_Toc462840447" w:displacedByCustomXml="next"/>
    <w:sdt>
      <w:sdtPr>
        <w:rPr>
          <w:rFonts w:eastAsia="Calibri" w:cstheme="minorBidi"/>
          <w:b w:val="0"/>
          <w:bCs w:val="0"/>
          <w:caps w:val="0"/>
          <w:kern w:val="0"/>
          <w:szCs w:val="22"/>
          <w:lang w:eastAsia="en-US"/>
        </w:rPr>
        <w:id w:val="-1662688330"/>
        <w:docPartObj>
          <w:docPartGallery w:val="Table of Contents"/>
          <w:docPartUnique/>
        </w:docPartObj>
      </w:sdtPr>
      <w:sdtEndPr>
        <w:rPr>
          <w:rFonts w:eastAsiaTheme="minorEastAsia"/>
          <w:szCs w:val="28"/>
          <w:lang w:eastAsia="ru-RU"/>
        </w:rPr>
      </w:sdtEndPr>
      <w:sdtContent>
        <w:bookmarkEnd w:id="6" w:displacedByCustomXml="prev"/>
        <w:bookmarkEnd w:id="5" w:displacedByCustomXml="prev"/>
        <w:bookmarkEnd w:id="4" w:displacedByCustomXml="prev"/>
        <w:bookmarkEnd w:id="3" w:displacedByCustomXml="prev"/>
        <w:p w:rsidR="00E57BD6" w:rsidRDefault="00551AA4" w:rsidP="00AE029F">
          <w:pPr>
            <w:pStyle w:val="af8"/>
            <w:numPr>
              <w:ilvl w:val="0"/>
              <w:numId w:val="11"/>
            </w:numPr>
            <w:rPr>
              <w:noProof/>
            </w:rPr>
          </w:pPr>
          <w:r>
            <w:t>Содержание</w:t>
          </w:r>
          <w:bookmarkEnd w:id="11"/>
          <w:bookmarkEnd w:id="10"/>
          <w:bookmarkEnd w:id="9"/>
          <w:bookmarkEnd w:id="8"/>
          <w:bookmarkEnd w:id="7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E57BD6" w:rsidRDefault="00E57BD6">
          <w:pPr>
            <w:pStyle w:val="1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65194253" w:history="1">
            <w:r w:rsidRPr="0073700F">
              <w:rPr>
                <w:rStyle w:val="aff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73700F">
              <w:rPr>
                <w:rStyle w:val="aff2"/>
              </w:rPr>
              <w:t>Цель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_Toc465194253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1F4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57BD6" w:rsidRDefault="00E57BD6">
          <w:pPr>
            <w:pStyle w:val="1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65194254" w:history="1">
            <w:r w:rsidRPr="0073700F">
              <w:rPr>
                <w:rStyle w:val="aff2"/>
              </w:rPr>
              <w:t>2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73700F">
              <w:rPr>
                <w:rStyle w:val="aff2"/>
              </w:rPr>
              <w:t>Теоретические сведения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_Toc465194254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1F4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57BD6" w:rsidRDefault="00E57BD6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465194255" w:history="1">
            <w:r w:rsidRPr="0073700F">
              <w:rPr>
                <w:rStyle w:val="aff2"/>
                <w:noProof/>
                <w:lang w:val="en-US"/>
              </w:rPr>
              <w:t>2.1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73700F">
              <w:rPr>
                <w:rStyle w:val="aff2"/>
                <w:noProof/>
              </w:rPr>
              <w:t xml:space="preserve">Об </w:t>
            </w:r>
            <w:r w:rsidRPr="0073700F">
              <w:rPr>
                <w:rStyle w:val="aff2"/>
                <w:noProof/>
                <w:lang w:val="en-US"/>
              </w:rPr>
              <w:t>SCM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F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BD6" w:rsidRDefault="00E57BD6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465194256" w:history="1">
            <w:r w:rsidRPr="0073700F">
              <w:rPr>
                <w:rStyle w:val="aff2"/>
                <w:noProof/>
              </w:rPr>
              <w:t>2.2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73700F">
              <w:rPr>
                <w:rStyle w:val="aff2"/>
                <w:noProof/>
              </w:rPr>
              <w:t>Сервисные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F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BD6" w:rsidRDefault="00E57BD6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465194257" w:history="1">
            <w:r w:rsidRPr="0073700F">
              <w:rPr>
                <w:rStyle w:val="aff2"/>
                <w:noProof/>
                <w:lang w:val="en-US"/>
              </w:rPr>
              <w:t>2.3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73700F">
              <w:rPr>
                <w:rStyle w:val="aff2"/>
                <w:noProof/>
                <w:lang w:val="en-US"/>
              </w:rPr>
              <w:t>Service Entry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F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BD6" w:rsidRDefault="00E57BD6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465194258" w:history="1">
            <w:r w:rsidRPr="0073700F">
              <w:rPr>
                <w:rStyle w:val="aff2"/>
                <w:noProof/>
              </w:rPr>
              <w:t>2.4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73700F">
              <w:rPr>
                <w:rStyle w:val="aff2"/>
                <w:noProof/>
              </w:rPr>
              <w:t>Service ServiceMain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F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BD6" w:rsidRDefault="00E57BD6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465194259" w:history="1">
            <w:r w:rsidRPr="0073700F">
              <w:rPr>
                <w:rStyle w:val="aff2"/>
                <w:noProof/>
                <w:lang w:val="en-US"/>
              </w:rPr>
              <w:t>2.5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73700F">
              <w:rPr>
                <w:rStyle w:val="aff2"/>
                <w:noProof/>
                <w:lang w:val="en-US"/>
              </w:rPr>
              <w:t>Service Control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F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BD6" w:rsidRDefault="00E57BD6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465194260" w:history="1">
            <w:r w:rsidRPr="0073700F">
              <w:rPr>
                <w:rStyle w:val="aff2"/>
                <w:noProof/>
                <w:lang w:val="en-US"/>
              </w:rPr>
              <w:t>2.6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73700F">
              <w:rPr>
                <w:rStyle w:val="aff2"/>
                <w:noProof/>
                <w:lang w:val="en-US"/>
              </w:rPr>
              <w:t>SCP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F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BD6" w:rsidRDefault="00E57BD6">
          <w:pPr>
            <w:pStyle w:val="1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65194261" w:history="1">
            <w:r w:rsidRPr="0073700F">
              <w:rPr>
                <w:rStyle w:val="aff2"/>
              </w:rPr>
              <w:t>3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73700F">
              <w:rPr>
                <w:rStyle w:val="aff2"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_Toc465194261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1F41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57BD6" w:rsidRDefault="00E57BD6">
          <w:pPr>
            <w:pStyle w:val="1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65194262" w:history="1">
            <w:r w:rsidRPr="0073700F">
              <w:rPr>
                <w:rStyle w:val="aff2"/>
              </w:rPr>
              <w:t>4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73700F">
              <w:rPr>
                <w:rStyle w:val="aff2"/>
              </w:rPr>
              <w:t>Ответы на контрольные вопросы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_Toc465194262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1F41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E57BD6" w:rsidRDefault="00E57BD6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465194263" w:history="1">
            <w:r w:rsidRPr="0073700F">
              <w:rPr>
                <w:rStyle w:val="aff2"/>
                <w:noProof/>
              </w:rPr>
              <w:t>4.1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73700F">
              <w:rPr>
                <w:rStyle w:val="aff2"/>
                <w:noProof/>
              </w:rPr>
              <w:t>Какие операции выполняются при установке сервиса в систему?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F4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BD6" w:rsidRDefault="00E57BD6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465194264" w:history="1">
            <w:r w:rsidRPr="0073700F">
              <w:rPr>
                <w:rStyle w:val="aff2"/>
                <w:noProof/>
              </w:rPr>
              <w:t>4.2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73700F">
              <w:rPr>
                <w:rStyle w:val="aff2"/>
                <w:noProof/>
              </w:rPr>
              <w:t xml:space="preserve">Что такое </w:t>
            </w:r>
            <w:r w:rsidRPr="0073700F">
              <w:rPr>
                <w:rStyle w:val="aff2"/>
                <w:noProof/>
                <w:lang w:val="en-US"/>
              </w:rPr>
              <w:t>SCP</w:t>
            </w:r>
            <w:r w:rsidRPr="0073700F">
              <w:rPr>
                <w:rStyle w:val="aff2"/>
                <w:noProof/>
              </w:rPr>
              <w:t xml:space="preserve"> и зачем необходимо его реализовывать?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F4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BD6" w:rsidRDefault="00E57BD6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465194265" w:history="1">
            <w:r w:rsidRPr="0073700F">
              <w:rPr>
                <w:rStyle w:val="aff2"/>
                <w:noProof/>
              </w:rPr>
              <w:t>4.3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73700F">
              <w:rPr>
                <w:rStyle w:val="aff2"/>
                <w:noProof/>
              </w:rPr>
              <w:t>Какие возможности по управлению сервисами НЕ предоставляет оснастка “Службы”?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F4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BD6" w:rsidRDefault="00E57BD6">
          <w:pPr>
            <w:pStyle w:val="1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65194266" w:history="1">
            <w:r w:rsidRPr="0073700F">
              <w:rPr>
                <w:rStyle w:val="aff2"/>
              </w:rPr>
              <w:t>Список используемых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_Toc465194266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1F41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E57BD6" w:rsidRDefault="00E57BD6">
          <w:pPr>
            <w:pStyle w:val="1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65194267" w:history="1">
            <w:r w:rsidRPr="0073700F">
              <w:rPr>
                <w:rStyle w:val="aff2"/>
              </w:rPr>
              <w:t>Приложение</w:t>
            </w:r>
            <w:r w:rsidRPr="0073700F">
              <w:rPr>
                <w:rStyle w:val="aff2"/>
                <w:lang w:val="en-US"/>
              </w:rPr>
              <w:t xml:space="preserve"> </w:t>
            </w:r>
            <w:r w:rsidRPr="0073700F">
              <w:rPr>
                <w:rStyle w:val="aff2"/>
              </w:rPr>
              <w:t>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_Toc465194267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1F41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551AA4" w:rsidRDefault="00551AA4" w:rsidP="00551AA4">
          <w:pPr>
            <w:pStyle w:val="af3"/>
            <w:numPr>
              <w:ilvl w:val="0"/>
              <w:numId w:val="11"/>
            </w:numPr>
          </w:pPr>
          <w:r>
            <w:rPr>
              <w:b/>
            </w:rPr>
            <w:fldChar w:fldCharType="end"/>
          </w:r>
        </w:p>
      </w:sdtContent>
    </w:sdt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AE029F">
      <w:pPr>
        <w:suppressAutoHyphens/>
        <w:ind w:firstLine="0"/>
        <w:rPr>
          <w:rFonts w:eastAsia="Times New Roman" w:cs="Times New Roman"/>
          <w:b/>
        </w:rPr>
      </w:pPr>
    </w:p>
    <w:p w:rsidR="00AE029F" w:rsidRDefault="00AE029F">
      <w:pPr>
        <w:spacing w:line="240" w:lineRule="auto"/>
        <w:ind w:firstLine="0"/>
        <w:rPr>
          <w:rFonts w:eastAsia="Times New Roman" w:cs="Times New Roman"/>
          <w:b/>
          <w:bCs/>
          <w:caps/>
          <w:kern w:val="32"/>
          <w:szCs w:val="32"/>
        </w:rPr>
      </w:pPr>
      <w:r>
        <w:br w:type="page"/>
      </w:r>
    </w:p>
    <w:p w:rsidR="002E5CC5" w:rsidRPr="00EA26EF" w:rsidRDefault="00AE029F" w:rsidP="00AE029F">
      <w:pPr>
        <w:pStyle w:val="1"/>
        <w:ind w:left="993" w:hanging="426"/>
        <w:jc w:val="center"/>
      </w:pPr>
      <w:bookmarkStart w:id="12" w:name="_Toc465194253"/>
      <w:r>
        <w:lastRenderedPageBreak/>
        <w:t>Цель работы</w:t>
      </w:r>
      <w:bookmarkEnd w:id="12"/>
    </w:p>
    <w:p w:rsidR="00C91EE6" w:rsidRPr="00B25E0A" w:rsidRDefault="00C91EE6" w:rsidP="00C91EE6">
      <w:pPr>
        <w:rPr>
          <w:rFonts w:eastAsia="Times New Roman"/>
        </w:rPr>
      </w:pPr>
      <w:r w:rsidRPr="0036590A">
        <w:rPr>
          <w:rFonts w:eastAsia="Times New Roman"/>
        </w:rPr>
        <w:t>Написать программу-сервер</w:t>
      </w:r>
      <w:r>
        <w:rPr>
          <w:rFonts w:eastAsia="Times New Roman"/>
        </w:rPr>
        <w:t xml:space="preserve"> и программу-клиент</w:t>
      </w:r>
      <w:r w:rsidRPr="0036590A">
        <w:rPr>
          <w:rFonts w:eastAsia="Times New Roman"/>
        </w:rPr>
        <w:t>, работающ</w:t>
      </w:r>
      <w:r>
        <w:rPr>
          <w:rFonts w:eastAsia="Times New Roman"/>
        </w:rPr>
        <w:t>ие</w:t>
      </w:r>
      <w:r w:rsidRPr="0036590A">
        <w:rPr>
          <w:rFonts w:eastAsia="Times New Roman"/>
        </w:rPr>
        <w:t xml:space="preserve"> под Windows </w:t>
      </w:r>
      <w:r w:rsidRPr="0036590A">
        <w:rPr>
          <w:rFonts w:eastAsia="Times New Roman"/>
          <w:lang w:val="en-US"/>
        </w:rPr>
        <w:t>XP</w:t>
      </w:r>
      <w:r>
        <w:rPr>
          <w:rFonts w:eastAsia="Times New Roman"/>
        </w:rPr>
        <w:t xml:space="preserve"> и 7</w:t>
      </w:r>
      <w:r w:rsidRPr="0036590A">
        <w:rPr>
          <w:rFonts w:eastAsia="Times New Roman"/>
        </w:rPr>
        <w:t xml:space="preserve">. Сервер должен </w:t>
      </w:r>
      <w:r>
        <w:rPr>
          <w:rFonts w:eastAsia="Times New Roman"/>
        </w:rPr>
        <w:t xml:space="preserve">работать в качестве сервиса </w:t>
      </w:r>
      <w:r>
        <w:rPr>
          <w:rFonts w:eastAsia="Times New Roman"/>
          <w:lang w:val="en-US"/>
        </w:rPr>
        <w:t>Windows</w:t>
      </w:r>
      <w:r w:rsidRPr="00B25E0A">
        <w:rPr>
          <w:rFonts w:eastAsia="Times New Roman"/>
        </w:rPr>
        <w:t xml:space="preserve"> </w:t>
      </w:r>
      <w:r>
        <w:rPr>
          <w:rFonts w:eastAsia="Times New Roman"/>
        </w:rPr>
        <w:t xml:space="preserve">и </w:t>
      </w:r>
      <w:r w:rsidRPr="0036590A">
        <w:rPr>
          <w:rFonts w:eastAsia="Times New Roman"/>
        </w:rPr>
        <w:t>предоставлять доступ локальным и удаленным клиентам к файловой системе (локальной и удаленной).</w:t>
      </w:r>
    </w:p>
    <w:p w:rsidR="00C91EE6" w:rsidRPr="00E42F63" w:rsidRDefault="00C91EE6" w:rsidP="00C91EE6">
      <w:pPr>
        <w:rPr>
          <w:rFonts w:eastAsia="Times New Roman"/>
        </w:rPr>
      </w:pPr>
      <w:r w:rsidRPr="00E42F63">
        <w:rPr>
          <w:rFonts w:eastAsia="Times New Roman"/>
        </w:rPr>
        <w:t xml:space="preserve">Требования: </w:t>
      </w:r>
    </w:p>
    <w:p w:rsidR="00C91EE6" w:rsidRPr="00C91EE6" w:rsidRDefault="009A44DC" w:rsidP="00C91EE6">
      <w:pPr>
        <w:pStyle w:val="af3"/>
        <w:numPr>
          <w:ilvl w:val="0"/>
          <w:numId w:val="35"/>
        </w:numPr>
        <w:rPr>
          <w:rFonts w:eastAsia="Times New Roman"/>
        </w:rPr>
      </w:pPr>
      <w:r>
        <w:rPr>
          <w:rFonts w:eastAsia="Times New Roman"/>
        </w:rPr>
        <w:t>н</w:t>
      </w:r>
      <w:r w:rsidR="00C91EE6" w:rsidRPr="00C91EE6">
        <w:rPr>
          <w:rFonts w:eastAsia="Times New Roman"/>
        </w:rPr>
        <w:t>еобходимо использовать программу-клиент из лабораторной работы №1 (без изменений ее кода);</w:t>
      </w:r>
    </w:p>
    <w:p w:rsidR="00C91EE6" w:rsidRPr="00C91EE6" w:rsidRDefault="009A44DC" w:rsidP="00C91EE6">
      <w:pPr>
        <w:pStyle w:val="af3"/>
        <w:numPr>
          <w:ilvl w:val="0"/>
          <w:numId w:val="35"/>
        </w:numPr>
        <w:rPr>
          <w:rFonts w:eastAsia="Times New Roman"/>
        </w:rPr>
      </w:pPr>
      <w:r>
        <w:rPr>
          <w:rFonts w:eastAsia="Times New Roman"/>
        </w:rPr>
        <w:t>в</w:t>
      </w:r>
      <w:r w:rsidR="00C91EE6" w:rsidRPr="00C91EE6">
        <w:rPr>
          <w:rFonts w:eastAsia="Times New Roman"/>
        </w:rPr>
        <w:t xml:space="preserve"> качестве основы программы-сервер необходимо использовать исходный код программы-сервер из лабораторной работы №1 (statefull сервер);</w:t>
      </w:r>
    </w:p>
    <w:p w:rsidR="00C91EE6" w:rsidRPr="00C91EE6" w:rsidRDefault="009A44DC" w:rsidP="00C91EE6">
      <w:pPr>
        <w:pStyle w:val="af3"/>
        <w:numPr>
          <w:ilvl w:val="0"/>
          <w:numId w:val="35"/>
        </w:numPr>
        <w:rPr>
          <w:rFonts w:eastAsia="Times New Roman"/>
        </w:rPr>
      </w:pPr>
      <w:r>
        <w:rPr>
          <w:rFonts w:eastAsia="Times New Roman"/>
        </w:rPr>
        <w:t>р</w:t>
      </w:r>
      <w:r w:rsidR="00C91EE6" w:rsidRPr="00C91EE6">
        <w:rPr>
          <w:rFonts w:eastAsia="Times New Roman"/>
        </w:rPr>
        <w:t xml:space="preserve">абота в Windows </w:t>
      </w:r>
      <w:r w:rsidR="00C91EE6" w:rsidRPr="00C91EE6">
        <w:rPr>
          <w:rFonts w:eastAsia="Times New Roman"/>
          <w:lang w:val="en-US"/>
        </w:rPr>
        <w:t>XP</w:t>
      </w:r>
      <w:r w:rsidR="00C91EE6" w:rsidRPr="00C91EE6">
        <w:rPr>
          <w:rFonts w:eastAsia="Times New Roman"/>
        </w:rPr>
        <w:t xml:space="preserve">/7 (все </w:t>
      </w:r>
      <w:r w:rsidR="00C91EE6" w:rsidRPr="00C91EE6">
        <w:rPr>
          <w:rFonts w:eastAsia="Times New Roman"/>
          <w:lang w:val="en-US"/>
        </w:rPr>
        <w:t>SP</w:t>
      </w:r>
      <w:r w:rsidR="00C91EE6" w:rsidRPr="00C91EE6">
        <w:rPr>
          <w:rFonts w:eastAsia="Times New Roman"/>
        </w:rPr>
        <w:t>);</w:t>
      </w:r>
    </w:p>
    <w:p w:rsidR="00C91EE6" w:rsidRPr="00C91EE6" w:rsidRDefault="009A44DC" w:rsidP="00C91EE6">
      <w:pPr>
        <w:pStyle w:val="af3"/>
        <w:numPr>
          <w:ilvl w:val="0"/>
          <w:numId w:val="35"/>
        </w:numPr>
        <w:rPr>
          <w:rFonts w:eastAsia="Times New Roman"/>
        </w:rPr>
      </w:pPr>
      <w:r>
        <w:rPr>
          <w:rFonts w:eastAsia="Times New Roman"/>
        </w:rPr>
        <w:t>и</w:t>
      </w:r>
      <w:r w:rsidR="00C91EE6" w:rsidRPr="00C91EE6">
        <w:rPr>
          <w:rFonts w:eastAsia="Times New Roman"/>
        </w:rPr>
        <w:t>нсталляция, деинсталляция, запуск, останов из командной строки (реализация SCP);</w:t>
      </w:r>
    </w:p>
    <w:p w:rsidR="00C91EE6" w:rsidRPr="00C91EE6" w:rsidRDefault="009A44DC" w:rsidP="00C91EE6">
      <w:pPr>
        <w:pStyle w:val="af3"/>
        <w:numPr>
          <w:ilvl w:val="0"/>
          <w:numId w:val="35"/>
        </w:numPr>
        <w:rPr>
          <w:rFonts w:eastAsia="Times New Roman"/>
        </w:rPr>
      </w:pPr>
      <w:r>
        <w:rPr>
          <w:rFonts w:eastAsia="Times New Roman"/>
        </w:rPr>
        <w:t>к</w:t>
      </w:r>
      <w:r w:rsidR="00C91EE6" w:rsidRPr="00C91EE6">
        <w:rPr>
          <w:rFonts w:eastAsia="Times New Roman"/>
        </w:rPr>
        <w:t>орректный останов и перезапуск службы по запросу от SCM (через оснастку "Службы") (в том числе корректное завершение текущих активных соединений с удаленными клиентами).</w:t>
      </w:r>
    </w:p>
    <w:p w:rsidR="00A77C9C" w:rsidRDefault="00A77C9C" w:rsidP="00EA26EF">
      <w:pPr>
        <w:tabs>
          <w:tab w:val="left" w:pos="1100"/>
        </w:tabs>
        <w:suppressAutoHyphens/>
        <w:ind w:firstLine="426"/>
        <w:rPr>
          <w:rFonts w:eastAsia="Times New Roman"/>
        </w:rPr>
      </w:pPr>
    </w:p>
    <w:p w:rsidR="00A77C9C" w:rsidRDefault="00A77C9C" w:rsidP="00EA26EF">
      <w:pPr>
        <w:tabs>
          <w:tab w:val="left" w:pos="1100"/>
        </w:tabs>
        <w:suppressAutoHyphens/>
        <w:ind w:firstLine="426"/>
        <w:rPr>
          <w:rFonts w:eastAsia="Times New Roman" w:cs="Times New Roman"/>
        </w:rPr>
      </w:pPr>
    </w:p>
    <w:p w:rsidR="00A77C9C" w:rsidRDefault="00A77C9C" w:rsidP="00EA26EF">
      <w:pPr>
        <w:tabs>
          <w:tab w:val="left" w:pos="1100"/>
        </w:tabs>
        <w:suppressAutoHyphens/>
        <w:ind w:firstLine="426"/>
        <w:rPr>
          <w:rFonts w:eastAsia="Times New Roman" w:cs="Times New Roman"/>
        </w:rPr>
      </w:pPr>
    </w:p>
    <w:p w:rsidR="00A77C9C" w:rsidRDefault="00A77C9C" w:rsidP="00EA26EF">
      <w:pPr>
        <w:tabs>
          <w:tab w:val="left" w:pos="1100"/>
        </w:tabs>
        <w:suppressAutoHyphens/>
        <w:ind w:firstLine="426"/>
        <w:rPr>
          <w:rFonts w:eastAsia="Times New Roman" w:cs="Times New Roman"/>
        </w:rPr>
      </w:pPr>
    </w:p>
    <w:p w:rsidR="00A77C9C" w:rsidRDefault="00A77C9C" w:rsidP="00EA26EF">
      <w:pPr>
        <w:tabs>
          <w:tab w:val="left" w:pos="1100"/>
        </w:tabs>
        <w:suppressAutoHyphens/>
        <w:ind w:firstLine="426"/>
        <w:rPr>
          <w:rFonts w:eastAsia="Times New Roman" w:cs="Times New Roman"/>
        </w:rPr>
      </w:pPr>
    </w:p>
    <w:p w:rsidR="00A77C9C" w:rsidRDefault="00A77C9C" w:rsidP="00EA26EF">
      <w:pPr>
        <w:tabs>
          <w:tab w:val="left" w:pos="1100"/>
        </w:tabs>
        <w:suppressAutoHyphens/>
        <w:ind w:firstLine="426"/>
        <w:rPr>
          <w:rFonts w:eastAsia="Times New Roman" w:cs="Times New Roman"/>
        </w:rPr>
      </w:pPr>
    </w:p>
    <w:p w:rsidR="00A77C9C" w:rsidRPr="00EA26EF" w:rsidRDefault="00A77C9C" w:rsidP="000F2D0C">
      <w:pPr>
        <w:tabs>
          <w:tab w:val="left" w:pos="1100"/>
        </w:tabs>
        <w:suppressAutoHyphens/>
        <w:ind w:firstLine="0"/>
        <w:rPr>
          <w:rFonts w:eastAsia="Times New Roman" w:cs="Times New Roman"/>
        </w:rPr>
      </w:pPr>
    </w:p>
    <w:p w:rsidR="000F2D0C" w:rsidRDefault="000F2D0C">
      <w:pPr>
        <w:spacing w:line="240" w:lineRule="auto"/>
        <w:ind w:firstLine="0"/>
        <w:rPr>
          <w:rFonts w:eastAsia="Times New Roman" w:cs="Times New Roman"/>
          <w:b/>
          <w:bCs/>
          <w:caps/>
          <w:kern w:val="32"/>
          <w:szCs w:val="32"/>
        </w:rPr>
      </w:pPr>
      <w:r>
        <w:br w:type="page"/>
      </w:r>
    </w:p>
    <w:p w:rsidR="00491F12" w:rsidRDefault="00A77C9C" w:rsidP="002C02BA">
      <w:pPr>
        <w:pStyle w:val="1"/>
        <w:ind w:left="993" w:hanging="426"/>
        <w:jc w:val="center"/>
      </w:pPr>
      <w:bookmarkStart w:id="13" w:name="_Toc465194254"/>
      <w:r>
        <w:lastRenderedPageBreak/>
        <w:t>Теоретические сведения</w:t>
      </w:r>
      <w:bookmarkEnd w:id="13"/>
    </w:p>
    <w:p w:rsidR="00E90209" w:rsidRPr="00E90209" w:rsidRDefault="00E90209" w:rsidP="00E90209">
      <w:pPr>
        <w:pStyle w:val="21"/>
        <w:rPr>
          <w:lang w:val="en-US"/>
        </w:rPr>
      </w:pPr>
      <w:bookmarkStart w:id="14" w:name="_Toc465194255"/>
      <w:r>
        <w:t xml:space="preserve">Об </w:t>
      </w:r>
      <w:r>
        <w:rPr>
          <w:lang w:val="en-US"/>
        </w:rPr>
        <w:t>SCM</w:t>
      </w:r>
      <w:bookmarkEnd w:id="14"/>
    </w:p>
    <w:p w:rsidR="00A77C9C" w:rsidRDefault="009A44DC" w:rsidP="00A77C9C">
      <w:r>
        <w:rPr>
          <w:lang w:val="en-US"/>
        </w:rPr>
        <w:t>SCM</w:t>
      </w:r>
      <w:r w:rsidRPr="009A44DC">
        <w:t xml:space="preserve"> (</w:t>
      </w:r>
      <w:r>
        <w:rPr>
          <w:lang w:val="en-US"/>
        </w:rPr>
        <w:t>Service</w:t>
      </w:r>
      <w:r w:rsidRPr="009A44DC">
        <w:t xml:space="preserve"> </w:t>
      </w:r>
      <w:r>
        <w:rPr>
          <w:lang w:val="en-US"/>
        </w:rPr>
        <w:t>Control</w:t>
      </w:r>
      <w:r w:rsidRPr="009A44DC">
        <w:t xml:space="preserve"> </w:t>
      </w:r>
      <w:r>
        <w:rPr>
          <w:lang w:val="en-US"/>
        </w:rPr>
        <w:t>Manager</w:t>
      </w:r>
      <w:r w:rsidRPr="009A44DC">
        <w:t xml:space="preserve">) </w:t>
      </w:r>
      <w:r>
        <w:t xml:space="preserve">запускается вместе с системой. Он является </w:t>
      </w:r>
      <w:r>
        <w:rPr>
          <w:lang w:val="en-US"/>
        </w:rPr>
        <w:t>RPC</w:t>
      </w:r>
      <w:r w:rsidRPr="009A44DC">
        <w:t xml:space="preserve"> </w:t>
      </w:r>
      <w:r>
        <w:t xml:space="preserve">сервером, так </w:t>
      </w:r>
      <w:r>
        <w:rPr>
          <w:lang w:val="en-US"/>
        </w:rPr>
        <w:t>SCM</w:t>
      </w:r>
      <w:r w:rsidRPr="009A44DC">
        <w:t xml:space="preserve"> </w:t>
      </w:r>
      <w:r>
        <w:t>может управлять сервисами и контролирующими программами на удаленных компьютерах.</w:t>
      </w:r>
    </w:p>
    <w:p w:rsidR="009A44DC" w:rsidRPr="009A44DC" w:rsidRDefault="009A44DC" w:rsidP="00A77C9C">
      <w:r>
        <w:rPr>
          <w:lang w:val="en-US"/>
        </w:rPr>
        <w:t>SCM</w:t>
      </w:r>
      <w:r w:rsidRPr="009A44DC">
        <w:t xml:space="preserve"> </w:t>
      </w:r>
      <w:r>
        <w:t>предоставляет интерфейс для следующих задач</w:t>
      </w:r>
      <w:r w:rsidRPr="009A44DC">
        <w:t>:</w:t>
      </w:r>
    </w:p>
    <w:p w:rsidR="009A44DC" w:rsidRPr="009A44DC" w:rsidRDefault="009A44DC" w:rsidP="009A44DC">
      <w:pPr>
        <w:pStyle w:val="af3"/>
        <w:numPr>
          <w:ilvl w:val="0"/>
          <w:numId w:val="36"/>
        </w:numPr>
      </w:pPr>
      <w:r>
        <w:t>содержание базы данных установленных сервисов</w:t>
      </w:r>
      <w:r w:rsidRPr="009A44DC">
        <w:t>;</w:t>
      </w:r>
    </w:p>
    <w:p w:rsidR="009A44DC" w:rsidRPr="009A44DC" w:rsidRDefault="009A44DC" w:rsidP="009A44DC">
      <w:pPr>
        <w:pStyle w:val="af3"/>
        <w:numPr>
          <w:ilvl w:val="0"/>
          <w:numId w:val="36"/>
        </w:numPr>
      </w:pPr>
      <w:r>
        <w:t>запуск сервисов при загрузке системы или по требованию</w:t>
      </w:r>
      <w:r w:rsidRPr="009A44DC">
        <w:t>;</w:t>
      </w:r>
    </w:p>
    <w:p w:rsidR="009A44DC" w:rsidRPr="009A44DC" w:rsidRDefault="009A44DC" w:rsidP="009A44DC">
      <w:pPr>
        <w:pStyle w:val="af3"/>
        <w:numPr>
          <w:ilvl w:val="0"/>
          <w:numId w:val="36"/>
        </w:numPr>
      </w:pPr>
      <w:r>
        <w:t>содержание состояния работающих сервисов</w:t>
      </w:r>
      <w:r>
        <w:rPr>
          <w:lang w:val="en-US"/>
        </w:rPr>
        <w:t>;</w:t>
      </w:r>
    </w:p>
    <w:p w:rsidR="009A44DC" w:rsidRPr="009A44DC" w:rsidRDefault="009A44DC" w:rsidP="009A44DC">
      <w:pPr>
        <w:pStyle w:val="af3"/>
        <w:numPr>
          <w:ilvl w:val="0"/>
          <w:numId w:val="36"/>
        </w:numPr>
      </w:pPr>
      <w:r>
        <w:t>передача управляющих запросов сервисам</w:t>
      </w:r>
      <w:r>
        <w:rPr>
          <w:lang w:val="en-US"/>
        </w:rPr>
        <w:t>;</w:t>
      </w:r>
    </w:p>
    <w:p w:rsidR="009A44DC" w:rsidRDefault="009A44DC" w:rsidP="009A44DC">
      <w:pPr>
        <w:pStyle w:val="af3"/>
        <w:numPr>
          <w:ilvl w:val="0"/>
          <w:numId w:val="36"/>
        </w:numPr>
      </w:pPr>
      <w:r>
        <w:t>блокировка и разблокировка базы данных сервисов.</w:t>
      </w:r>
    </w:p>
    <w:p w:rsidR="00F10BF4" w:rsidRDefault="00F10BF4" w:rsidP="00F10BF4"/>
    <w:p w:rsidR="009A44DC" w:rsidRPr="009A44DC" w:rsidRDefault="009A44DC" w:rsidP="009A44DC">
      <w:r>
        <w:rPr>
          <w:lang w:val="en-US"/>
        </w:rPr>
        <w:t>SCM</w:t>
      </w:r>
      <w:r w:rsidRPr="009A44DC">
        <w:t xml:space="preserve"> </w:t>
      </w:r>
      <w:r>
        <w:t xml:space="preserve">поддерживает типа </w:t>
      </w:r>
      <w:r>
        <w:rPr>
          <w:lang w:val="en-US"/>
        </w:rPr>
        <w:t>handle</w:t>
      </w:r>
      <w:r w:rsidRPr="009A44DC">
        <w:t xml:space="preserve">, </w:t>
      </w:r>
      <w:r>
        <w:t>который предоставляет доступ к следующим объектам</w:t>
      </w:r>
      <w:r w:rsidRPr="009A44DC">
        <w:t>:</w:t>
      </w:r>
    </w:p>
    <w:p w:rsidR="009A44DC" w:rsidRDefault="00F10BF4" w:rsidP="009A44DC">
      <w:pPr>
        <w:pStyle w:val="af3"/>
        <w:numPr>
          <w:ilvl w:val="0"/>
          <w:numId w:val="37"/>
        </w:numPr>
      </w:pPr>
      <w:r>
        <w:t>база данных установленных сервисов</w:t>
      </w:r>
      <w:r>
        <w:rPr>
          <w:lang w:val="en-US"/>
        </w:rPr>
        <w:t>;</w:t>
      </w:r>
    </w:p>
    <w:p w:rsidR="00F10BF4" w:rsidRDefault="00F10BF4" w:rsidP="009A44DC">
      <w:pPr>
        <w:pStyle w:val="af3"/>
        <w:numPr>
          <w:ilvl w:val="0"/>
          <w:numId w:val="37"/>
        </w:numPr>
      </w:pPr>
      <w:r>
        <w:t>сами сервисы</w:t>
      </w:r>
      <w:r>
        <w:rPr>
          <w:lang w:val="en-US"/>
        </w:rPr>
        <w:t>;</w:t>
      </w:r>
    </w:p>
    <w:p w:rsidR="00F10BF4" w:rsidRPr="00F10BF4" w:rsidRDefault="00F10BF4" w:rsidP="00F10BF4">
      <w:pPr>
        <w:pStyle w:val="af3"/>
        <w:numPr>
          <w:ilvl w:val="0"/>
          <w:numId w:val="37"/>
        </w:numPr>
      </w:pPr>
      <w:r>
        <w:t>замок базы данных.</w:t>
      </w:r>
    </w:p>
    <w:p w:rsidR="00F10BF4" w:rsidRDefault="00F10BF4" w:rsidP="00F10BF4">
      <w:r>
        <w:rPr>
          <w:lang w:val="en-US"/>
        </w:rPr>
        <w:t>SCManager</w:t>
      </w:r>
      <w:r w:rsidRPr="00F10BF4">
        <w:t xml:space="preserve"> </w:t>
      </w:r>
      <w:r>
        <w:t xml:space="preserve">объект является объектом базы данных. Та, в свою очередь, является контейнером для объектов сервисов. Функция </w:t>
      </w:r>
      <w:r w:rsidRPr="00F10BF4">
        <w:rPr>
          <w:b/>
          <w:lang w:val="en-US"/>
        </w:rPr>
        <w:t>OpenSCManager</w:t>
      </w:r>
      <w:r w:rsidRPr="00F10BF4">
        <w:t xml:space="preserve"> </w:t>
      </w:r>
      <w:r>
        <w:t xml:space="preserve">возвращает </w:t>
      </w:r>
      <w:r>
        <w:rPr>
          <w:lang w:val="en-US"/>
        </w:rPr>
        <w:t>handle</w:t>
      </w:r>
      <w:r w:rsidRPr="00F10BF4">
        <w:t xml:space="preserve"> </w:t>
      </w:r>
      <w:r>
        <w:t xml:space="preserve">на объект </w:t>
      </w:r>
      <w:r>
        <w:rPr>
          <w:lang w:val="en-US"/>
        </w:rPr>
        <w:t>SCManager</w:t>
      </w:r>
      <w:r w:rsidRPr="00F10BF4">
        <w:t xml:space="preserve"> </w:t>
      </w:r>
      <w:r>
        <w:t xml:space="preserve">на определенном компьютере. Этот </w:t>
      </w:r>
      <w:r>
        <w:rPr>
          <w:lang w:val="en-US"/>
        </w:rPr>
        <w:t>handle</w:t>
      </w:r>
      <w:r w:rsidRPr="00F10BF4">
        <w:t xml:space="preserve"> </w:t>
      </w:r>
      <w:r>
        <w:t>используется для установки, удаления, открытия и перечисления сервисов, а также для работы с замком.</w:t>
      </w:r>
    </w:p>
    <w:p w:rsidR="00F10BF4" w:rsidRPr="00E90209" w:rsidRDefault="00F10BF4" w:rsidP="00F10BF4">
      <w:pPr>
        <w:rPr>
          <w:lang w:val="en-US"/>
        </w:rPr>
      </w:pPr>
      <w:r>
        <w:t>Объект сервиса определяет установленный сервис. Функции</w:t>
      </w:r>
      <w:r w:rsidRPr="00F10BF4">
        <w:rPr>
          <w:lang w:val="en-US"/>
        </w:rPr>
        <w:t xml:space="preserve"> </w:t>
      </w:r>
      <w:r>
        <w:rPr>
          <w:b/>
          <w:lang w:val="en-US"/>
        </w:rPr>
        <w:t xml:space="preserve">CreateService </w:t>
      </w:r>
      <w:r>
        <w:t>и</w:t>
      </w:r>
      <w:r w:rsidRPr="00F10BF4">
        <w:rPr>
          <w:lang w:val="en-US"/>
        </w:rPr>
        <w:t xml:space="preserve"> </w:t>
      </w:r>
      <w:r>
        <w:rPr>
          <w:b/>
          <w:lang w:val="en-US"/>
        </w:rPr>
        <w:t xml:space="preserve">OpenService </w:t>
      </w:r>
      <w:r>
        <w:t>возвращают</w:t>
      </w:r>
      <w:r w:rsidRPr="00F10BF4">
        <w:rPr>
          <w:lang w:val="en-US"/>
        </w:rPr>
        <w:t xml:space="preserve"> </w:t>
      </w:r>
      <w:r>
        <w:t>такой</w:t>
      </w:r>
      <w:r w:rsidRPr="00F10BF4">
        <w:rPr>
          <w:lang w:val="en-US"/>
        </w:rPr>
        <w:t xml:space="preserve"> </w:t>
      </w:r>
      <w:r>
        <w:rPr>
          <w:lang w:val="en-US"/>
        </w:rPr>
        <w:t>handle.</w:t>
      </w:r>
    </w:p>
    <w:p w:rsidR="00F10BF4" w:rsidRDefault="00F10BF4" w:rsidP="00F10BF4">
      <w:r>
        <w:rPr>
          <w:b/>
          <w:lang w:val="en-US"/>
        </w:rPr>
        <w:t>OpenSCManager</w:t>
      </w:r>
      <w:r w:rsidRPr="004E23FB">
        <w:rPr>
          <w:b/>
        </w:rPr>
        <w:t xml:space="preserve">, </w:t>
      </w:r>
      <w:r>
        <w:rPr>
          <w:b/>
          <w:lang w:val="en-US"/>
        </w:rPr>
        <w:t>CreateService</w:t>
      </w:r>
      <w:r w:rsidRPr="004E23FB">
        <w:rPr>
          <w:b/>
        </w:rPr>
        <w:t xml:space="preserve">, </w:t>
      </w:r>
      <w:r w:rsidR="004E23FB">
        <w:rPr>
          <w:b/>
          <w:lang w:val="en-US"/>
        </w:rPr>
        <w:t>OpenService</w:t>
      </w:r>
      <w:r w:rsidR="004E23FB" w:rsidRPr="004E23FB">
        <w:rPr>
          <w:b/>
        </w:rPr>
        <w:t xml:space="preserve"> </w:t>
      </w:r>
      <w:r w:rsidR="004E23FB">
        <w:t xml:space="preserve">могут запросить разный уровень доступа к </w:t>
      </w:r>
      <w:r w:rsidR="004E23FB">
        <w:rPr>
          <w:lang w:val="en-US"/>
        </w:rPr>
        <w:t>SCManager</w:t>
      </w:r>
      <w:r w:rsidR="004E23FB" w:rsidRPr="004E23FB">
        <w:t xml:space="preserve"> </w:t>
      </w:r>
      <w:r w:rsidR="004E23FB">
        <w:t xml:space="preserve">и сервисному объектам. Запрошенный доступ разрешается или запрещается, в зависимости от маркера доступа вызывающего процесса, и дескриптора безопасности соответствующего </w:t>
      </w:r>
      <w:r w:rsidR="004E23FB">
        <w:rPr>
          <w:lang w:val="en-US"/>
        </w:rPr>
        <w:t>SCManager</w:t>
      </w:r>
      <w:r w:rsidR="004E23FB" w:rsidRPr="004E23FB">
        <w:t xml:space="preserve"> </w:t>
      </w:r>
      <w:r w:rsidR="004E23FB">
        <w:t>или сервисного объекта.</w:t>
      </w:r>
    </w:p>
    <w:p w:rsidR="004E23FB" w:rsidRPr="004E23FB" w:rsidRDefault="004E23FB" w:rsidP="00F10BF4">
      <w:r>
        <w:rPr>
          <w:b/>
          <w:lang w:val="en-US"/>
        </w:rPr>
        <w:lastRenderedPageBreak/>
        <w:t>CloseServiceHandle</w:t>
      </w:r>
      <w:r w:rsidRPr="004E23FB">
        <w:rPr>
          <w:b/>
        </w:rPr>
        <w:t xml:space="preserve"> </w:t>
      </w:r>
      <w:r>
        <w:t xml:space="preserve">закрывает </w:t>
      </w:r>
      <w:r>
        <w:rPr>
          <w:lang w:val="en-US"/>
        </w:rPr>
        <w:t>handles</w:t>
      </w:r>
      <w:r w:rsidRPr="004E23FB">
        <w:t xml:space="preserve"> </w:t>
      </w:r>
      <w:r>
        <w:t xml:space="preserve">от </w:t>
      </w:r>
      <w:r>
        <w:rPr>
          <w:lang w:val="en-US"/>
        </w:rPr>
        <w:t>SCManager</w:t>
      </w:r>
      <w:r w:rsidRPr="004E23FB">
        <w:t xml:space="preserve"> </w:t>
      </w:r>
      <w:r>
        <w:t>и сервисного объекта.</w:t>
      </w:r>
    </w:p>
    <w:p w:rsidR="00E90209" w:rsidRDefault="00E90209" w:rsidP="00E90209">
      <w:r>
        <w:rPr>
          <w:lang w:val="en-US"/>
        </w:rPr>
        <w:t>SCM</w:t>
      </w:r>
      <w:r w:rsidRPr="00067815">
        <w:t xml:space="preserve"> </w:t>
      </w:r>
      <w:r>
        <w:t xml:space="preserve">содержит базу данных установленных сервисов и </w:t>
      </w:r>
      <w:r>
        <w:rPr>
          <w:lang w:val="en-US"/>
        </w:rPr>
        <w:t>driver</w:t>
      </w:r>
      <w:r w:rsidRPr="00067815">
        <w:t xml:space="preserve"> </w:t>
      </w:r>
      <w:r>
        <w:rPr>
          <w:lang w:val="en-US"/>
        </w:rPr>
        <w:t>services</w:t>
      </w:r>
      <w:r w:rsidRPr="00067815">
        <w:t xml:space="preserve">  </w:t>
      </w:r>
      <w:r>
        <w:t xml:space="preserve">и предоставляет единый и безопасный метод управления ими. База данных содержит информацию о том, как каждый сервис или сервис драйвера должен быть запущен. </w:t>
      </w:r>
    </w:p>
    <w:p w:rsidR="00E57BD6" w:rsidRPr="006373A8" w:rsidRDefault="00E57BD6" w:rsidP="00E90209"/>
    <w:p w:rsidR="002C02BA" w:rsidRDefault="00E90209" w:rsidP="00E90209">
      <w:pPr>
        <w:pStyle w:val="21"/>
      </w:pPr>
      <w:bookmarkStart w:id="15" w:name="_Toc465194256"/>
      <w:r>
        <w:t>Сервисные программы</w:t>
      </w:r>
      <w:bookmarkEnd w:id="15"/>
    </w:p>
    <w:p w:rsidR="00E90209" w:rsidRDefault="00E90209" w:rsidP="00E90209">
      <w:r>
        <w:t>Сервисные программы содержат исполняемый код для одного или более сервисов. Сервисная программа, созданная с типом SERVICE_WIN32_OWN_PROCESS</w:t>
      </w:r>
      <w:r>
        <w:rPr>
          <w:rStyle w:val="apple-converted-space"/>
          <w:rFonts w:ascii="Segoe UI" w:hAnsi="Segoe UI" w:cs="Segoe UI"/>
          <w:color w:val="454545"/>
          <w:sz w:val="21"/>
          <w:szCs w:val="21"/>
        </w:rPr>
        <w:t> </w:t>
      </w:r>
      <w:r w:rsidRPr="00E90209">
        <w:t>соде</w:t>
      </w:r>
      <w:r>
        <w:t>ржит код только одного сервиса.</w:t>
      </w:r>
      <w:r w:rsidRPr="00E90209">
        <w:t xml:space="preserve">Сервисная программа, созданная с типом SERVICE_WIN32_SHARE_PROCESS содержит код для более чем одного сервиса, позволяющий им делить код. Пример сервисной программы, которая занимается этим – это </w:t>
      </w:r>
      <w:r>
        <w:t xml:space="preserve">generic service host process, Svchost.exe, which hosts internal Windows services. Заметьте, что Svchost.exe зарезервирован для использования операционной системой и не может использоваться не </w:t>
      </w:r>
      <w:r>
        <w:rPr>
          <w:lang w:val="en-US"/>
        </w:rPr>
        <w:t>Windows</w:t>
      </w:r>
      <w:r w:rsidRPr="00D97F2A">
        <w:t xml:space="preserve"> </w:t>
      </w:r>
      <w:r>
        <w:t>сервисами. Вместо этого, разработчики должны создавать их собственные сервисные хостовые программы.</w:t>
      </w:r>
    </w:p>
    <w:p w:rsidR="00E90209" w:rsidRDefault="00E90209" w:rsidP="00E90209">
      <w:r>
        <w:t xml:space="preserve">Сервисные программы могут быть сконфигурированы так, чтобы работать в контексте пользовательского аккаунта локального, </w:t>
      </w:r>
      <w:r>
        <w:rPr>
          <w:lang w:val="en-US"/>
        </w:rPr>
        <w:t>primary</w:t>
      </w:r>
      <w:r w:rsidRPr="001D48A0">
        <w:t xml:space="preserve"> </w:t>
      </w:r>
      <w:r>
        <w:t xml:space="preserve">или </w:t>
      </w:r>
      <w:r>
        <w:rPr>
          <w:lang w:val="en-US"/>
        </w:rPr>
        <w:t>trusted</w:t>
      </w:r>
      <w:r w:rsidRPr="001D48A0">
        <w:t xml:space="preserve"> </w:t>
      </w:r>
      <w:r>
        <w:t>домена. Так же оно может быть сконфигурировано так, чтобы запускаться в специальном сервисном пользовательском режиме.</w:t>
      </w:r>
    </w:p>
    <w:p w:rsidR="00E90209" w:rsidRPr="001D48A0" w:rsidRDefault="00E90209" w:rsidP="00E90209">
      <w:r>
        <w:t xml:space="preserve">Следующие топики описывают требуемый интерфейс </w:t>
      </w:r>
      <w:r>
        <w:rPr>
          <w:lang w:val="en-US"/>
        </w:rPr>
        <w:t>SCM</w:t>
      </w:r>
      <w:r>
        <w:t>, который сервисная программа должна иметь</w:t>
      </w:r>
      <w:r w:rsidRPr="001D48A0">
        <w:t>:</w:t>
      </w:r>
    </w:p>
    <w:p w:rsidR="00E90209" w:rsidRDefault="00E90209" w:rsidP="00E90209">
      <w:pPr>
        <w:pStyle w:val="af3"/>
        <w:numPr>
          <w:ilvl w:val="0"/>
          <w:numId w:val="40"/>
        </w:numPr>
      </w:pPr>
      <w:hyperlink r:id="rId8" w:history="1">
        <w:r w:rsidRPr="00E90209">
          <w:rPr>
            <w:rStyle w:val="aff2"/>
            <w:rFonts w:ascii="Segoe UI Semibold" w:hAnsi="Segoe UI Semibold" w:cs="Segoe UI Semibold"/>
            <w:color w:val="00188F"/>
            <w:sz w:val="21"/>
            <w:szCs w:val="21"/>
          </w:rPr>
          <w:t>Service Entry Point</w:t>
        </w:r>
      </w:hyperlink>
    </w:p>
    <w:p w:rsidR="00E90209" w:rsidRDefault="00E90209" w:rsidP="00E90209">
      <w:pPr>
        <w:pStyle w:val="af3"/>
        <w:numPr>
          <w:ilvl w:val="0"/>
          <w:numId w:val="40"/>
        </w:numPr>
      </w:pPr>
      <w:hyperlink r:id="rId9" w:history="1">
        <w:r w:rsidRPr="00E90209">
          <w:rPr>
            <w:rStyle w:val="aff2"/>
            <w:rFonts w:ascii="Segoe UI Semibold" w:hAnsi="Segoe UI Semibold" w:cs="Segoe UI Semibold"/>
            <w:color w:val="00188F"/>
            <w:sz w:val="21"/>
            <w:szCs w:val="21"/>
          </w:rPr>
          <w:t>Service ServiceMain Function</w:t>
        </w:r>
      </w:hyperlink>
    </w:p>
    <w:p w:rsidR="00E90209" w:rsidRPr="00E90209" w:rsidRDefault="00E90209" w:rsidP="00E90209">
      <w:pPr>
        <w:pStyle w:val="af3"/>
        <w:numPr>
          <w:ilvl w:val="0"/>
          <w:numId w:val="40"/>
        </w:numPr>
      </w:pPr>
      <w:hyperlink r:id="rId10" w:history="1">
        <w:r w:rsidRPr="00E90209">
          <w:rPr>
            <w:rStyle w:val="aff2"/>
            <w:rFonts w:ascii="Segoe UI Semibold" w:hAnsi="Segoe UI Semibold" w:cs="Segoe UI Semibold"/>
            <w:color w:val="00188F"/>
            <w:sz w:val="21"/>
            <w:szCs w:val="21"/>
          </w:rPr>
          <w:t>Service Control Handler Function</w:t>
        </w:r>
      </w:hyperlink>
    </w:p>
    <w:p w:rsidR="002C02BA" w:rsidRPr="004E23FB" w:rsidRDefault="002C02BA" w:rsidP="00A77C9C"/>
    <w:p w:rsidR="002C02BA" w:rsidRPr="004E23FB" w:rsidRDefault="002C02BA" w:rsidP="00A77C9C"/>
    <w:p w:rsidR="002C02BA" w:rsidRPr="004E23FB" w:rsidRDefault="002C02BA" w:rsidP="00A77C9C"/>
    <w:p w:rsidR="002C02BA" w:rsidRDefault="00E90209" w:rsidP="00E90209">
      <w:pPr>
        <w:pStyle w:val="21"/>
        <w:rPr>
          <w:lang w:val="en-US"/>
        </w:rPr>
      </w:pPr>
      <w:bookmarkStart w:id="16" w:name="_Toc465194257"/>
      <w:r>
        <w:rPr>
          <w:lang w:val="en-US"/>
        </w:rPr>
        <w:t>Service Entry Point</w:t>
      </w:r>
      <w:bookmarkEnd w:id="16"/>
    </w:p>
    <w:p w:rsidR="00E90209" w:rsidRPr="001D48A0" w:rsidRDefault="00E90209" w:rsidP="00E90209">
      <w:r>
        <w:t xml:space="preserve">Сервисы в основном написаны как консольное приложения. </w:t>
      </w:r>
      <w:r>
        <w:rPr>
          <w:lang w:val="en-US"/>
        </w:rPr>
        <w:t>Entry</w:t>
      </w:r>
      <w:r w:rsidRPr="001D48A0">
        <w:t xml:space="preserve"> </w:t>
      </w:r>
      <w:r>
        <w:rPr>
          <w:lang w:val="en-US"/>
        </w:rPr>
        <w:t>point</w:t>
      </w:r>
      <w:r w:rsidRPr="001D48A0">
        <w:t xml:space="preserve"> </w:t>
      </w:r>
      <w:r>
        <w:t xml:space="preserve">консольного приложения это функция </w:t>
      </w:r>
      <w:r w:rsidRPr="001D48A0">
        <w:rPr>
          <w:b/>
          <w:lang w:val="en-US"/>
        </w:rPr>
        <w:t>main</w:t>
      </w:r>
      <w:r w:rsidRPr="001D48A0">
        <w:t xml:space="preserve">. </w:t>
      </w:r>
      <w:r>
        <w:rPr>
          <w:b/>
          <w:lang w:val="en-US"/>
        </w:rPr>
        <w:t xml:space="preserve">Main </w:t>
      </w:r>
      <w:r>
        <w:t>получает</w:t>
      </w:r>
      <w:r w:rsidRPr="001D48A0">
        <w:rPr>
          <w:lang w:val="en-US"/>
        </w:rPr>
        <w:t xml:space="preserve"> </w:t>
      </w:r>
      <w:r>
        <w:t>аргументы</w:t>
      </w:r>
      <w:r w:rsidRPr="001D48A0">
        <w:rPr>
          <w:lang w:val="en-US"/>
        </w:rPr>
        <w:t xml:space="preserve"> from </w:t>
      </w:r>
      <w:r>
        <w:rPr>
          <w:b/>
          <w:lang w:val="en-US"/>
        </w:rPr>
        <w:t xml:space="preserve">ImagePath </w:t>
      </w:r>
      <w:r>
        <w:rPr>
          <w:lang w:val="en-US"/>
        </w:rPr>
        <w:t xml:space="preserve">value from the registry key for the service. </w:t>
      </w:r>
      <w:r>
        <w:t>Больше информации здесь</w:t>
      </w:r>
      <w:r w:rsidRPr="001D48A0">
        <w:t xml:space="preserve">: </w:t>
      </w:r>
      <w:r>
        <w:rPr>
          <w:rStyle w:val="apple-converted-space"/>
          <w:rFonts w:ascii="Segoe UI" w:hAnsi="Segoe UI" w:cs="Segoe UI"/>
          <w:color w:val="454545"/>
          <w:sz w:val="21"/>
          <w:szCs w:val="21"/>
        </w:rPr>
        <w:t> </w:t>
      </w:r>
      <w:hyperlink r:id="rId11" w:history="1">
        <w:r w:rsidRPr="00E90209">
          <w:t>CreateService</w:t>
        </w:r>
      </w:hyperlink>
      <w:r w:rsidRPr="00E90209">
        <w:t xml:space="preserve"> function</w:t>
      </w:r>
      <w:r>
        <w:rPr>
          <w:lang w:val="en-US"/>
        </w:rPr>
        <w:t>.</w:t>
      </w:r>
    </w:p>
    <w:p w:rsidR="00E90209" w:rsidRDefault="00E90209" w:rsidP="00E90209">
      <w:pPr>
        <w:rPr>
          <w:lang w:val="en-US"/>
        </w:rPr>
      </w:pPr>
      <w:r>
        <w:t>Когда</w:t>
      </w:r>
      <w:r w:rsidRPr="001D48A0">
        <w:rPr>
          <w:b/>
        </w:rPr>
        <w:t xml:space="preserve"> </w:t>
      </w:r>
      <w:r>
        <w:rPr>
          <w:lang w:val="en-US"/>
        </w:rPr>
        <w:t>SCM</w:t>
      </w:r>
      <w:r w:rsidRPr="001D48A0">
        <w:t xml:space="preserve"> </w:t>
      </w:r>
      <w:r>
        <w:t xml:space="preserve">запускает сервисную программу, она ожидает когда та вызовет функцию </w:t>
      </w:r>
      <w:r>
        <w:rPr>
          <w:b/>
          <w:lang w:val="en-US"/>
        </w:rPr>
        <w:t>StartServiceCtrlDispatcher</w:t>
      </w:r>
      <w:r>
        <w:t>. Рекомендации</w:t>
      </w:r>
      <w:r>
        <w:rPr>
          <w:lang w:val="en-US"/>
        </w:rPr>
        <w:t>:</w:t>
      </w:r>
    </w:p>
    <w:p w:rsidR="00E90209" w:rsidRPr="00E90209" w:rsidRDefault="00E90209" w:rsidP="00E90209">
      <w:pPr>
        <w:pStyle w:val="af3"/>
        <w:numPr>
          <w:ilvl w:val="0"/>
          <w:numId w:val="44"/>
        </w:numPr>
        <w:rPr>
          <w:rFonts w:ascii="Segoe UI" w:hAnsi="Segoe UI" w:cs="Segoe UI"/>
          <w:color w:val="454545"/>
          <w:sz w:val="21"/>
          <w:szCs w:val="21"/>
        </w:rPr>
      </w:pPr>
      <w:r>
        <w:t>Сервис</w:t>
      </w:r>
      <w:r w:rsidRPr="00E90209">
        <w:rPr>
          <w:lang w:val="en-US"/>
        </w:rPr>
        <w:t xml:space="preserve"> </w:t>
      </w:r>
      <w:r>
        <w:t>типа</w:t>
      </w:r>
      <w:r w:rsidRPr="00E90209">
        <w:rPr>
          <w:lang w:val="en-US"/>
        </w:rPr>
        <w:t xml:space="preserve"> </w:t>
      </w:r>
      <w:r w:rsidRPr="00E90209">
        <w:t>SERVICE_WIN32_OWN_PROCESS</w:t>
      </w:r>
      <w:r w:rsidRPr="00E90209">
        <w:rPr>
          <w:rStyle w:val="apple-converted-space"/>
          <w:rFonts w:ascii="Segoe UI" w:hAnsi="Segoe UI" w:cs="Segoe UI"/>
          <w:color w:val="454545"/>
          <w:sz w:val="21"/>
          <w:szCs w:val="21"/>
          <w:lang w:val="en-US"/>
        </w:rPr>
        <w:t> </w:t>
      </w:r>
      <w:r>
        <w:t>должен</w:t>
      </w:r>
      <w:r w:rsidRPr="00E90209">
        <w:rPr>
          <w:lang w:val="en-US"/>
        </w:rPr>
        <w:t xml:space="preserve"> </w:t>
      </w:r>
      <w:r>
        <w:t>вызывать</w:t>
      </w:r>
      <w:r w:rsidRPr="00E90209">
        <w:rPr>
          <w:lang w:val="en-US"/>
        </w:rPr>
        <w:t xml:space="preserve"> StartServiceCtrlDispatcher </w:t>
      </w:r>
      <w:r>
        <w:t>сразу</w:t>
      </w:r>
      <w:r w:rsidRPr="00E90209">
        <w:rPr>
          <w:lang w:val="en-US"/>
        </w:rPr>
        <w:t xml:space="preserve">, </w:t>
      </w:r>
      <w:r>
        <w:t>из</w:t>
      </w:r>
      <w:r w:rsidRPr="00E90209">
        <w:rPr>
          <w:lang w:val="en-US"/>
        </w:rPr>
        <w:t xml:space="preserve"> </w:t>
      </w:r>
      <w:r>
        <w:t>главного</w:t>
      </w:r>
      <w:r w:rsidRPr="00E90209">
        <w:rPr>
          <w:lang w:val="en-US"/>
        </w:rPr>
        <w:t xml:space="preserve"> </w:t>
      </w:r>
      <w:r>
        <w:t>потока</w:t>
      </w:r>
      <w:r w:rsidRPr="00E90209">
        <w:rPr>
          <w:lang w:val="en-US"/>
        </w:rPr>
        <w:t xml:space="preserve">. </w:t>
      </w:r>
      <w:r>
        <w:t xml:space="preserve">Вы можете выполнять любые инициализации после того, как сервер начнет работу, как описано в </w:t>
      </w:r>
      <w:hyperlink r:id="rId12" w:history="1">
        <w:r w:rsidRPr="00E90209">
          <w:t>Service ServiceMain Function</w:t>
        </w:r>
      </w:hyperlink>
      <w:r w:rsidRPr="00E90209">
        <w:rPr>
          <w:rFonts w:ascii="Segoe UI" w:hAnsi="Segoe UI" w:cs="Segoe UI"/>
          <w:color w:val="454545"/>
          <w:sz w:val="21"/>
          <w:szCs w:val="21"/>
        </w:rPr>
        <w:t>.</w:t>
      </w:r>
    </w:p>
    <w:p w:rsidR="00E90209" w:rsidRPr="00E90209" w:rsidRDefault="00E90209" w:rsidP="00E90209">
      <w:pPr>
        <w:pStyle w:val="af3"/>
        <w:numPr>
          <w:ilvl w:val="0"/>
          <w:numId w:val="44"/>
        </w:numPr>
        <w:rPr>
          <w:rFonts w:ascii="Segoe UI" w:hAnsi="Segoe UI" w:cs="Segoe UI"/>
          <w:color w:val="454545"/>
          <w:sz w:val="21"/>
          <w:szCs w:val="21"/>
        </w:rPr>
      </w:pPr>
      <w:r>
        <w:t>Если</w:t>
      </w:r>
      <w:r w:rsidRPr="001A7D41">
        <w:t xml:space="preserve"> </w:t>
      </w:r>
      <w:r>
        <w:t>тип</w:t>
      </w:r>
      <w:r w:rsidRPr="001A7D41">
        <w:t xml:space="preserve"> </w:t>
      </w:r>
      <w:r w:rsidRPr="00E90209">
        <w:t>сервиса SERVICE_WIN32_SHARE_PROCESS</w:t>
      </w:r>
      <w:r w:rsidRPr="00E90209">
        <w:rPr>
          <w:rStyle w:val="apple-converted-space"/>
          <w:rFonts w:ascii="Segoe UI" w:hAnsi="Segoe UI" w:cs="Segoe UI"/>
          <w:color w:val="454545"/>
          <w:sz w:val="21"/>
          <w:szCs w:val="21"/>
          <w:lang w:val="en-US"/>
        </w:rPr>
        <w:t> </w:t>
      </w:r>
      <w:r>
        <w:t xml:space="preserve">и нужна общая инициализации для всех сервисов в программе, вы можете выполнить инициализацию в </w:t>
      </w:r>
      <w:r w:rsidRPr="00E90209">
        <w:rPr>
          <w:lang w:val="en-US"/>
        </w:rPr>
        <w:t>main</w:t>
      </w:r>
      <w:r w:rsidRPr="001A7D41">
        <w:t xml:space="preserve"> </w:t>
      </w:r>
      <w:r w:rsidRPr="00E90209">
        <w:rPr>
          <w:lang w:val="en-US"/>
        </w:rPr>
        <w:t>thread</w:t>
      </w:r>
      <w:r w:rsidRPr="001A7D41">
        <w:t xml:space="preserve"> </w:t>
      </w:r>
      <w:r>
        <w:t xml:space="preserve">перед вызовом </w:t>
      </w:r>
      <w:r w:rsidRPr="00E90209">
        <w:rPr>
          <w:b/>
          <w:lang w:val="en-US"/>
        </w:rPr>
        <w:t>StartServiceCtrlDispatcher</w:t>
      </w:r>
      <w:r>
        <w:t xml:space="preserve">, если это занимает менее 30 секунд. Однако, вы должны создать другой поток, чтобы сделать общую инициализацию, пока главный поток вызывает </w:t>
      </w:r>
      <w:r w:rsidRPr="00E90209">
        <w:rPr>
          <w:lang w:val="en-US"/>
        </w:rPr>
        <w:t>StartServiceCtrlDispatcher</w:t>
      </w:r>
      <w:r w:rsidRPr="00E90209">
        <w:rPr>
          <w:b/>
        </w:rPr>
        <w:t xml:space="preserve">. </w:t>
      </w:r>
      <w:r>
        <w:t>Но по-прежнему все специфичные настройки должны быть выполнены после начала работы сервиса.</w:t>
      </w:r>
    </w:p>
    <w:p w:rsidR="00E90209" w:rsidRDefault="00E90209" w:rsidP="00E90209">
      <w:pPr>
        <w:rPr>
          <w:rFonts w:ascii="Segoe UI" w:hAnsi="Segoe UI" w:cs="Segoe UI"/>
          <w:color w:val="454545"/>
          <w:sz w:val="21"/>
          <w:szCs w:val="21"/>
          <w:lang w:val="en-US"/>
        </w:rPr>
      </w:pPr>
      <w:r>
        <w:t xml:space="preserve">Функция </w:t>
      </w:r>
      <w:r>
        <w:rPr>
          <w:b/>
          <w:lang w:val="en-US"/>
        </w:rPr>
        <w:t>StartServiceCtrlDispatcher</w:t>
      </w:r>
      <w:r w:rsidRPr="00D4139A">
        <w:rPr>
          <w:b/>
        </w:rPr>
        <w:t xml:space="preserve"> </w:t>
      </w:r>
      <w:r>
        <w:t xml:space="preserve">принимает на вход структуру </w:t>
      </w:r>
      <w:r>
        <w:rPr>
          <w:rStyle w:val="apple-converted-space"/>
          <w:rFonts w:ascii="Segoe UI" w:hAnsi="Segoe UI" w:cs="Segoe UI"/>
          <w:color w:val="454545"/>
          <w:sz w:val="21"/>
          <w:szCs w:val="21"/>
        </w:rPr>
        <w:t> </w:t>
      </w:r>
      <w:hyperlink r:id="rId13" w:history="1">
        <w:r>
          <w:rPr>
            <w:rStyle w:val="aff9"/>
            <w:rFonts w:ascii="Segoe UI Semibold" w:hAnsi="Segoe UI Semibold" w:cs="Segoe UI Semibold"/>
            <w:color w:val="00188F"/>
            <w:sz w:val="21"/>
            <w:szCs w:val="21"/>
          </w:rPr>
          <w:t>SERVICE_TABLE_ENTRY</w:t>
        </w:r>
      </w:hyperlink>
      <w:r>
        <w:t xml:space="preserve"> для каждого сервиса, содержащегося в </w:t>
      </w:r>
      <w:r w:rsidRPr="00E90209">
        <w:t>программе. Каждая структура определяет имя сервиса и entry point для него. For an example, see </w:t>
      </w:r>
      <w:hyperlink r:id="rId14" w:history="1">
        <w:r w:rsidRPr="00E90209">
          <w:t>Writing a Service Program's main Function</w:t>
        </w:r>
      </w:hyperlink>
      <w:r w:rsidRPr="00E90209">
        <w:t>.</w:t>
      </w:r>
    </w:p>
    <w:p w:rsidR="00E90209" w:rsidRDefault="00E90209" w:rsidP="00E90209">
      <w:pPr>
        <w:rPr>
          <w:lang w:val="en-US"/>
        </w:rPr>
      </w:pPr>
      <w:r>
        <w:t xml:space="preserve">Если функция </w:t>
      </w:r>
      <w:r>
        <w:rPr>
          <w:b/>
          <w:lang w:val="en-US"/>
        </w:rPr>
        <w:t>StartServiceCtrlDispatcher</w:t>
      </w:r>
      <w:r w:rsidRPr="00D4139A">
        <w:rPr>
          <w:b/>
        </w:rPr>
        <w:t xml:space="preserve"> </w:t>
      </w:r>
      <w:r>
        <w:t xml:space="preserve">успешно выполнилась, то вызывающий поток не возобновит работу, пока для всех работающих сервисов в процессе не будет получено состояние </w:t>
      </w:r>
      <w:r>
        <w:rPr>
          <w:b/>
          <w:lang w:val="en-US"/>
        </w:rPr>
        <w:t>SERVICE</w:t>
      </w:r>
      <w:r w:rsidRPr="00D4139A">
        <w:rPr>
          <w:b/>
        </w:rPr>
        <w:t>_</w:t>
      </w:r>
      <w:r>
        <w:rPr>
          <w:b/>
          <w:lang w:val="en-US"/>
        </w:rPr>
        <w:t>STOPPED</w:t>
      </w:r>
      <w:r w:rsidRPr="00E0515A">
        <w:rPr>
          <w:b/>
        </w:rPr>
        <w:t xml:space="preserve">. </w:t>
      </w:r>
      <w:r>
        <w:rPr>
          <w:lang w:val="en-US"/>
        </w:rPr>
        <w:t>SCM</w:t>
      </w:r>
      <w:r w:rsidRPr="00E0515A">
        <w:t xml:space="preserve"> </w:t>
      </w:r>
      <w:r>
        <w:t xml:space="preserve">отправляет контролирующие запросы к этому потоку через </w:t>
      </w:r>
      <w:r>
        <w:lastRenderedPageBreak/>
        <w:t xml:space="preserve">именованый </w:t>
      </w:r>
      <w:r>
        <w:rPr>
          <w:lang w:val="en-US"/>
        </w:rPr>
        <w:t>pipe</w:t>
      </w:r>
      <w:r w:rsidRPr="00E0515A">
        <w:t xml:space="preserve">. </w:t>
      </w:r>
      <w:r>
        <w:t>Поток выступает в качестве диспетчера управления, выполняя следующие задачи</w:t>
      </w:r>
      <w:r>
        <w:rPr>
          <w:lang w:val="en-US"/>
        </w:rPr>
        <w:t>:</w:t>
      </w:r>
    </w:p>
    <w:p w:rsidR="00E90209" w:rsidRPr="00E90209" w:rsidRDefault="00E90209" w:rsidP="00E90209">
      <w:pPr>
        <w:pStyle w:val="af3"/>
        <w:numPr>
          <w:ilvl w:val="0"/>
          <w:numId w:val="47"/>
        </w:numPr>
        <w:rPr>
          <w:rFonts w:ascii="Segoe UI" w:hAnsi="Segoe UI" w:cs="Segoe UI"/>
          <w:color w:val="454545"/>
          <w:sz w:val="21"/>
          <w:szCs w:val="21"/>
        </w:rPr>
      </w:pPr>
      <w:r>
        <w:t xml:space="preserve">Создание нового потока для вызова соответствующего </w:t>
      </w:r>
      <w:r w:rsidRPr="00E90209">
        <w:rPr>
          <w:lang w:val="en-US"/>
        </w:rPr>
        <w:t>entry</w:t>
      </w:r>
      <w:r w:rsidRPr="00E0515A">
        <w:t xml:space="preserve"> </w:t>
      </w:r>
      <w:r w:rsidRPr="00E90209">
        <w:rPr>
          <w:lang w:val="en-US"/>
        </w:rPr>
        <w:t>point</w:t>
      </w:r>
      <w:r>
        <w:t>, когда новый сервис стартует.</w:t>
      </w:r>
    </w:p>
    <w:p w:rsidR="00E90209" w:rsidRDefault="00E90209" w:rsidP="00E90209">
      <w:pPr>
        <w:pStyle w:val="af3"/>
        <w:numPr>
          <w:ilvl w:val="0"/>
          <w:numId w:val="47"/>
        </w:numPr>
      </w:pPr>
      <w:r>
        <w:t xml:space="preserve">Вызов </w:t>
      </w:r>
      <w:r w:rsidRPr="00E90209">
        <w:t xml:space="preserve">соответствующей </w:t>
      </w:r>
      <w:hyperlink r:id="rId15" w:history="1">
        <w:r w:rsidRPr="00E90209">
          <w:t>handler function</w:t>
        </w:r>
      </w:hyperlink>
      <w:r w:rsidRPr="00E90209">
        <w:t>,</w:t>
      </w:r>
      <w:r w:rsidRPr="00E0515A">
        <w:t xml:space="preserve"> </w:t>
      </w:r>
      <w:r>
        <w:t>чтобы обрабатывать сервисные контролирующие запросы.</w:t>
      </w:r>
    </w:p>
    <w:p w:rsidR="00E90209" w:rsidRDefault="00E90209" w:rsidP="00E90209"/>
    <w:p w:rsidR="00E90209" w:rsidRPr="00E90209" w:rsidRDefault="00E90209" w:rsidP="00E90209">
      <w:pPr>
        <w:pStyle w:val="21"/>
      </w:pPr>
      <w:bookmarkStart w:id="17" w:name="_Toc465194258"/>
      <w:r w:rsidRPr="00E90209">
        <w:t>Service ServiceMain Function</w:t>
      </w:r>
      <w:bookmarkEnd w:id="17"/>
    </w:p>
    <w:p w:rsidR="00E90209" w:rsidRPr="00791792" w:rsidRDefault="00E90209" w:rsidP="00E90209">
      <w:pPr>
        <w:rPr>
          <w:rFonts w:ascii="Segoe UI" w:hAnsi="Segoe UI" w:cs="Segoe UI"/>
          <w:color w:val="454545"/>
          <w:sz w:val="21"/>
          <w:szCs w:val="21"/>
          <w:lang w:val="en-US"/>
        </w:rPr>
      </w:pPr>
      <w:r>
        <w:t xml:space="preserve">Когда сервисная контролирующая программа посылает запрос  о том, что новый сервис запустился, </w:t>
      </w:r>
      <w:r>
        <w:rPr>
          <w:lang w:val="en-US"/>
        </w:rPr>
        <w:t>SCM</w:t>
      </w:r>
      <w:r w:rsidRPr="00E730AD">
        <w:t xml:space="preserve"> </w:t>
      </w:r>
      <w:r>
        <w:t xml:space="preserve">запускает его и отправляет запрос на запуск на </w:t>
      </w:r>
      <w:r>
        <w:rPr>
          <w:lang w:val="en-US"/>
        </w:rPr>
        <w:t>control</w:t>
      </w:r>
      <w:r w:rsidRPr="00E730AD">
        <w:t xml:space="preserve"> </w:t>
      </w:r>
      <w:r>
        <w:rPr>
          <w:lang w:val="en-US"/>
        </w:rPr>
        <w:t>dispatcher</w:t>
      </w:r>
      <w:r w:rsidRPr="00E730AD">
        <w:t xml:space="preserve">. </w:t>
      </w:r>
      <w:r>
        <w:rPr>
          <w:lang w:val="en-US"/>
        </w:rPr>
        <w:t>Control</w:t>
      </w:r>
      <w:r w:rsidRPr="00E730AD">
        <w:t xml:space="preserve"> </w:t>
      </w:r>
      <w:r>
        <w:rPr>
          <w:lang w:val="en-US"/>
        </w:rPr>
        <w:t>dispatcher</w:t>
      </w:r>
      <w:r w:rsidRPr="00E730AD">
        <w:t xml:space="preserve"> </w:t>
      </w:r>
      <w:r>
        <w:t xml:space="preserve">создает новый поток, чтобы запустить там </w:t>
      </w:r>
      <w:hyperlink r:id="rId16" w:history="1">
        <w:r w:rsidRPr="00E90209">
          <w:t>ServiceMain</w:t>
        </w:r>
      </w:hyperlink>
      <w:r w:rsidRPr="00E90209">
        <w:t> function для сервиса. For an example, see </w:t>
      </w:r>
      <w:hyperlink r:id="rId17" w:history="1">
        <w:r w:rsidRPr="00E90209">
          <w:t>Writing a ServiceMain Function</w:t>
        </w:r>
      </w:hyperlink>
      <w:r w:rsidRPr="00E90209">
        <w:t>.</w:t>
      </w:r>
    </w:p>
    <w:p w:rsidR="00E90209" w:rsidRPr="00791792" w:rsidRDefault="00E90209" w:rsidP="00E90209">
      <w:pPr>
        <w:rPr>
          <w:lang w:val="en-US"/>
        </w:rPr>
      </w:pPr>
      <w:r w:rsidRPr="00E90209">
        <w:t>The </w:t>
      </w:r>
      <w:hyperlink r:id="rId18" w:history="1">
        <w:r w:rsidRPr="00E90209">
          <w:t>ServiceMain</w:t>
        </w:r>
      </w:hyperlink>
      <w:r w:rsidRPr="00E90209">
        <w:t> function должна</w:t>
      </w:r>
      <w:r w:rsidRPr="00791792">
        <w:rPr>
          <w:lang w:val="en-US"/>
        </w:rPr>
        <w:t xml:space="preserve"> </w:t>
      </w:r>
      <w:r>
        <w:t>выполнять</w:t>
      </w:r>
      <w:r w:rsidRPr="00791792">
        <w:rPr>
          <w:lang w:val="en-US"/>
        </w:rPr>
        <w:t xml:space="preserve"> </w:t>
      </w:r>
      <w:r>
        <w:t>следующие</w:t>
      </w:r>
      <w:r w:rsidRPr="00791792">
        <w:rPr>
          <w:lang w:val="en-US"/>
        </w:rPr>
        <w:t xml:space="preserve"> </w:t>
      </w:r>
      <w:r>
        <w:t>задачи</w:t>
      </w:r>
      <w:r w:rsidRPr="00791792">
        <w:rPr>
          <w:lang w:val="en-US"/>
        </w:rPr>
        <w:t>:</w:t>
      </w:r>
    </w:p>
    <w:p w:rsidR="00E90209" w:rsidRDefault="00E90209" w:rsidP="00E90209">
      <w:pPr>
        <w:pStyle w:val="af3"/>
        <w:numPr>
          <w:ilvl w:val="0"/>
          <w:numId w:val="48"/>
        </w:numPr>
      </w:pPr>
      <w:r>
        <w:t>Инициализация глобальных переменных</w:t>
      </w:r>
    </w:p>
    <w:p w:rsidR="00E90209" w:rsidRDefault="00E90209" w:rsidP="00E90209">
      <w:pPr>
        <w:pStyle w:val="af3"/>
        <w:numPr>
          <w:ilvl w:val="0"/>
          <w:numId w:val="48"/>
        </w:numPr>
      </w:pPr>
      <w:r>
        <w:t xml:space="preserve">Вызов </w:t>
      </w:r>
      <w:r w:rsidRPr="00E90209">
        <w:t>функции  </w:t>
      </w:r>
      <w:hyperlink r:id="rId19" w:history="1">
        <w:r w:rsidRPr="00E90209">
          <w:t>RegisterServiceCtrlHandler</w:t>
        </w:r>
      </w:hyperlink>
      <w:r w:rsidRPr="00E90209">
        <w:t xml:space="preserve"> немедленно, чтобы зарегистрировать </w:t>
      </w:r>
      <w:hyperlink r:id="rId20" w:history="1">
        <w:r w:rsidRPr="00E90209">
          <w:t>Handler</w:t>
        </w:r>
      </w:hyperlink>
      <w:r w:rsidRPr="00E90209">
        <w:t xml:space="preserve"> function, чтобы обрабатывать контролирующие запросы для сервиса. Возвращаемое значение </w:t>
      </w:r>
      <w:r w:rsidRPr="00E90209">
        <w:rPr>
          <w:b/>
        </w:rPr>
        <w:t>RegisterServiceCtrlHandler</w:t>
      </w:r>
      <w:r w:rsidRPr="00E90209">
        <w:t xml:space="preserve"> - service status handle,</w:t>
      </w:r>
      <w:r w:rsidRPr="00E90209">
        <w:rPr>
          <w:rStyle w:val="affa"/>
          <w:rFonts w:ascii="Segoe UI" w:hAnsi="Segoe UI" w:cs="Segoe UI"/>
          <w:color w:val="454545"/>
          <w:sz w:val="21"/>
          <w:szCs w:val="21"/>
        </w:rPr>
        <w:t xml:space="preserve"> </w:t>
      </w:r>
      <w:r>
        <w:t xml:space="preserve">который будет использоваться в тех вызовах, которые оповещают </w:t>
      </w:r>
      <w:r w:rsidRPr="00E90209">
        <w:rPr>
          <w:lang w:val="en-US"/>
        </w:rPr>
        <w:t>SCM</w:t>
      </w:r>
      <w:r w:rsidRPr="00E730AD">
        <w:t xml:space="preserve"> </w:t>
      </w:r>
      <w:r>
        <w:t>о статусе сервиса.</w:t>
      </w:r>
    </w:p>
    <w:p w:rsidR="00E90209" w:rsidRPr="00FB22E1" w:rsidRDefault="00E90209" w:rsidP="00E90209">
      <w:pPr>
        <w:pStyle w:val="af3"/>
        <w:numPr>
          <w:ilvl w:val="0"/>
          <w:numId w:val="48"/>
        </w:numPr>
      </w:pPr>
      <w:r>
        <w:t xml:space="preserve">Выполнять инициализацию. Если время исполнения инициализации ожидается очень коротким (менее одной секунды), то инициализация может быть выполнена прямо в </w:t>
      </w:r>
      <w:r w:rsidRPr="00E90209">
        <w:rPr>
          <w:b/>
          <w:lang w:val="en-US"/>
        </w:rPr>
        <w:t>ServiceMain</w:t>
      </w:r>
      <w:r w:rsidRPr="00E90209">
        <w:rPr>
          <w:b/>
        </w:rPr>
        <w:t xml:space="preserve">. </w:t>
      </w:r>
      <w:r>
        <w:t>Если время инициализации ожидается дольше, чем одна секнда, то сервис должен использовать одну из следующих техник инициализации</w:t>
      </w:r>
      <w:r w:rsidRPr="00FB22E1">
        <w:t>:</w:t>
      </w:r>
    </w:p>
    <w:p w:rsidR="00E90209" w:rsidRDefault="00E90209" w:rsidP="00E90209">
      <w:pPr>
        <w:pStyle w:val="af3"/>
        <w:numPr>
          <w:ilvl w:val="0"/>
          <w:numId w:val="49"/>
        </w:numPr>
      </w:pPr>
      <w:r>
        <w:t xml:space="preserve">Вызываем функцию </w:t>
      </w:r>
      <w:r w:rsidRPr="00E90209">
        <w:rPr>
          <w:rStyle w:val="apple-converted-space"/>
          <w:rFonts w:ascii="Segoe UI" w:hAnsi="Segoe UI" w:cs="Segoe UI"/>
          <w:color w:val="454545"/>
          <w:sz w:val="21"/>
          <w:szCs w:val="21"/>
        </w:rPr>
        <w:t> </w:t>
      </w:r>
      <w:hyperlink r:id="rId21" w:history="1">
        <w:r w:rsidRPr="00E90209">
          <w:rPr>
            <w:rStyle w:val="aff9"/>
            <w:rFonts w:ascii="Segoe UI Semibold" w:hAnsi="Segoe UI Semibold" w:cs="Segoe UI Semibold"/>
            <w:color w:val="00188F"/>
            <w:sz w:val="21"/>
            <w:szCs w:val="21"/>
          </w:rPr>
          <w:t>SetServiceStatus</w:t>
        </w:r>
      </w:hyperlink>
      <w:r>
        <w:t xml:space="preserve">, чтобы сообщить, что </w:t>
      </w:r>
      <w:r w:rsidRPr="00E90209">
        <w:rPr>
          <w:rFonts w:ascii="Segoe UI" w:hAnsi="Segoe UI" w:cs="Segoe UI"/>
          <w:sz w:val="21"/>
          <w:szCs w:val="21"/>
        </w:rPr>
        <w:t xml:space="preserve">SERVICE_RUNNING, </w:t>
      </w:r>
      <w:r w:rsidRPr="00E90209">
        <w:t xml:space="preserve">но не принимает никакие </w:t>
      </w:r>
      <w:r w:rsidRPr="00E90209">
        <w:rPr>
          <w:lang w:val="en-US"/>
        </w:rPr>
        <w:t>controls</w:t>
      </w:r>
      <w:r w:rsidRPr="00E90209">
        <w:t xml:space="preserve">, пока не закончена инициализация. </w:t>
      </w:r>
      <w:r w:rsidRPr="00E90209">
        <w:rPr>
          <w:rFonts w:ascii="Segoe UI" w:hAnsi="Segoe UI" w:cs="Segoe UI"/>
          <w:sz w:val="21"/>
          <w:szCs w:val="21"/>
          <w:lang w:val="en-US"/>
        </w:rPr>
        <w:t xml:space="preserve">The service does this by calling </w:t>
      </w:r>
      <w:r w:rsidRPr="00E90209">
        <w:rPr>
          <w:rStyle w:val="aff9"/>
          <w:rFonts w:ascii="Segoe UI" w:hAnsi="Segoe UI" w:cs="Segoe UI"/>
          <w:sz w:val="21"/>
          <w:szCs w:val="21"/>
          <w:lang w:val="en-US"/>
        </w:rPr>
        <w:lastRenderedPageBreak/>
        <w:t>SetServiceStatus</w:t>
      </w:r>
      <w:r w:rsidRPr="00E90209">
        <w:rPr>
          <w:rStyle w:val="apple-converted-space"/>
          <w:rFonts w:ascii="Segoe UI" w:hAnsi="Segoe UI" w:cs="Segoe UI"/>
          <w:sz w:val="21"/>
          <w:szCs w:val="21"/>
          <w:lang w:val="en-US"/>
        </w:rPr>
        <w:t> </w:t>
      </w:r>
      <w:r w:rsidRPr="00E90209">
        <w:rPr>
          <w:rFonts w:ascii="Segoe UI" w:hAnsi="Segoe UI" w:cs="Segoe UI"/>
          <w:sz w:val="21"/>
          <w:szCs w:val="21"/>
          <w:lang w:val="en-US"/>
        </w:rPr>
        <w:t>with</w:t>
      </w:r>
      <w:r w:rsidRPr="00E90209">
        <w:rPr>
          <w:rStyle w:val="apple-converted-space"/>
          <w:rFonts w:ascii="Segoe UI" w:hAnsi="Segoe UI" w:cs="Segoe UI"/>
          <w:sz w:val="21"/>
          <w:szCs w:val="21"/>
          <w:lang w:val="en-US"/>
        </w:rPr>
        <w:t> </w:t>
      </w:r>
      <w:r w:rsidRPr="00E90209">
        <w:rPr>
          <w:rStyle w:val="aff9"/>
          <w:rFonts w:ascii="Segoe UI" w:hAnsi="Segoe UI" w:cs="Segoe UI"/>
          <w:sz w:val="21"/>
          <w:szCs w:val="21"/>
          <w:lang w:val="en-US"/>
        </w:rPr>
        <w:t>dwCurrentState</w:t>
      </w:r>
      <w:r w:rsidRPr="00E90209">
        <w:rPr>
          <w:rStyle w:val="apple-converted-space"/>
          <w:rFonts w:ascii="Segoe UI" w:hAnsi="Segoe UI" w:cs="Segoe UI"/>
          <w:sz w:val="21"/>
          <w:szCs w:val="21"/>
          <w:lang w:val="en-US"/>
        </w:rPr>
        <w:t> </w:t>
      </w:r>
      <w:r w:rsidRPr="00E90209">
        <w:rPr>
          <w:rFonts w:ascii="Segoe UI" w:hAnsi="Segoe UI" w:cs="Segoe UI"/>
          <w:sz w:val="21"/>
          <w:szCs w:val="21"/>
          <w:lang w:val="en-US"/>
        </w:rPr>
        <w:t xml:space="preserve">set to SERVICE_RUNNING and </w:t>
      </w:r>
      <w:r w:rsidRPr="00E90209">
        <w:rPr>
          <w:rStyle w:val="aff9"/>
          <w:rFonts w:ascii="Segoe UI" w:hAnsi="Segoe UI" w:cs="Segoe UI"/>
          <w:sz w:val="21"/>
          <w:szCs w:val="21"/>
          <w:lang w:val="en-US"/>
        </w:rPr>
        <w:t>dwControlsAccepted</w:t>
      </w:r>
      <w:r w:rsidRPr="00E90209">
        <w:rPr>
          <w:rStyle w:val="apple-converted-space"/>
          <w:rFonts w:ascii="Segoe UI" w:hAnsi="Segoe UI" w:cs="Segoe UI"/>
          <w:sz w:val="21"/>
          <w:szCs w:val="21"/>
          <w:lang w:val="en-US"/>
        </w:rPr>
        <w:t> </w:t>
      </w:r>
      <w:r w:rsidRPr="00E90209">
        <w:rPr>
          <w:rFonts w:ascii="Segoe UI" w:hAnsi="Segoe UI" w:cs="Segoe UI"/>
          <w:sz w:val="21"/>
          <w:szCs w:val="21"/>
          <w:lang w:val="en-US"/>
        </w:rPr>
        <w:t>set to 0 in the</w:t>
      </w:r>
      <w:r w:rsidRPr="00E90209">
        <w:rPr>
          <w:rStyle w:val="apple-converted-space"/>
          <w:rFonts w:ascii="Segoe UI" w:hAnsi="Segoe UI" w:cs="Segoe UI"/>
          <w:sz w:val="21"/>
          <w:szCs w:val="21"/>
          <w:lang w:val="en-US"/>
        </w:rPr>
        <w:t> </w:t>
      </w:r>
      <w:hyperlink r:id="rId22" w:history="1">
        <w:r w:rsidRPr="00E90209">
          <w:rPr>
            <w:rStyle w:val="aff9"/>
            <w:rFonts w:ascii="Segoe UI Semibold" w:hAnsi="Segoe UI Semibold" w:cs="Segoe UI Semibold"/>
            <w:sz w:val="21"/>
            <w:szCs w:val="21"/>
            <w:lang w:val="en-US"/>
          </w:rPr>
          <w:t>SERVICE_STATUS</w:t>
        </w:r>
      </w:hyperlink>
      <w:r w:rsidRPr="00E90209">
        <w:rPr>
          <w:rStyle w:val="apple-converted-space"/>
          <w:rFonts w:ascii="Segoe UI" w:hAnsi="Segoe UI" w:cs="Segoe UI"/>
          <w:sz w:val="21"/>
          <w:szCs w:val="21"/>
          <w:lang w:val="en-US"/>
        </w:rPr>
        <w:t> </w:t>
      </w:r>
      <w:r w:rsidRPr="00E90209">
        <w:rPr>
          <w:rFonts w:ascii="Segoe UI" w:hAnsi="Segoe UI" w:cs="Segoe UI"/>
          <w:sz w:val="21"/>
          <w:szCs w:val="21"/>
          <w:lang w:val="en-US"/>
        </w:rPr>
        <w:t xml:space="preserve">structure. </w:t>
      </w:r>
      <w:r>
        <w:t xml:space="preserve">Это гарантирует, что </w:t>
      </w:r>
      <w:r w:rsidRPr="00E90209">
        <w:rPr>
          <w:lang w:val="en-US"/>
        </w:rPr>
        <w:t>SCM</w:t>
      </w:r>
      <w:r w:rsidRPr="00FB22E1">
        <w:t xml:space="preserve"> </w:t>
      </w:r>
      <w:r>
        <w:t xml:space="preserve">не отправит никакие контролирующие запросы сервису, пока тот не готов и освобождает </w:t>
      </w:r>
      <w:r w:rsidRPr="00E90209">
        <w:rPr>
          <w:lang w:val="en-US"/>
        </w:rPr>
        <w:t>SCM</w:t>
      </w:r>
      <w:r w:rsidRPr="00FB22E1">
        <w:t xml:space="preserve"> </w:t>
      </w:r>
      <w:r>
        <w:t xml:space="preserve">для того, чтобы он занимался другими сервисами. Такой подход рекомендован для повышения производительности, особенно для </w:t>
      </w:r>
      <w:r w:rsidRPr="00E90209">
        <w:rPr>
          <w:lang w:val="en-US"/>
        </w:rPr>
        <w:t>autostart</w:t>
      </w:r>
      <w:r w:rsidRPr="00C967B7">
        <w:t xml:space="preserve"> </w:t>
      </w:r>
      <w:r>
        <w:t>смервисов.</w:t>
      </w:r>
    </w:p>
    <w:p w:rsidR="00E90209" w:rsidRPr="00E90209" w:rsidRDefault="00E90209" w:rsidP="00E90209">
      <w:pPr>
        <w:pStyle w:val="af3"/>
        <w:numPr>
          <w:ilvl w:val="0"/>
          <w:numId w:val="48"/>
        </w:numPr>
        <w:rPr>
          <w:lang w:val="en-US"/>
        </w:rPr>
      </w:pPr>
      <w:r>
        <w:t xml:space="preserve">Когда инициализация завершена, вызовите </w:t>
      </w:r>
      <w:r w:rsidRPr="00E90209">
        <w:rPr>
          <w:b/>
          <w:lang w:val="en-US"/>
        </w:rPr>
        <w:t>SetServiceStatus</w:t>
      </w:r>
      <w:r w:rsidRPr="00E90209">
        <w:rPr>
          <w:b/>
        </w:rPr>
        <w:t xml:space="preserve">, </w:t>
      </w:r>
      <w:r>
        <w:t xml:space="preserve">чтобы задать </w:t>
      </w:r>
      <w:r w:rsidRPr="00E90209">
        <w:rPr>
          <w:rFonts w:ascii="Segoe UI" w:hAnsi="Segoe UI" w:cs="Segoe UI"/>
          <w:color w:val="454545"/>
          <w:sz w:val="21"/>
          <w:szCs w:val="21"/>
        </w:rPr>
        <w:t>SERVICE_RUNNING</w:t>
      </w:r>
      <w:r w:rsidRPr="00E90209">
        <w:rPr>
          <w:rStyle w:val="apple-converted-space"/>
          <w:rFonts w:ascii="Segoe UI" w:hAnsi="Segoe UI" w:cs="Segoe UI"/>
          <w:color w:val="454545"/>
          <w:sz w:val="21"/>
          <w:szCs w:val="21"/>
        </w:rPr>
        <w:t> </w:t>
      </w:r>
      <w:r>
        <w:t xml:space="preserve">статус сервиса и определить </w:t>
      </w:r>
      <w:r w:rsidRPr="00E90209">
        <w:rPr>
          <w:lang w:val="en-US"/>
        </w:rPr>
        <w:t>controls</w:t>
      </w:r>
      <w:r w:rsidRPr="00C967B7">
        <w:t xml:space="preserve">, </w:t>
      </w:r>
      <w:r>
        <w:t xml:space="preserve">которые сервис готов принимать. </w:t>
      </w:r>
      <w:r w:rsidRPr="00E90209">
        <w:rPr>
          <w:rFonts w:ascii="Segoe UI" w:hAnsi="Segoe UI" w:cs="Segoe UI"/>
          <w:color w:val="454545"/>
          <w:sz w:val="21"/>
          <w:szCs w:val="21"/>
          <w:lang w:val="en-US"/>
        </w:rPr>
        <w:t>For a list of controls, see the</w:t>
      </w:r>
      <w:r w:rsidRPr="00E90209">
        <w:rPr>
          <w:rStyle w:val="apple-converted-space"/>
          <w:rFonts w:ascii="Segoe UI" w:hAnsi="Segoe UI" w:cs="Segoe UI"/>
          <w:color w:val="454545"/>
          <w:sz w:val="21"/>
          <w:szCs w:val="21"/>
          <w:lang w:val="en-US"/>
        </w:rPr>
        <w:t> </w:t>
      </w:r>
      <w:hyperlink r:id="rId23" w:history="1">
        <w:r w:rsidRPr="00E90209">
          <w:rPr>
            <w:rStyle w:val="aff9"/>
            <w:rFonts w:ascii="Segoe UI Semibold" w:hAnsi="Segoe UI Semibold" w:cs="Segoe UI Semibold"/>
            <w:color w:val="00188F"/>
            <w:sz w:val="21"/>
            <w:szCs w:val="21"/>
            <w:lang w:val="en-US"/>
          </w:rPr>
          <w:t>SERVICE_STATUS</w:t>
        </w:r>
      </w:hyperlink>
      <w:r w:rsidRPr="00E90209">
        <w:rPr>
          <w:rStyle w:val="apple-converted-space"/>
          <w:rFonts w:ascii="Segoe UI" w:hAnsi="Segoe UI" w:cs="Segoe UI"/>
          <w:color w:val="454545"/>
          <w:sz w:val="21"/>
          <w:szCs w:val="21"/>
          <w:lang w:val="en-US"/>
        </w:rPr>
        <w:t> </w:t>
      </w:r>
      <w:r w:rsidRPr="00E90209">
        <w:rPr>
          <w:rFonts w:ascii="Segoe UI" w:hAnsi="Segoe UI" w:cs="Segoe UI"/>
          <w:color w:val="454545"/>
          <w:sz w:val="21"/>
          <w:szCs w:val="21"/>
          <w:lang w:val="en-US"/>
        </w:rPr>
        <w:t>structure.</w:t>
      </w:r>
    </w:p>
    <w:p w:rsidR="00E90209" w:rsidRDefault="00E90209" w:rsidP="00E90209">
      <w:pPr>
        <w:pStyle w:val="af3"/>
        <w:numPr>
          <w:ilvl w:val="0"/>
          <w:numId w:val="48"/>
        </w:numPr>
      </w:pPr>
      <w:r>
        <w:t xml:space="preserve">Выполните задачи обслуживания или, если нет тасков в ожидании, верните контроль вызывающему. Любые изменения в состоянии сервиса являются основаниями для вызова </w:t>
      </w:r>
      <w:r w:rsidRPr="00E90209">
        <w:rPr>
          <w:b/>
          <w:lang w:val="en-US"/>
        </w:rPr>
        <w:t>SetServiceStatus</w:t>
      </w:r>
      <w:r w:rsidRPr="00E90209">
        <w:rPr>
          <w:b/>
        </w:rPr>
        <w:t xml:space="preserve">, </w:t>
      </w:r>
      <w:r>
        <w:t>чтобы сообщить информацию о новом состоянии.</w:t>
      </w:r>
    </w:p>
    <w:p w:rsidR="00E90209" w:rsidRPr="00E90209" w:rsidRDefault="00E90209" w:rsidP="00E90209">
      <w:pPr>
        <w:pStyle w:val="af3"/>
        <w:numPr>
          <w:ilvl w:val="0"/>
          <w:numId w:val="48"/>
        </w:numPr>
        <w:rPr>
          <w:lang w:val="en-US"/>
        </w:rPr>
      </w:pPr>
      <w:r>
        <w:t xml:space="preserve">Если произошла ошибка вовремя инициализации или работы сервиса, сервис должен вызвать </w:t>
      </w:r>
      <w:r w:rsidRPr="00E90209">
        <w:rPr>
          <w:b/>
          <w:lang w:val="en-US"/>
        </w:rPr>
        <w:t>SetServiceStatus</w:t>
      </w:r>
      <w:r w:rsidRPr="00C967B7">
        <w:t xml:space="preserve">, </w:t>
      </w:r>
      <w:r>
        <w:t xml:space="preserve">чтобы обозначить состояние сервиса как </w:t>
      </w:r>
      <w:r w:rsidRPr="00E90209">
        <w:rPr>
          <w:rFonts w:ascii="Segoe UI" w:hAnsi="Segoe UI" w:cs="Segoe UI"/>
          <w:color w:val="454545"/>
          <w:sz w:val="21"/>
          <w:szCs w:val="21"/>
        </w:rPr>
        <w:t>SERVICE_STOP_PENDING</w:t>
      </w:r>
      <w:r w:rsidRPr="00E90209">
        <w:rPr>
          <w:rStyle w:val="apple-converted-space"/>
          <w:rFonts w:ascii="Segoe UI" w:hAnsi="Segoe UI" w:cs="Segoe UI"/>
          <w:color w:val="454545"/>
          <w:sz w:val="21"/>
          <w:szCs w:val="21"/>
        </w:rPr>
        <w:t xml:space="preserve">, </w:t>
      </w:r>
      <w:r>
        <w:t xml:space="preserve">если очистка будет долгой. После того, как чистка окончена, вызовите </w:t>
      </w:r>
      <w:r w:rsidRPr="00E90209">
        <w:rPr>
          <w:b/>
          <w:lang w:val="en-US"/>
        </w:rPr>
        <w:t>SetServiceStatus</w:t>
      </w:r>
      <w:r w:rsidRPr="00E90209">
        <w:rPr>
          <w:b/>
        </w:rPr>
        <w:t xml:space="preserve">, </w:t>
      </w:r>
      <w:r>
        <w:t xml:space="preserve">чтобы обозначит состояние сервиса как </w:t>
      </w:r>
      <w:r w:rsidRPr="00E90209">
        <w:rPr>
          <w:rFonts w:ascii="Segoe UI" w:hAnsi="Segoe UI" w:cs="Segoe UI"/>
          <w:color w:val="454545"/>
          <w:sz w:val="21"/>
          <w:szCs w:val="21"/>
        </w:rPr>
        <w:t>SERVICE_STOPPED</w:t>
      </w:r>
      <w:r w:rsidRPr="00E90209">
        <w:rPr>
          <w:rStyle w:val="apple-converted-space"/>
          <w:rFonts w:ascii="Segoe UI" w:hAnsi="Segoe UI" w:cs="Segoe UI"/>
          <w:color w:val="454545"/>
          <w:sz w:val="21"/>
          <w:szCs w:val="21"/>
        </w:rPr>
        <w:t> </w:t>
      </w:r>
      <w:r w:rsidRPr="00E90209">
        <w:rPr>
          <w:rFonts w:ascii="Segoe UI" w:hAnsi="Segoe UI" w:cs="Segoe UI"/>
          <w:color w:val="454545"/>
          <w:sz w:val="21"/>
          <w:szCs w:val="21"/>
        </w:rPr>
        <w:t xml:space="preserve">from the last thread to terminate. </w:t>
      </w:r>
      <w:r w:rsidRPr="00E90209">
        <w:rPr>
          <w:rFonts w:ascii="Segoe UI" w:hAnsi="Segoe UI" w:cs="Segoe UI"/>
          <w:color w:val="454545"/>
          <w:sz w:val="21"/>
          <w:szCs w:val="21"/>
          <w:lang w:val="en-US"/>
        </w:rPr>
        <w:t xml:space="preserve">Be sure to set the </w:t>
      </w:r>
      <w:r w:rsidRPr="00E90209">
        <w:rPr>
          <w:rStyle w:val="aff9"/>
          <w:rFonts w:ascii="Segoe UI" w:hAnsi="Segoe UI" w:cs="Segoe UI"/>
          <w:color w:val="454545"/>
          <w:sz w:val="21"/>
          <w:szCs w:val="21"/>
          <w:lang w:val="en-US"/>
        </w:rPr>
        <w:t>dwServiceSpecificExitCode</w:t>
      </w:r>
      <w:r w:rsidRPr="00E90209">
        <w:rPr>
          <w:rStyle w:val="apple-converted-space"/>
          <w:rFonts w:ascii="Segoe UI" w:hAnsi="Segoe UI" w:cs="Segoe UI"/>
          <w:color w:val="454545"/>
          <w:sz w:val="21"/>
          <w:szCs w:val="21"/>
          <w:lang w:val="en-US"/>
        </w:rPr>
        <w:t> </w:t>
      </w:r>
      <w:r w:rsidRPr="00E90209">
        <w:rPr>
          <w:rFonts w:ascii="Segoe UI" w:hAnsi="Segoe UI" w:cs="Segoe UI"/>
          <w:color w:val="454545"/>
          <w:sz w:val="21"/>
          <w:szCs w:val="21"/>
          <w:lang w:val="en-US"/>
        </w:rPr>
        <w:t>and</w:t>
      </w:r>
      <w:r w:rsidRPr="00E90209">
        <w:rPr>
          <w:rStyle w:val="apple-converted-space"/>
          <w:rFonts w:ascii="Segoe UI" w:hAnsi="Segoe UI" w:cs="Segoe UI"/>
          <w:color w:val="454545"/>
          <w:sz w:val="21"/>
          <w:szCs w:val="21"/>
          <w:lang w:val="en-US"/>
        </w:rPr>
        <w:t> </w:t>
      </w:r>
      <w:r w:rsidRPr="00E90209">
        <w:rPr>
          <w:rStyle w:val="aff9"/>
          <w:rFonts w:ascii="Segoe UI" w:hAnsi="Segoe UI" w:cs="Segoe UI"/>
          <w:color w:val="454545"/>
          <w:sz w:val="21"/>
          <w:szCs w:val="21"/>
          <w:lang w:val="en-US"/>
        </w:rPr>
        <w:t>dwWin32ExitCode</w:t>
      </w:r>
      <w:r w:rsidRPr="00E90209">
        <w:rPr>
          <w:rStyle w:val="apple-converted-space"/>
          <w:rFonts w:ascii="Segoe UI" w:hAnsi="Segoe UI" w:cs="Segoe UI"/>
          <w:color w:val="454545"/>
          <w:sz w:val="21"/>
          <w:szCs w:val="21"/>
          <w:lang w:val="en-US"/>
        </w:rPr>
        <w:t> </w:t>
      </w:r>
      <w:r w:rsidRPr="00E90209">
        <w:rPr>
          <w:rFonts w:ascii="Segoe UI" w:hAnsi="Segoe UI" w:cs="Segoe UI"/>
          <w:color w:val="454545"/>
          <w:sz w:val="21"/>
          <w:szCs w:val="21"/>
          <w:lang w:val="en-US"/>
        </w:rPr>
        <w:t xml:space="preserve">members of the </w:t>
      </w:r>
      <w:hyperlink r:id="rId24" w:history="1">
        <w:r w:rsidRPr="00E90209">
          <w:rPr>
            <w:rStyle w:val="aff9"/>
            <w:rFonts w:ascii="Segoe UI Semibold" w:hAnsi="Segoe UI Semibold" w:cs="Segoe UI Semibold"/>
            <w:color w:val="00188F"/>
            <w:sz w:val="21"/>
            <w:szCs w:val="21"/>
            <w:lang w:val="en-US"/>
          </w:rPr>
          <w:t>SERVICE_STATUS</w:t>
        </w:r>
      </w:hyperlink>
      <w:r w:rsidRPr="00E90209">
        <w:rPr>
          <w:rStyle w:val="apple-converted-space"/>
          <w:rFonts w:ascii="Segoe UI" w:hAnsi="Segoe UI" w:cs="Segoe UI"/>
          <w:color w:val="454545"/>
          <w:sz w:val="21"/>
          <w:szCs w:val="21"/>
          <w:lang w:val="en-US"/>
        </w:rPr>
        <w:t> </w:t>
      </w:r>
      <w:r w:rsidRPr="00E90209">
        <w:rPr>
          <w:rFonts w:ascii="Segoe UI" w:hAnsi="Segoe UI" w:cs="Segoe UI"/>
          <w:color w:val="454545"/>
          <w:sz w:val="21"/>
          <w:szCs w:val="21"/>
          <w:lang w:val="en-US"/>
        </w:rPr>
        <w:t>structure to identify the error.</w:t>
      </w:r>
    </w:p>
    <w:p w:rsidR="00E90209" w:rsidRDefault="00E90209" w:rsidP="00E90209">
      <w:pPr>
        <w:rPr>
          <w:lang w:val="en-US"/>
        </w:rPr>
      </w:pPr>
    </w:p>
    <w:p w:rsidR="00E90209" w:rsidRDefault="00E90209" w:rsidP="00E90209">
      <w:pPr>
        <w:pStyle w:val="21"/>
        <w:rPr>
          <w:lang w:val="en-US"/>
        </w:rPr>
      </w:pPr>
      <w:bookmarkStart w:id="18" w:name="_Toc465194259"/>
      <w:r>
        <w:rPr>
          <w:lang w:val="en-US"/>
        </w:rPr>
        <w:t>Service Control Handler</w:t>
      </w:r>
      <w:bookmarkEnd w:id="18"/>
    </w:p>
    <w:p w:rsidR="00E90209" w:rsidRPr="00E90209" w:rsidRDefault="00E90209" w:rsidP="00E90209">
      <w:pPr>
        <w:rPr>
          <w:lang w:val="en-US"/>
        </w:rPr>
      </w:pPr>
      <w:r w:rsidRPr="00E90209">
        <w:t>Каждый</w:t>
      </w:r>
      <w:r w:rsidRPr="00E90209">
        <w:rPr>
          <w:lang w:val="en-US"/>
        </w:rPr>
        <w:t xml:space="preserve"> </w:t>
      </w:r>
      <w:r w:rsidRPr="00E90209">
        <w:t>сервис</w:t>
      </w:r>
      <w:r w:rsidRPr="00E90209">
        <w:rPr>
          <w:lang w:val="en-US"/>
        </w:rPr>
        <w:t xml:space="preserve"> </w:t>
      </w:r>
      <w:r w:rsidRPr="00E90209">
        <w:t>имеет</w:t>
      </w:r>
      <w:r w:rsidRPr="00E90209">
        <w:rPr>
          <w:lang w:val="en-US"/>
        </w:rPr>
        <w:t xml:space="preserve"> control handler, the</w:t>
      </w:r>
      <w:r w:rsidRPr="00E90209">
        <w:rPr>
          <w:rStyle w:val="apple-converted-space"/>
          <w:rFonts w:ascii="Segoe UI" w:hAnsi="Segoe UI" w:cs="Segoe UI"/>
          <w:sz w:val="21"/>
          <w:szCs w:val="21"/>
          <w:lang w:val="en-US"/>
        </w:rPr>
        <w:t> </w:t>
      </w:r>
      <w:hyperlink r:id="rId25" w:history="1">
        <w:r w:rsidRPr="00E90209">
          <w:rPr>
            <w:rStyle w:val="aff9"/>
            <w:rFonts w:ascii="Segoe UI Semibold" w:hAnsi="Segoe UI Semibold" w:cs="Segoe UI Semibold"/>
            <w:sz w:val="21"/>
            <w:szCs w:val="21"/>
            <w:lang w:val="en-US"/>
          </w:rPr>
          <w:t>Handler</w:t>
        </w:r>
      </w:hyperlink>
      <w:r w:rsidRPr="00E90209">
        <w:rPr>
          <w:rStyle w:val="apple-converted-space"/>
          <w:rFonts w:ascii="Segoe UI" w:hAnsi="Segoe UI" w:cs="Segoe UI"/>
          <w:sz w:val="21"/>
          <w:szCs w:val="21"/>
          <w:lang w:val="en-US"/>
        </w:rPr>
        <w:t> </w:t>
      </w:r>
      <w:r w:rsidRPr="00E90209">
        <w:rPr>
          <w:lang w:val="en-US"/>
        </w:rPr>
        <w:t xml:space="preserve">function, </w:t>
      </w:r>
      <w:r w:rsidRPr="00E90209">
        <w:t>которая</w:t>
      </w:r>
      <w:r w:rsidRPr="00E90209">
        <w:rPr>
          <w:lang w:val="en-US"/>
        </w:rPr>
        <w:t xml:space="preserve"> </w:t>
      </w:r>
      <w:r w:rsidRPr="00E90209">
        <w:t>вызывается</w:t>
      </w:r>
      <w:r w:rsidRPr="00E90209">
        <w:rPr>
          <w:lang w:val="en-US"/>
        </w:rPr>
        <w:t xml:space="preserve"> by control dispatcher, </w:t>
      </w:r>
      <w:r w:rsidRPr="00E90209">
        <w:t>когда</w:t>
      </w:r>
      <w:r w:rsidRPr="00E90209">
        <w:rPr>
          <w:lang w:val="en-US"/>
        </w:rPr>
        <w:t xml:space="preserve"> </w:t>
      </w:r>
      <w:r w:rsidRPr="00E90209">
        <w:t>сервисный</w:t>
      </w:r>
      <w:r w:rsidRPr="00E90209">
        <w:rPr>
          <w:lang w:val="en-US"/>
        </w:rPr>
        <w:t xml:space="preserve"> </w:t>
      </w:r>
      <w:r w:rsidRPr="00E90209">
        <w:t>процесс</w:t>
      </w:r>
      <w:r w:rsidRPr="00E90209">
        <w:rPr>
          <w:lang w:val="en-US"/>
        </w:rPr>
        <w:t xml:space="preserve"> </w:t>
      </w:r>
      <w:r w:rsidRPr="00E90209">
        <w:t>получает</w:t>
      </w:r>
      <w:r w:rsidRPr="00E90209">
        <w:rPr>
          <w:lang w:val="en-US"/>
        </w:rPr>
        <w:t xml:space="preserve"> control request </w:t>
      </w:r>
      <w:r w:rsidRPr="00E90209">
        <w:t>от</w:t>
      </w:r>
      <w:r w:rsidRPr="00E90209">
        <w:rPr>
          <w:lang w:val="en-US"/>
        </w:rPr>
        <w:t xml:space="preserve"> service control program. Therefore, this function executes in the context of the control dispatcher. For an example, see</w:t>
      </w:r>
      <w:r w:rsidRPr="00E90209">
        <w:rPr>
          <w:rStyle w:val="apple-converted-space"/>
          <w:rFonts w:ascii="Segoe UI" w:hAnsi="Segoe UI" w:cs="Segoe UI"/>
          <w:sz w:val="21"/>
          <w:szCs w:val="21"/>
          <w:lang w:val="en-US"/>
        </w:rPr>
        <w:t> </w:t>
      </w:r>
      <w:hyperlink r:id="rId26" w:history="1">
        <w:r w:rsidRPr="00E90209">
          <w:rPr>
            <w:rStyle w:val="aff2"/>
            <w:rFonts w:ascii="Segoe UI Semibold" w:hAnsi="Segoe UI Semibold" w:cs="Segoe UI Semibold"/>
            <w:color w:val="auto"/>
            <w:sz w:val="21"/>
            <w:szCs w:val="21"/>
            <w:lang w:val="en-US"/>
          </w:rPr>
          <w:t>Writing a Control Handler Function</w:t>
        </w:r>
      </w:hyperlink>
      <w:r w:rsidRPr="00E90209">
        <w:rPr>
          <w:lang w:val="en-US"/>
        </w:rPr>
        <w:t>.</w:t>
      </w:r>
    </w:p>
    <w:p w:rsidR="00E90209" w:rsidRPr="00E90209" w:rsidRDefault="00E90209" w:rsidP="00E90209">
      <w:pPr>
        <w:rPr>
          <w:lang w:val="en-US"/>
        </w:rPr>
      </w:pPr>
      <w:r w:rsidRPr="00E90209">
        <w:rPr>
          <w:lang w:val="en-US"/>
        </w:rPr>
        <w:lastRenderedPageBreak/>
        <w:t>A service calls</w:t>
      </w:r>
      <w:r>
        <w:rPr>
          <w:lang w:val="en-US"/>
        </w:rPr>
        <w:t xml:space="preserve"> the </w:t>
      </w:r>
      <w:hyperlink r:id="rId27" w:history="1">
        <w:r w:rsidRPr="00E90209">
          <w:rPr>
            <w:rStyle w:val="aff9"/>
            <w:rFonts w:ascii="Segoe UI Semibold" w:hAnsi="Segoe UI Semibold" w:cs="Segoe UI Semibold"/>
            <w:sz w:val="21"/>
            <w:szCs w:val="21"/>
            <w:lang w:val="en-US"/>
          </w:rPr>
          <w:t>RegisterServiceCtrlHandler</w:t>
        </w:r>
      </w:hyperlink>
      <w:r w:rsidRPr="00E90209">
        <w:rPr>
          <w:rStyle w:val="apple-converted-space"/>
          <w:rFonts w:ascii="Segoe UI" w:hAnsi="Segoe UI" w:cs="Segoe UI"/>
          <w:sz w:val="21"/>
          <w:szCs w:val="21"/>
          <w:lang w:val="en-US"/>
        </w:rPr>
        <w:t> </w:t>
      </w:r>
      <w:r w:rsidRPr="00E90209">
        <w:rPr>
          <w:lang w:val="en-US"/>
        </w:rPr>
        <w:t>or</w:t>
      </w:r>
      <w:r w:rsidRPr="00E90209">
        <w:rPr>
          <w:rStyle w:val="apple-converted-space"/>
          <w:rFonts w:ascii="Segoe UI" w:hAnsi="Segoe UI" w:cs="Segoe UI"/>
          <w:sz w:val="21"/>
          <w:szCs w:val="21"/>
          <w:lang w:val="en-US"/>
        </w:rPr>
        <w:t> </w:t>
      </w:r>
      <w:hyperlink r:id="rId28" w:history="1">
        <w:r w:rsidRPr="00E90209">
          <w:rPr>
            <w:rStyle w:val="aff9"/>
            <w:rFonts w:ascii="Segoe UI Semibold" w:hAnsi="Segoe UI Semibold" w:cs="Segoe UI Semibold"/>
            <w:sz w:val="21"/>
            <w:szCs w:val="21"/>
            <w:lang w:val="en-US"/>
          </w:rPr>
          <w:t>RegisterServiceCtrlHandlerEx</w:t>
        </w:r>
      </w:hyperlink>
      <w:r>
        <w:rPr>
          <w:rStyle w:val="aff9"/>
          <w:rFonts w:ascii="Segoe UI Semibold" w:hAnsi="Segoe UI Semibold" w:cs="Segoe UI Semibold"/>
          <w:sz w:val="21"/>
          <w:szCs w:val="21"/>
          <w:lang w:val="en-US"/>
        </w:rPr>
        <w:t xml:space="preserve"> </w:t>
      </w:r>
      <w:r w:rsidRPr="00E90209">
        <w:rPr>
          <w:lang w:val="en-US"/>
        </w:rPr>
        <w:t>function to register its service control handler function.</w:t>
      </w:r>
    </w:p>
    <w:p w:rsidR="00E90209" w:rsidRPr="00E90209" w:rsidRDefault="00E90209" w:rsidP="00E90209">
      <w:pPr>
        <w:rPr>
          <w:lang w:val="en-US"/>
        </w:rPr>
      </w:pPr>
      <w:r w:rsidRPr="00E90209">
        <w:t xml:space="preserve">Когда </w:t>
      </w:r>
      <w:r w:rsidRPr="00E90209">
        <w:rPr>
          <w:lang w:val="en-US"/>
        </w:rPr>
        <w:t>control</w:t>
      </w:r>
      <w:r w:rsidRPr="00E90209">
        <w:t xml:space="preserve"> </w:t>
      </w:r>
      <w:r w:rsidRPr="00E90209">
        <w:rPr>
          <w:lang w:val="en-US"/>
        </w:rPr>
        <w:t>handler</w:t>
      </w:r>
      <w:r w:rsidRPr="00E90209">
        <w:t xml:space="preserve"> вызван, сервис должен вызвать </w:t>
      </w:r>
      <w:r w:rsidRPr="00E90209">
        <w:rPr>
          <w:lang w:val="en-US"/>
        </w:rPr>
        <w:t>SetServiceStatus</w:t>
      </w:r>
      <w:r w:rsidRPr="00E90209">
        <w:t xml:space="preserve">, чтобы сообщить его стату для </w:t>
      </w:r>
      <w:r w:rsidRPr="00E90209">
        <w:rPr>
          <w:lang w:val="en-US"/>
        </w:rPr>
        <w:t>SCM</w:t>
      </w:r>
      <w:r w:rsidRPr="00E90209">
        <w:t xml:space="preserve"> только если обработка контролирующего кода приводит к сменен статуса сервиса. Вызывать </w:t>
      </w:r>
      <w:r w:rsidRPr="00E90209">
        <w:rPr>
          <w:b/>
          <w:lang w:val="en-US"/>
        </w:rPr>
        <w:t xml:space="preserve">SetServiceStatus </w:t>
      </w:r>
      <w:r w:rsidRPr="00E90209">
        <w:t xml:space="preserve"> не обязательно.</w:t>
      </w:r>
    </w:p>
    <w:p w:rsidR="00E90209" w:rsidRPr="00E90209" w:rsidRDefault="00E90209" w:rsidP="00E90209">
      <w:pPr>
        <w:rPr>
          <w:lang w:val="en-US"/>
        </w:rPr>
      </w:pPr>
    </w:p>
    <w:p w:rsidR="002C02BA" w:rsidRDefault="00E90209" w:rsidP="00E90209">
      <w:pPr>
        <w:pStyle w:val="21"/>
        <w:rPr>
          <w:lang w:val="en-US"/>
        </w:rPr>
      </w:pPr>
      <w:bookmarkStart w:id="19" w:name="_Toc465194260"/>
      <w:r>
        <w:rPr>
          <w:lang w:val="en-US"/>
        </w:rPr>
        <w:t>SCP</w:t>
      </w:r>
      <w:bookmarkEnd w:id="19"/>
    </w:p>
    <w:p w:rsidR="00E90209" w:rsidRPr="00342A46" w:rsidRDefault="00342A46" w:rsidP="00E90209">
      <w:r>
        <w:t xml:space="preserve">Для установки, удаления, запуска и останова сервисов нужно работать с </w:t>
      </w:r>
      <w:r>
        <w:rPr>
          <w:lang w:val="en-US"/>
        </w:rPr>
        <w:t>SCM</w:t>
      </w:r>
      <w:r w:rsidRPr="00342A46">
        <w:t xml:space="preserve">, </w:t>
      </w:r>
      <w:r>
        <w:t xml:space="preserve">чтобы начать работу с ним нужно выполнить функцию </w:t>
      </w:r>
      <w:r w:rsidRPr="00342A46">
        <w:rPr>
          <w:b/>
        </w:rPr>
        <w:t>OpenSCManager</w:t>
      </w:r>
      <w:r>
        <w:rPr>
          <w:b/>
        </w:rPr>
        <w:t xml:space="preserve">, </w:t>
      </w:r>
      <w:r>
        <w:t xml:space="preserve">по результатам которой мы получим </w:t>
      </w:r>
      <w:r>
        <w:rPr>
          <w:lang w:val="en-US"/>
        </w:rPr>
        <w:t>handle</w:t>
      </w:r>
      <w:r w:rsidRPr="00342A46">
        <w:t xml:space="preserve"> </w:t>
      </w:r>
      <w:r>
        <w:t xml:space="preserve">на </w:t>
      </w:r>
      <w:r>
        <w:rPr>
          <w:lang w:val="en-US"/>
        </w:rPr>
        <w:t>SCM</w:t>
      </w:r>
      <w:r w:rsidRPr="00342A46">
        <w:t>.</w:t>
      </w:r>
    </w:p>
    <w:p w:rsidR="00342A46" w:rsidRDefault="00342A46" w:rsidP="00E90209">
      <w:r>
        <w:t xml:space="preserve">Оттуда мы можем достать интересующий нас сервис функцией </w:t>
      </w:r>
      <w:r w:rsidRPr="00342A46">
        <w:rPr>
          <w:b/>
        </w:rPr>
        <w:t>OpenService</w:t>
      </w:r>
      <w:r>
        <w:rPr>
          <w:b/>
        </w:rPr>
        <w:t xml:space="preserve">. </w:t>
      </w:r>
      <w:r>
        <w:t xml:space="preserve">Так мы получим </w:t>
      </w:r>
      <w:r>
        <w:rPr>
          <w:lang w:val="en-US"/>
        </w:rPr>
        <w:t xml:space="preserve">handle </w:t>
      </w:r>
      <w:r>
        <w:t>на сервис.</w:t>
      </w:r>
    </w:p>
    <w:p w:rsidR="00342A46" w:rsidRDefault="00342A46" w:rsidP="00E90209">
      <w:r>
        <w:t xml:space="preserve">Теперь, чтобы удалить, запустить, остановить сервис нужно вызвать </w:t>
      </w:r>
      <w:r w:rsidRPr="00342A46">
        <w:rPr>
          <w:b/>
        </w:rPr>
        <w:t>DeleteService</w:t>
      </w:r>
      <w:r>
        <w:rPr>
          <w:b/>
        </w:rPr>
        <w:t>,</w:t>
      </w:r>
      <w:r w:rsidRPr="00342A46">
        <w:rPr>
          <w:b/>
        </w:rPr>
        <w:t xml:space="preserve"> StartService</w:t>
      </w:r>
      <w:r>
        <w:rPr>
          <w:b/>
        </w:rPr>
        <w:t xml:space="preserve">, </w:t>
      </w:r>
      <w:r w:rsidRPr="00342A46">
        <w:rPr>
          <w:b/>
        </w:rPr>
        <w:t>ControlService</w:t>
      </w:r>
      <w:r>
        <w:rPr>
          <w:b/>
        </w:rPr>
        <w:t xml:space="preserve">, </w:t>
      </w:r>
      <w:r>
        <w:t xml:space="preserve">передав аргументов </w:t>
      </w:r>
      <w:r>
        <w:rPr>
          <w:lang w:val="en-US"/>
        </w:rPr>
        <w:t>handle</w:t>
      </w:r>
      <w:r w:rsidRPr="00342A46">
        <w:t xml:space="preserve"> </w:t>
      </w:r>
      <w:r>
        <w:t>на сервис.</w:t>
      </w:r>
    </w:p>
    <w:p w:rsidR="00342A46" w:rsidRDefault="00342A46" w:rsidP="00E90209">
      <w:r>
        <w:t xml:space="preserve">Чтобы создать сервис понадобится функция </w:t>
      </w:r>
      <w:r w:rsidRPr="00342A46">
        <w:rPr>
          <w:b/>
        </w:rPr>
        <w:t>CreateService</w:t>
      </w:r>
      <w:r>
        <w:rPr>
          <w:b/>
        </w:rPr>
        <w:t>.</w:t>
      </w:r>
    </w:p>
    <w:p w:rsidR="00342A46" w:rsidRPr="00342A46" w:rsidRDefault="00342A46" w:rsidP="00E90209">
      <w:r>
        <w:rPr>
          <w:b/>
        </w:rPr>
        <w:t xml:space="preserve"> </w:t>
      </w:r>
    </w:p>
    <w:p w:rsidR="002C02BA" w:rsidRPr="00342A46" w:rsidRDefault="002C02BA" w:rsidP="00A77C9C"/>
    <w:p w:rsidR="002C02BA" w:rsidRPr="00342A46" w:rsidRDefault="002C02BA" w:rsidP="00A77C9C"/>
    <w:p w:rsidR="002C02BA" w:rsidRPr="00342A46" w:rsidRDefault="002C02BA" w:rsidP="00A77C9C"/>
    <w:p w:rsidR="002C02BA" w:rsidRPr="00342A46" w:rsidRDefault="002C02BA" w:rsidP="00A77C9C"/>
    <w:p w:rsidR="002C02BA" w:rsidRPr="00342A46" w:rsidRDefault="002C02BA" w:rsidP="00A77C9C"/>
    <w:p w:rsidR="002C02BA" w:rsidRPr="00342A46" w:rsidRDefault="002C02BA" w:rsidP="00A77C9C"/>
    <w:p w:rsidR="002C02BA" w:rsidRPr="00342A46" w:rsidRDefault="002C02BA" w:rsidP="00A77C9C"/>
    <w:p w:rsidR="002C02BA" w:rsidRPr="00342A46" w:rsidRDefault="002C02BA" w:rsidP="00A77C9C"/>
    <w:p w:rsidR="002C02BA" w:rsidRPr="00342A46" w:rsidRDefault="002C02BA" w:rsidP="00A77C9C"/>
    <w:p w:rsidR="002C02BA" w:rsidRPr="00342A46" w:rsidRDefault="002C02BA" w:rsidP="00A77C9C"/>
    <w:p w:rsidR="000F2D0C" w:rsidRPr="000F2D0C" w:rsidRDefault="000F2D0C" w:rsidP="00342A46">
      <w:pPr>
        <w:spacing w:line="240" w:lineRule="auto"/>
        <w:ind w:firstLine="0"/>
      </w:pPr>
    </w:p>
    <w:p w:rsidR="000F2D0C" w:rsidRDefault="000F2D0C">
      <w:pPr>
        <w:spacing w:line="240" w:lineRule="auto"/>
        <w:ind w:firstLine="0"/>
        <w:rPr>
          <w:rFonts w:eastAsia="Times New Roman" w:cs="Times New Roman"/>
          <w:b/>
          <w:bCs/>
          <w:caps/>
          <w:kern w:val="32"/>
          <w:szCs w:val="32"/>
        </w:rPr>
      </w:pPr>
      <w:r>
        <w:br w:type="page"/>
      </w:r>
    </w:p>
    <w:p w:rsidR="00EA26EF" w:rsidRDefault="00EA26EF" w:rsidP="002C02BA">
      <w:pPr>
        <w:pStyle w:val="1"/>
        <w:ind w:left="993" w:hanging="426"/>
        <w:jc w:val="center"/>
      </w:pPr>
      <w:bookmarkStart w:id="20" w:name="_Toc465194261"/>
      <w:r>
        <w:lastRenderedPageBreak/>
        <w:t>В</w:t>
      </w:r>
      <w:r w:rsidR="00AE029F">
        <w:t>ывод</w:t>
      </w:r>
      <w:bookmarkEnd w:id="20"/>
    </w:p>
    <w:p w:rsidR="00342A46" w:rsidRDefault="005370E5" w:rsidP="005370E5">
      <w:r>
        <w:t xml:space="preserve">Я познакомился с реализацией </w:t>
      </w:r>
      <w:r w:rsidR="00342A46">
        <w:t>сервисов и сервисных приложений.</w:t>
      </w:r>
    </w:p>
    <w:p w:rsidR="005370E5" w:rsidRPr="005370E5" w:rsidRDefault="00342A46" w:rsidP="005370E5">
      <w:r>
        <w:t xml:space="preserve">Так же в интернете были найдены исходные коды для </w:t>
      </w:r>
      <w:r>
        <w:rPr>
          <w:lang w:val="en-US"/>
        </w:rPr>
        <w:t>dns</w:t>
      </w:r>
      <w:r w:rsidRPr="00342A46">
        <w:t xml:space="preserve">, </w:t>
      </w:r>
      <w:r>
        <w:rPr>
          <w:lang w:val="en-US"/>
        </w:rPr>
        <w:t>dhcp</w:t>
      </w:r>
      <w:r w:rsidRPr="00342A46">
        <w:t xml:space="preserve">, </w:t>
      </w:r>
      <w:r>
        <w:rPr>
          <w:lang w:val="en-US"/>
        </w:rPr>
        <w:t>ftp</w:t>
      </w:r>
      <w:r w:rsidRPr="00342A46">
        <w:t xml:space="preserve">, </w:t>
      </w:r>
      <w:r>
        <w:rPr>
          <w:lang w:val="en-US"/>
        </w:rPr>
        <w:t>tftp</w:t>
      </w:r>
      <w:r w:rsidRPr="00342A46">
        <w:t xml:space="preserve"> </w:t>
      </w:r>
      <w:r>
        <w:t>и других сервисов.</w:t>
      </w:r>
    </w:p>
    <w:p w:rsidR="005370E5" w:rsidRPr="005370E5" w:rsidRDefault="005370E5" w:rsidP="005370E5">
      <w:r>
        <w:t xml:space="preserve">В основном примеры кода пришлось искать на </w:t>
      </w:r>
      <w:r>
        <w:rPr>
          <w:lang w:val="en-US"/>
        </w:rPr>
        <w:t>github</w:t>
      </w:r>
      <w:r w:rsidRPr="005370E5">
        <w:t>’</w:t>
      </w:r>
      <w:r>
        <w:t xml:space="preserve">е, а также смотреть спецификации на </w:t>
      </w:r>
      <w:r>
        <w:rPr>
          <w:lang w:val="en-US"/>
        </w:rPr>
        <w:t>MSDN</w:t>
      </w:r>
      <w:r w:rsidRPr="005370E5">
        <w:t xml:space="preserve">. </w:t>
      </w:r>
    </w:p>
    <w:p w:rsidR="005370E5" w:rsidRDefault="005370E5" w:rsidP="005370E5"/>
    <w:p w:rsidR="005370E5" w:rsidRDefault="005370E5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Pr="005370E5" w:rsidRDefault="007E1A39" w:rsidP="005370E5"/>
    <w:p w:rsidR="000F2D0C" w:rsidRDefault="000F2D0C">
      <w:pPr>
        <w:spacing w:line="240" w:lineRule="auto"/>
        <w:ind w:firstLine="0"/>
        <w:rPr>
          <w:rFonts w:eastAsia="Times New Roman" w:cs="Times New Roman"/>
          <w:b/>
          <w:bCs/>
          <w:caps/>
          <w:kern w:val="32"/>
          <w:szCs w:val="32"/>
        </w:rPr>
      </w:pPr>
      <w:r>
        <w:br w:type="page"/>
      </w:r>
    </w:p>
    <w:p w:rsidR="002C02BA" w:rsidRDefault="002C02BA" w:rsidP="002C02BA">
      <w:pPr>
        <w:pStyle w:val="1"/>
        <w:ind w:left="993" w:hanging="426"/>
        <w:jc w:val="center"/>
      </w:pPr>
      <w:bookmarkStart w:id="21" w:name="_Toc465194262"/>
      <w:r>
        <w:lastRenderedPageBreak/>
        <w:t>Ответы на контрольные вопросы</w:t>
      </w:r>
      <w:bookmarkEnd w:id="21"/>
    </w:p>
    <w:p w:rsidR="007E1A39" w:rsidRDefault="00AD688C" w:rsidP="007E1A39">
      <w:pPr>
        <w:pStyle w:val="21"/>
      </w:pPr>
      <w:bookmarkStart w:id="22" w:name="_Toc465194263"/>
      <w:r>
        <w:t>Какие операции выполняются при установке сервиса в систему</w:t>
      </w:r>
      <w:r w:rsidR="007E1A39">
        <w:t>?</w:t>
      </w:r>
      <w:bookmarkEnd w:id="22"/>
    </w:p>
    <w:p w:rsidR="007E1A39" w:rsidRPr="00AD688C" w:rsidRDefault="00AD688C" w:rsidP="007E1A39">
      <w:r>
        <w:t xml:space="preserve">Функция </w:t>
      </w:r>
      <w:r w:rsidRPr="00AD688C">
        <w:rPr>
          <w:b/>
          <w:lang w:val="en-US"/>
        </w:rPr>
        <w:t>CreateService</w:t>
      </w:r>
      <w:r w:rsidRPr="00AD688C">
        <w:t xml:space="preserve"> </w:t>
      </w:r>
      <w:r>
        <w:t>создает</w:t>
      </w:r>
      <w:r w:rsidRPr="00AD688C">
        <w:t xml:space="preserve"> </w:t>
      </w:r>
      <w:r>
        <w:t xml:space="preserve">сервисный объект и устанавливает его в </w:t>
      </w:r>
      <w:r>
        <w:rPr>
          <w:lang w:val="en-US"/>
        </w:rPr>
        <w:t>SCM</w:t>
      </w:r>
      <w:r w:rsidRPr="00AD688C">
        <w:t xml:space="preserve">, </w:t>
      </w:r>
      <w:r>
        <w:t>занося в базу данных, создавая ключ в реестре с соответствующим именем, как и будущий сервис, по следующему пути</w:t>
      </w:r>
      <w:r w:rsidRPr="00AD688C">
        <w:t>:</w:t>
      </w:r>
    </w:p>
    <w:p w:rsidR="00AD688C" w:rsidRDefault="00AD688C" w:rsidP="00AD688C">
      <w:pPr>
        <w:pStyle w:val="ac"/>
      </w:pPr>
      <w:r w:rsidRPr="00AD688C">
        <w:t>HKEY_LOCAL_MACHINE\System\CurrentControlSer\Services</w:t>
      </w:r>
    </w:p>
    <w:p w:rsidR="00AD688C" w:rsidRPr="00AD688C" w:rsidRDefault="00AD688C" w:rsidP="00AD688C">
      <w:r>
        <w:t>Также в базе данных сохраняется конфигурационная и дополнительная информация, такая как</w:t>
      </w:r>
      <w:r w:rsidRPr="00AD688C">
        <w:t xml:space="preserve">: </w:t>
      </w:r>
      <w:r>
        <w:t>зависимости, описание, группы, путь к образу, тип загрузки, отображаемое имя, тип сервиса.</w:t>
      </w:r>
    </w:p>
    <w:p w:rsidR="00D27B12" w:rsidRPr="00AD688C" w:rsidRDefault="00D27B12" w:rsidP="007E1A39"/>
    <w:p w:rsidR="00D27B12" w:rsidRDefault="00AD688C" w:rsidP="00D27B12">
      <w:pPr>
        <w:pStyle w:val="21"/>
      </w:pPr>
      <w:bookmarkStart w:id="23" w:name="_Toc465194264"/>
      <w:r>
        <w:t xml:space="preserve">Что такое </w:t>
      </w:r>
      <w:r>
        <w:rPr>
          <w:lang w:val="en-US"/>
        </w:rPr>
        <w:t>SCP</w:t>
      </w:r>
      <w:r>
        <w:t xml:space="preserve"> и зачем необходимо его реализовывать</w:t>
      </w:r>
      <w:r w:rsidR="00D27B12">
        <w:t>?</w:t>
      </w:r>
      <w:bookmarkEnd w:id="23"/>
    </w:p>
    <w:p w:rsidR="00D27B12" w:rsidRDefault="00AD688C" w:rsidP="00D27B12">
      <w:r>
        <w:rPr>
          <w:lang w:val="en-US"/>
        </w:rPr>
        <w:t>SCP</w:t>
      </w:r>
      <w:r w:rsidRPr="00AD688C">
        <w:t xml:space="preserve"> (</w:t>
      </w:r>
      <w:r>
        <w:rPr>
          <w:lang w:val="en-US"/>
        </w:rPr>
        <w:t>Service</w:t>
      </w:r>
      <w:r w:rsidRPr="00AD688C">
        <w:t xml:space="preserve"> </w:t>
      </w:r>
      <w:r>
        <w:rPr>
          <w:lang w:val="en-US"/>
        </w:rPr>
        <w:t>Control</w:t>
      </w:r>
      <w:r w:rsidRPr="00AD688C">
        <w:t xml:space="preserve"> </w:t>
      </w:r>
      <w:r>
        <w:rPr>
          <w:lang w:val="en-US"/>
        </w:rPr>
        <w:t>Programs</w:t>
      </w:r>
      <w:r w:rsidRPr="00AD688C">
        <w:t xml:space="preserve">) – </w:t>
      </w:r>
      <w:r>
        <w:t xml:space="preserve">запускают и контролируют сервисы. </w:t>
      </w:r>
      <w:r>
        <w:rPr>
          <w:lang w:val="en-US"/>
        </w:rPr>
        <w:t>SCP</w:t>
      </w:r>
      <w:r w:rsidRPr="00AD688C">
        <w:t xml:space="preserve"> </w:t>
      </w:r>
      <w:r>
        <w:t>предоставляют следующие возможности</w:t>
      </w:r>
      <w:r w:rsidRPr="00AD688C">
        <w:t xml:space="preserve">: </w:t>
      </w:r>
      <w:r>
        <w:t>запуск сервиса, отправление контролирующих запросов на сервис, запрос текущего состояния сервиса.</w:t>
      </w:r>
    </w:p>
    <w:p w:rsidR="00D27B12" w:rsidRDefault="00D27B12" w:rsidP="00D27B12"/>
    <w:p w:rsidR="00D27B12" w:rsidRDefault="00E57BD6" w:rsidP="00D27B12">
      <w:pPr>
        <w:pStyle w:val="21"/>
      </w:pPr>
      <w:bookmarkStart w:id="24" w:name="_Toc465194265"/>
      <w:r>
        <w:t xml:space="preserve">Какие возможности по управлению сервисами НЕ предоставляет оснастка </w:t>
      </w:r>
      <w:r w:rsidRPr="00E57BD6">
        <w:t>“</w:t>
      </w:r>
      <w:r>
        <w:t>Службы</w:t>
      </w:r>
      <w:r w:rsidRPr="00E57BD6">
        <w:t>”</w:t>
      </w:r>
      <w:r w:rsidR="00D27B12" w:rsidRPr="00307657">
        <w:t>?</w:t>
      </w:r>
      <w:bookmarkEnd w:id="24"/>
    </w:p>
    <w:p w:rsidR="00D27B12" w:rsidRDefault="00E57BD6" w:rsidP="00D27B12">
      <w:r>
        <w:t xml:space="preserve">Оснастка </w:t>
      </w:r>
      <w:r w:rsidRPr="00E57BD6">
        <w:t>“</w:t>
      </w:r>
      <w:r>
        <w:t>Службы</w:t>
      </w:r>
      <w:r w:rsidRPr="00E57BD6">
        <w:t>”</w:t>
      </w:r>
      <w:r>
        <w:t xml:space="preserve"> не предоставляет возможности установки и удаления сервиса.</w:t>
      </w:r>
    </w:p>
    <w:p w:rsidR="00E57BD6" w:rsidRPr="00E57BD6" w:rsidRDefault="00E57BD6" w:rsidP="00D27B12">
      <w:r>
        <w:t xml:space="preserve">О программе, управляющей сервисом предоставляют только путь к ее образу, больше никакой дополнительной информации о самом процессе. Ее можно посмотреть в специальных программах типа </w:t>
      </w:r>
      <w:r>
        <w:rPr>
          <w:lang w:val="en-US"/>
        </w:rPr>
        <w:t>Process</w:t>
      </w:r>
      <w:r w:rsidRPr="00E57BD6">
        <w:t xml:space="preserve"> </w:t>
      </w:r>
      <w:r>
        <w:rPr>
          <w:lang w:val="en-US"/>
        </w:rPr>
        <w:t>Explorer</w:t>
      </w:r>
      <w:r w:rsidRPr="00E57BD6">
        <w:t xml:space="preserve"> </w:t>
      </w:r>
      <w:r>
        <w:t xml:space="preserve">или </w:t>
      </w:r>
      <w:r>
        <w:rPr>
          <w:lang w:val="en-US"/>
        </w:rPr>
        <w:t>Process</w:t>
      </w:r>
      <w:r w:rsidRPr="00E57BD6">
        <w:t xml:space="preserve"> </w:t>
      </w:r>
      <w:r>
        <w:rPr>
          <w:lang w:val="en-US"/>
        </w:rPr>
        <w:t>Hacker</w:t>
      </w:r>
      <w:r w:rsidRPr="00E57BD6">
        <w:t>.</w:t>
      </w:r>
    </w:p>
    <w:p w:rsidR="00D27B12" w:rsidRPr="00D27B12" w:rsidRDefault="00D27B12" w:rsidP="00D27B12"/>
    <w:p w:rsidR="00D27B12" w:rsidRPr="007E1A39" w:rsidRDefault="00D27B12" w:rsidP="007E1A39"/>
    <w:p w:rsidR="007E1A39" w:rsidRPr="007E1A39" w:rsidRDefault="007E1A39" w:rsidP="007E1A39"/>
    <w:p w:rsidR="00AE029F" w:rsidRDefault="00AE029F">
      <w:pPr>
        <w:spacing w:line="240" w:lineRule="auto"/>
        <w:ind w:firstLine="0"/>
        <w:rPr>
          <w:rFonts w:eastAsia="Times New Roman" w:cs="Times New Roman"/>
          <w:b/>
          <w:bCs/>
          <w:caps/>
          <w:kern w:val="32"/>
          <w:szCs w:val="32"/>
        </w:rPr>
      </w:pPr>
      <w:r>
        <w:br w:type="page"/>
      </w:r>
    </w:p>
    <w:p w:rsidR="00894099" w:rsidRPr="002C02BA" w:rsidRDefault="002C02BA" w:rsidP="002C02BA">
      <w:pPr>
        <w:pStyle w:val="1"/>
        <w:numPr>
          <w:ilvl w:val="0"/>
          <w:numId w:val="0"/>
        </w:numPr>
        <w:ind w:left="993" w:hanging="426"/>
        <w:jc w:val="center"/>
      </w:pPr>
      <w:bookmarkStart w:id="25" w:name="_Toc465194266"/>
      <w:r w:rsidRPr="002C02BA">
        <w:lastRenderedPageBreak/>
        <w:t>Список используемых источников</w:t>
      </w:r>
      <w:bookmarkEnd w:id="25"/>
    </w:p>
    <w:p w:rsidR="00342A46" w:rsidRPr="00342A46" w:rsidRDefault="00342A46" w:rsidP="00342A46">
      <w:pPr>
        <w:pStyle w:val="af3"/>
        <w:numPr>
          <w:ilvl w:val="0"/>
          <w:numId w:val="23"/>
        </w:numPr>
        <w:ind w:left="0" w:firstLine="851"/>
        <w:rPr>
          <w:rFonts w:eastAsia="Calibri" w:cs="Times New Roman"/>
          <w:bCs/>
          <w:szCs w:val="22"/>
        </w:rPr>
      </w:pPr>
      <w:hyperlink r:id="rId29" w:history="1">
        <w:r w:rsidRPr="00342A46">
          <w:rPr>
            <w:rFonts w:eastAsia="Calibri" w:cs="Times New Roman"/>
            <w:bCs/>
            <w:color w:val="0000FF"/>
            <w:szCs w:val="22"/>
            <w:u w:val="single"/>
          </w:rPr>
          <w:t>http://www.codeproject.com/Articles/499465/Simple-Windows-Service-in-Cplusplus</w:t>
        </w:r>
      </w:hyperlink>
    </w:p>
    <w:p w:rsidR="00EE0CA7" w:rsidRPr="00EA26EF" w:rsidRDefault="00342A46" w:rsidP="00342A46">
      <w:pPr>
        <w:pStyle w:val="af3"/>
        <w:numPr>
          <w:ilvl w:val="0"/>
          <w:numId w:val="23"/>
        </w:numPr>
        <w:spacing w:after="160" w:line="276" w:lineRule="auto"/>
        <w:ind w:left="0" w:firstLine="851"/>
        <w:rPr>
          <w:rFonts w:cs="Times New Roman"/>
        </w:rPr>
      </w:pPr>
      <w:hyperlink r:id="rId30" w:history="1">
        <w:r w:rsidR="000F2D0C" w:rsidRPr="000F2D0C">
          <w:rPr>
            <w:rStyle w:val="aff2"/>
            <w:rFonts w:cs="Times New Roman"/>
          </w:rPr>
          <w:t>http://stackoverflow.com/</w:t>
        </w:r>
      </w:hyperlink>
    </w:p>
    <w:p w:rsidR="000F2D0C" w:rsidRPr="00342A46" w:rsidRDefault="00342A46" w:rsidP="00342A46">
      <w:pPr>
        <w:pStyle w:val="af3"/>
        <w:numPr>
          <w:ilvl w:val="0"/>
          <w:numId w:val="23"/>
        </w:numPr>
        <w:spacing w:after="160" w:line="276" w:lineRule="auto"/>
        <w:ind w:left="0" w:firstLine="851"/>
        <w:rPr>
          <w:rStyle w:val="aff2"/>
          <w:rFonts w:cs="Times New Roman"/>
          <w:color w:val="auto"/>
          <w:u w:val="none"/>
        </w:rPr>
      </w:pPr>
      <w:hyperlink r:id="rId31" w:history="1">
        <w:r w:rsidR="000F2D0C" w:rsidRPr="00397F0D">
          <w:rPr>
            <w:rStyle w:val="aff2"/>
          </w:rPr>
          <w:t>https://github.com/</w:t>
        </w:r>
      </w:hyperlink>
    </w:p>
    <w:p w:rsidR="00342A46" w:rsidRPr="000F2D0C" w:rsidRDefault="00342A46" w:rsidP="00342A46">
      <w:pPr>
        <w:pStyle w:val="af3"/>
        <w:numPr>
          <w:ilvl w:val="0"/>
          <w:numId w:val="23"/>
        </w:numPr>
        <w:spacing w:after="160" w:line="276" w:lineRule="auto"/>
        <w:ind w:left="0" w:firstLine="851"/>
        <w:rPr>
          <w:rFonts w:cs="Times New Roman"/>
        </w:rPr>
      </w:pPr>
      <w:hyperlink r:id="rId32" w:history="1">
        <w:r w:rsidRPr="009866E7">
          <w:rPr>
            <w:rStyle w:val="aff2"/>
            <w:rFonts w:cs="Times New Roman"/>
          </w:rPr>
          <w:t>https://github.com/sunnyden/reactos/blob/81dce7ad39f0fa5584d0cf1727443d77835e7d7e/base/services/tftpd/tftpd.cpp</w:t>
        </w:r>
      </w:hyperlink>
      <w:r w:rsidRPr="00342A46">
        <w:rPr>
          <w:rFonts w:cs="Times New Roman"/>
        </w:rPr>
        <w:t xml:space="preserve"> - </w:t>
      </w:r>
      <w:r>
        <w:rPr>
          <w:rFonts w:cs="Times New Roman"/>
        </w:rPr>
        <w:t xml:space="preserve">исходные коды сервиса </w:t>
      </w:r>
      <w:r>
        <w:rPr>
          <w:rFonts w:cs="Times New Roman"/>
          <w:lang w:val="en-US"/>
        </w:rPr>
        <w:t>tftp</w:t>
      </w:r>
      <w:r>
        <w:rPr>
          <w:rFonts w:cs="Times New Roman"/>
        </w:rPr>
        <w:t>-сервера</w:t>
      </w:r>
    </w:p>
    <w:p w:rsidR="000F2D0C" w:rsidRPr="000F2D0C" w:rsidRDefault="00342A46" w:rsidP="00342A46">
      <w:pPr>
        <w:pStyle w:val="af3"/>
        <w:numPr>
          <w:ilvl w:val="0"/>
          <w:numId w:val="23"/>
        </w:numPr>
        <w:ind w:left="0" w:firstLine="851"/>
        <w:rPr>
          <w:rFonts w:cs="Times New Roman"/>
        </w:rPr>
      </w:pPr>
      <w:hyperlink r:id="rId33" w:history="1">
        <w:r w:rsidR="000F2D0C" w:rsidRPr="00397F0D">
          <w:rPr>
            <w:rStyle w:val="aff2"/>
            <w:lang w:val="en-US"/>
          </w:rPr>
          <w:t>https</w:t>
        </w:r>
        <w:r w:rsidR="000F2D0C" w:rsidRPr="00397F0D">
          <w:rPr>
            <w:rStyle w:val="aff2"/>
          </w:rPr>
          <w:t>://</w:t>
        </w:r>
        <w:r w:rsidR="000F2D0C" w:rsidRPr="00397F0D">
          <w:rPr>
            <w:rStyle w:val="aff2"/>
            <w:lang w:val="en-US"/>
          </w:rPr>
          <w:t>msdn</w:t>
        </w:r>
        <w:r w:rsidR="000F2D0C" w:rsidRPr="00397F0D">
          <w:rPr>
            <w:rStyle w:val="aff2"/>
          </w:rPr>
          <w:t>.</w:t>
        </w:r>
        <w:r w:rsidR="000F2D0C" w:rsidRPr="00397F0D">
          <w:rPr>
            <w:rStyle w:val="aff2"/>
            <w:lang w:val="en-US"/>
          </w:rPr>
          <w:t>microsoft</w:t>
        </w:r>
        <w:r w:rsidR="000F2D0C" w:rsidRPr="00397F0D">
          <w:rPr>
            <w:rStyle w:val="aff2"/>
          </w:rPr>
          <w:t>.</w:t>
        </w:r>
        <w:r w:rsidR="000F2D0C" w:rsidRPr="00397F0D">
          <w:rPr>
            <w:rStyle w:val="aff2"/>
            <w:lang w:val="en-US"/>
          </w:rPr>
          <w:t>com</w:t>
        </w:r>
        <w:r w:rsidR="000F2D0C" w:rsidRPr="00397F0D">
          <w:rPr>
            <w:rStyle w:val="aff2"/>
          </w:rPr>
          <w:t>/</w:t>
        </w:r>
      </w:hyperlink>
      <w:r w:rsidRPr="000F2D0C">
        <w:rPr>
          <w:rFonts w:cs="Times New Roman"/>
        </w:rPr>
        <w:t xml:space="preserve"> </w:t>
      </w:r>
    </w:p>
    <w:p w:rsidR="000F2D0C" w:rsidRPr="000F2D0C" w:rsidRDefault="000F2D0C" w:rsidP="000F2D0C">
      <w:pPr>
        <w:pStyle w:val="af3"/>
        <w:ind w:left="851" w:firstLine="0"/>
        <w:rPr>
          <w:rFonts w:cs="Times New Roman"/>
        </w:rPr>
      </w:pPr>
    </w:p>
    <w:p w:rsidR="00D27B12" w:rsidRDefault="00D27B12">
      <w:pPr>
        <w:spacing w:line="240" w:lineRule="auto"/>
        <w:ind w:firstLine="0"/>
        <w:rPr>
          <w:rFonts w:eastAsia="Times New Roman" w:cs="Times New Roman"/>
          <w:b/>
          <w:bCs/>
          <w:caps/>
          <w:kern w:val="32"/>
          <w:szCs w:val="32"/>
        </w:rPr>
      </w:pPr>
      <w:r>
        <w:br w:type="page"/>
      </w:r>
    </w:p>
    <w:p w:rsidR="002C02BA" w:rsidRPr="00342A46" w:rsidRDefault="002C02BA" w:rsidP="00022510">
      <w:pPr>
        <w:pStyle w:val="1"/>
        <w:numPr>
          <w:ilvl w:val="0"/>
          <w:numId w:val="0"/>
        </w:numPr>
        <w:ind w:left="993" w:hanging="426"/>
        <w:jc w:val="right"/>
        <w:rPr>
          <w:lang w:val="en-US"/>
        </w:rPr>
      </w:pPr>
      <w:bookmarkStart w:id="26" w:name="_Toc465194267"/>
      <w:r>
        <w:lastRenderedPageBreak/>
        <w:t>Приложение</w:t>
      </w:r>
      <w:r w:rsidR="00B8290F" w:rsidRPr="00342A46">
        <w:rPr>
          <w:lang w:val="en-US"/>
        </w:rPr>
        <w:t xml:space="preserve"> </w:t>
      </w:r>
      <w:r w:rsidR="00B8290F">
        <w:t>А</w:t>
      </w:r>
      <w:bookmarkEnd w:id="26"/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&lt;iostream&gt;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"Example1.h"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&lt;Windows.h&gt;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&lt;stdio.h&gt;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&lt;windows.h&gt;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&lt;tchar.h&gt;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"accctrl.h"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"aclapi.h"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* </w:t>
      </w:r>
      <w:r w:rsidRPr="00342A46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get_owner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const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342A46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* file_name);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bool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login_status = </w:t>
      </w:r>
      <w:r w:rsidRPr="00342A46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false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login_actual[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256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 = 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""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* opened_file[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256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FILE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*filik = </w:t>
      </w:r>
      <w:r w:rsidRPr="00342A46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download_size;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342A46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LogIn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const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342A46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* login,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const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342A46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* password)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{  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std::cout &lt;&lt; login &lt;&lt; 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 logged in"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&lt;&lt;login_status &lt;&lt; std::endl;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(login_status == </w:t>
      </w:r>
      <w:r w:rsidRPr="00342A46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true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)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-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BOOL status;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HANDLE token;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status = LogonUser(login,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//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"."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password,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//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LOGON32_LOGON_NETWORK,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LOGON32_PROVIDER_DEFAULT,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&amp;token);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(!status)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std::cout &lt;&lt; 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"LogonUser error: "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&lt;&lt; GetLastError() &lt;&lt; std::endl;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GetLastError();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status = ImpersonateLoggedOnUser(token);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(!status)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std::cout &lt;&lt; 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"Impersonation error: "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&lt;&lt; GetLastError() &lt;&lt; std::endl;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GetLastError();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login_status = </w:t>
      </w:r>
      <w:r w:rsidRPr="00342A46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true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strcpy(login_actual,login);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342A46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LogOut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BOOL status;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status = RevertToSelf();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(!status)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std::cout &lt;&lt; 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"RevertingToSelf error: "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&lt;&lt; GetLastError() &lt;&lt; std::endl;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GetLastError();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std::cout &lt;&lt; login_actual &lt;&lt; 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 logged out!"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&lt;&lt; std::endl;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login_status = </w:t>
      </w:r>
      <w:r w:rsidRPr="00342A46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false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strcpy(login_actual,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""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342A46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CreateFileJP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const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342A46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* file_name)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std::cout &lt;&lt; 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"Creating file JP"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&lt;&lt; std::endl;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(login_status == </w:t>
      </w:r>
      <w:r w:rsidRPr="00342A46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false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)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-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FILE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*f;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f = fopen( file_name, 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"rb"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lastRenderedPageBreak/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 f !=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std::cout &lt;&lt; 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"file exists"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&lt;&lt; std::endl;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fclose( f 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-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else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std::cout &lt;&lt; 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"file_not_exist"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&lt;&lt; std::endl;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//fclose( f 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filik = fopen(file_name, 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"wb"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(!filik)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</w:rPr>
        <w:t>// если есть доступ к файлу,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-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//fclose(opened_file);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342A46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OpenFileJP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const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342A46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* file_name)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(login_status == </w:t>
      </w:r>
      <w:r w:rsidRPr="00342A46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false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)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-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filik = fopen( file_name, 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"rb"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 filik !=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std::cout &lt;&lt; 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"file exists"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&lt;&lt; std::endl;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fseek(filik,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</w:rPr>
        <w:t>, SEEK_END);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</w:rPr>
        <w:t>//перемещает указатель, соответствующий потоку hFile, на новое место расположения отстоящее от SEEK_END на 0 байтов.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download_size = ftell(filik);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//if (file_size == -1) return -4;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fseek(filik,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, SEEK_SET);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else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std::cout &lt;&lt; 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"file_not_exist"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&lt;&lt; std::endl;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fclose( filik 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-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//fclose( f 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//fclose(opened_file);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342A46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Upload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342A46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buffer,</w:t>
      </w:r>
      <w:r w:rsidRPr="00342A46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type)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{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/*FILE *out;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 out = fopen((char*)file_name,"ab");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 fwrite(buffer,sizeof(char),size,out);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 fclose(out);*/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//FILE *hFile;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//fopen_s(&amp;filik, (char *)buffer, "ab");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//printf("%x", buffer);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/*for (int i = 0; i &lt; size; i++)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   fprintf(hFile, "%c", buffer[i]);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 fclose(hFile); */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(type ==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)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fclose(filik);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else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fputc(buffer, filik);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;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* </w:t>
      </w:r>
      <w:r w:rsidRPr="00342A46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get_owner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const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342A46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* file_name)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DWORD dwRtnCode =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PSID pSidOwner = </w:t>
      </w:r>
      <w:r w:rsidRPr="00342A46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BOOL bRtnBool = TRUE;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LPTSTR AcctName = </w:t>
      </w:r>
      <w:r w:rsidRPr="00342A46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LPTSTR DomainName = </w:t>
      </w:r>
      <w:r w:rsidRPr="00342A46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DWORD dwAcctName =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dwDomainName =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SID_NAME_USE eUse = SidTypeUnknown;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HANDLE hFile;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PSECURITY_DESCRIPTOR pSD = </w:t>
      </w:r>
      <w:r w:rsidRPr="00342A46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Get the handle of the file object.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hFile = CreateFile(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      TEXT(file_name),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      GENERIC_READ,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      FILE_SHARE_READ,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      </w:t>
      </w:r>
      <w:r w:rsidRPr="00342A46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,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      OPEN_EXISTING,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      SECURITY_ANONYMOUS,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      </w:t>
      </w:r>
      <w:r w:rsidRPr="00342A46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Check GetLastError for CreateFile error code.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(hFile == INVALID_HANDLE_VALUE) 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DWORD dwErrorCode =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dwErrorCode = GetLastError();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_tprintf(TEXT(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"CreateFile error = %d</w:t>
      </w:r>
      <w:r w:rsidRPr="00342A46">
        <w:rPr>
          <w:rFonts w:ascii="Courier New" w:eastAsia="Times New Roman" w:hAnsi="Courier New" w:cs="Courier New"/>
          <w:b/>
          <w:bCs/>
          <w:color w:val="666666"/>
          <w:sz w:val="16"/>
          <w:szCs w:val="16"/>
          <w:shd w:val="clear" w:color="auto" w:fill="FFF0F0"/>
          <w:lang w:val="en-US"/>
        </w:rPr>
        <w:t>\n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), dwErrorCode);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342A46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Get the owner SID of the file.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dwRtnCode = GetSecurityInfo(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      hFile,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      SE_FILE_OBJECT,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      OWNER_SECURITY_INFORMATION,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      &amp;pSidOwner,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      </w:t>
      </w:r>
      <w:r w:rsidRPr="00342A46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,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      </w:t>
      </w:r>
      <w:r w:rsidRPr="00342A46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,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      </w:t>
      </w:r>
      <w:r w:rsidRPr="00342A46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,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      &amp;pSD);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CloseHandle(hFile);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Check GetLastError for GetSecurityInfo error condition.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(dwRtnCode != ERROR_SUCCESS) 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DWORD dwErrorCode =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dwErrorCode = GetLastError();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_tprintf(TEXT(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"GetSecurityInfo error = %d</w:t>
      </w:r>
      <w:r w:rsidRPr="00342A46">
        <w:rPr>
          <w:rFonts w:ascii="Courier New" w:eastAsia="Times New Roman" w:hAnsi="Courier New" w:cs="Courier New"/>
          <w:b/>
          <w:bCs/>
          <w:color w:val="666666"/>
          <w:sz w:val="16"/>
          <w:szCs w:val="16"/>
          <w:shd w:val="clear" w:color="auto" w:fill="FFF0F0"/>
          <w:lang w:val="en-US"/>
        </w:rPr>
        <w:t>\n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), dwErrorCode);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342A46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First call to LookupAccountSid to get the buffer sizes.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bRtnBool = LookupAccountSid(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      </w:t>
      </w:r>
      <w:r w:rsidRPr="00342A46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       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local computer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      pSidOwner,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      AcctName,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      (LPDWORD)&amp;dwAcctName,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      DomainName,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      (LPDWORD)&amp;dwDomainName,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      &amp;eUse);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Reallocate memory for the buffers.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AcctName = (LPTSTR)GlobalAlloc(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GMEM_FIXED,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dwAcctName);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Check GetLastError for GlobalAlloc error condition.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(AcctName == </w:t>
      </w:r>
      <w:r w:rsidRPr="00342A46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 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DWORD dwErrorCode =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dwErrorCode = GetLastError();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_tprintf(TEXT(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"GlobalAlloc error = %d</w:t>
      </w:r>
      <w:r w:rsidRPr="00342A46">
        <w:rPr>
          <w:rFonts w:ascii="Courier New" w:eastAsia="Times New Roman" w:hAnsi="Courier New" w:cs="Courier New"/>
          <w:b/>
          <w:bCs/>
          <w:color w:val="666666"/>
          <w:sz w:val="16"/>
          <w:szCs w:val="16"/>
          <w:shd w:val="clear" w:color="auto" w:fill="FFF0F0"/>
          <w:lang w:val="en-US"/>
        </w:rPr>
        <w:t>\n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), dwErrorCode);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342A46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DomainName = (LPTSTR)GlobalAlloc(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GMEM_FIXED,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dwDomainName);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Check GetLastError for GlobalAlloc error condition.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(DomainName == </w:t>
      </w:r>
      <w:r w:rsidRPr="00342A46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 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DWORD dwErrorCode =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dwErrorCode = GetLastError();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_tprintf(TEXT(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"GlobalAlloc error = %d</w:t>
      </w:r>
      <w:r w:rsidRPr="00342A46">
        <w:rPr>
          <w:rFonts w:ascii="Courier New" w:eastAsia="Times New Roman" w:hAnsi="Courier New" w:cs="Courier New"/>
          <w:b/>
          <w:bCs/>
          <w:color w:val="666666"/>
          <w:sz w:val="16"/>
          <w:szCs w:val="16"/>
          <w:shd w:val="clear" w:color="auto" w:fill="FFF0F0"/>
          <w:lang w:val="en-US"/>
        </w:rPr>
        <w:t>\n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), dwErrorCode);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342A46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Second call to LookupAccountSid to get the account name.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bRtnBool = LookupAccountSid(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</w:t>
      </w:r>
      <w:r w:rsidRPr="00342A46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               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name of local or remote computer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pSidOwner,           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security identifier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AcctName,            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account name buffer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(LPDWORD)&amp;dwAcctName,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// size of account name buffer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DomainName,          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domain name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(LPDWORD)&amp;dwDomainName,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size of domain name buffer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&amp;eUse);              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SID type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Check GetLastError for LookupAccountSid error condition.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(bRtnBool == FALSE) 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DWORD dwErrorCode =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dwErrorCode = GetLastError();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(dwErrorCode == ERROR_NONE_MAPPED)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_tprintf(TEXT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  (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"Account owner not found for specified SID.</w:t>
      </w:r>
      <w:r w:rsidRPr="00342A46">
        <w:rPr>
          <w:rFonts w:ascii="Courier New" w:eastAsia="Times New Roman" w:hAnsi="Courier New" w:cs="Courier New"/>
          <w:b/>
          <w:bCs/>
          <w:color w:val="666666"/>
          <w:sz w:val="16"/>
          <w:szCs w:val="16"/>
          <w:shd w:val="clear" w:color="auto" w:fill="FFF0F0"/>
          <w:lang w:val="en-US"/>
        </w:rPr>
        <w:t>\n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else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_tprintf(TEXT(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"Error in LookupAccountSid.</w:t>
      </w:r>
      <w:r w:rsidRPr="00342A46">
        <w:rPr>
          <w:rFonts w:ascii="Courier New" w:eastAsia="Times New Roman" w:hAnsi="Courier New" w:cs="Courier New"/>
          <w:b/>
          <w:bCs/>
          <w:color w:val="666666"/>
          <w:sz w:val="16"/>
          <w:szCs w:val="16"/>
          <w:shd w:val="clear" w:color="auto" w:fill="FFF0F0"/>
          <w:lang w:val="en-US"/>
        </w:rPr>
        <w:t>\n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342A46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else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(bRtnBool == TRUE)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Print the account name.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_tprintf(TEXT(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"Account owner = %s</w:t>
      </w:r>
      <w:r w:rsidRPr="00342A46">
        <w:rPr>
          <w:rFonts w:ascii="Courier New" w:eastAsia="Times New Roman" w:hAnsi="Courier New" w:cs="Courier New"/>
          <w:b/>
          <w:bCs/>
          <w:color w:val="666666"/>
          <w:sz w:val="16"/>
          <w:szCs w:val="16"/>
          <w:shd w:val="clear" w:color="auto" w:fill="FFF0F0"/>
          <w:lang w:val="en-US"/>
        </w:rPr>
        <w:t>\n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), AcctName);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AcctName;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342A46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Delete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const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342A46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* file_name)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(login_status == </w:t>
      </w:r>
      <w:r w:rsidRPr="00342A46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false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)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-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* owner = get_owner(file_name);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std::cout &lt;&lt; 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"owner: "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&lt;&lt; owner &lt;&lt; std::endl;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std::cout &lt;&lt; 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"login_actual: "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&lt;&lt; login_actual &lt;&lt; std::endl;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(strcmp(owner, login_actual) ==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(remove(file_name)) 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-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else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else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-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3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342A46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Download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342A46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* buffer)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(download_size ==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fclose(filik);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filik = </w:t>
      </w:r>
      <w:r w:rsidRPr="00342A46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download_size--;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*buffer = fgetc(filik);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//std::cout &lt;&lt; download_size &lt;&lt; " ";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(*buffer != EOF)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else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fclose(filik);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filik = </w:t>
      </w:r>
      <w:r w:rsidRPr="00342A46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Naive security callback.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RPC_STATUS CALLBACK </w:t>
      </w:r>
      <w:r w:rsidRPr="00342A46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SecurityCallback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(RPC_IF_HANDLE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/*hInterface*/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r w:rsidRPr="00342A46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void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*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/*pBindingHandle*/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RPC_S_OK;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Always allow anyone.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342A46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rpc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RPC_STATUS status;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Uses the protocol combined with the endpoint for receiving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lastRenderedPageBreak/>
        <w:t xml:space="preserve">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remote procedure calls.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status = RpcServerUseProtseqEp(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reinterpret_cast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&lt;</w:t>
      </w:r>
      <w:r w:rsidRPr="00342A46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unsigned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342A46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*&gt;(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"ncacn_ip_tcp"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),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Use TCP/IP protocol.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RPC_C_PROTSEQ_MAX_REQS_DEFAULT,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Backlog queue length for TCP/IP.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reinterpret_cast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&lt;</w:t>
      </w:r>
      <w:r w:rsidRPr="00342A46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unsigned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342A46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*&gt;(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"4747"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),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TCP/IP port to use.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</w:t>
      </w:r>
      <w:r w:rsidRPr="00342A46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);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No security.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(status)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exit(status);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Registers the Example1 interface.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status = RpcServerRegisterIf2(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Example1_v1_0_s_ifspec,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Interface to register.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</w:t>
      </w:r>
      <w:r w:rsidRPr="00342A46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Use the MIDL generated entry-point vector.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</w:t>
      </w:r>
      <w:r w:rsidRPr="00342A46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Use the MIDL generated entry-point vector.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RPC_IF_ALLOW_CALLBACKS_WITH_NO_AUTH,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Forces use of security callback.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RPC_C_LISTEN_MAX_CALLS_DEFAULT,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Use default number of concurrent calls.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(</w:t>
      </w:r>
      <w:r w:rsidRPr="00342A46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unsigned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)-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Infinite max size of incoming data blocks.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SecurityCallback);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Naive security callback.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(status)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exit(status);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Start to listen for remote procedure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calls for all registered interfaces.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This call will not return until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RpcMgmtStopServerListening is called.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status = RpcServerListen(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Recommended minimum number of threads.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RPC_C_LISTEN_MAX_CALLS_DEFAULT,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Recommended maximum number of threads.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FALSE);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Start listening now.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(status)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exit(status);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Memory allocation function for RPC.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The runtime uses these two functions for allocating/deallocating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enough memory to pass the string to the server.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void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* __RPC_USER </w:t>
      </w:r>
      <w:r w:rsidRPr="00342A46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midl_user_allocate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342A46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size_t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size)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malloc(size);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Memory deallocation function for RPC.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void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__RPC_USER </w:t>
      </w:r>
      <w:r w:rsidRPr="00342A46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midl_user_free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342A46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void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* p)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free(p);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SERVICE_STATUS        g_ServiceStatus = {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SERVICE_STATUS_HANDLE g_StatusHandle = </w:t>
      </w:r>
      <w:r w:rsidRPr="00342A46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HANDLE                g_ServiceStopEvent = INVALID_HANDLE_VALUE;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VOID WINAPI </w:t>
      </w:r>
      <w:r w:rsidRPr="00342A46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ServiceMain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(DWORD argc, LPTSTR *argv);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VOID WINAPI </w:t>
      </w:r>
      <w:r w:rsidRPr="00342A46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ServiceCtrlHandler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(DWORD);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DWORD WINAPI </w:t>
      </w:r>
      <w:r w:rsidRPr="00342A46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ServiceWorkerThread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(LPVOID lpParam);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#define SERVICE_NAME  _T("BSIT2")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void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342A46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InstallService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SC_HANDLE serviceControlManager = OpenSCManager(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, SC_MANAGER_CREATE_SERVICE);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(serviceControlManager)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TCHAR path[_MAX_PATH +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(GetModuleFileName(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path,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sizeof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(path) /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sizeof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(path[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])))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SC_HANDLE service = CreateService(serviceControlManager,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SERVICE_NAME, SERVICE_NAME,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SERVICE_ALL_ACCESS, SERVICE_WIN32_OWN_PROCESS,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SERVICE_AUTO_START, SERVICE_ERROR_IGNORE, path,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(service)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printf(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"OK: Install service</w:t>
      </w:r>
      <w:r w:rsidRPr="00342A46">
        <w:rPr>
          <w:rFonts w:ascii="Courier New" w:eastAsia="Times New Roman" w:hAnsi="Courier New" w:cs="Courier New"/>
          <w:b/>
          <w:bCs/>
          <w:color w:val="666666"/>
          <w:sz w:val="16"/>
          <w:szCs w:val="16"/>
          <w:shd w:val="clear" w:color="auto" w:fill="FFF0F0"/>
          <w:lang w:val="en-US"/>
        </w:rPr>
        <w:t>\n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CloseServiceHandle(service);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lastRenderedPageBreak/>
        <w:t xml:space="preserve">            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else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printf(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"ERROR: Install service. Error code: %d</w:t>
      </w:r>
      <w:r w:rsidRPr="00342A46">
        <w:rPr>
          <w:rFonts w:ascii="Courier New" w:eastAsia="Times New Roman" w:hAnsi="Courier New" w:cs="Courier New"/>
          <w:b/>
          <w:bCs/>
          <w:color w:val="666666"/>
          <w:sz w:val="16"/>
          <w:szCs w:val="16"/>
          <w:shd w:val="clear" w:color="auto" w:fill="FFF0F0"/>
          <w:lang w:val="en-US"/>
        </w:rPr>
        <w:t>\n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, GetLastError());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CloseServiceHandle(serviceControlManager);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void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342A46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UninstallService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SC_HANDLE serviceControlManager = OpenSCManager(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, SC_MANAGER_CONNECT);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(serviceControlManager)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SC_HANDLE service = OpenService(serviceControlManager,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SERVICE_NAME, SERVICE_QUERY_STATUS | DELETE);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(service)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SERVICE_STATUS serviceStatus;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(QueryServiceStatus(service, &amp;serviceStatus))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(serviceStatus.dwCurrentState == SERVICE_STOPPED)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(!DeleteService(service))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    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        printf(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"ERROR: Delete service</w:t>
      </w:r>
      <w:r w:rsidRPr="00342A46">
        <w:rPr>
          <w:rFonts w:ascii="Courier New" w:eastAsia="Times New Roman" w:hAnsi="Courier New" w:cs="Courier New"/>
          <w:b/>
          <w:bCs/>
          <w:color w:val="666666"/>
          <w:sz w:val="16"/>
          <w:szCs w:val="16"/>
          <w:shd w:val="clear" w:color="auto" w:fill="FFF0F0"/>
          <w:lang w:val="en-US"/>
        </w:rPr>
        <w:t>\n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    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else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    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        printf(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"OK: Delete service</w:t>
      </w:r>
      <w:r w:rsidRPr="00342A46">
        <w:rPr>
          <w:rFonts w:ascii="Courier New" w:eastAsia="Times New Roman" w:hAnsi="Courier New" w:cs="Courier New"/>
          <w:b/>
          <w:bCs/>
          <w:color w:val="666666"/>
          <w:sz w:val="16"/>
          <w:szCs w:val="16"/>
          <w:shd w:val="clear" w:color="auto" w:fill="FFF0F0"/>
          <w:lang w:val="en-US"/>
        </w:rPr>
        <w:t>\n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    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CloseServiceHandle(service);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CloseServiceHandle(serviceControlManager);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void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342A46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RunService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SERVICE_STATUS_PROCESS ssStatus;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SC_HANDLE serviceControlManager = OpenSCManager(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, SC_MANAGER_CONNECT);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DWORD dwBytesNeeded;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(serviceControlManager)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SC_HANDLE hService = OpenService(serviceControlManager, SERVICE_NAME, SERVICE_ALL_ACCESS);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(hService)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(!QueryServiceStatusEx(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hService,                  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// handle to service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SC_STATUS_PROCESS_INFO,      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information level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(LPBYTE)&amp;ssStatus,          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address of structure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sizeof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(SERVICE_STATUS_PROCESS),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size of structure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&amp;dwBytesNeeded))           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size needed if buffer is too small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printf(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"QueryServiceStatusEx failed (%d)</w:t>
      </w:r>
      <w:r w:rsidRPr="00342A46">
        <w:rPr>
          <w:rFonts w:ascii="Courier New" w:eastAsia="Times New Roman" w:hAnsi="Courier New" w:cs="Courier New"/>
          <w:b/>
          <w:bCs/>
          <w:color w:val="666666"/>
          <w:sz w:val="16"/>
          <w:szCs w:val="16"/>
          <w:shd w:val="clear" w:color="auto" w:fill="FFF0F0"/>
          <w:lang w:val="en-US"/>
        </w:rPr>
        <w:t>\n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, GetLastError());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CloseServiceHandle(hService);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CloseServiceHandle(serviceControlManager);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(ssStatus.dwCurrentState != SERVICE_STOPPED &amp;&amp; ssStatus.dwCurrentState != SERVICE_STOP_PENDING)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printf(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"Cannot start the service because it is already running</w:t>
      </w:r>
      <w:r w:rsidRPr="00342A46">
        <w:rPr>
          <w:rFonts w:ascii="Courier New" w:eastAsia="Times New Roman" w:hAnsi="Courier New" w:cs="Courier New"/>
          <w:b/>
          <w:bCs/>
          <w:color w:val="666666"/>
          <w:sz w:val="16"/>
          <w:szCs w:val="16"/>
          <w:shd w:val="clear" w:color="auto" w:fill="FFF0F0"/>
          <w:lang w:val="en-US"/>
        </w:rPr>
        <w:t>\n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CloseServiceHandle(hService);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CloseServiceHandle(serviceControlManager);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(!StartService(hService, </w:t>
      </w:r>
      <w:r w:rsidRPr="00342A46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r w:rsidRPr="00342A46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printf(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"ERROR: Start service. Error code: %d</w:t>
      </w:r>
      <w:r w:rsidRPr="00342A46">
        <w:rPr>
          <w:rFonts w:ascii="Courier New" w:eastAsia="Times New Roman" w:hAnsi="Courier New" w:cs="Courier New"/>
          <w:b/>
          <w:bCs/>
          <w:color w:val="666666"/>
          <w:sz w:val="16"/>
          <w:szCs w:val="16"/>
          <w:shd w:val="clear" w:color="auto" w:fill="FFF0F0"/>
          <w:lang w:val="en-US"/>
        </w:rPr>
        <w:t>\n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, GetLastError());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lastRenderedPageBreak/>
        <w:t xml:space="preserve">            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else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printf(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"OK: Start service</w:t>
      </w:r>
      <w:r w:rsidRPr="00342A46">
        <w:rPr>
          <w:rFonts w:ascii="Courier New" w:eastAsia="Times New Roman" w:hAnsi="Courier New" w:cs="Courier New"/>
          <w:b/>
          <w:bCs/>
          <w:color w:val="666666"/>
          <w:sz w:val="16"/>
          <w:szCs w:val="16"/>
          <w:shd w:val="clear" w:color="auto" w:fill="FFF0F0"/>
          <w:lang w:val="en-US"/>
        </w:rPr>
        <w:t>\n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CloseServiceHandle(serviceControlManager);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void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342A46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StopService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SC_HANDLE serviceControlManager = OpenSCManager(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, SC_MANAGER_CONNECT);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(serviceControlManager)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SC_HANDLE hService = OpenService(serviceControlManager, SERVICE_NAME, SERVICE_STOP);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(hService)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SERVICE_STATUS ss;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(!ControlService(hService, SERVICE_CONTROL_STOP, &amp;ss))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printf(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"ERROR: Stop service : %d</w:t>
      </w:r>
      <w:r w:rsidRPr="00342A46">
        <w:rPr>
          <w:rFonts w:ascii="Courier New" w:eastAsia="Times New Roman" w:hAnsi="Courier New" w:cs="Courier New"/>
          <w:b/>
          <w:bCs/>
          <w:color w:val="666666"/>
          <w:sz w:val="16"/>
          <w:szCs w:val="16"/>
          <w:shd w:val="clear" w:color="auto" w:fill="FFF0F0"/>
          <w:lang w:val="en-US"/>
        </w:rPr>
        <w:t>\n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, GetLastError());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else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printf(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"OK: Stop service</w:t>
      </w:r>
      <w:r w:rsidRPr="00342A46">
        <w:rPr>
          <w:rFonts w:ascii="Courier New" w:eastAsia="Times New Roman" w:hAnsi="Courier New" w:cs="Courier New"/>
          <w:b/>
          <w:bCs/>
          <w:color w:val="666666"/>
          <w:sz w:val="16"/>
          <w:szCs w:val="16"/>
          <w:shd w:val="clear" w:color="auto" w:fill="FFF0F0"/>
          <w:lang w:val="en-US"/>
        </w:rPr>
        <w:t>\n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CloseServiceHandle(serviceControlManager);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342A46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_tmain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</w:t>
      </w:r>
      <w:r w:rsidRPr="00342A46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argc, </w:t>
      </w:r>
      <w:r w:rsidRPr="00342A46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*argv[])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(argc &gt;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(strcmp(argv[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], 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"-install"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) ==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InstallService();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else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(strcmp(argv[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], 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"-uninstall"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) ==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UninstallService();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else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(strcmp(argv[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], 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"-run"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) ==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RunService();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else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(strcmp(argv[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], 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"-stop"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) ==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StopService();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//else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SERVICE_TABLE_ENTRY ServiceTable[] =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{SERVICE_NAME, (LPSERVICE_MAIN_FUNCTION) ServiceMain},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{</w:t>
      </w:r>
      <w:r w:rsidRPr="00342A46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r w:rsidRPr="00342A46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(StartServiceCtrlDispatcher (ServiceTable) == FALSE)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GetLastError ();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VOID WINAPI </w:t>
      </w:r>
      <w:r w:rsidRPr="00342A46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ServiceMain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(DWORD argc, LPTSTR *argv)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DWORD Status = E_FAIL;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Register our service control handler with the SCM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g_StatusHandle = RegisterServiceCtrlHandler (SERVICE_NAME, ServiceCtrlHandler);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(g_StatusHandle == </w:t>
      </w:r>
      <w:r w:rsidRPr="00342A46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)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goto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EXIT;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Tell the service controller we are starting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lastRenderedPageBreak/>
        <w:t xml:space="preserve">    ZeroMemory (&amp;g_ServiceStatus,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sizeof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(g_ServiceStatus));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g_ServiceStatus.dwServiceType = SERVICE_WIN32_OWN_PROCESS;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g_ServiceStatus.dwControlsAccepted =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g_ServiceStatus.dwCurrentState = SERVICE_START_PENDING;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g_ServiceStatus.dwWin32ExitCode =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g_ServiceStatus.dwServiceSpecificExitCode =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g_ServiceStatus.dwCheckPoint =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(SetServiceStatus (g_StatusHandle , &amp;g_ServiceStatus) == FALSE)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OutputDebugString(_T(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"My Sample Service: ServiceMain: SetServiceStatus returned error"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/*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    * Perform tasks necessary to start the service here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    */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Create a service stop event to wait on later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g_ServiceStopEvent = CreateEvent (</w:t>
      </w:r>
      <w:r w:rsidRPr="00342A46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FALSE, FALSE, </w:t>
      </w:r>
      <w:r w:rsidRPr="00342A46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(g_ServiceStopEvent == </w:t>
      </w:r>
      <w:r w:rsidRPr="00342A46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)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{  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Error creating event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Tell service controller we are stopped and exit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g_ServiceStatus.dwControlsAccepted =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g_ServiceStatus.dwCurrentState = SERVICE_STOPPED;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g_ServiceStatus.dwWin32ExitCode = GetLastError();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g_ServiceStatus.dwCheckPoint =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(SetServiceStatus (g_StatusHandle, &amp;g_ServiceStatus) == FALSE)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 xml:space="preserve">    OutputDebugString(_T(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 xml:space="preserve">      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"My Sample Service: ServiceMain: SetServiceStatus returned error"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goto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EXIT;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   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Tell the service controller we are started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g_ServiceStatus.dwControlsAccepted = SERVICE_ACCEPT_STOP | SERVICE_ACCEPT_PAUSE_CONTINUE;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g_ServiceStatus.dwCurrentState = SERVICE_RUNNING;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g_ServiceStatus.dwWin32ExitCode =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g_ServiceStatus.dwCheckPoint =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(SetServiceStatus (g_StatusHandle, &amp;g_ServiceStatus) == FALSE)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OutputDebugString(_T(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"My Sample Service: ServiceMain: SetServiceStatus returned error"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/*// Start a thread that will perform the main task of the service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   HANDLE hThread = CreateThread (NULL, 0, ServiceWorkerThread, NULL, 0, NULL);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 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   // Wait until our worker thread exits signaling that the service needs to stop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   WaitForSingleObject (hThread, INFINITE);*/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rpc();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/*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    * Perform any cleanup tasks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    */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/*RevertToSelf();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   RpcMgmtStopServerListening(NULL);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   if (filik)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   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       fclose(filik);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       filik = NULL;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   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   login_status = false;*/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CloseHandle (g_ServiceStopEvent);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Tell the service controller we are stopped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g_ServiceStatus.dwControlsAccepted =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g_ServiceStatus.dwCurrentState = SERVICE_STOPPED;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g_ServiceStatus.dwWin32ExitCode =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g_ServiceStatus.dwCheckPoint =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3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lastRenderedPageBreak/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(SetServiceStatus (g_StatusHandle, &amp;g_ServiceStatus) == FALSE)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OutputDebugString(_T(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"My Sample Service: ServiceMain: SetServiceStatus returned error"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b/>
          <w:bCs/>
          <w:color w:val="997700"/>
          <w:sz w:val="16"/>
          <w:szCs w:val="16"/>
          <w:lang w:val="en-US"/>
        </w:rPr>
        <w:t>EXIT: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}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https://github.com/sunnyden/reactos/blob/81dce7ad39f0fa5584d0cf1727443d77835e7d7e/base/services/tftpd/tftpd.cpp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VOID WINAPI </w:t>
      </w:r>
      <w:r w:rsidRPr="00342A46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ServiceCtrlHandler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(DWORD CtrlCode)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switch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(CtrlCode)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case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SERVICE_CONTROL_INTERROGATE: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break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case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SERVICE_CONTROL_SHUTDOWN: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case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SERVICE_CONTROL_STOP :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(g_ServiceStatus.dwCurrentState != SERVICE_RUNNING)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break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/*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        * Perform tasks necessary to stop the service here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        */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RevertToSelf();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(filik)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fclose(filik);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filik = </w:t>
      </w:r>
      <w:r w:rsidRPr="00342A46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login_status = </w:t>
      </w:r>
      <w:r w:rsidRPr="00342A46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false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//RpcMgmtStopServerListening(NULL);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g_ServiceStatus.dwControlsAccepted =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g_ServiceStatus.dwCurrentState = SERVICE_STOP_PENDING;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g_ServiceStatus.dwWin32ExitCode =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g_ServiceStatus.dwCheckPoint =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4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(SetServiceStatus (g_StatusHandle, &amp;g_ServiceStatus) == FALSE)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OutputDebugString(_T(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"My Sample Service: ServiceCtrlHandler: SetServiceStatus returned error"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This will signal the worker thread to start shutting down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SetEvent (g_ServiceStopEvent);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case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SERVICE_CONTROL_PAUSE: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</w:rPr>
        <w:t>break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case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SERVICE_CONTROL_CONTINUE: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break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997700"/>
          <w:sz w:val="16"/>
          <w:szCs w:val="16"/>
          <w:lang w:val="en-US"/>
        </w:rPr>
        <w:t>default: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(CtrlCode &gt;=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128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&amp;&amp; CtrlCode &lt;=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255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user defined control code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break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else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unrecognised control code-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break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SetServiceStatus(g_StatusHandle, &amp;g_ServiceStatus);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DWORD WINAPI </w:t>
      </w:r>
      <w:r w:rsidRPr="00342A46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ServiceWorkerThread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(LPVOID lpParam)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{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 Periodically check if the service has been requested to stop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while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(WaitForSingleObject(g_ServiceStopEvent, 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 != WAIT_OBJECT_0)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{       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/*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        * Perform main service function here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        */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lastRenderedPageBreak/>
        <w:t xml:space="preserve">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342A4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 Simulate some work by sleeping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Sleep(</w:t>
      </w:r>
      <w:r w:rsidRPr="00342A4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3000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</w:rPr>
        <w:t>}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</w:t>
      </w:r>
      <w:r w:rsidRPr="00342A46">
        <w:rPr>
          <w:rFonts w:ascii="Courier New" w:eastAsia="Times New Roman" w:hAnsi="Courier New" w:cs="Courier New"/>
          <w:b/>
          <w:bCs/>
          <w:color w:val="008800"/>
          <w:sz w:val="16"/>
          <w:szCs w:val="16"/>
        </w:rPr>
        <w:t>return</w:t>
      </w:r>
      <w:r w:rsidRPr="00342A46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ERROR_SUCCESS;</w:t>
      </w:r>
    </w:p>
    <w:p w:rsidR="00342A46" w:rsidRPr="00342A46" w:rsidRDefault="00342A46" w:rsidP="0034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342A46">
        <w:rPr>
          <w:rFonts w:ascii="Courier New" w:eastAsia="Times New Roman" w:hAnsi="Courier New" w:cs="Courier New"/>
          <w:color w:val="333333"/>
          <w:sz w:val="16"/>
          <w:szCs w:val="16"/>
        </w:rPr>
        <w:t>}</w:t>
      </w:r>
    </w:p>
    <w:p w:rsidR="007E1A39" w:rsidRPr="00022510" w:rsidRDefault="007E1A39" w:rsidP="007E1A39">
      <w:pPr>
        <w:pStyle w:val="ac"/>
        <w:spacing w:line="276" w:lineRule="auto"/>
        <w:rPr>
          <w:sz w:val="16"/>
          <w:szCs w:val="16"/>
        </w:rPr>
      </w:pPr>
    </w:p>
    <w:sectPr w:rsidR="007E1A39" w:rsidRPr="00022510" w:rsidSect="00EA26EF">
      <w:footerReference w:type="default" r:id="rId34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38C" w:rsidRPr="00D60F71" w:rsidRDefault="00D2638C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:rsidR="00D2638C" w:rsidRPr="00D60F71" w:rsidRDefault="00D2638C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342A46" w:rsidRPr="00C53ADA" w:rsidRDefault="00342A46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E01F41">
          <w:rPr>
            <w:noProof/>
            <w:sz w:val="24"/>
            <w:szCs w:val="24"/>
          </w:rPr>
          <w:t>2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38C" w:rsidRPr="00D60F71" w:rsidRDefault="00D2638C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:rsidR="00D2638C" w:rsidRPr="00D60F71" w:rsidRDefault="00D2638C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4" w15:restartNumberingAfterBreak="0">
    <w:nsid w:val="0A3B3DCA"/>
    <w:multiLevelType w:val="hybridMultilevel"/>
    <w:tmpl w:val="74F2E558"/>
    <w:lvl w:ilvl="0" w:tplc="0419000F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5" w15:restartNumberingAfterBreak="0">
    <w:nsid w:val="0D7568DA"/>
    <w:multiLevelType w:val="hybridMultilevel"/>
    <w:tmpl w:val="198ECCA0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1352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B532A"/>
    <w:multiLevelType w:val="hybridMultilevel"/>
    <w:tmpl w:val="9F06577A"/>
    <w:lvl w:ilvl="0" w:tplc="672A24F2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129F1D18"/>
    <w:multiLevelType w:val="hybridMultilevel"/>
    <w:tmpl w:val="D73CAB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17652F0B"/>
    <w:multiLevelType w:val="hybridMultilevel"/>
    <w:tmpl w:val="D0F02F58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3870A0"/>
    <w:multiLevelType w:val="hybridMultilevel"/>
    <w:tmpl w:val="FD681E9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C2A3C9A"/>
    <w:multiLevelType w:val="hybridMultilevel"/>
    <w:tmpl w:val="1CA69750"/>
    <w:lvl w:ilvl="0" w:tplc="041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1C35498B"/>
    <w:multiLevelType w:val="multilevel"/>
    <w:tmpl w:val="4CFC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2793193"/>
    <w:multiLevelType w:val="multilevel"/>
    <w:tmpl w:val="2BBE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4F33ACD"/>
    <w:multiLevelType w:val="hybridMultilevel"/>
    <w:tmpl w:val="48508F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7" w15:restartNumberingAfterBreak="0">
    <w:nsid w:val="25491BC0"/>
    <w:multiLevelType w:val="multilevel"/>
    <w:tmpl w:val="302A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DA4412"/>
    <w:multiLevelType w:val="hybridMultilevel"/>
    <w:tmpl w:val="480C7D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F1C022E"/>
    <w:multiLevelType w:val="hybridMultilevel"/>
    <w:tmpl w:val="9EA6EA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0F27873"/>
    <w:multiLevelType w:val="hybridMultilevel"/>
    <w:tmpl w:val="438485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17B66D0"/>
    <w:multiLevelType w:val="hybridMultilevel"/>
    <w:tmpl w:val="290AC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7E36AA"/>
    <w:multiLevelType w:val="hybridMultilevel"/>
    <w:tmpl w:val="B13616A8"/>
    <w:lvl w:ilvl="0" w:tplc="9320C97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C26751"/>
    <w:multiLevelType w:val="hybridMultilevel"/>
    <w:tmpl w:val="977CE3E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3B0E3847"/>
    <w:multiLevelType w:val="hybridMultilevel"/>
    <w:tmpl w:val="67EAE9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11C1AB7"/>
    <w:multiLevelType w:val="hybridMultilevel"/>
    <w:tmpl w:val="6896B5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2AB5FEF"/>
    <w:multiLevelType w:val="hybridMultilevel"/>
    <w:tmpl w:val="2B663F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8E24B2C"/>
    <w:multiLevelType w:val="hybridMultilevel"/>
    <w:tmpl w:val="FCD407EC"/>
    <w:lvl w:ilvl="0" w:tplc="672A24F2">
      <w:start w:val="1"/>
      <w:numFmt w:val="decimal"/>
      <w:lvlText w:val="%1"/>
      <w:lvlJc w:val="left"/>
      <w:pPr>
        <w:ind w:left="19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4F721476"/>
    <w:multiLevelType w:val="hybridMultilevel"/>
    <w:tmpl w:val="4D8437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183628D"/>
    <w:multiLevelType w:val="hybridMultilevel"/>
    <w:tmpl w:val="28D862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5236EFB"/>
    <w:multiLevelType w:val="hybridMultilevel"/>
    <w:tmpl w:val="BD84F7A0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1" w15:restartNumberingAfterBreak="0">
    <w:nsid w:val="576A3A11"/>
    <w:multiLevelType w:val="hybridMultilevel"/>
    <w:tmpl w:val="9C8089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7FA5AE6"/>
    <w:multiLevelType w:val="hybridMultilevel"/>
    <w:tmpl w:val="E16ECD1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D477E5"/>
    <w:multiLevelType w:val="hybridMultilevel"/>
    <w:tmpl w:val="6722DFDC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240F58"/>
    <w:multiLevelType w:val="multilevel"/>
    <w:tmpl w:val="A9A6BB44"/>
    <w:styleLink w:val="1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5D5D7DF2"/>
    <w:multiLevelType w:val="hybridMultilevel"/>
    <w:tmpl w:val="96CA27FE"/>
    <w:lvl w:ilvl="0" w:tplc="0BFE60A4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851B08"/>
    <w:multiLevelType w:val="hybridMultilevel"/>
    <w:tmpl w:val="A1B659A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61751845"/>
    <w:multiLevelType w:val="hybridMultilevel"/>
    <w:tmpl w:val="999EBFE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F376C4"/>
    <w:multiLevelType w:val="hybridMultilevel"/>
    <w:tmpl w:val="145664E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1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42" w15:restartNumberingAfterBreak="0">
    <w:nsid w:val="6C0E2E75"/>
    <w:multiLevelType w:val="hybridMultilevel"/>
    <w:tmpl w:val="DD3E47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6DE6539A"/>
    <w:multiLevelType w:val="hybridMultilevel"/>
    <w:tmpl w:val="E36661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06E70CD"/>
    <w:multiLevelType w:val="hybridMultilevel"/>
    <w:tmpl w:val="4ECC3EEE"/>
    <w:lvl w:ilvl="0" w:tplc="041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5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6F13A73"/>
    <w:multiLevelType w:val="hybridMultilevel"/>
    <w:tmpl w:val="3D6EFFDA"/>
    <w:lvl w:ilvl="0" w:tplc="04190009">
      <w:start w:val="1"/>
      <w:numFmt w:val="bullet"/>
      <w:lvlText w:val=""/>
      <w:lvlJc w:val="left"/>
      <w:pPr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7" w15:restartNumberingAfterBreak="0">
    <w:nsid w:val="78FD43FB"/>
    <w:multiLevelType w:val="hybridMultilevel"/>
    <w:tmpl w:val="5284EC7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2623A6"/>
    <w:multiLevelType w:val="hybridMultilevel"/>
    <w:tmpl w:val="7DBE58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7B722725"/>
    <w:multiLevelType w:val="hybridMultilevel"/>
    <w:tmpl w:val="DBCCBC8C"/>
    <w:lvl w:ilvl="0" w:tplc="0BFE60A4">
      <w:start w:val="1"/>
      <w:numFmt w:val="decimal"/>
      <w:lvlText w:val="%1"/>
      <w:lvlJc w:val="left"/>
      <w:pPr>
        <w:ind w:left="15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6"/>
  </w:num>
  <w:num w:numId="2">
    <w:abstractNumId w:val="0"/>
  </w:num>
  <w:num w:numId="3">
    <w:abstractNumId w:val="45"/>
  </w:num>
  <w:num w:numId="4">
    <w:abstractNumId w:val="3"/>
  </w:num>
  <w:num w:numId="5">
    <w:abstractNumId w:val="14"/>
  </w:num>
  <w:num w:numId="6">
    <w:abstractNumId w:val="12"/>
  </w:num>
  <w:num w:numId="7">
    <w:abstractNumId w:val="35"/>
  </w:num>
  <w:num w:numId="8">
    <w:abstractNumId w:val="2"/>
  </w:num>
  <w:num w:numId="9">
    <w:abstractNumId w:val="40"/>
  </w:num>
  <w:num w:numId="10">
    <w:abstractNumId w:val="41"/>
  </w:num>
  <w:num w:numId="11">
    <w:abstractNumId w:val="1"/>
  </w:num>
  <w:num w:numId="12">
    <w:abstractNumId w:val="34"/>
  </w:num>
  <w:num w:numId="13">
    <w:abstractNumId w:val="47"/>
  </w:num>
  <w:num w:numId="14">
    <w:abstractNumId w:val="10"/>
  </w:num>
  <w:num w:numId="15">
    <w:abstractNumId w:val="5"/>
  </w:num>
  <w:num w:numId="16">
    <w:abstractNumId w:val="39"/>
  </w:num>
  <w:num w:numId="17">
    <w:abstractNumId w:val="32"/>
  </w:num>
  <w:num w:numId="18">
    <w:abstractNumId w:val="8"/>
  </w:num>
  <w:num w:numId="19">
    <w:abstractNumId w:val="38"/>
  </w:num>
  <w:num w:numId="20">
    <w:abstractNumId w:val="44"/>
  </w:num>
  <w:num w:numId="21">
    <w:abstractNumId w:val="46"/>
  </w:num>
  <w:num w:numId="22">
    <w:abstractNumId w:val="33"/>
  </w:num>
  <w:num w:numId="23">
    <w:abstractNumId w:val="4"/>
  </w:num>
  <w:num w:numId="24">
    <w:abstractNumId w:val="36"/>
  </w:num>
  <w:num w:numId="25">
    <w:abstractNumId w:val="6"/>
  </w:num>
  <w:num w:numId="26">
    <w:abstractNumId w:val="49"/>
  </w:num>
  <w:num w:numId="27">
    <w:abstractNumId w:val="27"/>
  </w:num>
  <w:num w:numId="28">
    <w:abstractNumId w:val="31"/>
  </w:num>
  <w:num w:numId="29">
    <w:abstractNumId w:val="30"/>
  </w:num>
  <w:num w:numId="30">
    <w:abstractNumId w:val="29"/>
  </w:num>
  <w:num w:numId="31">
    <w:abstractNumId w:val="42"/>
  </w:num>
  <w:num w:numId="32">
    <w:abstractNumId w:val="17"/>
  </w:num>
  <w:num w:numId="33">
    <w:abstractNumId w:val="28"/>
  </w:num>
  <w:num w:numId="34">
    <w:abstractNumId w:val="13"/>
  </w:num>
  <w:num w:numId="35">
    <w:abstractNumId w:val="15"/>
  </w:num>
  <w:num w:numId="36">
    <w:abstractNumId w:val="48"/>
  </w:num>
  <w:num w:numId="37">
    <w:abstractNumId w:val="23"/>
  </w:num>
  <w:num w:numId="38">
    <w:abstractNumId w:val="11"/>
  </w:num>
  <w:num w:numId="39">
    <w:abstractNumId w:val="18"/>
  </w:num>
  <w:num w:numId="40">
    <w:abstractNumId w:val="26"/>
  </w:num>
  <w:num w:numId="41">
    <w:abstractNumId w:val="21"/>
  </w:num>
  <w:num w:numId="42">
    <w:abstractNumId w:val="22"/>
  </w:num>
  <w:num w:numId="43">
    <w:abstractNumId w:val="43"/>
  </w:num>
  <w:num w:numId="44">
    <w:abstractNumId w:val="24"/>
  </w:num>
  <w:num w:numId="45">
    <w:abstractNumId w:val="20"/>
  </w:num>
  <w:num w:numId="46">
    <w:abstractNumId w:val="19"/>
  </w:num>
  <w:num w:numId="47">
    <w:abstractNumId w:val="25"/>
  </w:num>
  <w:num w:numId="48">
    <w:abstractNumId w:val="37"/>
  </w:num>
  <w:num w:numId="49">
    <w:abstractNumId w:val="9"/>
  </w:num>
  <w:num w:numId="50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DA"/>
    <w:rsid w:val="00004209"/>
    <w:rsid w:val="000042E5"/>
    <w:rsid w:val="00015D19"/>
    <w:rsid w:val="00021E27"/>
    <w:rsid w:val="00022510"/>
    <w:rsid w:val="0002426C"/>
    <w:rsid w:val="00035A71"/>
    <w:rsid w:val="00035C4C"/>
    <w:rsid w:val="00052A7B"/>
    <w:rsid w:val="0006172D"/>
    <w:rsid w:val="00062D4D"/>
    <w:rsid w:val="00076198"/>
    <w:rsid w:val="0007643E"/>
    <w:rsid w:val="00082B99"/>
    <w:rsid w:val="00090579"/>
    <w:rsid w:val="00095870"/>
    <w:rsid w:val="000B1F41"/>
    <w:rsid w:val="000C5B72"/>
    <w:rsid w:val="000F2D0C"/>
    <w:rsid w:val="000F2FBC"/>
    <w:rsid w:val="000F4C84"/>
    <w:rsid w:val="0010695E"/>
    <w:rsid w:val="001079A3"/>
    <w:rsid w:val="00111693"/>
    <w:rsid w:val="00115CE4"/>
    <w:rsid w:val="001324E2"/>
    <w:rsid w:val="00135895"/>
    <w:rsid w:val="0014029C"/>
    <w:rsid w:val="00146DDF"/>
    <w:rsid w:val="00151BEC"/>
    <w:rsid w:val="00162375"/>
    <w:rsid w:val="0016468D"/>
    <w:rsid w:val="00173F2B"/>
    <w:rsid w:val="00186518"/>
    <w:rsid w:val="001A0C3B"/>
    <w:rsid w:val="001B1B03"/>
    <w:rsid w:val="001B32F7"/>
    <w:rsid w:val="001C00CB"/>
    <w:rsid w:val="001E6E38"/>
    <w:rsid w:val="001F3FC0"/>
    <w:rsid w:val="0020070E"/>
    <w:rsid w:val="00211E98"/>
    <w:rsid w:val="00232E48"/>
    <w:rsid w:val="002333BD"/>
    <w:rsid w:val="00237B61"/>
    <w:rsid w:val="00244F00"/>
    <w:rsid w:val="0024620D"/>
    <w:rsid w:val="0025052E"/>
    <w:rsid w:val="002523D2"/>
    <w:rsid w:val="0025334A"/>
    <w:rsid w:val="002605FB"/>
    <w:rsid w:val="002615D4"/>
    <w:rsid w:val="002622D3"/>
    <w:rsid w:val="00276D44"/>
    <w:rsid w:val="0028004D"/>
    <w:rsid w:val="00283455"/>
    <w:rsid w:val="002860B2"/>
    <w:rsid w:val="0028679B"/>
    <w:rsid w:val="002B6A1E"/>
    <w:rsid w:val="002C02BA"/>
    <w:rsid w:val="002C33ED"/>
    <w:rsid w:val="002C6430"/>
    <w:rsid w:val="002D1672"/>
    <w:rsid w:val="002D1FF3"/>
    <w:rsid w:val="002D419D"/>
    <w:rsid w:val="002D5C58"/>
    <w:rsid w:val="002E3419"/>
    <w:rsid w:val="002E373A"/>
    <w:rsid w:val="002E4322"/>
    <w:rsid w:val="002E5CC5"/>
    <w:rsid w:val="002F2AF1"/>
    <w:rsid w:val="00303CEE"/>
    <w:rsid w:val="00312B77"/>
    <w:rsid w:val="00327A23"/>
    <w:rsid w:val="003307F2"/>
    <w:rsid w:val="0034064D"/>
    <w:rsid w:val="00342A46"/>
    <w:rsid w:val="003733F8"/>
    <w:rsid w:val="0037417C"/>
    <w:rsid w:val="00384ECC"/>
    <w:rsid w:val="00395639"/>
    <w:rsid w:val="00395E46"/>
    <w:rsid w:val="00395E78"/>
    <w:rsid w:val="003B0E18"/>
    <w:rsid w:val="003B1AE6"/>
    <w:rsid w:val="003B2153"/>
    <w:rsid w:val="003B7418"/>
    <w:rsid w:val="003C218B"/>
    <w:rsid w:val="003D4B52"/>
    <w:rsid w:val="003E4132"/>
    <w:rsid w:val="003E4C7B"/>
    <w:rsid w:val="003E6F5F"/>
    <w:rsid w:val="003F2778"/>
    <w:rsid w:val="003F605E"/>
    <w:rsid w:val="004008B4"/>
    <w:rsid w:val="0040671E"/>
    <w:rsid w:val="00406F08"/>
    <w:rsid w:val="004156CB"/>
    <w:rsid w:val="0042207E"/>
    <w:rsid w:val="00427298"/>
    <w:rsid w:val="00433B97"/>
    <w:rsid w:val="0043722C"/>
    <w:rsid w:val="00437C4C"/>
    <w:rsid w:val="00464FB5"/>
    <w:rsid w:val="00475C3D"/>
    <w:rsid w:val="004804AF"/>
    <w:rsid w:val="00491F12"/>
    <w:rsid w:val="00497F6F"/>
    <w:rsid w:val="004A206D"/>
    <w:rsid w:val="004B1A55"/>
    <w:rsid w:val="004B321D"/>
    <w:rsid w:val="004B37E8"/>
    <w:rsid w:val="004B5CD2"/>
    <w:rsid w:val="004C7329"/>
    <w:rsid w:val="004E23FB"/>
    <w:rsid w:val="004F1D5E"/>
    <w:rsid w:val="004F2304"/>
    <w:rsid w:val="004F2A89"/>
    <w:rsid w:val="004F7F88"/>
    <w:rsid w:val="00516DFF"/>
    <w:rsid w:val="0052494D"/>
    <w:rsid w:val="005370E5"/>
    <w:rsid w:val="00543F39"/>
    <w:rsid w:val="00544F2D"/>
    <w:rsid w:val="00551AA4"/>
    <w:rsid w:val="005A0CF0"/>
    <w:rsid w:val="005C0939"/>
    <w:rsid w:val="005C1D89"/>
    <w:rsid w:val="005C5AA3"/>
    <w:rsid w:val="005D1334"/>
    <w:rsid w:val="005D2800"/>
    <w:rsid w:val="005E4F2A"/>
    <w:rsid w:val="00607A39"/>
    <w:rsid w:val="00615512"/>
    <w:rsid w:val="006331CE"/>
    <w:rsid w:val="00654589"/>
    <w:rsid w:val="0066507E"/>
    <w:rsid w:val="00674524"/>
    <w:rsid w:val="006825DC"/>
    <w:rsid w:val="0069335E"/>
    <w:rsid w:val="006973FA"/>
    <w:rsid w:val="006A0696"/>
    <w:rsid w:val="006A0DA0"/>
    <w:rsid w:val="006A6AB2"/>
    <w:rsid w:val="006B3E75"/>
    <w:rsid w:val="006B4971"/>
    <w:rsid w:val="006C1BF1"/>
    <w:rsid w:val="006C7A54"/>
    <w:rsid w:val="006D431B"/>
    <w:rsid w:val="006E5D36"/>
    <w:rsid w:val="006E6027"/>
    <w:rsid w:val="006E7B40"/>
    <w:rsid w:val="006F2D64"/>
    <w:rsid w:val="006F2DE7"/>
    <w:rsid w:val="006F5F48"/>
    <w:rsid w:val="00703584"/>
    <w:rsid w:val="00707322"/>
    <w:rsid w:val="0071183B"/>
    <w:rsid w:val="007246FB"/>
    <w:rsid w:val="007355FE"/>
    <w:rsid w:val="0074129F"/>
    <w:rsid w:val="00754A7D"/>
    <w:rsid w:val="007654AD"/>
    <w:rsid w:val="00765A07"/>
    <w:rsid w:val="00770FF5"/>
    <w:rsid w:val="007821D0"/>
    <w:rsid w:val="0078465D"/>
    <w:rsid w:val="007A6833"/>
    <w:rsid w:val="007C0803"/>
    <w:rsid w:val="007C2F6E"/>
    <w:rsid w:val="007C378E"/>
    <w:rsid w:val="007C37ED"/>
    <w:rsid w:val="007D0198"/>
    <w:rsid w:val="007D0609"/>
    <w:rsid w:val="007E1A39"/>
    <w:rsid w:val="007E1BA0"/>
    <w:rsid w:val="007F03E4"/>
    <w:rsid w:val="007F6D88"/>
    <w:rsid w:val="008045D8"/>
    <w:rsid w:val="0080625F"/>
    <w:rsid w:val="00821C69"/>
    <w:rsid w:val="008244CC"/>
    <w:rsid w:val="008246E8"/>
    <w:rsid w:val="008302C7"/>
    <w:rsid w:val="00830F2D"/>
    <w:rsid w:val="00836720"/>
    <w:rsid w:val="008407EF"/>
    <w:rsid w:val="00840887"/>
    <w:rsid w:val="00841440"/>
    <w:rsid w:val="0085252D"/>
    <w:rsid w:val="00853432"/>
    <w:rsid w:val="00856000"/>
    <w:rsid w:val="0085737B"/>
    <w:rsid w:val="00860279"/>
    <w:rsid w:val="00864199"/>
    <w:rsid w:val="00865A17"/>
    <w:rsid w:val="00871A6F"/>
    <w:rsid w:val="0089127C"/>
    <w:rsid w:val="0089221D"/>
    <w:rsid w:val="00894099"/>
    <w:rsid w:val="00897BE4"/>
    <w:rsid w:val="008A7B55"/>
    <w:rsid w:val="008B32AB"/>
    <w:rsid w:val="008D35AA"/>
    <w:rsid w:val="008D3D76"/>
    <w:rsid w:val="009062F5"/>
    <w:rsid w:val="00906F35"/>
    <w:rsid w:val="00917645"/>
    <w:rsid w:val="00917D90"/>
    <w:rsid w:val="0093477C"/>
    <w:rsid w:val="00943C34"/>
    <w:rsid w:val="00953736"/>
    <w:rsid w:val="00956B31"/>
    <w:rsid w:val="00960867"/>
    <w:rsid w:val="009708B4"/>
    <w:rsid w:val="009723E1"/>
    <w:rsid w:val="00985035"/>
    <w:rsid w:val="009A18BB"/>
    <w:rsid w:val="009A44DC"/>
    <w:rsid w:val="009A77CB"/>
    <w:rsid w:val="009B1702"/>
    <w:rsid w:val="009C0CF1"/>
    <w:rsid w:val="009C3B1B"/>
    <w:rsid w:val="009E30FF"/>
    <w:rsid w:val="009E7004"/>
    <w:rsid w:val="009F270C"/>
    <w:rsid w:val="009F5065"/>
    <w:rsid w:val="00A14E67"/>
    <w:rsid w:val="00A2111C"/>
    <w:rsid w:val="00A22324"/>
    <w:rsid w:val="00A233A8"/>
    <w:rsid w:val="00A27137"/>
    <w:rsid w:val="00A45F96"/>
    <w:rsid w:val="00A50EB7"/>
    <w:rsid w:val="00A52439"/>
    <w:rsid w:val="00A64183"/>
    <w:rsid w:val="00A66B91"/>
    <w:rsid w:val="00A67722"/>
    <w:rsid w:val="00A718DA"/>
    <w:rsid w:val="00A77C9C"/>
    <w:rsid w:val="00A91747"/>
    <w:rsid w:val="00A92A17"/>
    <w:rsid w:val="00AC59C1"/>
    <w:rsid w:val="00AD03B8"/>
    <w:rsid w:val="00AD03E2"/>
    <w:rsid w:val="00AD1D65"/>
    <w:rsid w:val="00AD688C"/>
    <w:rsid w:val="00AE029F"/>
    <w:rsid w:val="00AE243B"/>
    <w:rsid w:val="00AE3E27"/>
    <w:rsid w:val="00AE53D9"/>
    <w:rsid w:val="00AF1761"/>
    <w:rsid w:val="00B12115"/>
    <w:rsid w:val="00B13B4B"/>
    <w:rsid w:val="00B141A3"/>
    <w:rsid w:val="00B15080"/>
    <w:rsid w:val="00B233EF"/>
    <w:rsid w:val="00B30884"/>
    <w:rsid w:val="00B8290F"/>
    <w:rsid w:val="00B968FE"/>
    <w:rsid w:val="00BB488F"/>
    <w:rsid w:val="00BC10CF"/>
    <w:rsid w:val="00BC6F5F"/>
    <w:rsid w:val="00BE19C9"/>
    <w:rsid w:val="00BE1C48"/>
    <w:rsid w:val="00BE57F4"/>
    <w:rsid w:val="00BE65F1"/>
    <w:rsid w:val="00BF4ECC"/>
    <w:rsid w:val="00C174D6"/>
    <w:rsid w:val="00C36F05"/>
    <w:rsid w:val="00C469D8"/>
    <w:rsid w:val="00C47916"/>
    <w:rsid w:val="00C5031D"/>
    <w:rsid w:val="00C508B8"/>
    <w:rsid w:val="00C53ADA"/>
    <w:rsid w:val="00C560EA"/>
    <w:rsid w:val="00C56BF6"/>
    <w:rsid w:val="00C572EA"/>
    <w:rsid w:val="00C6297E"/>
    <w:rsid w:val="00C64E6B"/>
    <w:rsid w:val="00C65A1F"/>
    <w:rsid w:val="00C76C0C"/>
    <w:rsid w:val="00C77E41"/>
    <w:rsid w:val="00C85A76"/>
    <w:rsid w:val="00C9058D"/>
    <w:rsid w:val="00C91EE6"/>
    <w:rsid w:val="00C95B50"/>
    <w:rsid w:val="00CB0D68"/>
    <w:rsid w:val="00CC3C1A"/>
    <w:rsid w:val="00CC6360"/>
    <w:rsid w:val="00CC7CBC"/>
    <w:rsid w:val="00CD71D7"/>
    <w:rsid w:val="00CF42D8"/>
    <w:rsid w:val="00D05F0D"/>
    <w:rsid w:val="00D139C3"/>
    <w:rsid w:val="00D2638C"/>
    <w:rsid w:val="00D27157"/>
    <w:rsid w:val="00D27B12"/>
    <w:rsid w:val="00D313FD"/>
    <w:rsid w:val="00D32446"/>
    <w:rsid w:val="00D351F5"/>
    <w:rsid w:val="00D42B6B"/>
    <w:rsid w:val="00D47499"/>
    <w:rsid w:val="00D50759"/>
    <w:rsid w:val="00D5217D"/>
    <w:rsid w:val="00D60F71"/>
    <w:rsid w:val="00D677A5"/>
    <w:rsid w:val="00D946E4"/>
    <w:rsid w:val="00DA05B7"/>
    <w:rsid w:val="00DA39E9"/>
    <w:rsid w:val="00DB66C1"/>
    <w:rsid w:val="00DC112E"/>
    <w:rsid w:val="00DC4F26"/>
    <w:rsid w:val="00DD0D66"/>
    <w:rsid w:val="00DD3E93"/>
    <w:rsid w:val="00DE2CBB"/>
    <w:rsid w:val="00DF41AC"/>
    <w:rsid w:val="00E01631"/>
    <w:rsid w:val="00E01F41"/>
    <w:rsid w:val="00E12CA7"/>
    <w:rsid w:val="00E1772B"/>
    <w:rsid w:val="00E216D2"/>
    <w:rsid w:val="00E25C6E"/>
    <w:rsid w:val="00E30B8B"/>
    <w:rsid w:val="00E34275"/>
    <w:rsid w:val="00E3574F"/>
    <w:rsid w:val="00E54C4E"/>
    <w:rsid w:val="00E57BD6"/>
    <w:rsid w:val="00E60CC4"/>
    <w:rsid w:val="00E654CA"/>
    <w:rsid w:val="00E675B9"/>
    <w:rsid w:val="00E802CE"/>
    <w:rsid w:val="00E80FFE"/>
    <w:rsid w:val="00E86279"/>
    <w:rsid w:val="00E901C5"/>
    <w:rsid w:val="00E90209"/>
    <w:rsid w:val="00EA26EF"/>
    <w:rsid w:val="00EA4076"/>
    <w:rsid w:val="00EB07F7"/>
    <w:rsid w:val="00EC03D0"/>
    <w:rsid w:val="00EE0CA7"/>
    <w:rsid w:val="00EF09B7"/>
    <w:rsid w:val="00EF4ADA"/>
    <w:rsid w:val="00F03722"/>
    <w:rsid w:val="00F04F1E"/>
    <w:rsid w:val="00F102DA"/>
    <w:rsid w:val="00F10BF4"/>
    <w:rsid w:val="00F17D6E"/>
    <w:rsid w:val="00F2105D"/>
    <w:rsid w:val="00F224DB"/>
    <w:rsid w:val="00F22F00"/>
    <w:rsid w:val="00F37CDE"/>
    <w:rsid w:val="00F425F6"/>
    <w:rsid w:val="00F45D65"/>
    <w:rsid w:val="00F52F00"/>
    <w:rsid w:val="00F536DF"/>
    <w:rsid w:val="00F570B7"/>
    <w:rsid w:val="00F61ED0"/>
    <w:rsid w:val="00F67AC2"/>
    <w:rsid w:val="00F72418"/>
    <w:rsid w:val="00F72D85"/>
    <w:rsid w:val="00F7377D"/>
    <w:rsid w:val="00F74364"/>
    <w:rsid w:val="00F854A3"/>
    <w:rsid w:val="00F87135"/>
    <w:rsid w:val="00F87153"/>
    <w:rsid w:val="00F87893"/>
    <w:rsid w:val="00F91A1E"/>
    <w:rsid w:val="00F93A83"/>
    <w:rsid w:val="00F9439F"/>
    <w:rsid w:val="00F944BC"/>
    <w:rsid w:val="00FB131D"/>
    <w:rsid w:val="00FB5D42"/>
    <w:rsid w:val="00FC3564"/>
    <w:rsid w:val="00FD49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E4E8964-1EE7-425C-8512-822571B8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1"/>
    <w:uiPriority w:val="1"/>
    <w:qFormat/>
    <w:rsid w:val="00C53ADA"/>
    <w:pPr>
      <w:numPr>
        <w:numId w:val="4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4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4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Название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1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2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3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2"/>
      </w:numPr>
      <w:contextualSpacing/>
    </w:pPr>
  </w:style>
  <w:style w:type="paragraph" w:styleId="af3">
    <w:name w:val="List Paragraph"/>
    <w:basedOn w:val="a4"/>
    <w:uiPriority w:val="34"/>
    <w:qFormat/>
    <w:locked/>
    <w:rsid w:val="00F52F00"/>
    <w:pPr>
      <w:ind w:left="720"/>
      <w:contextualSpacing/>
    </w:pPr>
  </w:style>
  <w:style w:type="table" w:styleId="af4">
    <w:name w:val="Table Grid"/>
    <w:basedOn w:val="a6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8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9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0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4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4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4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4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hps">
    <w:name w:val="hps"/>
    <w:basedOn w:val="a5"/>
    <w:rsid w:val="006F2DE7"/>
  </w:style>
  <w:style w:type="character" w:customStyle="1" w:styleId="shorttext">
    <w:name w:val="short_text"/>
    <w:basedOn w:val="a5"/>
    <w:rsid w:val="006F2DE7"/>
  </w:style>
  <w:style w:type="numbering" w:customStyle="1" w:styleId="10">
    <w:name w:val="Текущий список1"/>
    <w:rsid w:val="007355FE"/>
    <w:pPr>
      <w:numPr>
        <w:numId w:val="12"/>
      </w:numPr>
    </w:pPr>
  </w:style>
  <w:style w:type="character" w:customStyle="1" w:styleId="310">
    <w:name w:val="Заголовок 3 Знак1"/>
    <w:rsid w:val="00CC3C1A"/>
    <w:rPr>
      <w:rFonts w:cs="Arial"/>
      <w:b/>
      <w:bCs/>
      <w:sz w:val="28"/>
      <w:szCs w:val="26"/>
      <w:lang w:val="ru-RU" w:eastAsia="ru-RU" w:bidi="ar-SA"/>
    </w:rPr>
  </w:style>
  <w:style w:type="character" w:styleId="aff9">
    <w:name w:val="Strong"/>
    <w:basedOn w:val="a5"/>
    <w:uiPriority w:val="22"/>
    <w:qFormat/>
    <w:locked/>
    <w:rsid w:val="00F17D6E"/>
    <w:rPr>
      <w:b/>
      <w:bCs/>
    </w:rPr>
  </w:style>
  <w:style w:type="character" w:styleId="affa">
    <w:name w:val="Emphasis"/>
    <w:basedOn w:val="a5"/>
    <w:uiPriority w:val="20"/>
    <w:qFormat/>
    <w:locked/>
    <w:rsid w:val="00F17D6E"/>
    <w:rPr>
      <w:i/>
      <w:iCs/>
    </w:rPr>
  </w:style>
  <w:style w:type="character" w:customStyle="1" w:styleId="affb">
    <w:name w:val="Обычный курсив"/>
    <w:rsid w:val="0007643E"/>
    <w:rPr>
      <w:i/>
      <w:iCs/>
    </w:rPr>
  </w:style>
  <w:style w:type="character" w:customStyle="1" w:styleId="apple-converted-space">
    <w:name w:val="apple-converted-space"/>
    <w:basedOn w:val="a5"/>
    <w:rsid w:val="00491F12"/>
  </w:style>
  <w:style w:type="character" w:styleId="affc">
    <w:name w:val="FollowedHyperlink"/>
    <w:basedOn w:val="a5"/>
    <w:uiPriority w:val="99"/>
    <w:semiHidden/>
    <w:unhideWhenUsed/>
    <w:locked/>
    <w:rsid w:val="00EE0CA7"/>
    <w:rPr>
      <w:color w:val="800080" w:themeColor="followedHyperlink"/>
      <w:u w:val="single"/>
    </w:rPr>
  </w:style>
  <w:style w:type="paragraph" w:customStyle="1" w:styleId="affd">
    <w:name w:val="По умолчанию"/>
    <w:rsid w:val="00A77C9C"/>
    <w:pPr>
      <w:pBdr>
        <w:top w:val="nil"/>
        <w:left w:val="nil"/>
        <w:bottom w:val="nil"/>
        <w:right w:val="nil"/>
        <w:between w:val="nil"/>
        <w:bar w:val="nil"/>
      </w:pBdr>
      <w:jc w:val="left"/>
    </w:pPr>
    <w:rPr>
      <w:rFonts w:ascii="Helvetica" w:eastAsia="Helvetica" w:hAnsi="Helvetica" w:cs="Helvetica"/>
      <w:color w:val="000000"/>
      <w:bdr w:val="nil"/>
      <w:lang w:val="en-US" w:eastAsia="en-US"/>
    </w:rPr>
  </w:style>
  <w:style w:type="character" w:customStyle="1" w:styleId="Hyperlink0">
    <w:name w:val="Hyperlink.0"/>
    <w:basedOn w:val="a5"/>
    <w:rsid w:val="00A77C9C"/>
    <w:rPr>
      <w:sz w:val="28"/>
      <w:szCs w:val="28"/>
    </w:rPr>
  </w:style>
  <w:style w:type="paragraph" w:styleId="HTML">
    <w:name w:val="HTML Preformatted"/>
    <w:basedOn w:val="a4"/>
    <w:link w:val="HTML0"/>
    <w:uiPriority w:val="99"/>
    <w:unhideWhenUsed/>
    <w:locked/>
    <w:rsid w:val="000225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rsid w:val="000225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sdn.microsoft.com/en-us/library/windows/desktop/ms686001(v=vs.85).aspx" TargetMode="External"/><Relationship Id="rId18" Type="http://schemas.openxmlformats.org/officeDocument/2006/relationships/hyperlink" Target="https://msdn.microsoft.com/en-us/library/windows/desktop/ms685138(v=vs.85).aspx" TargetMode="External"/><Relationship Id="rId26" Type="http://schemas.openxmlformats.org/officeDocument/2006/relationships/hyperlink" Target="https://msdn.microsoft.com/en-us/library/windows/desktop/ms687413(v=vs.85).aspx" TargetMode="External"/><Relationship Id="rId3" Type="http://schemas.openxmlformats.org/officeDocument/2006/relationships/styles" Target="styles.xml"/><Relationship Id="rId21" Type="http://schemas.openxmlformats.org/officeDocument/2006/relationships/hyperlink" Target="https://msdn.microsoft.com/en-us/library/windows/desktop/ms686241(v=vs.85).aspx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windows/desktop/ms685984(v=vs.85).aspx" TargetMode="External"/><Relationship Id="rId17" Type="http://schemas.openxmlformats.org/officeDocument/2006/relationships/hyperlink" Target="https://msdn.microsoft.com/en-us/library/windows/desktop/ms687414(v=vs.85).aspx" TargetMode="External"/><Relationship Id="rId25" Type="http://schemas.openxmlformats.org/officeDocument/2006/relationships/hyperlink" Target="https://msdn.microsoft.com/en-us/library/windows/desktop/ms683240(v=vs.85).aspx" TargetMode="External"/><Relationship Id="rId33" Type="http://schemas.openxmlformats.org/officeDocument/2006/relationships/hyperlink" Target="https://msdn.microsoft.com/ru-ru/library/windows/desktop/aa376391(v=vs.85)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windows/desktop/ms685138(v=vs.85).aspx" TargetMode="External"/><Relationship Id="rId20" Type="http://schemas.openxmlformats.org/officeDocument/2006/relationships/hyperlink" Target="https://msdn.microsoft.com/en-us/library/windows/desktop/ms683240(v=vs.85).aspx" TargetMode="External"/><Relationship Id="rId29" Type="http://schemas.openxmlformats.org/officeDocument/2006/relationships/hyperlink" Target="http://www.codeproject.com/Articles/499465/Simple-Windows-Service-in-Cplusplu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windows/desktop/ms682450(v=vs.85).aspx" TargetMode="External"/><Relationship Id="rId24" Type="http://schemas.openxmlformats.org/officeDocument/2006/relationships/hyperlink" Target="https://msdn.microsoft.com/en-us/library/windows/desktop/ms685996(v=vs.85).aspx" TargetMode="External"/><Relationship Id="rId32" Type="http://schemas.openxmlformats.org/officeDocument/2006/relationships/hyperlink" Target="https://github.com/sunnyden/reactos/blob/81dce7ad39f0fa5584d0cf1727443d77835e7d7e/base/services/tftpd/tftpd.c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en-us/library/windows/desktop/ms685149(v=vs.85).aspx" TargetMode="External"/><Relationship Id="rId23" Type="http://schemas.openxmlformats.org/officeDocument/2006/relationships/hyperlink" Target="https://msdn.microsoft.com/en-us/library/windows/desktop/ms685996(v=vs.85).aspx" TargetMode="External"/><Relationship Id="rId28" Type="http://schemas.openxmlformats.org/officeDocument/2006/relationships/hyperlink" Target="https://msdn.microsoft.com/en-us/library/windows/desktop/ms685058(v=vs.85).aspx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msdn.microsoft.com/en-us/library/windows/desktop/ms685149(v=vs.85).aspx" TargetMode="External"/><Relationship Id="rId19" Type="http://schemas.openxmlformats.org/officeDocument/2006/relationships/hyperlink" Target="https://msdn.microsoft.com/en-us/library/windows/desktop/ms685054(v=vs.85).aspx" TargetMode="External"/><Relationship Id="rId31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windows/desktop/ms685984(v=vs.85).aspx" TargetMode="External"/><Relationship Id="rId14" Type="http://schemas.openxmlformats.org/officeDocument/2006/relationships/hyperlink" Target="https://msdn.microsoft.com/en-us/library/windows/desktop/ms687416(v=vs.85).aspx" TargetMode="External"/><Relationship Id="rId22" Type="http://schemas.openxmlformats.org/officeDocument/2006/relationships/hyperlink" Target="https://msdn.microsoft.com/en-us/library/windows/desktop/ms685996(v=vs.85).aspx" TargetMode="External"/><Relationship Id="rId27" Type="http://schemas.openxmlformats.org/officeDocument/2006/relationships/hyperlink" Target="https://msdn.microsoft.com/en-us/library/windows/desktop/ms685054(v=vs.85).aspx" TargetMode="External"/><Relationship Id="rId30" Type="http://schemas.openxmlformats.org/officeDocument/2006/relationships/hyperlink" Target="https://www.sans.org/security-resources/policies/general/pdf/acceptable-encryption-policy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msdn.microsoft.com/en-us/library/windows/desktop/ms685477(v=vs.85).asp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vrova\Desktop\v.3_&#1064;&#1072;&#1073;&#1083;&#1086;&#1085;_&#1043;&#1054;&#1057;&#1058;_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AFC83-9D82-45F8-B15E-62D0EB27F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v.3_Шаблон_ГОСТ_7.32.dotx</Template>
  <TotalTime>1</TotalTime>
  <Pages>22</Pages>
  <Words>5255</Words>
  <Characters>29958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Timur</dc:creator>
  <cp:lastModifiedBy>Евгений Проценко</cp:lastModifiedBy>
  <cp:revision>3</cp:revision>
  <cp:lastPrinted>2016-10-25T18:29:00Z</cp:lastPrinted>
  <dcterms:created xsi:type="dcterms:W3CDTF">2016-10-25T18:29:00Z</dcterms:created>
  <dcterms:modified xsi:type="dcterms:W3CDTF">2016-10-25T18:29:00Z</dcterms:modified>
</cp:coreProperties>
</file>