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897BE4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Санкт-Петербургский </w:t>
      </w:r>
      <w:r w:rsidR="00C53ADA" w:rsidRPr="006A0481">
        <w:rPr>
          <w:rFonts w:eastAsia="Times New Roman" w:cs="Times New Roman"/>
        </w:rPr>
        <w:t>политехнический университет</w:t>
      </w:r>
      <w:r w:rsidRPr="00897BE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Петра Великого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897BE4">
        <w:rPr>
          <w:rFonts w:eastAsia="Times New Roman" w:cs="Times New Roman"/>
        </w:rPr>
        <w:t>компьютерных наук и технологий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830F2D" w:rsidRPr="004B321D" w:rsidRDefault="007355F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caps/>
          <w:sz w:val="32"/>
          <w:szCs w:val="32"/>
        </w:rPr>
        <w:t xml:space="preserve">по лабораторной работе № </w:t>
      </w:r>
      <w:r w:rsidR="00491F12">
        <w:rPr>
          <w:b/>
          <w:caps/>
          <w:sz w:val="32"/>
          <w:szCs w:val="32"/>
        </w:rPr>
        <w:t>1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jc w:val="center"/>
        <w:rPr>
          <w:rFonts w:eastAsia="Times New Roman" w:cs="Times New Roman"/>
          <w:spacing w:val="62"/>
        </w:rPr>
      </w:pPr>
    </w:p>
    <w:p w:rsidR="0024620D" w:rsidRPr="00551AA4" w:rsidRDefault="00551AA4" w:rsidP="00551AA4">
      <w:pPr>
        <w:pStyle w:val="1"/>
        <w:numPr>
          <w:ilvl w:val="0"/>
          <w:numId w:val="0"/>
        </w:numPr>
        <w:spacing w:line="240" w:lineRule="auto"/>
        <w:jc w:val="center"/>
        <w:rPr>
          <w:sz w:val="24"/>
          <w:szCs w:val="24"/>
        </w:rPr>
      </w:pPr>
      <w:bookmarkStart w:id="0" w:name="_Toc462840305"/>
      <w:bookmarkStart w:id="1" w:name="_Toc462840397"/>
      <w:bookmarkStart w:id="2" w:name="_Toc462840446"/>
      <w:r w:rsidRPr="00551AA4">
        <w:rPr>
          <w:sz w:val="24"/>
          <w:szCs w:val="24"/>
        </w:rPr>
        <w:t>Удаленный файловый менеджер с имперсонацией клиента.</w:t>
      </w:r>
      <w:bookmarkEnd w:id="0"/>
      <w:bookmarkEnd w:id="1"/>
      <w:bookmarkEnd w:id="2"/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551AA4">
        <w:rPr>
          <w:rFonts w:eastAsia="Times New Roman" w:cs="Times New Roman"/>
        </w:rPr>
        <w:t>Безопасность современных информационных технологий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студент гр. </w:t>
      </w:r>
      <w:r w:rsidR="00491F12">
        <w:rPr>
          <w:rFonts w:cs="Times New Roman"/>
        </w:rPr>
        <w:t>3</w:t>
      </w:r>
      <w:r w:rsidRPr="00B57B60">
        <w:rPr>
          <w:rFonts w:cs="Times New Roman"/>
        </w:rPr>
        <w:t>3</w:t>
      </w:r>
      <w:r w:rsidR="00B968FE">
        <w:rPr>
          <w:rFonts w:cs="Times New Roman"/>
        </w:rPr>
        <w:t>508</w:t>
      </w:r>
      <w:r w:rsidRPr="00B57B60">
        <w:rPr>
          <w:rFonts w:cs="Times New Roman"/>
        </w:rPr>
        <w:t>/</w:t>
      </w:r>
      <w:r w:rsidR="00897BE4">
        <w:rPr>
          <w:rFonts w:cs="Times New Roman"/>
        </w:rPr>
        <w:t>3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6F2DE7">
        <w:rPr>
          <w:rFonts w:cs="Times New Roman"/>
        </w:rPr>
        <w:t xml:space="preserve">   </w:t>
      </w:r>
      <w:r w:rsidR="00897BE4">
        <w:rPr>
          <w:rFonts w:cs="Times New Roman"/>
        </w:rPr>
        <w:t>Проценко</w:t>
      </w:r>
      <w:r w:rsidR="002E5CC5">
        <w:rPr>
          <w:rFonts w:cs="Times New Roman"/>
        </w:rPr>
        <w:t xml:space="preserve"> </w:t>
      </w:r>
      <w:r w:rsidR="00897BE4">
        <w:rPr>
          <w:rFonts w:cs="Times New Roman"/>
        </w:rPr>
        <w:t>Е.Г</w:t>
      </w:r>
      <w:r w:rsidR="002E5CC5">
        <w:rPr>
          <w:rFonts w:cs="Times New Roman"/>
        </w:rPr>
        <w:t>.</w:t>
      </w:r>
    </w:p>
    <w:p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 w:rsidR="00F37CDE">
        <w:rPr>
          <w:rFonts w:cs="Times New Roman"/>
        </w:rPr>
        <w:t xml:space="preserve"> </w:t>
      </w:r>
      <w:r w:rsidR="00F37CDE">
        <w:rPr>
          <w:rFonts w:cs="Times New Roman"/>
          <w:sz w:val="22"/>
          <w:szCs w:val="22"/>
        </w:rPr>
        <w:t>__________</w:t>
      </w:r>
    </w:p>
    <w:p w:rsidR="004F1D5E" w:rsidRDefault="004F1D5E" w:rsidP="007821D0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C53ADA" w:rsidRPr="004F1D5E" w:rsidRDefault="004F1D5E" w:rsidP="004F1D5E">
      <w:pPr>
        <w:pStyle w:val="af3"/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Руководитель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C53ADA" w:rsidRPr="004F1D5E">
        <w:rPr>
          <w:rFonts w:cs="Times New Roman"/>
        </w:rPr>
        <w:tab/>
      </w:r>
      <w:r w:rsidR="00C53ADA" w:rsidRPr="004F1D5E">
        <w:rPr>
          <w:rFonts w:cs="Times New Roman"/>
        </w:rPr>
        <w:tab/>
      </w:r>
      <w:r w:rsidR="003C218B" w:rsidRPr="004F1D5E">
        <w:rPr>
          <w:rFonts w:cs="Times New Roman"/>
        </w:rPr>
        <w:t xml:space="preserve">       </w:t>
      </w:r>
      <w:r w:rsidR="00491F12">
        <w:rPr>
          <w:rFonts w:cs="Times New Roman"/>
        </w:rPr>
        <w:tab/>
      </w:r>
      <w:r w:rsidR="00491F12">
        <w:rPr>
          <w:rFonts w:cs="Times New Roman"/>
        </w:rPr>
        <w:tab/>
      </w:r>
      <w:r w:rsidR="00551AA4">
        <w:rPr>
          <w:rFonts w:cs="Times New Roman"/>
        </w:rPr>
        <w:t>Иванов</w:t>
      </w:r>
      <w:r w:rsidR="00491F12">
        <w:rPr>
          <w:rFonts w:cs="Times New Roman"/>
        </w:rPr>
        <w:t xml:space="preserve"> </w:t>
      </w:r>
      <w:r w:rsidR="00551AA4">
        <w:rPr>
          <w:rFonts w:cs="Times New Roman"/>
        </w:rPr>
        <w:t>Д</w:t>
      </w:r>
      <w:r w:rsidR="00491F12">
        <w:rPr>
          <w:rFonts w:cs="Times New Roman"/>
        </w:rPr>
        <w:t>.В.</w:t>
      </w:r>
    </w:p>
    <w:p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="00F37CDE">
        <w:rPr>
          <w:rFonts w:cs="Times New Roman"/>
        </w:rPr>
        <w:t xml:space="preserve"> </w:t>
      </w:r>
      <w:r w:rsidR="00F37CDE">
        <w:rPr>
          <w:rFonts w:cs="Times New Roman"/>
          <w:sz w:val="22"/>
          <w:szCs w:val="22"/>
        </w:rPr>
        <w:t>__________</w:t>
      </w:r>
    </w:p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53ADA" w:rsidRPr="006A0481" w:rsidRDefault="00C53ADA" w:rsidP="007821D0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7355FE" w:rsidRDefault="007355FE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F2DE7" w:rsidRDefault="006F2DE7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97BE4" w:rsidRDefault="00897BE4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53ADA" w:rsidRPr="006F2DE7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6A0481">
        <w:rPr>
          <w:rFonts w:eastAsia="Times New Roman" w:cs="Times New Roman"/>
        </w:rPr>
        <w:t>201</w:t>
      </w:r>
      <w:r w:rsidR="00897BE4">
        <w:rPr>
          <w:rFonts w:eastAsia="Times New Roman" w:cs="Times New Roman"/>
        </w:rPr>
        <w:t>6</w:t>
      </w:r>
    </w:p>
    <w:bookmarkStart w:id="3" w:name="_Toc461466638" w:displacedByCustomXml="next"/>
    <w:bookmarkStart w:id="4" w:name="_Toc399929201" w:displacedByCustomXml="next"/>
    <w:bookmarkStart w:id="5" w:name="_Toc399929241" w:displacedByCustomXml="next"/>
    <w:bookmarkStart w:id="6" w:name="_Toc399929116" w:displacedByCustomXml="next"/>
    <w:bookmarkStart w:id="7" w:name="_Toc462840447" w:displacedByCustomXml="next"/>
    <w:bookmarkStart w:id="8" w:name="_Toc462840398" w:displacedByCustomXml="next"/>
    <w:bookmarkStart w:id="9" w:name="_Toc462840306" w:displacedByCustomXml="next"/>
    <w:sdt>
      <w:sdtPr>
        <w:rPr>
          <w:rFonts w:eastAsia="Calibri" w:cstheme="minorBidi"/>
          <w:b w:val="0"/>
          <w:bCs w:val="0"/>
          <w:caps w:val="0"/>
          <w:kern w:val="0"/>
          <w:szCs w:val="22"/>
          <w:lang w:eastAsia="en-US"/>
        </w:rPr>
        <w:id w:val="-1662688330"/>
        <w:docPartObj>
          <w:docPartGallery w:val="Table of Contents"/>
          <w:docPartUnique/>
        </w:docPartObj>
      </w:sdtPr>
      <w:sdtEndPr>
        <w:rPr>
          <w:rFonts w:eastAsiaTheme="minorEastAsia"/>
          <w:szCs w:val="28"/>
          <w:lang w:eastAsia="ru-RU"/>
        </w:rPr>
      </w:sdtEndPr>
      <w:sdtContent>
        <w:bookmarkEnd w:id="6" w:displacedByCustomXml="prev"/>
        <w:bookmarkEnd w:id="5" w:displacedByCustomXml="prev"/>
        <w:bookmarkEnd w:id="4" w:displacedByCustomXml="prev"/>
        <w:bookmarkEnd w:id="3" w:displacedByCustomXml="prev"/>
        <w:p w:rsidR="00AE029F" w:rsidRDefault="00551AA4" w:rsidP="00AE029F">
          <w:pPr>
            <w:pStyle w:val="af8"/>
            <w:numPr>
              <w:ilvl w:val="0"/>
              <w:numId w:val="11"/>
            </w:numPr>
            <w:rPr>
              <w:noProof/>
            </w:rPr>
          </w:pPr>
          <w:r>
            <w:t>Содержание</w:t>
          </w:r>
          <w:bookmarkEnd w:id="9"/>
          <w:bookmarkEnd w:id="8"/>
          <w:bookmarkEnd w:id="7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AE029F" w:rsidRDefault="00A50EB7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2840448" w:history="1">
            <w:r w:rsidR="00AE029F" w:rsidRPr="0048016A">
              <w:rPr>
                <w:rStyle w:val="aff2"/>
              </w:rPr>
              <w:t>1</w:t>
            </w:r>
            <w:r w:rsidR="00AE029F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E029F" w:rsidRPr="0048016A">
              <w:rPr>
                <w:rStyle w:val="aff2"/>
              </w:rPr>
              <w:t>Цель работы</w:t>
            </w:r>
            <w:r w:rsidR="00AE029F">
              <w:rPr>
                <w:webHidden/>
              </w:rPr>
              <w:tab/>
            </w:r>
            <w:r w:rsidR="00AE029F">
              <w:rPr>
                <w:webHidden/>
              </w:rPr>
              <w:fldChar w:fldCharType="begin"/>
            </w:r>
            <w:r w:rsidR="00AE029F">
              <w:rPr>
                <w:webHidden/>
              </w:rPr>
              <w:instrText xml:space="preserve"> PAGEREF _Toc462840448 \h </w:instrText>
            </w:r>
            <w:r w:rsidR="00AE029F">
              <w:rPr>
                <w:webHidden/>
              </w:rPr>
            </w:r>
            <w:r w:rsidR="00AE029F">
              <w:rPr>
                <w:webHidden/>
              </w:rPr>
              <w:fldChar w:fldCharType="separate"/>
            </w:r>
            <w:r w:rsidR="00E34275">
              <w:rPr>
                <w:webHidden/>
              </w:rPr>
              <w:t>3</w:t>
            </w:r>
            <w:r w:rsidR="00AE029F">
              <w:rPr>
                <w:webHidden/>
              </w:rPr>
              <w:fldChar w:fldCharType="end"/>
            </w:r>
          </w:hyperlink>
        </w:p>
        <w:p w:rsidR="00AE029F" w:rsidRDefault="00A50EB7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2840449" w:history="1">
            <w:r w:rsidR="00AE029F" w:rsidRPr="0048016A">
              <w:rPr>
                <w:rStyle w:val="aff2"/>
              </w:rPr>
              <w:t>2</w:t>
            </w:r>
            <w:r w:rsidR="00AE029F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E029F" w:rsidRPr="0048016A">
              <w:rPr>
                <w:rStyle w:val="aff2"/>
              </w:rPr>
              <w:t>Теоретические сведения</w:t>
            </w:r>
            <w:r w:rsidR="00AE029F">
              <w:rPr>
                <w:webHidden/>
              </w:rPr>
              <w:tab/>
            </w:r>
            <w:r w:rsidR="00AE029F">
              <w:rPr>
                <w:webHidden/>
              </w:rPr>
              <w:fldChar w:fldCharType="begin"/>
            </w:r>
            <w:r w:rsidR="00AE029F">
              <w:rPr>
                <w:webHidden/>
              </w:rPr>
              <w:instrText xml:space="preserve"> PAGEREF _Toc462840449 \h </w:instrText>
            </w:r>
            <w:r w:rsidR="00AE029F">
              <w:rPr>
                <w:webHidden/>
              </w:rPr>
            </w:r>
            <w:r w:rsidR="00AE029F">
              <w:rPr>
                <w:webHidden/>
              </w:rPr>
              <w:fldChar w:fldCharType="separate"/>
            </w:r>
            <w:r w:rsidR="00E34275">
              <w:rPr>
                <w:webHidden/>
              </w:rPr>
              <w:t>4</w:t>
            </w:r>
            <w:r w:rsidR="00AE029F">
              <w:rPr>
                <w:webHidden/>
              </w:rPr>
              <w:fldChar w:fldCharType="end"/>
            </w:r>
          </w:hyperlink>
        </w:p>
        <w:p w:rsidR="00AE029F" w:rsidRDefault="00A50EB7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2840450" w:history="1">
            <w:r w:rsidR="00AE029F" w:rsidRPr="0048016A">
              <w:rPr>
                <w:rStyle w:val="aff2"/>
              </w:rPr>
              <w:t>3</w:t>
            </w:r>
            <w:r w:rsidR="00AE029F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E029F" w:rsidRPr="0048016A">
              <w:rPr>
                <w:rStyle w:val="aff2"/>
              </w:rPr>
              <w:t>Результаты работы</w:t>
            </w:r>
            <w:r w:rsidR="00AE029F">
              <w:rPr>
                <w:webHidden/>
              </w:rPr>
              <w:tab/>
            </w:r>
            <w:r w:rsidR="00AE029F">
              <w:rPr>
                <w:webHidden/>
              </w:rPr>
              <w:fldChar w:fldCharType="begin"/>
            </w:r>
            <w:r w:rsidR="00AE029F">
              <w:rPr>
                <w:webHidden/>
              </w:rPr>
              <w:instrText xml:space="preserve"> PAGEREF _Toc462840450 \h </w:instrText>
            </w:r>
            <w:r w:rsidR="00AE029F">
              <w:rPr>
                <w:webHidden/>
              </w:rPr>
            </w:r>
            <w:r w:rsidR="00AE029F">
              <w:rPr>
                <w:webHidden/>
              </w:rPr>
              <w:fldChar w:fldCharType="separate"/>
            </w:r>
            <w:r w:rsidR="00E34275">
              <w:rPr>
                <w:webHidden/>
              </w:rPr>
              <w:t>6</w:t>
            </w:r>
            <w:r w:rsidR="00AE029F">
              <w:rPr>
                <w:webHidden/>
              </w:rPr>
              <w:fldChar w:fldCharType="end"/>
            </w:r>
          </w:hyperlink>
        </w:p>
        <w:p w:rsidR="00AE029F" w:rsidRDefault="00A50EB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2840451" w:history="1">
            <w:r w:rsidR="00AE029F" w:rsidRPr="0048016A">
              <w:rPr>
                <w:rStyle w:val="aff2"/>
                <w:noProof/>
              </w:rPr>
              <w:t>3.1</w:t>
            </w:r>
            <w:r w:rsidR="00AE029F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E029F" w:rsidRPr="0048016A">
              <w:rPr>
                <w:rStyle w:val="aff2"/>
                <w:noProof/>
              </w:rPr>
              <w:t>Разработка и компилирование интерфейса</w:t>
            </w:r>
            <w:r w:rsidR="00AE029F">
              <w:rPr>
                <w:noProof/>
                <w:webHidden/>
              </w:rPr>
              <w:tab/>
            </w:r>
            <w:r w:rsidR="00AE029F">
              <w:rPr>
                <w:noProof/>
                <w:webHidden/>
              </w:rPr>
              <w:fldChar w:fldCharType="begin"/>
            </w:r>
            <w:r w:rsidR="00AE029F">
              <w:rPr>
                <w:noProof/>
                <w:webHidden/>
              </w:rPr>
              <w:instrText xml:space="preserve"> PAGEREF _Toc462840451 \h </w:instrText>
            </w:r>
            <w:r w:rsidR="00AE029F">
              <w:rPr>
                <w:noProof/>
                <w:webHidden/>
              </w:rPr>
            </w:r>
            <w:r w:rsidR="00AE029F">
              <w:rPr>
                <w:noProof/>
                <w:webHidden/>
              </w:rPr>
              <w:fldChar w:fldCharType="separate"/>
            </w:r>
            <w:r w:rsidR="00E34275">
              <w:rPr>
                <w:noProof/>
                <w:webHidden/>
              </w:rPr>
              <w:t>6</w:t>
            </w:r>
            <w:r w:rsidR="00AE029F">
              <w:rPr>
                <w:noProof/>
                <w:webHidden/>
              </w:rPr>
              <w:fldChar w:fldCharType="end"/>
            </w:r>
          </w:hyperlink>
        </w:p>
        <w:p w:rsidR="00AE029F" w:rsidRDefault="00A50EB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2840452" w:history="1">
            <w:r w:rsidR="00AE029F" w:rsidRPr="0048016A">
              <w:rPr>
                <w:rStyle w:val="aff2"/>
                <w:noProof/>
              </w:rPr>
              <w:t>3.2</w:t>
            </w:r>
            <w:r w:rsidR="00AE029F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E029F" w:rsidRPr="0048016A">
              <w:rPr>
                <w:rStyle w:val="aff2"/>
                <w:noProof/>
              </w:rPr>
              <w:t>Разработка сервера и клиента</w:t>
            </w:r>
            <w:r w:rsidR="00AE029F">
              <w:rPr>
                <w:noProof/>
                <w:webHidden/>
              </w:rPr>
              <w:tab/>
            </w:r>
            <w:r w:rsidR="00AE029F">
              <w:rPr>
                <w:noProof/>
                <w:webHidden/>
              </w:rPr>
              <w:fldChar w:fldCharType="begin"/>
            </w:r>
            <w:r w:rsidR="00AE029F">
              <w:rPr>
                <w:noProof/>
                <w:webHidden/>
              </w:rPr>
              <w:instrText xml:space="preserve"> PAGEREF _Toc462840452 \h </w:instrText>
            </w:r>
            <w:r w:rsidR="00AE029F">
              <w:rPr>
                <w:noProof/>
                <w:webHidden/>
              </w:rPr>
            </w:r>
            <w:r w:rsidR="00AE029F">
              <w:rPr>
                <w:noProof/>
                <w:webHidden/>
              </w:rPr>
              <w:fldChar w:fldCharType="separate"/>
            </w:r>
            <w:r w:rsidR="00E34275">
              <w:rPr>
                <w:noProof/>
                <w:webHidden/>
              </w:rPr>
              <w:t>6</w:t>
            </w:r>
            <w:r w:rsidR="00AE029F">
              <w:rPr>
                <w:noProof/>
                <w:webHidden/>
              </w:rPr>
              <w:fldChar w:fldCharType="end"/>
            </w:r>
          </w:hyperlink>
        </w:p>
        <w:p w:rsidR="00AE029F" w:rsidRDefault="00A50EB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2840453" w:history="1">
            <w:r w:rsidR="00AE029F" w:rsidRPr="0048016A">
              <w:rPr>
                <w:rStyle w:val="aff2"/>
                <w:noProof/>
              </w:rPr>
              <w:t>3.3</w:t>
            </w:r>
            <w:r w:rsidR="00AE029F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E029F" w:rsidRPr="0048016A">
              <w:rPr>
                <w:rStyle w:val="aff2"/>
                <w:noProof/>
              </w:rPr>
              <w:t>Компиляция</w:t>
            </w:r>
            <w:r w:rsidR="00AE029F">
              <w:rPr>
                <w:noProof/>
                <w:webHidden/>
              </w:rPr>
              <w:tab/>
            </w:r>
            <w:r w:rsidR="00AE029F">
              <w:rPr>
                <w:noProof/>
                <w:webHidden/>
              </w:rPr>
              <w:fldChar w:fldCharType="begin"/>
            </w:r>
            <w:r w:rsidR="00AE029F">
              <w:rPr>
                <w:noProof/>
                <w:webHidden/>
              </w:rPr>
              <w:instrText xml:space="preserve"> PAGEREF _Toc462840453 \h </w:instrText>
            </w:r>
            <w:r w:rsidR="00AE029F">
              <w:rPr>
                <w:noProof/>
                <w:webHidden/>
              </w:rPr>
            </w:r>
            <w:r w:rsidR="00AE029F">
              <w:rPr>
                <w:noProof/>
                <w:webHidden/>
              </w:rPr>
              <w:fldChar w:fldCharType="separate"/>
            </w:r>
            <w:r w:rsidR="00E34275">
              <w:rPr>
                <w:noProof/>
                <w:webHidden/>
              </w:rPr>
              <w:t>7</w:t>
            </w:r>
            <w:r w:rsidR="00AE029F">
              <w:rPr>
                <w:noProof/>
                <w:webHidden/>
              </w:rPr>
              <w:fldChar w:fldCharType="end"/>
            </w:r>
          </w:hyperlink>
        </w:p>
        <w:p w:rsidR="00AE029F" w:rsidRDefault="00A50EB7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2840454" w:history="1">
            <w:r w:rsidR="00AE029F" w:rsidRPr="0048016A">
              <w:rPr>
                <w:rStyle w:val="aff2"/>
              </w:rPr>
              <w:t>4</w:t>
            </w:r>
            <w:r w:rsidR="00AE029F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E029F" w:rsidRPr="0048016A">
              <w:rPr>
                <w:rStyle w:val="aff2"/>
              </w:rPr>
              <w:t>Вывод</w:t>
            </w:r>
            <w:r w:rsidR="00AE029F">
              <w:rPr>
                <w:webHidden/>
              </w:rPr>
              <w:tab/>
            </w:r>
            <w:r w:rsidR="00AE029F">
              <w:rPr>
                <w:webHidden/>
              </w:rPr>
              <w:fldChar w:fldCharType="begin"/>
            </w:r>
            <w:r w:rsidR="00AE029F">
              <w:rPr>
                <w:webHidden/>
              </w:rPr>
              <w:instrText xml:space="preserve"> PAGEREF _Toc462840454 \h </w:instrText>
            </w:r>
            <w:r w:rsidR="00AE029F">
              <w:rPr>
                <w:webHidden/>
              </w:rPr>
            </w:r>
            <w:r w:rsidR="00AE029F">
              <w:rPr>
                <w:webHidden/>
              </w:rPr>
              <w:fldChar w:fldCharType="separate"/>
            </w:r>
            <w:r w:rsidR="00E34275">
              <w:rPr>
                <w:webHidden/>
              </w:rPr>
              <w:t>8</w:t>
            </w:r>
            <w:r w:rsidR="00AE029F">
              <w:rPr>
                <w:webHidden/>
              </w:rPr>
              <w:fldChar w:fldCharType="end"/>
            </w:r>
          </w:hyperlink>
        </w:p>
        <w:p w:rsidR="00AE029F" w:rsidRDefault="00A50EB7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2840455" w:history="1">
            <w:r w:rsidR="00AE029F" w:rsidRPr="0048016A">
              <w:rPr>
                <w:rStyle w:val="aff2"/>
              </w:rPr>
              <w:t>5</w:t>
            </w:r>
            <w:r w:rsidR="00AE029F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E029F" w:rsidRPr="0048016A">
              <w:rPr>
                <w:rStyle w:val="aff2"/>
              </w:rPr>
              <w:t>Ответы на контрольные вопросы</w:t>
            </w:r>
            <w:r w:rsidR="00AE029F">
              <w:rPr>
                <w:webHidden/>
              </w:rPr>
              <w:tab/>
            </w:r>
            <w:r w:rsidR="00AE029F">
              <w:rPr>
                <w:webHidden/>
              </w:rPr>
              <w:fldChar w:fldCharType="begin"/>
            </w:r>
            <w:r w:rsidR="00AE029F">
              <w:rPr>
                <w:webHidden/>
              </w:rPr>
              <w:instrText xml:space="preserve"> PAGEREF _Toc462840455 \h </w:instrText>
            </w:r>
            <w:r w:rsidR="00AE029F">
              <w:rPr>
                <w:webHidden/>
              </w:rPr>
            </w:r>
            <w:r w:rsidR="00AE029F">
              <w:rPr>
                <w:webHidden/>
              </w:rPr>
              <w:fldChar w:fldCharType="separate"/>
            </w:r>
            <w:r w:rsidR="00E34275">
              <w:rPr>
                <w:webHidden/>
              </w:rPr>
              <w:t>9</w:t>
            </w:r>
            <w:r w:rsidR="00AE029F">
              <w:rPr>
                <w:webHidden/>
              </w:rPr>
              <w:fldChar w:fldCharType="end"/>
            </w:r>
          </w:hyperlink>
        </w:p>
        <w:p w:rsidR="00AE029F" w:rsidRDefault="00A50EB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2840456" w:history="1">
            <w:r w:rsidR="00AE029F" w:rsidRPr="0048016A">
              <w:rPr>
                <w:rStyle w:val="aff2"/>
                <w:noProof/>
              </w:rPr>
              <w:t>5.1</w:t>
            </w:r>
            <w:r w:rsidR="00AE029F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E029F" w:rsidRPr="0048016A">
              <w:rPr>
                <w:rStyle w:val="aff2"/>
                <w:noProof/>
              </w:rPr>
              <w:t xml:space="preserve">В чем различия между </w:t>
            </w:r>
            <w:r w:rsidR="00AE029F" w:rsidRPr="0048016A">
              <w:rPr>
                <w:rStyle w:val="aff2"/>
                <w:noProof/>
                <w:lang w:val="en-US"/>
              </w:rPr>
              <w:t>statefull</w:t>
            </w:r>
            <w:r w:rsidR="00AE029F" w:rsidRPr="0048016A">
              <w:rPr>
                <w:rStyle w:val="aff2"/>
                <w:noProof/>
              </w:rPr>
              <w:t xml:space="preserve"> и </w:t>
            </w:r>
            <w:r w:rsidR="00AE029F" w:rsidRPr="0048016A">
              <w:rPr>
                <w:rStyle w:val="aff2"/>
                <w:noProof/>
                <w:lang w:val="en-US"/>
              </w:rPr>
              <w:t>stateless</w:t>
            </w:r>
            <w:r w:rsidR="00AE029F" w:rsidRPr="0048016A">
              <w:rPr>
                <w:rStyle w:val="aff2"/>
                <w:noProof/>
              </w:rPr>
              <w:t xml:space="preserve"> серверами?</w:t>
            </w:r>
            <w:r w:rsidR="00AE029F">
              <w:rPr>
                <w:noProof/>
                <w:webHidden/>
              </w:rPr>
              <w:tab/>
            </w:r>
            <w:r w:rsidR="00AE029F">
              <w:rPr>
                <w:noProof/>
                <w:webHidden/>
              </w:rPr>
              <w:fldChar w:fldCharType="begin"/>
            </w:r>
            <w:r w:rsidR="00AE029F">
              <w:rPr>
                <w:noProof/>
                <w:webHidden/>
              </w:rPr>
              <w:instrText xml:space="preserve"> PAGEREF _Toc462840456 \h </w:instrText>
            </w:r>
            <w:r w:rsidR="00AE029F">
              <w:rPr>
                <w:noProof/>
                <w:webHidden/>
              </w:rPr>
            </w:r>
            <w:r w:rsidR="00AE029F">
              <w:rPr>
                <w:noProof/>
                <w:webHidden/>
              </w:rPr>
              <w:fldChar w:fldCharType="separate"/>
            </w:r>
            <w:r w:rsidR="00E34275">
              <w:rPr>
                <w:noProof/>
                <w:webHidden/>
              </w:rPr>
              <w:t>9</w:t>
            </w:r>
            <w:r w:rsidR="00AE029F">
              <w:rPr>
                <w:noProof/>
                <w:webHidden/>
              </w:rPr>
              <w:fldChar w:fldCharType="end"/>
            </w:r>
          </w:hyperlink>
        </w:p>
        <w:p w:rsidR="00AE029F" w:rsidRDefault="00A50EB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2840457" w:history="1">
            <w:r w:rsidR="00AE029F" w:rsidRPr="0048016A">
              <w:rPr>
                <w:rStyle w:val="aff2"/>
                <w:noProof/>
              </w:rPr>
              <w:t>5.2</w:t>
            </w:r>
            <w:r w:rsidR="00AE029F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E029F" w:rsidRPr="0048016A">
              <w:rPr>
                <w:rStyle w:val="aff2"/>
                <w:noProof/>
              </w:rPr>
              <w:t>Что такое имперсонация?</w:t>
            </w:r>
            <w:r w:rsidR="00AE029F">
              <w:rPr>
                <w:noProof/>
                <w:webHidden/>
              </w:rPr>
              <w:tab/>
            </w:r>
            <w:r w:rsidR="00AE029F">
              <w:rPr>
                <w:noProof/>
                <w:webHidden/>
              </w:rPr>
              <w:fldChar w:fldCharType="begin"/>
            </w:r>
            <w:r w:rsidR="00AE029F">
              <w:rPr>
                <w:noProof/>
                <w:webHidden/>
              </w:rPr>
              <w:instrText xml:space="preserve"> PAGEREF _Toc462840457 \h </w:instrText>
            </w:r>
            <w:r w:rsidR="00AE029F">
              <w:rPr>
                <w:noProof/>
                <w:webHidden/>
              </w:rPr>
            </w:r>
            <w:r w:rsidR="00AE029F">
              <w:rPr>
                <w:noProof/>
                <w:webHidden/>
              </w:rPr>
              <w:fldChar w:fldCharType="separate"/>
            </w:r>
            <w:r w:rsidR="00E34275">
              <w:rPr>
                <w:noProof/>
                <w:webHidden/>
              </w:rPr>
              <w:t>9</w:t>
            </w:r>
            <w:r w:rsidR="00AE029F">
              <w:rPr>
                <w:noProof/>
                <w:webHidden/>
              </w:rPr>
              <w:fldChar w:fldCharType="end"/>
            </w:r>
          </w:hyperlink>
        </w:p>
        <w:p w:rsidR="00AE029F" w:rsidRDefault="00A50EB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2840458" w:history="1">
            <w:r w:rsidR="00AE029F" w:rsidRPr="0048016A">
              <w:rPr>
                <w:rStyle w:val="aff2"/>
                <w:noProof/>
              </w:rPr>
              <w:t>5.3</w:t>
            </w:r>
            <w:r w:rsidR="00AE029F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E029F" w:rsidRPr="0048016A">
              <w:rPr>
                <w:rStyle w:val="aff2"/>
                <w:noProof/>
              </w:rPr>
              <w:t xml:space="preserve">Что такое </w:t>
            </w:r>
            <w:r w:rsidR="00AE029F" w:rsidRPr="0048016A">
              <w:rPr>
                <w:rStyle w:val="aff2"/>
                <w:noProof/>
                <w:lang w:val="en-US"/>
              </w:rPr>
              <w:t>LPC</w:t>
            </w:r>
            <w:r w:rsidR="00AE029F" w:rsidRPr="0048016A">
              <w:rPr>
                <w:rStyle w:val="aff2"/>
                <w:noProof/>
              </w:rPr>
              <w:t xml:space="preserve">? чем этот механизм отличается от </w:t>
            </w:r>
            <w:r w:rsidR="00AE029F" w:rsidRPr="0048016A">
              <w:rPr>
                <w:rStyle w:val="aff2"/>
                <w:noProof/>
                <w:lang w:val="en-US"/>
              </w:rPr>
              <w:t>RPC</w:t>
            </w:r>
            <w:r w:rsidR="00AE029F" w:rsidRPr="0048016A">
              <w:rPr>
                <w:rStyle w:val="aff2"/>
                <w:noProof/>
              </w:rPr>
              <w:t>?</w:t>
            </w:r>
            <w:r w:rsidR="00AE029F">
              <w:rPr>
                <w:noProof/>
                <w:webHidden/>
              </w:rPr>
              <w:tab/>
            </w:r>
            <w:r w:rsidR="00AE029F">
              <w:rPr>
                <w:noProof/>
                <w:webHidden/>
              </w:rPr>
              <w:fldChar w:fldCharType="begin"/>
            </w:r>
            <w:r w:rsidR="00AE029F">
              <w:rPr>
                <w:noProof/>
                <w:webHidden/>
              </w:rPr>
              <w:instrText xml:space="preserve"> PAGEREF _Toc462840458 \h </w:instrText>
            </w:r>
            <w:r w:rsidR="00AE029F">
              <w:rPr>
                <w:noProof/>
                <w:webHidden/>
              </w:rPr>
            </w:r>
            <w:r w:rsidR="00AE029F">
              <w:rPr>
                <w:noProof/>
                <w:webHidden/>
              </w:rPr>
              <w:fldChar w:fldCharType="separate"/>
            </w:r>
            <w:r w:rsidR="00E34275">
              <w:rPr>
                <w:noProof/>
                <w:webHidden/>
              </w:rPr>
              <w:t>9</w:t>
            </w:r>
            <w:r w:rsidR="00AE029F">
              <w:rPr>
                <w:noProof/>
                <w:webHidden/>
              </w:rPr>
              <w:fldChar w:fldCharType="end"/>
            </w:r>
          </w:hyperlink>
        </w:p>
        <w:p w:rsidR="00AE029F" w:rsidRDefault="00A50EB7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2840459" w:history="1">
            <w:r w:rsidR="00AE029F" w:rsidRPr="0048016A">
              <w:rPr>
                <w:rStyle w:val="aff2"/>
              </w:rPr>
              <w:t>Список используемых источников</w:t>
            </w:r>
            <w:r w:rsidR="00AE029F">
              <w:rPr>
                <w:webHidden/>
              </w:rPr>
              <w:tab/>
            </w:r>
            <w:r w:rsidR="00AE029F">
              <w:rPr>
                <w:webHidden/>
              </w:rPr>
              <w:fldChar w:fldCharType="begin"/>
            </w:r>
            <w:r w:rsidR="00AE029F">
              <w:rPr>
                <w:webHidden/>
              </w:rPr>
              <w:instrText xml:space="preserve"> PAGEREF _Toc462840459 \h </w:instrText>
            </w:r>
            <w:r w:rsidR="00AE029F">
              <w:rPr>
                <w:webHidden/>
              </w:rPr>
            </w:r>
            <w:r w:rsidR="00AE029F">
              <w:rPr>
                <w:webHidden/>
              </w:rPr>
              <w:fldChar w:fldCharType="separate"/>
            </w:r>
            <w:r w:rsidR="00E34275">
              <w:rPr>
                <w:webHidden/>
              </w:rPr>
              <w:t>10</w:t>
            </w:r>
            <w:r w:rsidR="00AE029F">
              <w:rPr>
                <w:webHidden/>
              </w:rPr>
              <w:fldChar w:fldCharType="end"/>
            </w:r>
          </w:hyperlink>
        </w:p>
        <w:p w:rsidR="00AE029F" w:rsidRDefault="00A50EB7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2840460" w:history="1">
            <w:r w:rsidR="00AE029F" w:rsidRPr="0048016A">
              <w:rPr>
                <w:rStyle w:val="aff2"/>
              </w:rPr>
              <w:t>Приложение А</w:t>
            </w:r>
            <w:r w:rsidR="00AE029F">
              <w:rPr>
                <w:webHidden/>
              </w:rPr>
              <w:tab/>
            </w:r>
            <w:r w:rsidR="00AE029F">
              <w:rPr>
                <w:webHidden/>
              </w:rPr>
              <w:fldChar w:fldCharType="begin"/>
            </w:r>
            <w:r w:rsidR="00AE029F">
              <w:rPr>
                <w:webHidden/>
              </w:rPr>
              <w:instrText xml:space="preserve"> PAGEREF _Toc462840460 \h </w:instrText>
            </w:r>
            <w:r w:rsidR="00AE029F">
              <w:rPr>
                <w:webHidden/>
              </w:rPr>
            </w:r>
            <w:r w:rsidR="00AE029F">
              <w:rPr>
                <w:webHidden/>
              </w:rPr>
              <w:fldChar w:fldCharType="separate"/>
            </w:r>
            <w:r w:rsidR="00E34275">
              <w:rPr>
                <w:webHidden/>
              </w:rPr>
              <w:t>11</w:t>
            </w:r>
            <w:r w:rsidR="00AE029F">
              <w:rPr>
                <w:webHidden/>
              </w:rPr>
              <w:fldChar w:fldCharType="end"/>
            </w:r>
          </w:hyperlink>
        </w:p>
        <w:p w:rsidR="00AE029F" w:rsidRDefault="00A50EB7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2840461" w:history="1">
            <w:r w:rsidR="00AE029F" w:rsidRPr="0048016A">
              <w:rPr>
                <w:rStyle w:val="aff2"/>
              </w:rPr>
              <w:t>Приложение Б</w:t>
            </w:r>
            <w:r w:rsidR="00AE029F">
              <w:rPr>
                <w:webHidden/>
              </w:rPr>
              <w:tab/>
            </w:r>
            <w:r w:rsidR="00AE029F">
              <w:rPr>
                <w:webHidden/>
              </w:rPr>
              <w:fldChar w:fldCharType="begin"/>
            </w:r>
            <w:r w:rsidR="00AE029F">
              <w:rPr>
                <w:webHidden/>
              </w:rPr>
              <w:instrText xml:space="preserve"> PAGEREF _Toc462840461 \h </w:instrText>
            </w:r>
            <w:r w:rsidR="00AE029F">
              <w:rPr>
                <w:webHidden/>
              </w:rPr>
            </w:r>
            <w:r w:rsidR="00AE029F">
              <w:rPr>
                <w:webHidden/>
              </w:rPr>
              <w:fldChar w:fldCharType="separate"/>
            </w:r>
            <w:r w:rsidR="00E34275">
              <w:rPr>
                <w:webHidden/>
              </w:rPr>
              <w:t>12</w:t>
            </w:r>
            <w:r w:rsidR="00AE029F">
              <w:rPr>
                <w:webHidden/>
              </w:rPr>
              <w:fldChar w:fldCharType="end"/>
            </w:r>
          </w:hyperlink>
        </w:p>
        <w:p w:rsidR="00AE029F" w:rsidRDefault="00A50EB7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2840462" w:history="1">
            <w:r w:rsidR="00AE029F" w:rsidRPr="0048016A">
              <w:rPr>
                <w:rStyle w:val="aff2"/>
              </w:rPr>
              <w:t>Приложение В</w:t>
            </w:r>
            <w:r w:rsidR="00AE029F">
              <w:rPr>
                <w:webHidden/>
              </w:rPr>
              <w:tab/>
            </w:r>
            <w:r w:rsidR="00AE029F">
              <w:rPr>
                <w:webHidden/>
              </w:rPr>
              <w:fldChar w:fldCharType="begin"/>
            </w:r>
            <w:r w:rsidR="00AE029F">
              <w:rPr>
                <w:webHidden/>
              </w:rPr>
              <w:instrText xml:space="preserve"> PAGEREF _Toc462840462 \h </w:instrText>
            </w:r>
            <w:r w:rsidR="00AE029F">
              <w:rPr>
                <w:webHidden/>
              </w:rPr>
            </w:r>
            <w:r w:rsidR="00AE029F">
              <w:rPr>
                <w:webHidden/>
              </w:rPr>
              <w:fldChar w:fldCharType="separate"/>
            </w:r>
            <w:r w:rsidR="00E34275">
              <w:rPr>
                <w:webHidden/>
              </w:rPr>
              <w:t>17</w:t>
            </w:r>
            <w:r w:rsidR="00AE029F">
              <w:rPr>
                <w:webHidden/>
              </w:rPr>
              <w:fldChar w:fldCharType="end"/>
            </w:r>
          </w:hyperlink>
        </w:p>
        <w:p w:rsidR="00AE029F" w:rsidRDefault="00A50EB7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2840463" w:history="1">
            <w:r w:rsidR="00AE029F" w:rsidRPr="0048016A">
              <w:rPr>
                <w:rStyle w:val="aff2"/>
              </w:rPr>
              <w:t>Приложение</w:t>
            </w:r>
            <w:r w:rsidR="00AE029F" w:rsidRPr="0048016A">
              <w:rPr>
                <w:rStyle w:val="aff2"/>
                <w:lang w:val="en-US"/>
              </w:rPr>
              <w:t xml:space="preserve"> </w:t>
            </w:r>
            <w:r w:rsidR="00AE029F" w:rsidRPr="0048016A">
              <w:rPr>
                <w:rStyle w:val="aff2"/>
              </w:rPr>
              <w:t>Г</w:t>
            </w:r>
            <w:r w:rsidR="00AE029F">
              <w:rPr>
                <w:webHidden/>
              </w:rPr>
              <w:tab/>
            </w:r>
            <w:r w:rsidR="00AE029F">
              <w:rPr>
                <w:webHidden/>
              </w:rPr>
              <w:fldChar w:fldCharType="begin"/>
            </w:r>
            <w:r w:rsidR="00AE029F">
              <w:rPr>
                <w:webHidden/>
              </w:rPr>
              <w:instrText xml:space="preserve"> PAGEREF _Toc462840463 \h </w:instrText>
            </w:r>
            <w:r w:rsidR="00AE029F">
              <w:rPr>
                <w:webHidden/>
              </w:rPr>
            </w:r>
            <w:r w:rsidR="00AE029F">
              <w:rPr>
                <w:webHidden/>
              </w:rPr>
              <w:fldChar w:fldCharType="separate"/>
            </w:r>
            <w:r w:rsidR="00E34275">
              <w:rPr>
                <w:webHidden/>
              </w:rPr>
              <w:t>21</w:t>
            </w:r>
            <w:r w:rsidR="00AE029F">
              <w:rPr>
                <w:webHidden/>
              </w:rPr>
              <w:fldChar w:fldCharType="end"/>
            </w:r>
          </w:hyperlink>
        </w:p>
        <w:p w:rsidR="00551AA4" w:rsidRDefault="00551AA4" w:rsidP="00551AA4">
          <w:pPr>
            <w:pStyle w:val="af3"/>
            <w:numPr>
              <w:ilvl w:val="0"/>
              <w:numId w:val="11"/>
            </w:numPr>
          </w:pPr>
          <w:r>
            <w:rPr>
              <w:b/>
            </w:rPr>
            <w:fldChar w:fldCharType="end"/>
          </w:r>
        </w:p>
      </w:sdtContent>
    </w:sdt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AE029F">
      <w:pPr>
        <w:suppressAutoHyphens/>
        <w:ind w:firstLine="0"/>
        <w:rPr>
          <w:rFonts w:eastAsia="Times New Roman" w:cs="Times New Roman"/>
          <w:b/>
        </w:rPr>
      </w:pPr>
    </w:p>
    <w:p w:rsidR="00AE029F" w:rsidRDefault="00AE029F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2E5CC5" w:rsidRPr="00EA26EF" w:rsidRDefault="00AE029F" w:rsidP="00AE029F">
      <w:pPr>
        <w:pStyle w:val="1"/>
        <w:ind w:left="993" w:hanging="426"/>
        <w:jc w:val="center"/>
      </w:pPr>
      <w:bookmarkStart w:id="10" w:name="_Toc462840448"/>
      <w:r>
        <w:lastRenderedPageBreak/>
        <w:t>Цель работы</w:t>
      </w:r>
      <w:bookmarkEnd w:id="10"/>
    </w:p>
    <w:p w:rsidR="00EA26EF" w:rsidRDefault="00A77C9C" w:rsidP="00A77C9C">
      <w:pPr>
        <w:tabs>
          <w:tab w:val="left" w:pos="1100"/>
        </w:tabs>
        <w:suppressAutoHyphens/>
        <w:rPr>
          <w:rFonts w:eastAsia="Times New Roman"/>
        </w:rPr>
      </w:pPr>
      <w:r w:rsidRPr="0036590A">
        <w:rPr>
          <w:rFonts w:eastAsia="Times New Roman"/>
        </w:rPr>
        <w:t>Написать программу-сервер</w:t>
      </w:r>
      <w:r>
        <w:rPr>
          <w:rFonts w:eastAsia="Times New Roman"/>
        </w:rPr>
        <w:t xml:space="preserve"> и программу-клиент</w:t>
      </w:r>
      <w:r w:rsidRPr="0036590A">
        <w:rPr>
          <w:rFonts w:eastAsia="Times New Roman"/>
        </w:rPr>
        <w:t>, работающ</w:t>
      </w:r>
      <w:r>
        <w:rPr>
          <w:rFonts w:eastAsia="Times New Roman"/>
        </w:rPr>
        <w:t>ие</w:t>
      </w:r>
      <w:r w:rsidRPr="0036590A">
        <w:rPr>
          <w:rFonts w:eastAsia="Times New Roman"/>
        </w:rPr>
        <w:t xml:space="preserve"> под Windows </w:t>
      </w:r>
      <w:r w:rsidRPr="0036590A">
        <w:rPr>
          <w:rFonts w:eastAsia="Times New Roman"/>
          <w:lang w:val="en-US"/>
        </w:rPr>
        <w:t>XP</w:t>
      </w:r>
      <w:r w:rsidRPr="00953087">
        <w:rPr>
          <w:rFonts w:eastAsia="Times New Roman"/>
        </w:rPr>
        <w:t xml:space="preserve"> </w:t>
      </w:r>
      <w:r>
        <w:rPr>
          <w:rFonts w:eastAsia="Times New Roman"/>
        </w:rPr>
        <w:t>и 7</w:t>
      </w:r>
      <w:r w:rsidRPr="0036590A">
        <w:rPr>
          <w:rFonts w:eastAsia="Times New Roman"/>
        </w:rPr>
        <w:t xml:space="preserve">. Сервер должен предоставлять доступ локальным и удаленным клиентам к </w:t>
      </w:r>
      <w:r>
        <w:rPr>
          <w:rFonts w:eastAsia="Times New Roman"/>
        </w:rPr>
        <w:t xml:space="preserve">файлам в своей </w:t>
      </w:r>
      <w:r w:rsidRPr="0036590A">
        <w:rPr>
          <w:rFonts w:eastAsia="Times New Roman"/>
        </w:rPr>
        <w:t>файловой системе.</w:t>
      </w:r>
    </w:p>
    <w:p w:rsidR="00A77C9C" w:rsidRDefault="00A77C9C" w:rsidP="00A77C9C">
      <w:pPr>
        <w:rPr>
          <w:rFonts w:eastAsia="Times New Roman"/>
        </w:rPr>
      </w:pPr>
      <w:r w:rsidRPr="0036590A">
        <w:rPr>
          <w:rFonts w:eastAsia="Times New Roman"/>
        </w:rPr>
        <w:t>Требования:</w:t>
      </w:r>
    </w:p>
    <w:p w:rsidR="00A77C9C" w:rsidRPr="00A77C9C" w:rsidRDefault="00A77C9C" w:rsidP="00A77C9C">
      <w:pPr>
        <w:pStyle w:val="af3"/>
        <w:numPr>
          <w:ilvl w:val="0"/>
          <w:numId w:val="33"/>
        </w:numPr>
        <w:rPr>
          <w:rFonts w:eastAsia="Times New Roman"/>
        </w:rPr>
      </w:pPr>
      <w:r w:rsidRPr="00A77C9C">
        <w:rPr>
          <w:rFonts w:eastAsia="Times New Roman"/>
        </w:rPr>
        <w:t>statefull сервер;</w:t>
      </w:r>
    </w:p>
    <w:p w:rsidR="00A77C9C" w:rsidRPr="00A77C9C" w:rsidRDefault="00A77C9C" w:rsidP="00A77C9C">
      <w:pPr>
        <w:pStyle w:val="af3"/>
        <w:numPr>
          <w:ilvl w:val="0"/>
          <w:numId w:val="33"/>
        </w:numPr>
        <w:rPr>
          <w:rFonts w:eastAsia="Times New Roman"/>
        </w:rPr>
      </w:pPr>
      <w:r w:rsidRPr="00A77C9C">
        <w:rPr>
          <w:rFonts w:eastAsia="Times New Roman"/>
        </w:rPr>
        <w:t xml:space="preserve">сервер не должен быть интерактивным (интерфейс командной строки); </w:t>
      </w:r>
    </w:p>
    <w:p w:rsidR="00A77C9C" w:rsidRPr="00A77C9C" w:rsidRDefault="00A77C9C" w:rsidP="00A77C9C">
      <w:pPr>
        <w:pStyle w:val="af3"/>
        <w:numPr>
          <w:ilvl w:val="0"/>
          <w:numId w:val="33"/>
        </w:numPr>
        <w:rPr>
          <w:rFonts w:eastAsia="Times New Roman"/>
        </w:rPr>
      </w:pPr>
      <w:r w:rsidRPr="00A77C9C">
        <w:rPr>
          <w:rFonts w:eastAsia="Times New Roman"/>
        </w:rPr>
        <w:t>взаимодействие с клиентами должно осуществляться с помощью механизма RPC;</w:t>
      </w:r>
    </w:p>
    <w:p w:rsidR="00A77C9C" w:rsidRPr="00A77C9C" w:rsidRDefault="00A77C9C" w:rsidP="00A77C9C">
      <w:pPr>
        <w:pStyle w:val="af3"/>
        <w:numPr>
          <w:ilvl w:val="0"/>
          <w:numId w:val="33"/>
        </w:numPr>
        <w:rPr>
          <w:rFonts w:eastAsia="Times New Roman"/>
        </w:rPr>
      </w:pPr>
      <w:r w:rsidRPr="00A77C9C">
        <w:rPr>
          <w:rFonts w:eastAsia="Times New Roman"/>
        </w:rPr>
        <w:t>при обслуживании клиента должна осуществляться его имперсонация;</w:t>
      </w:r>
    </w:p>
    <w:p w:rsidR="00A77C9C" w:rsidRPr="00A77C9C" w:rsidRDefault="00A77C9C" w:rsidP="00A77C9C">
      <w:pPr>
        <w:pStyle w:val="af3"/>
        <w:numPr>
          <w:ilvl w:val="0"/>
          <w:numId w:val="33"/>
        </w:numPr>
        <w:rPr>
          <w:rFonts w:eastAsia="Times New Roman"/>
        </w:rPr>
      </w:pPr>
      <w:r w:rsidRPr="00A77C9C">
        <w:rPr>
          <w:rFonts w:eastAsia="Times New Roman"/>
        </w:rPr>
        <w:t xml:space="preserve">пользователю должны предоставляться следующие операции: копирование указанного файла с клиента на сервер, загрузка указанного файла с сервера на клиента, удаление указанного файла на сервере. Имя файла передается в формате UNC. </w:t>
      </w:r>
    </w:p>
    <w:p w:rsidR="00A77C9C" w:rsidRDefault="00A77C9C" w:rsidP="00A77C9C">
      <w:pPr>
        <w:spacing w:before="100" w:beforeAutospacing="1"/>
        <w:rPr>
          <w:rFonts w:eastAsia="Times New Roman"/>
        </w:rPr>
      </w:pPr>
      <w:r w:rsidRPr="0036590A">
        <w:rPr>
          <w:rFonts w:eastAsia="Times New Roman"/>
        </w:rPr>
        <w:t xml:space="preserve">В ходе работы должны быть проведены эксперименты с запуском сервера и клиентов под различными учетными записями с демонстрацией работы механизмов контроля доступа. Эксперименты должны показывать, что работает как повышение, так и понижение прав потока по отношению к процессу сервера. </w:t>
      </w: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Pr="00EA26EF" w:rsidRDefault="00A77C9C" w:rsidP="000F2D0C">
      <w:pPr>
        <w:tabs>
          <w:tab w:val="left" w:pos="1100"/>
        </w:tabs>
        <w:suppressAutoHyphens/>
        <w:ind w:firstLine="0"/>
        <w:rPr>
          <w:rFonts w:eastAsia="Times New Roman" w:cs="Times New Roman"/>
        </w:rPr>
      </w:pPr>
    </w:p>
    <w:p w:rsidR="000F2D0C" w:rsidRDefault="000F2D0C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491F12" w:rsidRDefault="00A77C9C" w:rsidP="002C02BA">
      <w:pPr>
        <w:pStyle w:val="1"/>
        <w:ind w:left="993" w:hanging="426"/>
        <w:jc w:val="center"/>
      </w:pPr>
      <w:bookmarkStart w:id="11" w:name="_Toc462840449"/>
      <w:r>
        <w:lastRenderedPageBreak/>
        <w:t>Теоретические сведения</w:t>
      </w:r>
      <w:bookmarkEnd w:id="11"/>
    </w:p>
    <w:p w:rsidR="00A77C9C" w:rsidRDefault="00A77C9C" w:rsidP="00A77C9C">
      <w:r>
        <w:t>Удаленный вызов процедур (англ. Remote Procedure Call (RPC)) – класс технологий, позволяющий компьютерным программам вызывать функции и процедуры в другом адресном пространстве (как правило, на удаленных компьютерах). Обычно, реализация RPC технологии включает в себя два компонента: сетевой протокол для обмена в режиме клиент-сервер и язык сериализации объектов (или структур, для необъектных RPC). Различные реализации RPC имеют очень отличающуюся друг от друга архитектуру и разнятся в своих возможностях.</w:t>
      </w:r>
    </w:p>
    <w:p w:rsidR="00A77C9C" w:rsidRDefault="00A77C9C" w:rsidP="00A77C9C">
      <w:r>
        <w:t>Реализуемый сервер RPC может быть statefull сервером– это значит, что клиент сначала должен идентифицироваться, после чего сервер его «запоминает» и клиент способен выполнять доступные ему действия на сервере до тех пор, пока сеанс связи между клиентом и сервером не будет разорван и инсценирующей разрыв стороной не будет являться клиент. Таким образом, сеанс связи между клиентом и сервером не прерывается. Если же описанного выше функционал сервера не наблюдается, сервер называется stateless сервером.</w:t>
      </w:r>
    </w:p>
    <w:p w:rsidR="00A77C9C" w:rsidRDefault="00A77C9C" w:rsidP="00A77C9C">
      <w:pPr>
        <w:pStyle w:val="aff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firstLine="851"/>
        <w:jc w:val="both"/>
        <w:rPr>
          <w:rFonts w:ascii="Times New Roman"/>
          <w:sz w:val="28"/>
          <w:szCs w:val="28"/>
          <w:lang w:val="ru-RU"/>
        </w:rPr>
      </w:pPr>
      <w:r>
        <w:rPr>
          <w:rFonts w:hAnsi="Times New Roman"/>
          <w:sz w:val="28"/>
          <w:szCs w:val="28"/>
          <w:lang w:val="ru-RU"/>
        </w:rPr>
        <w:t>Имперсонализация —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это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концепт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безопасности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присущий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</w:rPr>
        <w:t>Windows</w:t>
      </w:r>
      <w:r w:rsidRPr="00B40A65">
        <w:rPr>
          <w:rFonts w:ascii="Times New Roman"/>
          <w:sz w:val="28"/>
          <w:szCs w:val="28"/>
          <w:lang w:val="ru-RU"/>
        </w:rPr>
        <w:t xml:space="preserve">, </w:t>
      </w:r>
      <w:r>
        <w:rPr>
          <w:rFonts w:hAnsi="Times New Roman"/>
          <w:sz w:val="28"/>
          <w:szCs w:val="28"/>
          <w:lang w:val="ru-RU"/>
        </w:rPr>
        <w:t>что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позволяет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серверному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приложению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временно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«быть»</w:t>
      </w:r>
      <w:r>
        <w:rPr>
          <w:rFonts w:hAnsi="Times New Roman"/>
          <w:sz w:val="28"/>
          <w:szCs w:val="28"/>
          <w:lang w:val="ru-RU"/>
        </w:rPr>
        <w:t xml:space="preserve"> </w:t>
      </w:r>
      <w:hyperlink r:id="rId8" w:history="1">
        <w:r>
          <w:rPr>
            <w:rStyle w:val="Hyperlink0"/>
            <w:rFonts w:hAnsi="Times New Roman"/>
            <w:lang w:val="ru-RU"/>
          </w:rPr>
          <w:t>клиентом</w:t>
        </w:r>
      </w:hyperlink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для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доступа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к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охраняемому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объекту</w:t>
      </w:r>
      <w:r w:rsidRPr="00B40A65">
        <w:rPr>
          <w:rFonts w:ascii="Times New Roman"/>
          <w:sz w:val="28"/>
          <w:szCs w:val="28"/>
          <w:lang w:val="ru-RU"/>
        </w:rPr>
        <w:t>.</w:t>
      </w:r>
      <w:r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Имперсонализация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состоит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из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трёх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уровней</w:t>
      </w:r>
      <w:r w:rsidRPr="00B40A65">
        <w:rPr>
          <w:rFonts w:ascii="Times New Roman"/>
          <w:sz w:val="28"/>
          <w:szCs w:val="28"/>
          <w:lang w:val="ru-RU"/>
        </w:rPr>
        <w:t xml:space="preserve">: </w:t>
      </w:r>
      <w:r w:rsidRPr="00B40A65">
        <w:rPr>
          <w:rFonts w:hAnsi="Times New Roman"/>
          <w:sz w:val="28"/>
          <w:szCs w:val="28"/>
          <w:lang w:val="ru-RU"/>
        </w:rPr>
        <w:t>идентификация</w:t>
      </w:r>
      <w:r w:rsidRPr="00B40A65">
        <w:rPr>
          <w:rFonts w:ascii="Times New Roman"/>
          <w:sz w:val="28"/>
          <w:szCs w:val="28"/>
          <w:lang w:val="ru-RU"/>
        </w:rPr>
        <w:t xml:space="preserve">, </w:t>
      </w:r>
      <w:r>
        <w:rPr>
          <w:rFonts w:hAnsi="Times New Roman"/>
          <w:sz w:val="28"/>
          <w:szCs w:val="28"/>
          <w:lang w:val="ru-RU"/>
        </w:rPr>
        <w:t>позволяющая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серверу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проверять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подлинность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клиента</w:t>
      </w:r>
      <w:r w:rsidRPr="00B40A65">
        <w:rPr>
          <w:rFonts w:ascii="Times New Roman"/>
          <w:sz w:val="28"/>
          <w:szCs w:val="28"/>
          <w:lang w:val="ru-RU"/>
        </w:rPr>
        <w:t xml:space="preserve">, </w:t>
      </w:r>
      <w:r w:rsidRPr="00B40A65">
        <w:rPr>
          <w:rFonts w:hAnsi="Times New Roman"/>
          <w:sz w:val="28"/>
          <w:szCs w:val="28"/>
          <w:lang w:val="ru-RU"/>
        </w:rPr>
        <w:t>имперсонализация</w:t>
      </w:r>
      <w:r w:rsidRPr="00B40A65">
        <w:rPr>
          <w:rFonts w:ascii="Times New Roman"/>
          <w:sz w:val="28"/>
          <w:szCs w:val="28"/>
          <w:lang w:val="ru-RU"/>
        </w:rPr>
        <w:t xml:space="preserve">, </w:t>
      </w:r>
      <w:r>
        <w:rPr>
          <w:rFonts w:hAnsi="Times New Roman"/>
          <w:sz w:val="28"/>
          <w:szCs w:val="28"/>
          <w:lang w:val="ru-RU"/>
        </w:rPr>
        <w:t>позволяющая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серверу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работать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от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имени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клиента</w:t>
      </w:r>
      <w:r w:rsidRPr="00B40A65">
        <w:rPr>
          <w:rFonts w:ascii="Times New Roman"/>
          <w:sz w:val="28"/>
          <w:szCs w:val="28"/>
          <w:lang w:val="ru-RU"/>
        </w:rPr>
        <w:t xml:space="preserve">, </w:t>
      </w:r>
      <w:r w:rsidRPr="00B40A65">
        <w:rPr>
          <w:rFonts w:hAnsi="Times New Roman"/>
          <w:sz w:val="28"/>
          <w:szCs w:val="28"/>
          <w:lang w:val="ru-RU"/>
        </w:rPr>
        <w:t>и</w:t>
      </w:r>
      <w:r w:rsidRPr="00B40A65">
        <w:rPr>
          <w:rFonts w:hAnsi="Times New Roman"/>
          <w:sz w:val="28"/>
          <w:szCs w:val="28"/>
          <w:lang w:val="ru-RU"/>
        </w:rPr>
        <w:t xml:space="preserve"> </w:t>
      </w:r>
      <w:r w:rsidRPr="00B40A65">
        <w:rPr>
          <w:rFonts w:hAnsi="Times New Roman"/>
          <w:sz w:val="28"/>
          <w:szCs w:val="28"/>
          <w:lang w:val="ru-RU"/>
        </w:rPr>
        <w:t>делегация</w:t>
      </w:r>
      <w:r w:rsidRPr="00B40A65">
        <w:rPr>
          <w:rFonts w:ascii="Times New Roman"/>
          <w:sz w:val="28"/>
          <w:szCs w:val="28"/>
          <w:lang w:val="ru-RU"/>
        </w:rPr>
        <w:t xml:space="preserve">, </w:t>
      </w:r>
      <w:r w:rsidRPr="00B40A65">
        <w:rPr>
          <w:rFonts w:hAnsi="Times New Roman"/>
          <w:sz w:val="28"/>
          <w:szCs w:val="28"/>
          <w:lang w:val="ru-RU"/>
        </w:rPr>
        <w:t>то</w:t>
      </w:r>
      <w:r w:rsidRPr="00B40A65">
        <w:rPr>
          <w:rFonts w:hAnsi="Times New Roman"/>
          <w:sz w:val="28"/>
          <w:szCs w:val="28"/>
          <w:lang w:val="ru-RU"/>
        </w:rPr>
        <w:t xml:space="preserve"> </w:t>
      </w:r>
      <w:r w:rsidRPr="00B40A65">
        <w:rPr>
          <w:rFonts w:hAnsi="Times New Roman"/>
          <w:sz w:val="28"/>
          <w:szCs w:val="28"/>
          <w:lang w:val="ru-RU"/>
        </w:rPr>
        <w:t>же</w:t>
      </w:r>
      <w:r w:rsidRPr="00B40A65">
        <w:rPr>
          <w:rFonts w:ascii="Times New Roman"/>
          <w:sz w:val="28"/>
          <w:szCs w:val="28"/>
          <w:lang w:val="ru-RU"/>
        </w:rPr>
        <w:t xml:space="preserve">, </w:t>
      </w:r>
      <w:r>
        <w:rPr>
          <w:rFonts w:hAnsi="Times New Roman"/>
          <w:sz w:val="28"/>
          <w:szCs w:val="28"/>
          <w:lang w:val="ru-RU"/>
        </w:rPr>
        <w:t>что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и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имперсонализация</w:t>
      </w:r>
      <w:r w:rsidRPr="00B40A65">
        <w:rPr>
          <w:rFonts w:ascii="Times New Roman"/>
          <w:sz w:val="28"/>
          <w:szCs w:val="28"/>
          <w:lang w:val="ru-RU"/>
        </w:rPr>
        <w:t xml:space="preserve">, </w:t>
      </w:r>
      <w:r>
        <w:rPr>
          <w:rFonts w:hAnsi="Times New Roman"/>
          <w:sz w:val="28"/>
          <w:szCs w:val="28"/>
          <w:lang w:val="ru-RU"/>
        </w:rPr>
        <w:t>только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расширена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на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работу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с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удалёнными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системами</w:t>
      </w:r>
      <w:r w:rsidRPr="00B40A65">
        <w:rPr>
          <w:rFonts w:ascii="Times New Roman"/>
          <w:sz w:val="28"/>
          <w:szCs w:val="28"/>
          <w:lang w:val="ru-RU"/>
        </w:rPr>
        <w:t xml:space="preserve">, </w:t>
      </w:r>
      <w:r>
        <w:rPr>
          <w:rFonts w:hAnsi="Times New Roman"/>
          <w:sz w:val="28"/>
          <w:szCs w:val="28"/>
          <w:lang w:val="ru-RU"/>
        </w:rPr>
        <w:t>с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которыми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связывается</w:t>
      </w:r>
      <w:r>
        <w:rPr>
          <w:rFonts w:hAnsi="Times New Roman"/>
          <w:sz w:val="28"/>
          <w:szCs w:val="28"/>
          <w:lang w:val="ru-RU"/>
        </w:rPr>
        <w:t xml:space="preserve"> </w:t>
      </w:r>
      <w:r>
        <w:rPr>
          <w:rFonts w:hAnsi="Times New Roman"/>
          <w:sz w:val="28"/>
          <w:szCs w:val="28"/>
          <w:lang w:val="ru-RU"/>
        </w:rPr>
        <w:t>сервер</w:t>
      </w:r>
      <w:r w:rsidRPr="00B40A65">
        <w:rPr>
          <w:rFonts w:ascii="Times New Roman"/>
          <w:sz w:val="28"/>
          <w:szCs w:val="28"/>
          <w:lang w:val="ru-RU"/>
        </w:rPr>
        <w:t>.</w:t>
      </w:r>
      <w:r w:rsidRPr="00A77C9C">
        <w:rPr>
          <w:rFonts w:ascii="Times New Roman"/>
          <w:sz w:val="28"/>
          <w:szCs w:val="28"/>
          <w:lang w:val="ru-RU"/>
        </w:rPr>
        <w:t xml:space="preserve"> </w:t>
      </w:r>
    </w:p>
    <w:p w:rsidR="00A77C9C" w:rsidRDefault="00A77C9C" w:rsidP="00A77C9C">
      <w:pPr>
        <w:pStyle w:val="aff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343400" cy="2095500"/>
            <wp:effectExtent l="0" t="0" r="0" b="0"/>
            <wp:docPr id="1" name="Рисунок 1" descr="Server impersonates a calling client when making subsequent calls on the client's beha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er impersonates a calling client when making subsequent calls on the client's behal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9C" w:rsidRPr="002C02BA" w:rsidRDefault="00A77C9C" w:rsidP="00A77C9C">
      <w:pPr>
        <w:pStyle w:val="aff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2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</w:t>
      </w:r>
      <w:r w:rsidR="002C02B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2C02BA">
        <w:rPr>
          <w:rFonts w:ascii="Times New Roman" w:eastAsia="Times New Roman" w:hAnsi="Times New Roman" w:cs="Times New Roman"/>
          <w:sz w:val="28"/>
          <w:szCs w:val="28"/>
          <w:lang w:val="ru-RU"/>
        </w:rPr>
        <w:t>мперсонация в общем случае</w:t>
      </w:r>
    </w:p>
    <w:p w:rsidR="00A77C9C" w:rsidRDefault="00A77C9C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0F2D0C" w:rsidRDefault="000F2D0C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2C02BA" w:rsidRDefault="002C02BA" w:rsidP="00CC7CBC">
      <w:pPr>
        <w:pStyle w:val="1"/>
        <w:ind w:left="993" w:hanging="426"/>
        <w:jc w:val="center"/>
      </w:pPr>
      <w:bookmarkStart w:id="12" w:name="_Toc462840450"/>
      <w:r>
        <w:lastRenderedPageBreak/>
        <w:t>Результаты работы</w:t>
      </w:r>
      <w:bookmarkEnd w:id="12"/>
    </w:p>
    <w:p w:rsidR="00CC7CBC" w:rsidRDefault="00CC7CBC" w:rsidP="00CC7CBC">
      <w:pPr>
        <w:pStyle w:val="21"/>
        <w:jc w:val="left"/>
      </w:pPr>
      <w:bookmarkStart w:id="13" w:name="_Toc462840451"/>
      <w:r>
        <w:t>Разработка и компилирование интерфейса</w:t>
      </w:r>
      <w:bookmarkEnd w:id="13"/>
      <w:r>
        <w:t xml:space="preserve"> </w:t>
      </w:r>
    </w:p>
    <w:p w:rsidR="00CC7CBC" w:rsidRPr="00B8290F" w:rsidRDefault="00CC7CBC" w:rsidP="00CC7CBC">
      <w:r>
        <w:t>Каркас интерфейса был получен выполнением команды</w:t>
      </w:r>
      <w:r w:rsidR="00B8290F" w:rsidRPr="00B8290F">
        <w:t>:</w:t>
      </w:r>
    </w:p>
    <w:p w:rsidR="00B8290F" w:rsidRPr="00022510" w:rsidRDefault="00B8290F" w:rsidP="00B8290F">
      <w:pPr>
        <w:pStyle w:val="ac"/>
        <w:rPr>
          <w:lang w:val="ru-RU"/>
        </w:rPr>
      </w:pPr>
      <w:r w:rsidRPr="00152931">
        <w:t>uuidgen</w:t>
      </w:r>
      <w:r w:rsidRPr="00022510">
        <w:rPr>
          <w:lang w:val="ru-RU"/>
        </w:rPr>
        <w:t xml:space="preserve"> /</w:t>
      </w:r>
      <w:r w:rsidRPr="00152931">
        <w:t>i</w:t>
      </w:r>
      <w:r w:rsidRPr="00022510">
        <w:rPr>
          <w:lang w:val="ru-RU"/>
        </w:rPr>
        <w:t xml:space="preserve"> /</w:t>
      </w:r>
      <w:r w:rsidRPr="00152931">
        <w:t>ohello</w:t>
      </w:r>
      <w:r w:rsidRPr="00022510">
        <w:rPr>
          <w:lang w:val="ru-RU"/>
        </w:rPr>
        <w:t>.</w:t>
      </w:r>
      <w:r w:rsidRPr="00152931">
        <w:t>idl</w:t>
      </w:r>
    </w:p>
    <w:p w:rsidR="00B8290F" w:rsidRPr="00022510" w:rsidRDefault="00B8290F" w:rsidP="00B8290F">
      <w:r>
        <w:t>Получили следующий интерфейс</w:t>
      </w:r>
      <w:r w:rsidRPr="00022510">
        <w:t>:</w:t>
      </w:r>
    </w:p>
    <w:p w:rsidR="00E216D2" w:rsidRDefault="00B8290F" w:rsidP="00E216D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39A067" wp14:editId="44CB6E81">
            <wp:extent cx="369570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D2" w:rsidRPr="00022510" w:rsidRDefault="00E216D2" w:rsidP="00E216D2">
      <w:pPr>
        <w:jc w:val="center"/>
      </w:pPr>
      <w:r>
        <w:t xml:space="preserve">Рисунок 1 – Схема компиляции </w:t>
      </w:r>
      <w:r>
        <w:rPr>
          <w:lang w:val="en-US"/>
        </w:rPr>
        <w:t>midl</w:t>
      </w:r>
    </w:p>
    <w:p w:rsidR="00E216D2" w:rsidRPr="00022510" w:rsidRDefault="00E216D2" w:rsidP="00E216D2">
      <w:pPr>
        <w:jc w:val="center"/>
      </w:pPr>
    </w:p>
    <w:p w:rsidR="00B8290F" w:rsidRDefault="00B8290F" w:rsidP="00B8290F">
      <w:r>
        <w:t>Код конечного интерфейса находится в Приложении А</w:t>
      </w:r>
      <w:r w:rsidRPr="00B8290F">
        <w:t>.</w:t>
      </w:r>
    </w:p>
    <w:p w:rsidR="00B8290F" w:rsidRPr="00B8290F" w:rsidRDefault="00B8290F" w:rsidP="00B8290F">
      <w:r>
        <w:t xml:space="preserve">Для компиляции интерфейса используется следующая команда </w:t>
      </w:r>
      <w:r>
        <w:rPr>
          <w:lang w:val="en-US"/>
        </w:rPr>
        <w:t>midl</w:t>
      </w:r>
      <w:r w:rsidRPr="00B8290F">
        <w:t>:</w:t>
      </w:r>
    </w:p>
    <w:p w:rsidR="00B8290F" w:rsidRDefault="00B8290F" w:rsidP="00B8290F">
      <w:pPr>
        <w:pStyle w:val="ac"/>
      </w:pPr>
      <w:r w:rsidRPr="00B8290F">
        <w:t>midl /char ascii7 /app_config /nocpp Example1.idl</w:t>
      </w:r>
    </w:p>
    <w:p w:rsidR="00E216D2" w:rsidRDefault="00E216D2" w:rsidP="00E216D2">
      <w:r>
        <w:t>На выходе получили 3 файла.</w:t>
      </w:r>
    </w:p>
    <w:p w:rsidR="00E216D2" w:rsidRDefault="00E216D2" w:rsidP="00E216D2">
      <w:pPr>
        <w:jc w:val="center"/>
      </w:pPr>
      <w:r>
        <w:rPr>
          <w:noProof/>
        </w:rPr>
        <w:drawing>
          <wp:inline distT="0" distB="0" distL="0" distR="0">
            <wp:extent cx="3457575" cy="1428750"/>
            <wp:effectExtent l="0" t="0" r="9525" b="0"/>
            <wp:docPr id="3" name="Рисунок 3" descr="How files are generated with midl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files are generated with midl.ex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6D2" w:rsidRDefault="00E216D2" w:rsidP="00E216D2">
      <w:pPr>
        <w:jc w:val="center"/>
        <w:rPr>
          <w:lang w:val="en-US"/>
        </w:rPr>
      </w:pPr>
      <w:r>
        <w:t xml:space="preserve">Рисунок 2 – Схема компиляции </w:t>
      </w:r>
      <w:r>
        <w:rPr>
          <w:lang w:val="en-US"/>
        </w:rPr>
        <w:t>midl</w:t>
      </w:r>
    </w:p>
    <w:p w:rsidR="00E216D2" w:rsidRDefault="00E216D2" w:rsidP="00E216D2">
      <w:pPr>
        <w:jc w:val="center"/>
        <w:rPr>
          <w:lang w:val="en-US"/>
        </w:rPr>
      </w:pPr>
    </w:p>
    <w:p w:rsidR="00E216D2" w:rsidRDefault="00E216D2" w:rsidP="00E216D2">
      <w:pPr>
        <w:pStyle w:val="21"/>
      </w:pPr>
      <w:bookmarkStart w:id="14" w:name="_Toc462840452"/>
      <w:r>
        <w:t>Разработка сервера и клиента</w:t>
      </w:r>
      <w:bookmarkEnd w:id="14"/>
    </w:p>
    <w:p w:rsidR="005370E5" w:rsidRDefault="00E216D2" w:rsidP="00E216D2">
      <w:r>
        <w:rPr>
          <w:rFonts w:eastAsia="Times New Roman" w:cs="Times New Roman"/>
        </w:rPr>
        <w:t>При запуске</w:t>
      </w:r>
      <w:r>
        <w:t xml:space="preserve">, сервер сначала должен зарегистрировать  поддерживаемые интерфейсы, затем настроиться на прослушку сети. </w:t>
      </w:r>
    </w:p>
    <w:p w:rsidR="00E216D2" w:rsidRDefault="00E216D2" w:rsidP="00E216D2">
      <w:r>
        <w:t xml:space="preserve">В заголовочном файле, полученном в результате компиляции </w:t>
      </w:r>
      <w:r>
        <w:rPr>
          <w:lang w:val="en-US"/>
        </w:rPr>
        <w:t>midl</w:t>
      </w:r>
      <w:r>
        <w:t>, определены функции, поддерживаемое интерфейсом. Наша задача – описать их. Код сервера находится в Приложении Б.</w:t>
      </w:r>
    </w:p>
    <w:p w:rsidR="005370E5" w:rsidRDefault="005370E5" w:rsidP="00E216D2">
      <w:r>
        <w:lastRenderedPageBreak/>
        <w:t>Для того, чтобы начало работу клентское приложение, нужно настроить протокол, сеть, порт для соединения с сервером. Также нужно настроить(зарегистрировать) интерфейс, которым будет пользоваться приложение.</w:t>
      </w:r>
    </w:p>
    <w:p w:rsidR="005370E5" w:rsidRDefault="005370E5" w:rsidP="005370E5">
      <w:r>
        <w:t xml:space="preserve">При вызове функций интерфейса на клиенте вызывается функция-заглушка, а при помощи </w:t>
      </w:r>
      <w:r>
        <w:rPr>
          <w:lang w:val="en-US"/>
        </w:rPr>
        <w:t>RPC</w:t>
      </w:r>
      <w:r>
        <w:t xml:space="preserve"> на </w:t>
      </w:r>
      <w:r w:rsidR="002D1FF3">
        <w:t>сервере</w:t>
      </w:r>
      <w:r>
        <w:t xml:space="preserve"> вызывается соответствующая реальная функция. Код клиента находится в Приложении В.</w:t>
      </w:r>
    </w:p>
    <w:p w:rsidR="005370E5" w:rsidRDefault="005370E5" w:rsidP="005370E5"/>
    <w:p w:rsidR="005370E5" w:rsidRDefault="005370E5" w:rsidP="005370E5">
      <w:pPr>
        <w:pStyle w:val="21"/>
      </w:pPr>
      <w:bookmarkStart w:id="15" w:name="_Toc462840453"/>
      <w:r>
        <w:t>Компиляция</w:t>
      </w:r>
      <w:bookmarkEnd w:id="15"/>
    </w:p>
    <w:p w:rsidR="005370E5" w:rsidRDefault="005370E5" w:rsidP="007E1A39">
      <w:r>
        <w:t>В ходе работы я решил компилировать все исходные файлы вручную из командной строки разработчика (</w:t>
      </w:r>
      <w:r>
        <w:rPr>
          <w:lang w:val="en-US"/>
        </w:rPr>
        <w:t>Visual</w:t>
      </w:r>
      <w:r w:rsidRPr="005370E5">
        <w:t xml:space="preserve"> </w:t>
      </w:r>
      <w:r>
        <w:rPr>
          <w:lang w:val="en-US"/>
        </w:rPr>
        <w:t>Studio</w:t>
      </w:r>
      <w:r w:rsidRPr="005370E5">
        <w:t xml:space="preserve"> </w:t>
      </w:r>
      <w:r>
        <w:rPr>
          <w:lang w:val="en-US"/>
        </w:rPr>
        <w:t>Command</w:t>
      </w:r>
      <w:r w:rsidRPr="005370E5">
        <w:t xml:space="preserve"> </w:t>
      </w:r>
      <w:r>
        <w:rPr>
          <w:lang w:val="en-US"/>
        </w:rPr>
        <w:t>Prompt</w:t>
      </w:r>
      <w:r>
        <w:t>)</w:t>
      </w:r>
      <w:r w:rsidRPr="005370E5">
        <w:t>.</w:t>
      </w:r>
      <w:r>
        <w:t xml:space="preserve"> </w:t>
      </w:r>
      <w:r w:rsidR="007E1A39">
        <w:t xml:space="preserve"> Для линковки нужно было подключать дополнительные библиотеки. </w:t>
      </w:r>
      <w:r>
        <w:t>Поскольку очень часто приходилось перекомпилировать код, я решил написать</w:t>
      </w:r>
      <w:r w:rsidR="007E1A39">
        <w:t xml:space="preserve"> небольшой</w:t>
      </w:r>
      <w:r>
        <w:t xml:space="preserve"> </w:t>
      </w:r>
      <w:r w:rsidRPr="005370E5">
        <w:t>“</w:t>
      </w:r>
      <w:r>
        <w:rPr>
          <w:lang w:val="en-US"/>
        </w:rPr>
        <w:t>Makefile</w:t>
      </w:r>
      <w:r w:rsidRPr="005370E5">
        <w:t>”</w:t>
      </w:r>
      <w:r w:rsidR="007E1A39">
        <w:t xml:space="preserve">, который компилирует все от </w:t>
      </w:r>
      <w:r w:rsidR="007E1A39" w:rsidRPr="007E1A39">
        <w:t xml:space="preserve">интерфейса с помощью </w:t>
      </w:r>
      <w:r w:rsidR="007E1A39">
        <w:rPr>
          <w:lang w:val="en-US"/>
        </w:rPr>
        <w:t>midl</w:t>
      </w:r>
      <w:r w:rsidR="007E1A39" w:rsidRPr="007E1A39">
        <w:t xml:space="preserve">, </w:t>
      </w:r>
      <w:r w:rsidR="007E1A39">
        <w:t>до линковки и создания исполняемых файлов</w:t>
      </w:r>
      <w:r w:rsidRPr="005370E5">
        <w:t xml:space="preserve">. </w:t>
      </w:r>
      <w:r>
        <w:t xml:space="preserve">Исходный код в Приложении </w:t>
      </w:r>
      <w:r w:rsidR="007E1A39">
        <w:t>Г</w:t>
      </w:r>
      <w:r w:rsidRPr="007E1A39">
        <w:t>.</w:t>
      </w:r>
    </w:p>
    <w:p w:rsidR="000F2D0C" w:rsidRDefault="000F2D0C" w:rsidP="000F2D0C">
      <w:pPr>
        <w:jc w:val="center"/>
      </w:pPr>
      <w:r>
        <w:rPr>
          <w:noProof/>
        </w:rPr>
        <w:drawing>
          <wp:inline distT="0" distB="0" distL="0" distR="0" wp14:anchorId="77D9AC05" wp14:editId="74A93D84">
            <wp:extent cx="4657725" cy="3000375"/>
            <wp:effectExtent l="0" t="0" r="9525" b="9525"/>
            <wp:docPr id="14" name="Рисунок 14" descr="Putting it all toge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tting it all togeth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D0C" w:rsidRPr="000F2D0C" w:rsidRDefault="000F2D0C" w:rsidP="000F2D0C">
      <w:pPr>
        <w:jc w:val="center"/>
      </w:pPr>
      <w:r>
        <w:t>Рисунок 3 – Полная схема компилирования и линковки</w:t>
      </w:r>
    </w:p>
    <w:p w:rsidR="000F2D0C" w:rsidRDefault="000F2D0C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EA26EF" w:rsidRDefault="00EA26EF" w:rsidP="002C02BA">
      <w:pPr>
        <w:pStyle w:val="1"/>
        <w:ind w:left="993" w:hanging="426"/>
        <w:jc w:val="center"/>
      </w:pPr>
      <w:bookmarkStart w:id="16" w:name="_Toc462840454"/>
      <w:r>
        <w:lastRenderedPageBreak/>
        <w:t>В</w:t>
      </w:r>
      <w:r w:rsidR="00AE029F">
        <w:t>ывод</w:t>
      </w:r>
      <w:bookmarkEnd w:id="16"/>
    </w:p>
    <w:p w:rsidR="005370E5" w:rsidRPr="005370E5" w:rsidRDefault="005370E5" w:rsidP="005370E5">
      <w:r>
        <w:t xml:space="preserve">Я познакомился с реализацией клиент-серверных программ с использованием </w:t>
      </w:r>
      <w:r>
        <w:rPr>
          <w:lang w:val="en-US"/>
        </w:rPr>
        <w:t>RPC</w:t>
      </w:r>
      <w:r w:rsidRPr="005370E5">
        <w:t xml:space="preserve">. </w:t>
      </w:r>
      <w:r>
        <w:t>Познакомился с механизмом имперсонации.</w:t>
      </w:r>
      <w:r w:rsidRPr="00022510">
        <w:t xml:space="preserve"> </w:t>
      </w:r>
    </w:p>
    <w:p w:rsidR="005370E5" w:rsidRPr="005370E5" w:rsidRDefault="005370E5" w:rsidP="005370E5">
      <w:r>
        <w:t xml:space="preserve">В основном примеры кода пришлось искать на </w:t>
      </w:r>
      <w:r>
        <w:rPr>
          <w:lang w:val="en-US"/>
        </w:rPr>
        <w:t>github</w:t>
      </w:r>
      <w:r w:rsidRPr="005370E5">
        <w:t>’</w:t>
      </w:r>
      <w:r>
        <w:t xml:space="preserve">е, а также смотреть спецификации на </w:t>
      </w:r>
      <w:r>
        <w:rPr>
          <w:lang w:val="en-US"/>
        </w:rPr>
        <w:t>MSDN</w:t>
      </w:r>
      <w:r w:rsidRPr="005370E5">
        <w:t xml:space="preserve">. </w:t>
      </w:r>
    </w:p>
    <w:p w:rsidR="005370E5" w:rsidRDefault="005370E5" w:rsidP="005370E5"/>
    <w:p w:rsidR="005370E5" w:rsidRDefault="005370E5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Pr="005370E5" w:rsidRDefault="007E1A39" w:rsidP="005370E5"/>
    <w:p w:rsidR="000F2D0C" w:rsidRDefault="000F2D0C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2C02BA" w:rsidRDefault="002C02BA" w:rsidP="002C02BA">
      <w:pPr>
        <w:pStyle w:val="1"/>
        <w:ind w:left="993" w:hanging="426"/>
        <w:jc w:val="center"/>
      </w:pPr>
      <w:bookmarkStart w:id="17" w:name="_Toc462840455"/>
      <w:r>
        <w:lastRenderedPageBreak/>
        <w:t>Ответы на контрольные вопросы</w:t>
      </w:r>
      <w:bookmarkEnd w:id="17"/>
    </w:p>
    <w:p w:rsidR="007E1A39" w:rsidRDefault="007E1A39" w:rsidP="007E1A39">
      <w:pPr>
        <w:pStyle w:val="21"/>
      </w:pPr>
      <w:bookmarkStart w:id="18" w:name="_Toc462840456"/>
      <w:r>
        <w:t xml:space="preserve">В чем различия между </w:t>
      </w:r>
      <w:r>
        <w:rPr>
          <w:lang w:val="en-US"/>
        </w:rPr>
        <w:t>statefull</w:t>
      </w:r>
      <w:r w:rsidRPr="00307657">
        <w:t xml:space="preserve"> </w:t>
      </w:r>
      <w:r>
        <w:t xml:space="preserve">и </w:t>
      </w:r>
      <w:r>
        <w:rPr>
          <w:lang w:val="en-US"/>
        </w:rPr>
        <w:t>stateless</w:t>
      </w:r>
      <w:r w:rsidRPr="00307657">
        <w:t xml:space="preserve"> </w:t>
      </w:r>
      <w:r>
        <w:t>серверами?</w:t>
      </w:r>
      <w:bookmarkEnd w:id="18"/>
    </w:p>
    <w:p w:rsidR="007E1A39" w:rsidRDefault="007E1A39" w:rsidP="007E1A39">
      <w:r>
        <w:rPr>
          <w:lang w:val="en-US"/>
        </w:rPr>
        <w:t>Stateless</w:t>
      </w:r>
      <w:r w:rsidRPr="007E1A39">
        <w:t xml:space="preserve"> </w:t>
      </w:r>
      <w:r>
        <w:t>сервер не сохранят состояния сессии. Т.е. каждый запрос к серверу обрабатывается независимо и не является частью старой или новой сессии.</w:t>
      </w:r>
      <w:r w:rsidRPr="007E1A39">
        <w:t xml:space="preserve"> </w:t>
      </w:r>
      <w:r>
        <w:rPr>
          <w:lang w:val="en-US"/>
        </w:rPr>
        <w:t>Statefull</w:t>
      </w:r>
      <w:r w:rsidRPr="007E1A39">
        <w:t xml:space="preserve"> </w:t>
      </w:r>
      <w:r>
        <w:t>сервер же сохраняет состояния сессии, т.е. такой сервер может хранить данные о том, с какими данными был авторизирован пользователь, какие файлы открыты для чтения.</w:t>
      </w:r>
    </w:p>
    <w:p w:rsidR="007E1A39" w:rsidRDefault="007E1A39" w:rsidP="007E1A39">
      <w:r>
        <w:t xml:space="preserve">Главным плюсом </w:t>
      </w:r>
      <w:r>
        <w:rPr>
          <w:lang w:val="en-US"/>
        </w:rPr>
        <w:t>stateless</w:t>
      </w:r>
      <w:r w:rsidRPr="000F2D0C">
        <w:t xml:space="preserve"> </w:t>
      </w:r>
      <w:r>
        <w:t>сервера</w:t>
      </w:r>
      <w:r w:rsidR="000F2D0C">
        <w:t xml:space="preserve"> является то, что если он упадет, то это не так сильно скажется на сервисе, предоставляемом пользователю, поскольку он не хранит состояний сессии и соответственно ему нечего терять.</w:t>
      </w:r>
      <w:r>
        <w:t xml:space="preserve"> </w:t>
      </w:r>
    </w:p>
    <w:p w:rsidR="00D27B12" w:rsidRDefault="00D27B12" w:rsidP="007E1A39"/>
    <w:p w:rsidR="00D27B12" w:rsidRDefault="00D27B12" w:rsidP="00D27B12">
      <w:pPr>
        <w:pStyle w:val="21"/>
      </w:pPr>
      <w:bookmarkStart w:id="19" w:name="_Toc462840457"/>
      <w:r>
        <w:t>Что такое имперсонация?</w:t>
      </w:r>
      <w:bookmarkEnd w:id="19"/>
    </w:p>
    <w:p w:rsidR="00D27B12" w:rsidRDefault="00D27B12" w:rsidP="00D27B12">
      <w:r>
        <w:t xml:space="preserve">Имперсонация – это возможность процесса использовать контекст безопасности отличный от того, которым на самом деле владеет процесс. Обычно серверное приложение имперсонирует клиента. Это позволяет процессам действовать от имени клиента, чтобы получить доступ к объектам на сервере или подтвердить, что клиент является владельцем объекта. </w:t>
      </w:r>
    </w:p>
    <w:p w:rsidR="00D27B12" w:rsidRDefault="00D27B12" w:rsidP="00D27B12"/>
    <w:p w:rsidR="00D27B12" w:rsidRDefault="00D27B12" w:rsidP="00D27B12">
      <w:pPr>
        <w:pStyle w:val="21"/>
      </w:pPr>
      <w:bookmarkStart w:id="20" w:name="_Toc462840458"/>
      <w:r>
        <w:t xml:space="preserve">Что такое </w:t>
      </w:r>
      <w:r>
        <w:rPr>
          <w:lang w:val="en-US"/>
        </w:rPr>
        <w:t>LPC</w:t>
      </w:r>
      <w:r w:rsidRPr="00307657">
        <w:t xml:space="preserve">? </w:t>
      </w:r>
      <w:r>
        <w:t xml:space="preserve">чем этот механизм отличается от </w:t>
      </w:r>
      <w:r>
        <w:rPr>
          <w:lang w:val="en-US"/>
        </w:rPr>
        <w:t>RPC</w:t>
      </w:r>
      <w:r w:rsidRPr="00307657">
        <w:t>?</w:t>
      </w:r>
      <w:bookmarkEnd w:id="20"/>
    </w:p>
    <w:p w:rsidR="00D27B12" w:rsidRPr="00AE029F" w:rsidRDefault="00953736" w:rsidP="00D27B12">
      <w:r>
        <w:rPr>
          <w:lang w:val="en-US"/>
        </w:rPr>
        <w:t>LPC</w:t>
      </w:r>
      <w:r w:rsidRPr="00953736">
        <w:t xml:space="preserve"> – </w:t>
      </w:r>
      <w:r>
        <w:t xml:space="preserve">недокументированный механизм, который предоставляет быстрое взаимодействие. </w:t>
      </w:r>
      <w:r>
        <w:rPr>
          <w:lang w:val="en-US"/>
        </w:rPr>
        <w:t>RPC</w:t>
      </w:r>
      <w:r w:rsidRPr="00953736">
        <w:t xml:space="preserve"> </w:t>
      </w:r>
      <w:r>
        <w:t xml:space="preserve">может использовать </w:t>
      </w:r>
      <w:r>
        <w:rPr>
          <w:lang w:val="en-US"/>
        </w:rPr>
        <w:t>LPC</w:t>
      </w:r>
      <w:r>
        <w:t xml:space="preserve"> как транспорт, когда сервер и клиент находятся на одном компьютере. Многие сервисы, работающие на одном компьютере </w:t>
      </w:r>
      <w:r w:rsidR="00AE029F">
        <w:t xml:space="preserve">используют только </w:t>
      </w:r>
      <w:r w:rsidR="00AE029F">
        <w:rPr>
          <w:lang w:val="en-US"/>
        </w:rPr>
        <w:t>LPC</w:t>
      </w:r>
      <w:r w:rsidR="00AE029F">
        <w:t xml:space="preserve"> для взаимодействия при</w:t>
      </w:r>
      <w:r w:rsidR="00AE029F" w:rsidRPr="00AE029F">
        <w:t xml:space="preserve"> </w:t>
      </w:r>
      <w:r w:rsidR="00AE029F">
        <w:t xml:space="preserve">работе с </w:t>
      </w:r>
    </w:p>
    <w:p w:rsidR="00D27B12" w:rsidRPr="00D27B12" w:rsidRDefault="00D27B12" w:rsidP="00D27B12"/>
    <w:p w:rsidR="00D27B12" w:rsidRPr="007E1A39" w:rsidRDefault="00D27B12" w:rsidP="007E1A39"/>
    <w:p w:rsidR="007E1A39" w:rsidRPr="007E1A39" w:rsidRDefault="007E1A39" w:rsidP="007E1A39"/>
    <w:p w:rsidR="00AE029F" w:rsidRDefault="00AE029F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894099" w:rsidRPr="002C02BA" w:rsidRDefault="002C02BA" w:rsidP="002C02BA">
      <w:pPr>
        <w:pStyle w:val="1"/>
        <w:numPr>
          <w:ilvl w:val="0"/>
          <w:numId w:val="0"/>
        </w:numPr>
        <w:ind w:left="993" w:hanging="426"/>
        <w:jc w:val="center"/>
      </w:pPr>
      <w:bookmarkStart w:id="21" w:name="_Toc462840459"/>
      <w:r w:rsidRPr="002C02BA">
        <w:lastRenderedPageBreak/>
        <w:t>Список используемых источников</w:t>
      </w:r>
      <w:bookmarkEnd w:id="21"/>
    </w:p>
    <w:p w:rsidR="000F2D0C" w:rsidRPr="000F2D0C" w:rsidRDefault="00A50EB7" w:rsidP="000F2D0C">
      <w:pPr>
        <w:pStyle w:val="af3"/>
        <w:numPr>
          <w:ilvl w:val="0"/>
          <w:numId w:val="23"/>
        </w:numPr>
        <w:spacing w:after="160" w:line="276" w:lineRule="auto"/>
        <w:ind w:left="993" w:hanging="426"/>
        <w:rPr>
          <w:rFonts w:cs="Times New Roman"/>
        </w:rPr>
      </w:pPr>
      <w:hyperlink r:id="rId13" w:history="1">
        <w:r w:rsidR="000F2D0C" w:rsidRPr="00397F0D">
          <w:rPr>
            <w:rStyle w:val="aff2"/>
          </w:rPr>
          <w:t>http://www.codeproject.com/Articles/4837/Introduction-to-RPC-Part</w:t>
        </w:r>
      </w:hyperlink>
    </w:p>
    <w:p w:rsidR="00EE0CA7" w:rsidRPr="00EA26EF" w:rsidRDefault="00A50EB7" w:rsidP="000F2D0C">
      <w:pPr>
        <w:pStyle w:val="af3"/>
        <w:numPr>
          <w:ilvl w:val="0"/>
          <w:numId w:val="23"/>
        </w:numPr>
        <w:spacing w:after="160" w:line="276" w:lineRule="auto"/>
        <w:ind w:left="993" w:hanging="426"/>
        <w:rPr>
          <w:rFonts w:cs="Times New Roman"/>
        </w:rPr>
      </w:pPr>
      <w:hyperlink r:id="rId14" w:history="1">
        <w:r w:rsidR="000F2D0C" w:rsidRPr="000F2D0C">
          <w:rPr>
            <w:rStyle w:val="aff2"/>
            <w:rFonts w:cs="Times New Roman"/>
          </w:rPr>
          <w:t>http://stackoverflow.com/</w:t>
        </w:r>
      </w:hyperlink>
    </w:p>
    <w:p w:rsidR="000F2D0C" w:rsidRPr="000F2D0C" w:rsidRDefault="00A50EB7" w:rsidP="000F2D0C">
      <w:pPr>
        <w:pStyle w:val="af3"/>
        <w:numPr>
          <w:ilvl w:val="0"/>
          <w:numId w:val="23"/>
        </w:numPr>
        <w:spacing w:after="160" w:line="276" w:lineRule="auto"/>
        <w:ind w:left="993" w:hanging="426"/>
        <w:rPr>
          <w:rFonts w:cs="Times New Roman"/>
        </w:rPr>
      </w:pPr>
      <w:hyperlink r:id="rId15" w:history="1">
        <w:r w:rsidR="000F2D0C" w:rsidRPr="00397F0D">
          <w:rPr>
            <w:rStyle w:val="aff2"/>
          </w:rPr>
          <w:t>https://github.com/</w:t>
        </w:r>
      </w:hyperlink>
    </w:p>
    <w:p w:rsidR="000F2D0C" w:rsidRPr="000F2D0C" w:rsidRDefault="00A50EB7" w:rsidP="000F2D0C">
      <w:pPr>
        <w:pStyle w:val="af3"/>
        <w:numPr>
          <w:ilvl w:val="0"/>
          <w:numId w:val="23"/>
        </w:numPr>
        <w:ind w:left="993" w:hanging="426"/>
        <w:rPr>
          <w:rFonts w:cs="Times New Roman"/>
        </w:rPr>
      </w:pPr>
      <w:hyperlink r:id="rId16" w:history="1">
        <w:r w:rsidR="000F2D0C" w:rsidRPr="00397F0D">
          <w:rPr>
            <w:rStyle w:val="aff2"/>
            <w:lang w:val="en-US"/>
          </w:rPr>
          <w:t>https</w:t>
        </w:r>
        <w:r w:rsidR="000F2D0C" w:rsidRPr="00397F0D">
          <w:rPr>
            <w:rStyle w:val="aff2"/>
          </w:rPr>
          <w:t>://</w:t>
        </w:r>
        <w:r w:rsidR="000F2D0C" w:rsidRPr="00397F0D">
          <w:rPr>
            <w:rStyle w:val="aff2"/>
            <w:lang w:val="en-US"/>
          </w:rPr>
          <w:t>msdn</w:t>
        </w:r>
        <w:r w:rsidR="000F2D0C" w:rsidRPr="00397F0D">
          <w:rPr>
            <w:rStyle w:val="aff2"/>
          </w:rPr>
          <w:t>.</w:t>
        </w:r>
        <w:r w:rsidR="000F2D0C" w:rsidRPr="00397F0D">
          <w:rPr>
            <w:rStyle w:val="aff2"/>
            <w:lang w:val="en-US"/>
          </w:rPr>
          <w:t>microsoft</w:t>
        </w:r>
        <w:r w:rsidR="000F2D0C" w:rsidRPr="00397F0D">
          <w:rPr>
            <w:rStyle w:val="aff2"/>
          </w:rPr>
          <w:t>.</w:t>
        </w:r>
        <w:r w:rsidR="000F2D0C" w:rsidRPr="00397F0D">
          <w:rPr>
            <w:rStyle w:val="aff2"/>
            <w:lang w:val="en-US"/>
          </w:rPr>
          <w:t>com</w:t>
        </w:r>
        <w:r w:rsidR="000F2D0C" w:rsidRPr="00397F0D">
          <w:rPr>
            <w:rStyle w:val="aff2"/>
          </w:rPr>
          <w:t>/</w:t>
        </w:r>
        <w:r w:rsidR="000F2D0C" w:rsidRPr="00397F0D">
          <w:rPr>
            <w:rStyle w:val="aff2"/>
            <w:lang w:val="en-US"/>
          </w:rPr>
          <w:t>ru</w:t>
        </w:r>
        <w:r w:rsidR="000F2D0C" w:rsidRPr="00397F0D">
          <w:rPr>
            <w:rStyle w:val="aff2"/>
          </w:rPr>
          <w:t>-</w:t>
        </w:r>
        <w:r w:rsidR="000F2D0C" w:rsidRPr="00397F0D">
          <w:rPr>
            <w:rStyle w:val="aff2"/>
            <w:lang w:val="en-US"/>
          </w:rPr>
          <w:t>ru</w:t>
        </w:r>
        <w:r w:rsidR="000F2D0C" w:rsidRPr="00397F0D">
          <w:rPr>
            <w:rStyle w:val="aff2"/>
          </w:rPr>
          <w:t>/</w:t>
        </w:r>
        <w:r w:rsidR="000F2D0C" w:rsidRPr="00397F0D">
          <w:rPr>
            <w:rStyle w:val="aff2"/>
            <w:lang w:val="en-US"/>
          </w:rPr>
          <w:t>library</w:t>
        </w:r>
        <w:r w:rsidR="000F2D0C" w:rsidRPr="00397F0D">
          <w:rPr>
            <w:rStyle w:val="aff2"/>
          </w:rPr>
          <w:t>/</w:t>
        </w:r>
        <w:r w:rsidR="000F2D0C" w:rsidRPr="00397F0D">
          <w:rPr>
            <w:rStyle w:val="aff2"/>
            <w:lang w:val="en-US"/>
          </w:rPr>
          <w:t>windows</w:t>
        </w:r>
        <w:r w:rsidR="000F2D0C" w:rsidRPr="00397F0D">
          <w:rPr>
            <w:rStyle w:val="aff2"/>
          </w:rPr>
          <w:t>/</w:t>
        </w:r>
        <w:r w:rsidR="000F2D0C" w:rsidRPr="00397F0D">
          <w:rPr>
            <w:rStyle w:val="aff2"/>
            <w:lang w:val="en-US"/>
          </w:rPr>
          <w:t>desktop</w:t>
        </w:r>
        <w:r w:rsidR="000F2D0C" w:rsidRPr="00397F0D">
          <w:rPr>
            <w:rStyle w:val="aff2"/>
          </w:rPr>
          <w:t>/</w:t>
        </w:r>
        <w:r w:rsidR="000F2D0C" w:rsidRPr="00397F0D">
          <w:rPr>
            <w:rStyle w:val="aff2"/>
            <w:lang w:val="en-US"/>
          </w:rPr>
          <w:t>aa</w:t>
        </w:r>
        <w:r w:rsidR="000F2D0C" w:rsidRPr="00397F0D">
          <w:rPr>
            <w:rStyle w:val="aff2"/>
          </w:rPr>
          <w:t>376391(</w:t>
        </w:r>
        <w:r w:rsidR="000F2D0C" w:rsidRPr="00397F0D">
          <w:rPr>
            <w:rStyle w:val="aff2"/>
            <w:lang w:val="en-US"/>
          </w:rPr>
          <w:t>v</w:t>
        </w:r>
        <w:r w:rsidR="000F2D0C" w:rsidRPr="00397F0D">
          <w:rPr>
            <w:rStyle w:val="aff2"/>
          </w:rPr>
          <w:t>=</w:t>
        </w:r>
        <w:r w:rsidR="000F2D0C" w:rsidRPr="00397F0D">
          <w:rPr>
            <w:rStyle w:val="aff2"/>
            <w:lang w:val="en-US"/>
          </w:rPr>
          <w:t>vs</w:t>
        </w:r>
        <w:r w:rsidR="000F2D0C" w:rsidRPr="00397F0D">
          <w:rPr>
            <w:rStyle w:val="aff2"/>
          </w:rPr>
          <w:t>.85).</w:t>
        </w:r>
        <w:r w:rsidR="000F2D0C" w:rsidRPr="00397F0D">
          <w:rPr>
            <w:rStyle w:val="aff2"/>
            <w:lang w:val="en-US"/>
          </w:rPr>
          <w:t>aspx</w:t>
        </w:r>
      </w:hyperlink>
    </w:p>
    <w:p w:rsidR="000F2D0C" w:rsidRPr="000F2D0C" w:rsidRDefault="000F2D0C" w:rsidP="000F2D0C">
      <w:pPr>
        <w:pStyle w:val="af3"/>
        <w:ind w:left="851" w:firstLine="0"/>
        <w:rPr>
          <w:rFonts w:cs="Times New Roman"/>
        </w:rPr>
      </w:pPr>
    </w:p>
    <w:p w:rsidR="00D27B12" w:rsidRDefault="00D27B12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2C02BA" w:rsidRDefault="002C02BA" w:rsidP="00022510">
      <w:pPr>
        <w:pStyle w:val="1"/>
        <w:numPr>
          <w:ilvl w:val="0"/>
          <w:numId w:val="0"/>
        </w:numPr>
        <w:ind w:left="993" w:hanging="426"/>
        <w:jc w:val="right"/>
      </w:pPr>
      <w:bookmarkStart w:id="22" w:name="_Toc462840460"/>
      <w:r>
        <w:lastRenderedPageBreak/>
        <w:t>Приложение</w:t>
      </w:r>
      <w:r w:rsidR="00B8290F" w:rsidRPr="00B8290F">
        <w:t xml:space="preserve"> </w:t>
      </w:r>
      <w:r w:rsidR="00B8290F">
        <w:t>А</w:t>
      </w:r>
      <w:bookmarkEnd w:id="22"/>
    </w:p>
    <w:p w:rsidR="00022510" w:rsidRPr="002D1FF3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2D1FF3">
        <w:rPr>
          <w:rFonts w:ascii="Courier New" w:eastAsia="Times New Roman" w:hAnsi="Courier New" w:cs="Courier New"/>
          <w:color w:val="333333"/>
          <w:sz w:val="16"/>
          <w:szCs w:val="16"/>
        </w:rPr>
        <w:t>[</w:t>
      </w:r>
    </w:p>
    <w:p w:rsidR="00022510" w:rsidRPr="002D1FF3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2D1FF3">
        <w:rPr>
          <w:rFonts w:ascii="Courier New" w:eastAsia="Times New Roman" w:hAnsi="Courier New" w:cs="Courier New"/>
          <w:color w:val="333333"/>
          <w:sz w:val="16"/>
          <w:szCs w:val="16"/>
        </w:rPr>
        <w:tab/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uuid</w:t>
      </w:r>
      <w:r w:rsidRPr="002D1FF3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</w:t>
      </w:r>
      <w:r w:rsidRPr="002D1FF3">
        <w:rPr>
          <w:rFonts w:ascii="Courier New" w:eastAsia="Times New Roman" w:hAnsi="Courier New" w:cs="Courier New"/>
          <w:color w:val="333333"/>
          <w:sz w:val="16"/>
          <w:szCs w:val="16"/>
        </w:rPr>
        <w:t>7084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abd</w:t>
      </w:r>
      <w:r w:rsidRPr="002D1FF3">
        <w:rPr>
          <w:rFonts w:ascii="Courier New" w:eastAsia="Times New Roman" w:hAnsi="Courier New" w:cs="Courier New"/>
          <w:color w:val="333333"/>
          <w:sz w:val="16"/>
          <w:szCs w:val="16"/>
        </w:rPr>
        <w:t>-</w:t>
      </w:r>
      <w:r w:rsidRPr="002D1FF3">
        <w:rPr>
          <w:rFonts w:ascii="Courier New" w:eastAsia="Times New Roman" w:hAnsi="Courier New" w:cs="Courier New"/>
          <w:b/>
          <w:bCs/>
          <w:color w:val="6600EE"/>
          <w:sz w:val="16"/>
          <w:szCs w:val="16"/>
        </w:rPr>
        <w:t>6</w:t>
      </w:r>
      <w:r w:rsidRPr="00022510">
        <w:rPr>
          <w:rFonts w:ascii="Courier New" w:eastAsia="Times New Roman" w:hAnsi="Courier New" w:cs="Courier New"/>
          <w:b/>
          <w:bCs/>
          <w:color w:val="6600EE"/>
          <w:sz w:val="16"/>
          <w:szCs w:val="16"/>
          <w:lang w:val="en-US"/>
        </w:rPr>
        <w:t>f</w:t>
      </w:r>
      <w:r w:rsidRPr="002D1FF3">
        <w:rPr>
          <w:rFonts w:ascii="Courier New" w:eastAsia="Times New Roman" w:hAnsi="Courier New" w:cs="Courier New"/>
          <w:b/>
          <w:bCs/>
          <w:color w:val="4400EE"/>
          <w:sz w:val="16"/>
          <w:szCs w:val="16"/>
        </w:rPr>
        <w:t>07</w:t>
      </w:r>
      <w:r w:rsidRPr="002D1FF3">
        <w:rPr>
          <w:rFonts w:ascii="Courier New" w:eastAsia="Times New Roman" w:hAnsi="Courier New" w:cs="Courier New"/>
          <w:color w:val="333333"/>
          <w:sz w:val="16"/>
          <w:szCs w:val="16"/>
        </w:rPr>
        <w:t>-</w:t>
      </w:r>
      <w:r w:rsidRPr="002D1FF3">
        <w:rPr>
          <w:rFonts w:ascii="Courier New" w:eastAsia="Times New Roman" w:hAnsi="Courier New" w:cs="Courier New"/>
          <w:b/>
          <w:bCs/>
          <w:color w:val="0000DD"/>
          <w:sz w:val="16"/>
          <w:szCs w:val="16"/>
        </w:rPr>
        <w:t>43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a</w:t>
      </w:r>
      <w:r w:rsidRPr="002D1FF3">
        <w:rPr>
          <w:rFonts w:ascii="Courier New" w:eastAsia="Times New Roman" w:hAnsi="Courier New" w:cs="Courier New"/>
          <w:color w:val="333333"/>
          <w:sz w:val="16"/>
          <w:szCs w:val="16"/>
        </w:rPr>
        <w:t>0-</w:t>
      </w:r>
      <w:r w:rsidRPr="002D1FF3">
        <w:rPr>
          <w:rFonts w:ascii="Courier New" w:eastAsia="Times New Roman" w:hAnsi="Courier New" w:cs="Courier New"/>
          <w:b/>
          <w:bCs/>
          <w:color w:val="0000DD"/>
          <w:sz w:val="16"/>
          <w:szCs w:val="16"/>
        </w:rPr>
        <w:t>9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ca</w:t>
      </w:r>
      <w:r w:rsidRPr="002D1FF3">
        <w:rPr>
          <w:rFonts w:ascii="Courier New" w:eastAsia="Times New Roman" w:hAnsi="Courier New" w:cs="Courier New"/>
          <w:color w:val="333333"/>
          <w:sz w:val="16"/>
          <w:szCs w:val="16"/>
        </w:rPr>
        <w:t>8-</w:t>
      </w:r>
      <w:r w:rsidRPr="002D1FF3">
        <w:rPr>
          <w:rFonts w:ascii="Courier New" w:eastAsia="Times New Roman" w:hAnsi="Courier New" w:cs="Courier New"/>
          <w:b/>
          <w:bCs/>
          <w:color w:val="0000DD"/>
          <w:sz w:val="16"/>
          <w:szCs w:val="16"/>
        </w:rPr>
        <w:t>544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db</w:t>
      </w:r>
      <w:r w:rsidRPr="002D1FF3">
        <w:rPr>
          <w:rFonts w:ascii="Courier New" w:eastAsia="Times New Roman" w:hAnsi="Courier New" w:cs="Courier New"/>
          <w:color w:val="333333"/>
          <w:sz w:val="16"/>
          <w:szCs w:val="16"/>
        </w:rPr>
        <w:t>30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fc</w:t>
      </w:r>
      <w:r w:rsidRPr="002D1FF3">
        <w:rPr>
          <w:rFonts w:ascii="Courier New" w:eastAsia="Times New Roman" w:hAnsi="Courier New" w:cs="Courier New"/>
          <w:color w:val="333333"/>
          <w:sz w:val="16"/>
          <w:szCs w:val="16"/>
        </w:rPr>
        <w:t>176),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D1FF3">
        <w:rPr>
          <w:rFonts w:ascii="Courier New" w:eastAsia="Times New Roman" w:hAnsi="Courier New" w:cs="Courier New"/>
          <w:color w:val="333333"/>
          <w:sz w:val="16"/>
          <w:szCs w:val="16"/>
        </w:rPr>
        <w:tab/>
      </w:r>
      <w:r w:rsidRPr="00022510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This is version 1.0 of this interface.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version(</w:t>
      </w:r>
      <w:r w:rsidRPr="00022510">
        <w:rPr>
          <w:rFonts w:ascii="Courier New" w:eastAsia="Times New Roman" w:hAnsi="Courier New" w:cs="Courier New"/>
          <w:b/>
          <w:bCs/>
          <w:color w:val="6600EE"/>
          <w:sz w:val="16"/>
          <w:szCs w:val="16"/>
          <w:lang w:val="en-US"/>
        </w:rPr>
        <w:t>1.0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),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22510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This interface will use an implicit binding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22510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handle named hExample1Binding.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implicit_handle(</w:t>
      </w:r>
      <w:r w:rsidRPr="00022510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handle_t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hExample1Binding)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interface Example1 </w:t>
      </w:r>
      <w:r w:rsidRPr="00022510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The interface is named Example1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22510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A function that takes a zero-terminated string.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22510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LogIn(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[in, string] </w:t>
      </w:r>
      <w:r w:rsidRPr="00022510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const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22510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login,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[in, string] </w:t>
      </w:r>
      <w:r w:rsidRPr="00022510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const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22510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password);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22510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22510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LogOut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();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22510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22510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CreateFileJP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[in, string] </w:t>
      </w:r>
      <w:r w:rsidRPr="00022510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const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22510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file_name);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22510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22510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OpenFileJP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[in, string] </w:t>
      </w:r>
      <w:r w:rsidRPr="00022510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const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22510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file_name);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22510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22510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Delete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[in, string] </w:t>
      </w:r>
      <w:r w:rsidRPr="00022510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const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22510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file_name);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22510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22510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Download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[out] </w:t>
      </w:r>
      <w:r w:rsidRPr="00022510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buffer);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22510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22510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Upload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</w:p>
    <w:p w:rsidR="00022510" w:rsidRPr="00022510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[in] </w:t>
      </w:r>
      <w:r w:rsidRPr="00022510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buffer,</w:t>
      </w:r>
    </w:p>
    <w:p w:rsidR="00022510" w:rsidRPr="002D1FF3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02251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2D1FF3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[in] </w:t>
      </w:r>
      <w:r w:rsidRPr="002D1FF3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r w:rsidRPr="002D1FF3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type);</w:t>
      </w:r>
    </w:p>
    <w:p w:rsidR="00022510" w:rsidRPr="002D1FF3" w:rsidRDefault="00022510" w:rsidP="000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2D1FF3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E216D2" w:rsidRPr="002D1FF3" w:rsidRDefault="00E216D2" w:rsidP="00E216D2">
      <w:pPr>
        <w:rPr>
          <w:lang w:val="en-US"/>
        </w:rPr>
      </w:pPr>
    </w:p>
    <w:p w:rsidR="00022510" w:rsidRPr="002D1FF3" w:rsidRDefault="00022510" w:rsidP="007E1A39">
      <w:pPr>
        <w:pStyle w:val="1"/>
        <w:numPr>
          <w:ilvl w:val="0"/>
          <w:numId w:val="0"/>
        </w:numPr>
        <w:ind w:left="993" w:hanging="426"/>
        <w:jc w:val="center"/>
        <w:rPr>
          <w:lang w:val="en-US"/>
        </w:rPr>
      </w:pPr>
      <w:bookmarkStart w:id="23" w:name="_Toc462840461"/>
      <w:r w:rsidRPr="002D1FF3">
        <w:rPr>
          <w:lang w:val="en-US"/>
        </w:rPr>
        <w:br w:type="page"/>
      </w:r>
    </w:p>
    <w:p w:rsidR="002C02BA" w:rsidRPr="00022510" w:rsidRDefault="00E216D2" w:rsidP="00022510">
      <w:pPr>
        <w:pStyle w:val="1"/>
        <w:numPr>
          <w:ilvl w:val="0"/>
          <w:numId w:val="0"/>
        </w:numPr>
        <w:ind w:left="993" w:hanging="426"/>
        <w:jc w:val="right"/>
        <w:rPr>
          <w:lang w:val="en-US"/>
        </w:rPr>
      </w:pPr>
      <w:r>
        <w:lastRenderedPageBreak/>
        <w:t>Приложение</w:t>
      </w:r>
      <w:r w:rsidRPr="00022510">
        <w:rPr>
          <w:lang w:val="en-US"/>
        </w:rPr>
        <w:t xml:space="preserve"> </w:t>
      </w:r>
      <w:r>
        <w:t>Б</w:t>
      </w:r>
      <w:bookmarkEnd w:id="23"/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>// File Example1Server.cpp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557799"/>
          <w:sz w:val="16"/>
          <w:szCs w:val="16"/>
          <w:lang w:val="en-US"/>
        </w:rPr>
        <w:t>#include &lt;iostream&gt;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557799"/>
          <w:sz w:val="16"/>
          <w:szCs w:val="16"/>
          <w:lang w:val="en-US"/>
        </w:rPr>
        <w:t>#include "Example1.h"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557799"/>
          <w:sz w:val="16"/>
          <w:szCs w:val="16"/>
          <w:lang w:val="en-US"/>
        </w:rPr>
        <w:t>#include &lt;Windows.h&gt;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557799"/>
          <w:sz w:val="16"/>
          <w:szCs w:val="16"/>
          <w:lang w:val="en-US"/>
        </w:rPr>
        <w:t>#include &lt;stdio.h&gt;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557799"/>
          <w:sz w:val="16"/>
          <w:szCs w:val="16"/>
          <w:lang w:val="en-US"/>
        </w:rPr>
        <w:t>#include &lt;windows.h&gt;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557799"/>
          <w:sz w:val="16"/>
          <w:szCs w:val="16"/>
          <w:lang w:val="en-US"/>
        </w:rPr>
        <w:t>#include &lt;tchar.h&gt;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557799"/>
          <w:sz w:val="16"/>
          <w:szCs w:val="16"/>
          <w:lang w:val="en-US"/>
        </w:rPr>
        <w:t>#include "accctrl.h"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557799"/>
          <w:sz w:val="16"/>
          <w:szCs w:val="16"/>
          <w:lang w:val="en-US"/>
        </w:rPr>
        <w:t>#include "aclapi.h"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 xml:space="preserve"> * </w:t>
      </w:r>
      <w:r w:rsidRPr="00022510">
        <w:rPr>
          <w:b/>
          <w:bCs/>
          <w:color w:val="0066BB"/>
          <w:sz w:val="16"/>
          <w:szCs w:val="16"/>
          <w:lang w:val="en-US"/>
        </w:rPr>
        <w:t>get_owner</w:t>
      </w:r>
      <w:r w:rsidRPr="00022510">
        <w:rPr>
          <w:color w:val="333333"/>
          <w:sz w:val="16"/>
          <w:szCs w:val="16"/>
          <w:lang w:val="en-US"/>
        </w:rPr>
        <w:t>(</w:t>
      </w:r>
      <w:r w:rsidRPr="00022510">
        <w:rPr>
          <w:b/>
          <w:bCs/>
          <w:color w:val="008800"/>
          <w:sz w:val="16"/>
          <w:szCs w:val="16"/>
          <w:lang w:val="en-US"/>
        </w:rPr>
        <w:t>const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 xml:space="preserve"> * file_name);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bool</w:t>
      </w:r>
      <w:r w:rsidRPr="00022510">
        <w:rPr>
          <w:color w:val="333333"/>
          <w:sz w:val="16"/>
          <w:szCs w:val="16"/>
          <w:lang w:val="en-US"/>
        </w:rPr>
        <w:t xml:space="preserve"> login_status = </w:t>
      </w:r>
      <w:r w:rsidRPr="00022510">
        <w:rPr>
          <w:color w:val="007020"/>
          <w:sz w:val="16"/>
          <w:szCs w:val="16"/>
          <w:lang w:val="en-US"/>
        </w:rPr>
        <w:t>false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 xml:space="preserve"> login_actual[</w:t>
      </w:r>
      <w:r w:rsidRPr="00022510">
        <w:rPr>
          <w:b/>
          <w:bCs/>
          <w:color w:val="0000DD"/>
          <w:sz w:val="16"/>
          <w:szCs w:val="16"/>
          <w:lang w:val="en-US"/>
        </w:rPr>
        <w:t>256</w:t>
      </w:r>
      <w:r w:rsidRPr="00022510">
        <w:rPr>
          <w:color w:val="333333"/>
          <w:sz w:val="16"/>
          <w:szCs w:val="16"/>
          <w:lang w:val="en-US"/>
        </w:rPr>
        <w:t xml:space="preserve">] =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""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 xml:space="preserve"> * opened_file[</w:t>
      </w:r>
      <w:r w:rsidRPr="00022510">
        <w:rPr>
          <w:b/>
          <w:bCs/>
          <w:color w:val="0000DD"/>
          <w:sz w:val="16"/>
          <w:szCs w:val="16"/>
          <w:lang w:val="en-US"/>
        </w:rPr>
        <w:t>256</w:t>
      </w:r>
      <w:r w:rsidRPr="00022510">
        <w:rPr>
          <w:color w:val="333333"/>
          <w:sz w:val="16"/>
          <w:szCs w:val="16"/>
          <w:lang w:val="en-US"/>
        </w:rPr>
        <w:t>];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FILE</w:t>
      </w:r>
      <w:r w:rsidRPr="00022510">
        <w:rPr>
          <w:color w:val="333333"/>
          <w:sz w:val="16"/>
          <w:szCs w:val="16"/>
          <w:lang w:val="en-US"/>
        </w:rPr>
        <w:t xml:space="preserve"> *filik =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 xml:space="preserve"> download_size;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66BB"/>
          <w:sz w:val="16"/>
          <w:szCs w:val="16"/>
          <w:lang w:val="en-US"/>
        </w:rPr>
        <w:t>LogIn</w:t>
      </w:r>
      <w:r w:rsidRPr="00022510">
        <w:rPr>
          <w:color w:val="333333"/>
          <w:sz w:val="16"/>
          <w:szCs w:val="16"/>
          <w:lang w:val="en-US"/>
        </w:rPr>
        <w:t>(</w:t>
      </w:r>
      <w:r w:rsidRPr="00022510">
        <w:rPr>
          <w:b/>
          <w:bCs/>
          <w:color w:val="008800"/>
          <w:sz w:val="16"/>
          <w:szCs w:val="16"/>
          <w:lang w:val="en-US"/>
        </w:rPr>
        <w:t>const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 xml:space="preserve"> * login, </w:t>
      </w:r>
      <w:r w:rsidRPr="00022510">
        <w:rPr>
          <w:b/>
          <w:bCs/>
          <w:color w:val="008800"/>
          <w:sz w:val="16"/>
          <w:szCs w:val="16"/>
          <w:lang w:val="en-US"/>
        </w:rPr>
        <w:t>const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 xml:space="preserve"> * password)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{  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std::cout &lt;&lt; login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 logged in"</w:t>
      </w:r>
      <w:r w:rsidRPr="00022510">
        <w:rPr>
          <w:color w:val="333333"/>
          <w:sz w:val="16"/>
          <w:szCs w:val="16"/>
          <w:lang w:val="en-US"/>
        </w:rPr>
        <w:t xml:space="preserve"> &lt;&lt;login_status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(login_status == </w:t>
      </w:r>
      <w:r w:rsidRPr="00022510">
        <w:rPr>
          <w:color w:val="007020"/>
          <w:sz w:val="16"/>
          <w:szCs w:val="16"/>
          <w:lang w:val="en-US"/>
        </w:rPr>
        <w:t>true</w:t>
      </w:r>
      <w:r w:rsidRPr="00022510">
        <w:rPr>
          <w:color w:val="333333"/>
          <w:sz w:val="16"/>
          <w:szCs w:val="16"/>
          <w:lang w:val="en-US"/>
        </w:rPr>
        <w:t xml:space="preserve">)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-</w:t>
      </w:r>
      <w:r w:rsidRPr="00022510">
        <w:rPr>
          <w:b/>
          <w:bCs/>
          <w:color w:val="0000DD"/>
          <w:sz w:val="16"/>
          <w:szCs w:val="16"/>
          <w:lang w:val="en-US"/>
        </w:rPr>
        <w:t>1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BOOL status;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HANDLE token;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status = LogonUser(login, </w:t>
      </w:r>
      <w:r w:rsidRPr="00022510">
        <w:rPr>
          <w:color w:val="888888"/>
          <w:sz w:val="16"/>
          <w:szCs w:val="16"/>
          <w:lang w:val="en-US"/>
        </w:rPr>
        <w:t xml:space="preserve">//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"."</w:t>
      </w:r>
      <w:r w:rsidRPr="00022510">
        <w:rPr>
          <w:color w:val="333333"/>
          <w:sz w:val="16"/>
          <w:szCs w:val="16"/>
          <w:lang w:val="en-US"/>
        </w:rPr>
        <w:t xml:space="preserve">,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password, </w:t>
      </w:r>
      <w:r w:rsidRPr="00022510">
        <w:rPr>
          <w:color w:val="888888"/>
          <w:sz w:val="16"/>
          <w:szCs w:val="16"/>
          <w:lang w:val="en-US"/>
        </w:rPr>
        <w:t xml:space="preserve">//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LOGON32_LOGON_NETWORK,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LOGON32_PROVIDER_DEFAULT,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&amp;token);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(!status)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"LogonUser error: "</w:t>
      </w:r>
      <w:r w:rsidRPr="00022510">
        <w:rPr>
          <w:color w:val="333333"/>
          <w:sz w:val="16"/>
          <w:szCs w:val="16"/>
          <w:lang w:val="en-US"/>
        </w:rPr>
        <w:t xml:space="preserve"> &lt;&lt; GetLastError()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GetLastError();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status = ImpersonateLoggedOnUser(token);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(!status)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"Impersonation error: "</w:t>
      </w:r>
      <w:r w:rsidRPr="00022510">
        <w:rPr>
          <w:color w:val="333333"/>
          <w:sz w:val="16"/>
          <w:szCs w:val="16"/>
          <w:lang w:val="en-US"/>
        </w:rPr>
        <w:t xml:space="preserve"> &lt;&lt; GetLastError()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GetLastError();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login_status = </w:t>
      </w:r>
      <w:r w:rsidRPr="00022510">
        <w:rPr>
          <w:color w:val="007020"/>
          <w:sz w:val="16"/>
          <w:szCs w:val="16"/>
          <w:lang w:val="en-US"/>
        </w:rPr>
        <w:t>true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strcpy(login_actual,login);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66BB"/>
          <w:sz w:val="16"/>
          <w:szCs w:val="16"/>
          <w:lang w:val="en-US"/>
        </w:rPr>
        <w:t>LogOut</w:t>
      </w:r>
      <w:r w:rsidRPr="00022510">
        <w:rPr>
          <w:color w:val="333333"/>
          <w:sz w:val="16"/>
          <w:szCs w:val="16"/>
          <w:lang w:val="en-US"/>
        </w:rPr>
        <w:t>()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BOOL status;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status = RevertToSelf();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(!status)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"RevertingToSelf error: "</w:t>
      </w:r>
      <w:r w:rsidRPr="00022510">
        <w:rPr>
          <w:color w:val="333333"/>
          <w:sz w:val="16"/>
          <w:szCs w:val="16"/>
          <w:lang w:val="en-US"/>
        </w:rPr>
        <w:t xml:space="preserve"> &lt;&lt; GetLastError()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GetLastError();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std::cout &lt;&lt; login_actual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 logged out!"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login_status = </w:t>
      </w:r>
      <w:r w:rsidRPr="00022510">
        <w:rPr>
          <w:color w:val="007020"/>
          <w:sz w:val="16"/>
          <w:szCs w:val="16"/>
          <w:lang w:val="en-US"/>
        </w:rPr>
        <w:t>false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strcpy(login_actual,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""</w:t>
      </w:r>
      <w:r w:rsidRPr="00022510">
        <w:rPr>
          <w:color w:val="333333"/>
          <w:sz w:val="16"/>
          <w:szCs w:val="16"/>
          <w:lang w:val="en-US"/>
        </w:rPr>
        <w:t>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66BB"/>
          <w:sz w:val="16"/>
          <w:szCs w:val="16"/>
          <w:lang w:val="en-US"/>
        </w:rPr>
        <w:t>CreateFileJP</w:t>
      </w:r>
      <w:r w:rsidRPr="00022510">
        <w:rPr>
          <w:color w:val="333333"/>
          <w:sz w:val="16"/>
          <w:szCs w:val="16"/>
          <w:lang w:val="en-US"/>
        </w:rPr>
        <w:t>(</w:t>
      </w:r>
      <w:r w:rsidRPr="00022510">
        <w:rPr>
          <w:b/>
          <w:bCs/>
          <w:color w:val="008800"/>
          <w:sz w:val="16"/>
          <w:szCs w:val="16"/>
          <w:lang w:val="en-US"/>
        </w:rPr>
        <w:t>const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 xml:space="preserve"> * file_name)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"Creating file JP"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(login_status == </w:t>
      </w:r>
      <w:r w:rsidRPr="00022510">
        <w:rPr>
          <w:color w:val="007020"/>
          <w:sz w:val="16"/>
          <w:szCs w:val="16"/>
          <w:lang w:val="en-US"/>
        </w:rPr>
        <w:t>false</w:t>
      </w:r>
      <w:r w:rsidRPr="00022510">
        <w:rPr>
          <w:color w:val="333333"/>
          <w:sz w:val="16"/>
          <w:szCs w:val="16"/>
          <w:lang w:val="en-US"/>
        </w:rPr>
        <w:t xml:space="preserve">)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-</w:t>
      </w:r>
      <w:r w:rsidRPr="00022510">
        <w:rPr>
          <w:b/>
          <w:bCs/>
          <w:color w:val="0000DD"/>
          <w:sz w:val="16"/>
          <w:szCs w:val="16"/>
          <w:lang w:val="en-US"/>
        </w:rPr>
        <w:t>1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333399"/>
          <w:sz w:val="16"/>
          <w:szCs w:val="16"/>
          <w:lang w:val="en-US"/>
        </w:rPr>
        <w:t>FILE</w:t>
      </w:r>
      <w:r w:rsidRPr="00022510">
        <w:rPr>
          <w:color w:val="333333"/>
          <w:sz w:val="16"/>
          <w:szCs w:val="16"/>
          <w:lang w:val="en-US"/>
        </w:rPr>
        <w:t xml:space="preserve"> *f;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f = fopen( file_name,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"rb"</w:t>
      </w:r>
      <w:r w:rsidRPr="00022510">
        <w:rPr>
          <w:color w:val="333333"/>
          <w:sz w:val="16"/>
          <w:szCs w:val="16"/>
          <w:lang w:val="en-US"/>
        </w:rPr>
        <w:t xml:space="preserve"> 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 f !=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 xml:space="preserve"> 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"file exists"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fclose( f 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-</w:t>
      </w:r>
      <w:r w:rsidRPr="00022510">
        <w:rPr>
          <w:b/>
          <w:bCs/>
          <w:color w:val="0000DD"/>
          <w:sz w:val="16"/>
          <w:szCs w:val="16"/>
          <w:lang w:val="en-US"/>
        </w:rPr>
        <w:t>1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"file_not_exist"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color w:val="888888"/>
          <w:sz w:val="16"/>
          <w:szCs w:val="16"/>
          <w:lang w:val="en-US"/>
        </w:rPr>
        <w:t>//fclose( f 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filik = fopen(file_name,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"wb"</w:t>
      </w:r>
      <w:r w:rsidRPr="00022510">
        <w:rPr>
          <w:color w:val="333333"/>
          <w:sz w:val="16"/>
          <w:szCs w:val="16"/>
          <w:lang w:val="en-US"/>
        </w:rPr>
        <w:t>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</w:rPr>
        <w:t>if</w:t>
      </w:r>
      <w:r w:rsidRPr="00022510">
        <w:rPr>
          <w:color w:val="333333"/>
          <w:sz w:val="16"/>
          <w:szCs w:val="16"/>
        </w:rPr>
        <w:t xml:space="preserve"> (!filik) </w:t>
      </w:r>
      <w:r w:rsidRPr="00022510">
        <w:rPr>
          <w:color w:val="888888"/>
          <w:sz w:val="16"/>
          <w:szCs w:val="16"/>
        </w:rPr>
        <w:t>// если есть доступ к файлу,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</w:rPr>
        <w:t xml:space="preserve">    </w:t>
      </w: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-</w:t>
      </w:r>
      <w:r w:rsidRPr="00022510">
        <w:rPr>
          <w:b/>
          <w:bCs/>
          <w:color w:val="0000DD"/>
          <w:sz w:val="16"/>
          <w:szCs w:val="16"/>
          <w:lang w:val="en-US"/>
        </w:rPr>
        <w:t>1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color w:val="888888"/>
          <w:sz w:val="16"/>
          <w:szCs w:val="16"/>
          <w:lang w:val="en-US"/>
        </w:rPr>
        <w:t>//fclose(opened_file);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66BB"/>
          <w:sz w:val="16"/>
          <w:szCs w:val="16"/>
          <w:lang w:val="en-US"/>
        </w:rPr>
        <w:t>OpenFileJP</w:t>
      </w:r>
      <w:r w:rsidRPr="00022510">
        <w:rPr>
          <w:color w:val="333333"/>
          <w:sz w:val="16"/>
          <w:szCs w:val="16"/>
          <w:lang w:val="en-US"/>
        </w:rPr>
        <w:t>(</w:t>
      </w:r>
      <w:r w:rsidRPr="00022510">
        <w:rPr>
          <w:b/>
          <w:bCs/>
          <w:color w:val="008800"/>
          <w:sz w:val="16"/>
          <w:szCs w:val="16"/>
          <w:lang w:val="en-US"/>
        </w:rPr>
        <w:t>const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 xml:space="preserve"> * file_name)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(login_status == </w:t>
      </w:r>
      <w:r w:rsidRPr="00022510">
        <w:rPr>
          <w:color w:val="007020"/>
          <w:sz w:val="16"/>
          <w:szCs w:val="16"/>
          <w:lang w:val="en-US"/>
        </w:rPr>
        <w:t>false</w:t>
      </w:r>
      <w:r w:rsidRPr="00022510">
        <w:rPr>
          <w:color w:val="333333"/>
          <w:sz w:val="16"/>
          <w:szCs w:val="16"/>
          <w:lang w:val="en-US"/>
        </w:rPr>
        <w:t xml:space="preserve">)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-</w:t>
      </w:r>
      <w:r w:rsidRPr="00022510">
        <w:rPr>
          <w:b/>
          <w:bCs/>
          <w:color w:val="0000DD"/>
          <w:sz w:val="16"/>
          <w:szCs w:val="16"/>
          <w:lang w:val="en-US"/>
        </w:rPr>
        <w:t>1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filik = fopen( file_name,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"rb"</w:t>
      </w:r>
      <w:r w:rsidRPr="00022510">
        <w:rPr>
          <w:color w:val="333333"/>
          <w:sz w:val="16"/>
          <w:szCs w:val="16"/>
          <w:lang w:val="en-US"/>
        </w:rPr>
        <w:t xml:space="preserve"> 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 filik !=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 xml:space="preserve"> 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"file exists"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color w:val="333333"/>
          <w:sz w:val="16"/>
          <w:szCs w:val="16"/>
        </w:rPr>
        <w:t xml:space="preserve">fseek(filik, </w:t>
      </w:r>
      <w:r w:rsidRPr="00022510">
        <w:rPr>
          <w:b/>
          <w:bCs/>
          <w:color w:val="0000DD"/>
          <w:sz w:val="16"/>
          <w:szCs w:val="16"/>
        </w:rPr>
        <w:t>0</w:t>
      </w:r>
      <w:r w:rsidRPr="00022510">
        <w:rPr>
          <w:color w:val="333333"/>
          <w:sz w:val="16"/>
          <w:szCs w:val="16"/>
        </w:rPr>
        <w:t>, SEEK_END);</w:t>
      </w:r>
      <w:r w:rsidRPr="00022510">
        <w:rPr>
          <w:color w:val="888888"/>
          <w:sz w:val="16"/>
          <w:szCs w:val="16"/>
        </w:rPr>
        <w:t>//перемещает указатель, соответствующий потоку hFile, на новое место расположения отстоящее от SEEK_END на 0 байтов.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</w:rPr>
        <w:t xml:space="preserve">        </w:t>
      </w:r>
      <w:r w:rsidRPr="00022510">
        <w:rPr>
          <w:color w:val="333333"/>
          <w:sz w:val="16"/>
          <w:szCs w:val="16"/>
          <w:lang w:val="en-US"/>
        </w:rPr>
        <w:t>download_size = ftell(filik);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color w:val="888888"/>
          <w:sz w:val="16"/>
          <w:szCs w:val="16"/>
          <w:lang w:val="en-US"/>
        </w:rPr>
        <w:t>//if (file_size == -1) return -4;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fseek(filik,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, SEEK_SET);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"file_not_exist"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fclose( filik 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-</w:t>
      </w:r>
      <w:r w:rsidRPr="00022510">
        <w:rPr>
          <w:b/>
          <w:bCs/>
          <w:color w:val="0000DD"/>
          <w:sz w:val="16"/>
          <w:szCs w:val="16"/>
          <w:lang w:val="en-US"/>
        </w:rPr>
        <w:t>1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color w:val="888888"/>
          <w:sz w:val="16"/>
          <w:szCs w:val="16"/>
          <w:lang w:val="en-US"/>
        </w:rPr>
        <w:t>//fclose( f 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color w:val="888888"/>
          <w:sz w:val="16"/>
          <w:szCs w:val="16"/>
          <w:lang w:val="en-US"/>
        </w:rPr>
        <w:t>//fclose(opened_file);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66BB"/>
          <w:sz w:val="16"/>
          <w:szCs w:val="16"/>
          <w:lang w:val="en-US"/>
        </w:rPr>
        <w:t>Upload</w:t>
      </w:r>
      <w:r w:rsidRPr="00022510">
        <w:rPr>
          <w:color w:val="333333"/>
          <w:sz w:val="16"/>
          <w:szCs w:val="16"/>
          <w:lang w:val="en-US"/>
        </w:rPr>
        <w:t>(</w:t>
      </w: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 xml:space="preserve"> buffer,</w:t>
      </w: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 xml:space="preserve"> type)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{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</w:t>
      </w:r>
      <w:r w:rsidRPr="00022510">
        <w:rPr>
          <w:color w:val="888888"/>
          <w:sz w:val="16"/>
          <w:szCs w:val="16"/>
          <w:lang w:val="en-US"/>
        </w:rPr>
        <w:t xml:space="preserve">/*FILE *out;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 xml:space="preserve">  out = fopen((char*)file_name,"ab");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 xml:space="preserve">  fwrite(buffer,sizeof(char),size,out);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 xml:space="preserve">  fclose(out);*/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</w:t>
      </w:r>
      <w:r w:rsidRPr="00022510">
        <w:rPr>
          <w:color w:val="888888"/>
          <w:sz w:val="16"/>
          <w:szCs w:val="16"/>
          <w:lang w:val="en-US"/>
        </w:rPr>
        <w:t>//FILE *hFile;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</w:t>
      </w:r>
      <w:r w:rsidRPr="00022510">
        <w:rPr>
          <w:color w:val="888888"/>
          <w:sz w:val="16"/>
          <w:szCs w:val="16"/>
          <w:lang w:val="en-US"/>
        </w:rPr>
        <w:t xml:space="preserve">//fopen_s(&amp;filik, (char *)buffer, "ab");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</w:t>
      </w:r>
      <w:r w:rsidRPr="00022510">
        <w:rPr>
          <w:color w:val="888888"/>
          <w:sz w:val="16"/>
          <w:szCs w:val="16"/>
          <w:lang w:val="en-US"/>
        </w:rPr>
        <w:t>//printf("%x", buffer);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</w:t>
      </w:r>
      <w:r w:rsidRPr="00022510">
        <w:rPr>
          <w:color w:val="888888"/>
          <w:sz w:val="16"/>
          <w:szCs w:val="16"/>
          <w:lang w:val="en-US"/>
        </w:rPr>
        <w:t>/*for (int i = 0; i &lt; size; i++)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 xml:space="preserve">    fprintf(hFile, "%c", buffer[i]);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 xml:space="preserve">  fclose(hFile); */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(type == </w:t>
      </w:r>
      <w:r w:rsidRPr="00022510">
        <w:rPr>
          <w:b/>
          <w:bCs/>
          <w:color w:val="0000DD"/>
          <w:sz w:val="16"/>
          <w:szCs w:val="16"/>
          <w:lang w:val="en-US"/>
        </w:rPr>
        <w:t>2</w:t>
      </w:r>
      <w:r w:rsidRPr="00022510">
        <w:rPr>
          <w:color w:val="333333"/>
          <w:sz w:val="16"/>
          <w:szCs w:val="16"/>
          <w:lang w:val="en-US"/>
        </w:rPr>
        <w:t xml:space="preserve">)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fclose(filik);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fputc(buffer, filik);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 xml:space="preserve">;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 xml:space="preserve"> * </w:t>
      </w:r>
      <w:r w:rsidRPr="00022510">
        <w:rPr>
          <w:b/>
          <w:bCs/>
          <w:color w:val="0066BB"/>
          <w:sz w:val="16"/>
          <w:szCs w:val="16"/>
          <w:lang w:val="en-US"/>
        </w:rPr>
        <w:t>get_owner</w:t>
      </w:r>
      <w:r w:rsidRPr="00022510">
        <w:rPr>
          <w:color w:val="333333"/>
          <w:sz w:val="16"/>
          <w:szCs w:val="16"/>
          <w:lang w:val="en-US"/>
        </w:rPr>
        <w:t>(</w:t>
      </w:r>
      <w:r w:rsidRPr="00022510">
        <w:rPr>
          <w:b/>
          <w:bCs/>
          <w:color w:val="008800"/>
          <w:sz w:val="16"/>
          <w:szCs w:val="16"/>
          <w:lang w:val="en-US"/>
        </w:rPr>
        <w:t>const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 xml:space="preserve"> * file_name)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DWORD dwRtnCode 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PSID pSidOwner =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BOOL bRtnBool = TRUE;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LPTSTR AcctName =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LPTSTR DomainName =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DWORD dwAcctName = </w:t>
      </w:r>
      <w:r w:rsidRPr="00022510">
        <w:rPr>
          <w:b/>
          <w:bCs/>
          <w:color w:val="0000DD"/>
          <w:sz w:val="16"/>
          <w:szCs w:val="16"/>
          <w:lang w:val="en-US"/>
        </w:rPr>
        <w:t>1</w:t>
      </w:r>
      <w:r w:rsidRPr="00022510">
        <w:rPr>
          <w:color w:val="333333"/>
          <w:sz w:val="16"/>
          <w:szCs w:val="16"/>
          <w:lang w:val="en-US"/>
        </w:rPr>
        <w:t xml:space="preserve">, dwDomainName = </w:t>
      </w:r>
      <w:r w:rsidRPr="00022510">
        <w:rPr>
          <w:b/>
          <w:bCs/>
          <w:color w:val="0000DD"/>
          <w:sz w:val="16"/>
          <w:szCs w:val="16"/>
          <w:lang w:val="en-US"/>
        </w:rPr>
        <w:t>1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SID_NAME_USE eUse = SidTypeUnknown;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HANDLE hFile;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PSECURITY_DESCRIPTOR pSD =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color w:val="888888"/>
          <w:sz w:val="16"/>
          <w:szCs w:val="16"/>
          <w:lang w:val="en-US"/>
        </w:rPr>
        <w:t>// Get the handle of the file object.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hFile = CreateFile(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TEXT(file_name),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GENERIC_READ,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FILE_SHARE_READ,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OPEN_EXISTING,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SECURITY_ANONYMOUS,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color w:val="888888"/>
          <w:sz w:val="16"/>
          <w:szCs w:val="16"/>
          <w:lang w:val="en-US"/>
        </w:rPr>
        <w:t>// Check GetLastError for CreateFile error code.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(hFile == INVALID_HANDLE_VALUE)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DWORD dwErrorCode 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dwErrorCode = GetLastError();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_tprintf(TEXT(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"CreateFile error = %d</w:t>
      </w:r>
      <w:r w:rsidRPr="00022510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022510">
        <w:rPr>
          <w:color w:val="333333"/>
          <w:sz w:val="16"/>
          <w:szCs w:val="16"/>
          <w:lang w:val="en-US"/>
        </w:rPr>
        <w:t>), dwErrorCode);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color w:val="888888"/>
          <w:sz w:val="16"/>
          <w:szCs w:val="16"/>
          <w:lang w:val="en-US"/>
        </w:rPr>
        <w:t>// Get the owner SID of the file.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dwRtnCode = GetSecurityInfo(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hFile,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SE_FILE_OBJECT,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OWNER_SECURITY_INFORMATION,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&amp;pSidOwner,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&amp;pSD);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CloseHandle(hFile);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color w:val="888888"/>
          <w:sz w:val="16"/>
          <w:szCs w:val="16"/>
          <w:lang w:val="en-US"/>
        </w:rPr>
        <w:t>// Check GetLastError for GetSecurityInfo error condition.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(dwRtnCode != ERROR_SUCCESS)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DWORD dwErrorCode 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dwErrorCode = GetLastError();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_tprintf(TEXT(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"GetSecurityInfo error = %d</w:t>
      </w:r>
      <w:r w:rsidRPr="00022510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022510">
        <w:rPr>
          <w:color w:val="333333"/>
          <w:sz w:val="16"/>
          <w:szCs w:val="16"/>
          <w:lang w:val="en-US"/>
        </w:rPr>
        <w:t>), dwErrorCode);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color w:val="888888"/>
          <w:sz w:val="16"/>
          <w:szCs w:val="16"/>
          <w:lang w:val="en-US"/>
        </w:rPr>
        <w:t>// First call to LookupAccountSid to get the buffer sizes.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bRtnBool = LookupAccountSid(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 xml:space="preserve">,           </w:t>
      </w:r>
      <w:r w:rsidRPr="00022510">
        <w:rPr>
          <w:color w:val="888888"/>
          <w:sz w:val="16"/>
          <w:szCs w:val="16"/>
          <w:lang w:val="en-US"/>
        </w:rPr>
        <w:t>// local computer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pSidOwner,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AcctName,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(LPDWORD)&amp;dwAcctName,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DomainName,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(LPDWORD)&amp;dwDomainName,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&amp;eUse);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color w:val="888888"/>
          <w:sz w:val="16"/>
          <w:szCs w:val="16"/>
          <w:lang w:val="en-US"/>
        </w:rPr>
        <w:t>// Reallocate memory for the buffers.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AcctName = (LPTSTR)GlobalAlloc(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GMEM_FIXED,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dwAcctName);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color w:val="888888"/>
          <w:sz w:val="16"/>
          <w:szCs w:val="16"/>
          <w:lang w:val="en-US"/>
        </w:rPr>
        <w:t>// Check GetLastError for GlobalAlloc error condition.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(AcctName ==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)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DWORD dwErrorCode 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dwErrorCode = GetLastError();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_tprintf(TEXT(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"GlobalAlloc error = %d</w:t>
      </w:r>
      <w:r w:rsidRPr="00022510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022510">
        <w:rPr>
          <w:color w:val="333333"/>
          <w:sz w:val="16"/>
          <w:szCs w:val="16"/>
          <w:lang w:val="en-US"/>
        </w:rPr>
        <w:t>), dwErrorCode);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DomainName = (LPTSTR)GlobalAlloc(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GMEM_FIXED,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dwDomainName);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color w:val="888888"/>
          <w:sz w:val="16"/>
          <w:szCs w:val="16"/>
          <w:lang w:val="en-US"/>
        </w:rPr>
        <w:t>// Check GetLastError for GlobalAlloc error condition.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(DomainName ==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)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DWORD dwErrorCode 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dwErrorCode = GetLastError();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_tprintf(TEXT(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"GlobalAlloc error = %d</w:t>
      </w:r>
      <w:r w:rsidRPr="00022510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022510">
        <w:rPr>
          <w:color w:val="333333"/>
          <w:sz w:val="16"/>
          <w:szCs w:val="16"/>
          <w:lang w:val="en-US"/>
        </w:rPr>
        <w:t>), dwErrorCode);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lastRenderedPageBreak/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color w:val="888888"/>
          <w:sz w:val="16"/>
          <w:szCs w:val="16"/>
          <w:lang w:val="en-US"/>
        </w:rPr>
        <w:t>// Second call to LookupAccountSid to get the account name.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bRtnBool = LookupAccountSid(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 xml:space="preserve">,                   </w:t>
      </w:r>
      <w:r w:rsidRPr="00022510">
        <w:rPr>
          <w:color w:val="888888"/>
          <w:sz w:val="16"/>
          <w:szCs w:val="16"/>
          <w:lang w:val="en-US"/>
        </w:rPr>
        <w:t>// name of local or remote computer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pSidOwner,              </w:t>
      </w:r>
      <w:r w:rsidRPr="00022510">
        <w:rPr>
          <w:color w:val="888888"/>
          <w:sz w:val="16"/>
          <w:szCs w:val="16"/>
          <w:lang w:val="en-US"/>
        </w:rPr>
        <w:t>// security identifier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AcctName,               </w:t>
      </w:r>
      <w:r w:rsidRPr="00022510">
        <w:rPr>
          <w:color w:val="888888"/>
          <w:sz w:val="16"/>
          <w:szCs w:val="16"/>
          <w:lang w:val="en-US"/>
        </w:rPr>
        <w:t>// account name buffer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(LPDWORD)&amp;dwAcctName,   </w:t>
      </w:r>
      <w:r w:rsidRPr="00022510">
        <w:rPr>
          <w:color w:val="888888"/>
          <w:sz w:val="16"/>
          <w:szCs w:val="16"/>
          <w:lang w:val="en-US"/>
        </w:rPr>
        <w:t xml:space="preserve">// size of account name buffer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DomainName,             </w:t>
      </w:r>
      <w:r w:rsidRPr="00022510">
        <w:rPr>
          <w:color w:val="888888"/>
          <w:sz w:val="16"/>
          <w:szCs w:val="16"/>
          <w:lang w:val="en-US"/>
        </w:rPr>
        <w:t>// domain name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(LPDWORD)&amp;dwDomainName, </w:t>
      </w:r>
      <w:r w:rsidRPr="00022510">
        <w:rPr>
          <w:color w:val="888888"/>
          <w:sz w:val="16"/>
          <w:szCs w:val="16"/>
          <w:lang w:val="en-US"/>
        </w:rPr>
        <w:t>// size of domain name buffer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&amp;eUse);                 </w:t>
      </w:r>
      <w:r w:rsidRPr="00022510">
        <w:rPr>
          <w:color w:val="888888"/>
          <w:sz w:val="16"/>
          <w:szCs w:val="16"/>
          <w:lang w:val="en-US"/>
        </w:rPr>
        <w:t>// SID type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color w:val="888888"/>
          <w:sz w:val="16"/>
          <w:szCs w:val="16"/>
          <w:lang w:val="en-US"/>
        </w:rPr>
        <w:t>// Check GetLastError for LookupAccountSid error condition.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(bRtnBool == FALSE)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DWORD dwErrorCode 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dwErrorCode = GetLastError();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(dwErrorCode == ERROR_NONE_MAPPED)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_tprintf(TEXT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(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"Account owner not found for specified SID.</w:t>
      </w:r>
      <w:r w:rsidRPr="00022510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022510">
        <w:rPr>
          <w:color w:val="333333"/>
          <w:sz w:val="16"/>
          <w:szCs w:val="16"/>
          <w:lang w:val="en-US"/>
        </w:rPr>
        <w:t>));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  <w:r w:rsidRPr="00022510">
        <w:rPr>
          <w:color w:val="333333"/>
          <w:sz w:val="16"/>
          <w:szCs w:val="16"/>
          <w:lang w:val="en-US"/>
        </w:rPr>
        <w:t xml:space="preserve">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_tprintf(TEXT(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"Error in LookupAccountSid.</w:t>
      </w:r>
      <w:r w:rsidRPr="00022510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022510">
        <w:rPr>
          <w:color w:val="333333"/>
          <w:sz w:val="16"/>
          <w:szCs w:val="16"/>
          <w:lang w:val="en-US"/>
        </w:rPr>
        <w:t>));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 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(bRtnBool == TRUE)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color w:val="888888"/>
          <w:sz w:val="16"/>
          <w:szCs w:val="16"/>
          <w:lang w:val="en-US"/>
        </w:rPr>
        <w:t>// Print the account name.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_tprintf(TEXT(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"Account owner = %s</w:t>
      </w:r>
      <w:r w:rsidRPr="00022510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022510">
        <w:rPr>
          <w:color w:val="333333"/>
          <w:sz w:val="16"/>
          <w:szCs w:val="16"/>
          <w:lang w:val="en-US"/>
        </w:rPr>
        <w:t>), AcctName);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AcctName;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66BB"/>
          <w:sz w:val="16"/>
          <w:szCs w:val="16"/>
          <w:lang w:val="en-US"/>
        </w:rPr>
        <w:t>Delete</w:t>
      </w:r>
      <w:r w:rsidRPr="00022510">
        <w:rPr>
          <w:color w:val="333333"/>
          <w:sz w:val="16"/>
          <w:szCs w:val="16"/>
          <w:lang w:val="en-US"/>
        </w:rPr>
        <w:t>(</w:t>
      </w:r>
      <w:r w:rsidRPr="00022510">
        <w:rPr>
          <w:b/>
          <w:bCs/>
          <w:color w:val="008800"/>
          <w:sz w:val="16"/>
          <w:szCs w:val="16"/>
          <w:lang w:val="en-US"/>
        </w:rPr>
        <w:t>const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 xml:space="preserve"> * file_name)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(login_status == </w:t>
      </w:r>
      <w:r w:rsidRPr="00022510">
        <w:rPr>
          <w:color w:val="007020"/>
          <w:sz w:val="16"/>
          <w:szCs w:val="16"/>
          <w:lang w:val="en-US"/>
        </w:rPr>
        <w:t>false</w:t>
      </w:r>
      <w:r w:rsidRPr="00022510">
        <w:rPr>
          <w:color w:val="333333"/>
          <w:sz w:val="16"/>
          <w:szCs w:val="16"/>
          <w:lang w:val="en-US"/>
        </w:rPr>
        <w:t xml:space="preserve">)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-</w:t>
      </w:r>
      <w:r w:rsidRPr="00022510">
        <w:rPr>
          <w:b/>
          <w:bCs/>
          <w:color w:val="0000DD"/>
          <w:sz w:val="16"/>
          <w:szCs w:val="16"/>
          <w:lang w:val="en-US"/>
        </w:rPr>
        <w:t>1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 xml:space="preserve"> * owner = get_owner(file_name);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"owner: "</w:t>
      </w:r>
      <w:r w:rsidRPr="00022510">
        <w:rPr>
          <w:color w:val="333333"/>
          <w:sz w:val="16"/>
          <w:szCs w:val="16"/>
          <w:lang w:val="en-US"/>
        </w:rPr>
        <w:t xml:space="preserve"> &lt;&lt; owner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"login_actual: "</w:t>
      </w:r>
      <w:r w:rsidRPr="00022510">
        <w:rPr>
          <w:color w:val="333333"/>
          <w:sz w:val="16"/>
          <w:szCs w:val="16"/>
          <w:lang w:val="en-US"/>
        </w:rPr>
        <w:t xml:space="preserve"> &lt;&lt; login_actual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(strcmp(owner, login_actual) ==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>(remove(file_name))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-</w:t>
      </w:r>
      <w:r w:rsidRPr="00022510">
        <w:rPr>
          <w:b/>
          <w:bCs/>
          <w:color w:val="0000DD"/>
          <w:sz w:val="16"/>
          <w:szCs w:val="16"/>
          <w:lang w:val="en-US"/>
        </w:rPr>
        <w:t>2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-</w:t>
      </w:r>
      <w:r w:rsidRPr="00022510">
        <w:rPr>
          <w:b/>
          <w:bCs/>
          <w:color w:val="0000DD"/>
          <w:sz w:val="16"/>
          <w:szCs w:val="16"/>
          <w:lang w:val="en-US"/>
        </w:rPr>
        <w:t>3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66BB"/>
          <w:sz w:val="16"/>
          <w:szCs w:val="16"/>
          <w:lang w:val="en-US"/>
        </w:rPr>
        <w:t>Download</w:t>
      </w:r>
      <w:r w:rsidRPr="00022510">
        <w:rPr>
          <w:color w:val="333333"/>
          <w:sz w:val="16"/>
          <w:szCs w:val="16"/>
          <w:lang w:val="en-US"/>
        </w:rPr>
        <w:t>(</w:t>
      </w: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 xml:space="preserve"> * buffer)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(download_size ==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){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fclose(filik);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filik =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00DD"/>
          <w:sz w:val="16"/>
          <w:szCs w:val="16"/>
          <w:lang w:val="en-US"/>
        </w:rPr>
        <w:t>1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download_size--;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*buffer = fgetc(filik);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color w:val="888888"/>
          <w:sz w:val="16"/>
          <w:szCs w:val="16"/>
          <w:lang w:val="en-US"/>
        </w:rPr>
        <w:t>//std::cout &lt;&lt; download_size &lt;&lt; " ";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(*buffer != EOF)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fclose(filik);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filik =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00DD"/>
          <w:sz w:val="16"/>
          <w:szCs w:val="16"/>
          <w:lang w:val="en-US"/>
        </w:rPr>
        <w:t>1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>// Naive security callback.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RPC_STATUS CALLBACK </w:t>
      </w:r>
      <w:r w:rsidRPr="00022510">
        <w:rPr>
          <w:b/>
          <w:bCs/>
          <w:color w:val="0066BB"/>
          <w:sz w:val="16"/>
          <w:szCs w:val="16"/>
          <w:lang w:val="en-US"/>
        </w:rPr>
        <w:t>SecurityCallback</w:t>
      </w:r>
      <w:r w:rsidRPr="00022510">
        <w:rPr>
          <w:color w:val="333333"/>
          <w:sz w:val="16"/>
          <w:szCs w:val="16"/>
          <w:lang w:val="en-US"/>
        </w:rPr>
        <w:t xml:space="preserve">(RPC_IF_HANDLE </w:t>
      </w:r>
      <w:r w:rsidRPr="00022510">
        <w:rPr>
          <w:color w:val="888888"/>
          <w:sz w:val="16"/>
          <w:szCs w:val="16"/>
          <w:lang w:val="en-US"/>
        </w:rPr>
        <w:t>/*hInterface*/</w:t>
      </w:r>
      <w:r w:rsidRPr="00022510">
        <w:rPr>
          <w:color w:val="333333"/>
          <w:sz w:val="16"/>
          <w:szCs w:val="16"/>
          <w:lang w:val="en-US"/>
        </w:rPr>
        <w:t xml:space="preserve">, </w:t>
      </w:r>
      <w:r w:rsidRPr="00022510">
        <w:rPr>
          <w:b/>
          <w:bCs/>
          <w:color w:val="333399"/>
          <w:sz w:val="16"/>
          <w:szCs w:val="16"/>
          <w:lang w:val="en-US"/>
        </w:rPr>
        <w:t>void</w:t>
      </w:r>
      <w:r w:rsidRPr="00022510">
        <w:rPr>
          <w:color w:val="333333"/>
          <w:sz w:val="16"/>
          <w:szCs w:val="16"/>
          <w:lang w:val="en-US"/>
        </w:rPr>
        <w:t xml:space="preserve">* </w:t>
      </w:r>
      <w:r w:rsidRPr="00022510">
        <w:rPr>
          <w:color w:val="888888"/>
          <w:sz w:val="16"/>
          <w:szCs w:val="16"/>
          <w:lang w:val="en-US"/>
        </w:rPr>
        <w:t>/*pBindingHandle*/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RPC_S_OK; </w:t>
      </w:r>
      <w:r w:rsidRPr="00022510">
        <w:rPr>
          <w:color w:val="888888"/>
          <w:sz w:val="16"/>
          <w:szCs w:val="16"/>
          <w:lang w:val="en-US"/>
        </w:rPr>
        <w:t>// Always allow anyone.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66BB"/>
          <w:sz w:val="16"/>
          <w:szCs w:val="16"/>
          <w:lang w:val="en-US"/>
        </w:rPr>
        <w:t>main</w:t>
      </w:r>
      <w:r w:rsidRPr="00022510">
        <w:rPr>
          <w:color w:val="333333"/>
          <w:sz w:val="16"/>
          <w:szCs w:val="16"/>
          <w:lang w:val="en-US"/>
        </w:rPr>
        <w:t>()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RPC_STATUS status;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lastRenderedPageBreak/>
        <w:t xml:space="preserve">   </w:t>
      </w:r>
      <w:r w:rsidRPr="00022510">
        <w:rPr>
          <w:color w:val="888888"/>
          <w:sz w:val="16"/>
          <w:szCs w:val="16"/>
          <w:lang w:val="en-US"/>
        </w:rPr>
        <w:t>// Uses the protocol combined with the endpoint for receiving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color w:val="888888"/>
          <w:sz w:val="16"/>
          <w:szCs w:val="16"/>
          <w:lang w:val="en-US"/>
        </w:rPr>
        <w:t>// remote procedure calls.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status = RpcServerUseProtseqEp(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reinterpret_cast</w:t>
      </w:r>
      <w:r w:rsidRPr="00022510">
        <w:rPr>
          <w:color w:val="333333"/>
          <w:sz w:val="16"/>
          <w:szCs w:val="16"/>
          <w:lang w:val="en-US"/>
        </w:rPr>
        <w:t>&lt;</w:t>
      </w:r>
      <w:r w:rsidRPr="00022510">
        <w:rPr>
          <w:b/>
          <w:bCs/>
          <w:color w:val="333399"/>
          <w:sz w:val="16"/>
          <w:szCs w:val="16"/>
          <w:lang w:val="en-US"/>
        </w:rPr>
        <w:t>unsigned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>*&gt;(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"ncacn_ip_tcp"</w:t>
      </w:r>
      <w:r w:rsidRPr="00022510">
        <w:rPr>
          <w:color w:val="333333"/>
          <w:sz w:val="16"/>
          <w:szCs w:val="16"/>
          <w:lang w:val="en-US"/>
        </w:rPr>
        <w:t xml:space="preserve">), </w:t>
      </w:r>
      <w:r w:rsidRPr="00022510">
        <w:rPr>
          <w:color w:val="888888"/>
          <w:sz w:val="16"/>
          <w:szCs w:val="16"/>
          <w:lang w:val="en-US"/>
        </w:rPr>
        <w:t>// Use TCP/IP protocol.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RPC_C_PROTSEQ_MAX_REQS_DEFAULT, </w:t>
      </w:r>
      <w:r w:rsidRPr="00022510">
        <w:rPr>
          <w:color w:val="888888"/>
          <w:sz w:val="16"/>
          <w:szCs w:val="16"/>
          <w:lang w:val="en-US"/>
        </w:rPr>
        <w:t>// Backlog queue length for TCP/IP.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reinterpret_cast</w:t>
      </w:r>
      <w:r w:rsidRPr="00022510">
        <w:rPr>
          <w:color w:val="333333"/>
          <w:sz w:val="16"/>
          <w:szCs w:val="16"/>
          <w:lang w:val="en-US"/>
        </w:rPr>
        <w:t>&lt;</w:t>
      </w:r>
      <w:r w:rsidRPr="00022510">
        <w:rPr>
          <w:b/>
          <w:bCs/>
          <w:color w:val="333399"/>
          <w:sz w:val="16"/>
          <w:szCs w:val="16"/>
          <w:lang w:val="en-US"/>
        </w:rPr>
        <w:t>unsigned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>*&gt;(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"4747"</w:t>
      </w:r>
      <w:r w:rsidRPr="00022510">
        <w:rPr>
          <w:color w:val="333333"/>
          <w:sz w:val="16"/>
          <w:szCs w:val="16"/>
          <w:lang w:val="en-US"/>
        </w:rPr>
        <w:t xml:space="preserve">), </w:t>
      </w:r>
      <w:r w:rsidRPr="00022510">
        <w:rPr>
          <w:color w:val="888888"/>
          <w:sz w:val="16"/>
          <w:szCs w:val="16"/>
          <w:lang w:val="en-US"/>
        </w:rPr>
        <w:t>// TCP/IP port to use.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 xml:space="preserve">); </w:t>
      </w:r>
      <w:r w:rsidRPr="00022510">
        <w:rPr>
          <w:color w:val="888888"/>
          <w:sz w:val="16"/>
          <w:szCs w:val="16"/>
          <w:lang w:val="en-US"/>
        </w:rPr>
        <w:t>// No security.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(status)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exit(status);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color w:val="888888"/>
          <w:sz w:val="16"/>
          <w:szCs w:val="16"/>
          <w:lang w:val="en-US"/>
        </w:rPr>
        <w:t>// Registers the Example1 interface.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status = RpcServerRegisterIf2(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Example1_v1_0_s_ifspec, </w:t>
      </w:r>
      <w:r w:rsidRPr="00022510">
        <w:rPr>
          <w:color w:val="888888"/>
          <w:sz w:val="16"/>
          <w:szCs w:val="16"/>
          <w:lang w:val="en-US"/>
        </w:rPr>
        <w:t>// Interface to register.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 xml:space="preserve">, </w:t>
      </w:r>
      <w:r w:rsidRPr="00022510">
        <w:rPr>
          <w:color w:val="888888"/>
          <w:sz w:val="16"/>
          <w:szCs w:val="16"/>
          <w:lang w:val="en-US"/>
        </w:rPr>
        <w:t>// Use the MIDL generated entry-point vector.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 xml:space="preserve">, </w:t>
      </w:r>
      <w:r w:rsidRPr="00022510">
        <w:rPr>
          <w:color w:val="888888"/>
          <w:sz w:val="16"/>
          <w:szCs w:val="16"/>
          <w:lang w:val="en-US"/>
        </w:rPr>
        <w:t>// Use the MIDL generated entry-point vector.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RPC_IF_ALLOW_CALLBACKS_WITH_NO_AUTH, </w:t>
      </w:r>
      <w:r w:rsidRPr="00022510">
        <w:rPr>
          <w:color w:val="888888"/>
          <w:sz w:val="16"/>
          <w:szCs w:val="16"/>
          <w:lang w:val="en-US"/>
        </w:rPr>
        <w:t>// Forces use of security callback.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RPC_C_LISTEN_MAX_CALLS_DEFAULT, </w:t>
      </w:r>
      <w:r w:rsidRPr="00022510">
        <w:rPr>
          <w:color w:val="888888"/>
          <w:sz w:val="16"/>
          <w:szCs w:val="16"/>
          <w:lang w:val="en-US"/>
        </w:rPr>
        <w:t>// Use default number of concurrent calls.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(</w:t>
      </w:r>
      <w:r w:rsidRPr="00022510">
        <w:rPr>
          <w:b/>
          <w:bCs/>
          <w:color w:val="333399"/>
          <w:sz w:val="16"/>
          <w:szCs w:val="16"/>
          <w:lang w:val="en-US"/>
        </w:rPr>
        <w:t>unsigned</w:t>
      </w:r>
      <w:r w:rsidRPr="00022510">
        <w:rPr>
          <w:color w:val="333333"/>
          <w:sz w:val="16"/>
          <w:szCs w:val="16"/>
          <w:lang w:val="en-US"/>
        </w:rPr>
        <w:t>)-</w:t>
      </w:r>
      <w:r w:rsidRPr="00022510">
        <w:rPr>
          <w:b/>
          <w:bCs/>
          <w:color w:val="0000DD"/>
          <w:sz w:val="16"/>
          <w:szCs w:val="16"/>
          <w:lang w:val="en-US"/>
        </w:rPr>
        <w:t>1</w:t>
      </w:r>
      <w:r w:rsidRPr="00022510">
        <w:rPr>
          <w:color w:val="333333"/>
          <w:sz w:val="16"/>
          <w:szCs w:val="16"/>
          <w:lang w:val="en-US"/>
        </w:rPr>
        <w:t xml:space="preserve">, </w:t>
      </w:r>
      <w:r w:rsidRPr="00022510">
        <w:rPr>
          <w:color w:val="888888"/>
          <w:sz w:val="16"/>
          <w:szCs w:val="16"/>
          <w:lang w:val="en-US"/>
        </w:rPr>
        <w:t>// Infinite max size of incoming data blocks.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SecurityCallback); </w:t>
      </w:r>
      <w:r w:rsidRPr="00022510">
        <w:rPr>
          <w:color w:val="888888"/>
          <w:sz w:val="16"/>
          <w:szCs w:val="16"/>
          <w:lang w:val="en-US"/>
        </w:rPr>
        <w:t>// Naive security callback.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(status)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exit(status);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color w:val="888888"/>
          <w:sz w:val="16"/>
          <w:szCs w:val="16"/>
          <w:lang w:val="en-US"/>
        </w:rPr>
        <w:t>// Start to listen for remote procedure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color w:val="888888"/>
          <w:sz w:val="16"/>
          <w:szCs w:val="16"/>
          <w:lang w:val="en-US"/>
        </w:rPr>
        <w:t>// calls for all registered interfaces.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color w:val="888888"/>
          <w:sz w:val="16"/>
          <w:szCs w:val="16"/>
          <w:lang w:val="en-US"/>
        </w:rPr>
        <w:t>// This call will not return until</w:t>
      </w:r>
    </w:p>
    <w:p w:rsidR="00022510" w:rsidRPr="002D1FF3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2D1FF3">
        <w:rPr>
          <w:color w:val="888888"/>
          <w:sz w:val="16"/>
          <w:szCs w:val="16"/>
          <w:lang w:val="en-US"/>
        </w:rPr>
        <w:t>// RpcMgmtStopServerListening is called.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status = RpcServerListen(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</w:t>
      </w:r>
      <w:r w:rsidRPr="00022510">
        <w:rPr>
          <w:b/>
          <w:bCs/>
          <w:color w:val="0000DD"/>
          <w:sz w:val="16"/>
          <w:szCs w:val="16"/>
          <w:lang w:val="en-US"/>
        </w:rPr>
        <w:t>1</w:t>
      </w:r>
      <w:r w:rsidRPr="00022510">
        <w:rPr>
          <w:color w:val="333333"/>
          <w:sz w:val="16"/>
          <w:szCs w:val="16"/>
          <w:lang w:val="en-US"/>
        </w:rPr>
        <w:t xml:space="preserve">, </w:t>
      </w:r>
      <w:r w:rsidRPr="00022510">
        <w:rPr>
          <w:color w:val="888888"/>
          <w:sz w:val="16"/>
          <w:szCs w:val="16"/>
          <w:lang w:val="en-US"/>
        </w:rPr>
        <w:t>// Recommended minimum number of threads.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RPC_C_LISTEN_MAX_CALLS_DEFAULT, </w:t>
      </w:r>
      <w:r w:rsidRPr="00022510">
        <w:rPr>
          <w:color w:val="888888"/>
          <w:sz w:val="16"/>
          <w:szCs w:val="16"/>
          <w:lang w:val="en-US"/>
        </w:rPr>
        <w:t>// Recommended maximum number of threads.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FALSE); </w:t>
      </w:r>
      <w:r w:rsidRPr="00022510">
        <w:rPr>
          <w:color w:val="888888"/>
          <w:sz w:val="16"/>
          <w:szCs w:val="16"/>
          <w:lang w:val="en-US"/>
        </w:rPr>
        <w:t>// Start listening now.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(status)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exit(status);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>// Memory allocation function for RPC.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>// The runtime uses these two functions for allocating/deallocating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>// enough memory to pass the string to the server.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void</w:t>
      </w:r>
      <w:r w:rsidRPr="00022510">
        <w:rPr>
          <w:color w:val="333333"/>
          <w:sz w:val="16"/>
          <w:szCs w:val="16"/>
          <w:lang w:val="en-US"/>
        </w:rPr>
        <w:t xml:space="preserve">* __RPC_USER </w:t>
      </w:r>
      <w:r w:rsidRPr="00022510">
        <w:rPr>
          <w:b/>
          <w:bCs/>
          <w:color w:val="0066BB"/>
          <w:sz w:val="16"/>
          <w:szCs w:val="16"/>
          <w:lang w:val="en-US"/>
        </w:rPr>
        <w:t>midl_user_allocate</w:t>
      </w:r>
      <w:r w:rsidRPr="00022510">
        <w:rPr>
          <w:color w:val="333333"/>
          <w:sz w:val="16"/>
          <w:szCs w:val="16"/>
          <w:lang w:val="en-US"/>
        </w:rPr>
        <w:t>(</w:t>
      </w:r>
      <w:r w:rsidRPr="00022510">
        <w:rPr>
          <w:b/>
          <w:bCs/>
          <w:color w:val="333399"/>
          <w:sz w:val="16"/>
          <w:szCs w:val="16"/>
          <w:lang w:val="en-US"/>
        </w:rPr>
        <w:t>size_t</w:t>
      </w:r>
      <w:r w:rsidRPr="00022510">
        <w:rPr>
          <w:color w:val="333333"/>
          <w:sz w:val="16"/>
          <w:szCs w:val="16"/>
          <w:lang w:val="en-US"/>
        </w:rPr>
        <w:t xml:space="preserve"> size)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malloc(size);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>// Memory deallocation function for RPC.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void</w:t>
      </w:r>
      <w:r w:rsidRPr="00022510">
        <w:rPr>
          <w:color w:val="333333"/>
          <w:sz w:val="16"/>
          <w:szCs w:val="16"/>
          <w:lang w:val="en-US"/>
        </w:rPr>
        <w:t xml:space="preserve"> __RPC_USER </w:t>
      </w:r>
      <w:r w:rsidRPr="00022510">
        <w:rPr>
          <w:b/>
          <w:bCs/>
          <w:color w:val="0066BB"/>
          <w:sz w:val="16"/>
          <w:szCs w:val="16"/>
          <w:lang w:val="en-US"/>
        </w:rPr>
        <w:t>midl_user_free</w:t>
      </w:r>
      <w:r w:rsidRPr="00022510">
        <w:rPr>
          <w:color w:val="333333"/>
          <w:sz w:val="16"/>
          <w:szCs w:val="16"/>
          <w:lang w:val="en-US"/>
        </w:rPr>
        <w:t>(</w:t>
      </w:r>
      <w:r w:rsidRPr="00022510">
        <w:rPr>
          <w:b/>
          <w:bCs/>
          <w:color w:val="333399"/>
          <w:sz w:val="16"/>
          <w:szCs w:val="16"/>
          <w:lang w:val="en-US"/>
        </w:rPr>
        <w:t>void</w:t>
      </w:r>
      <w:r w:rsidRPr="00022510">
        <w:rPr>
          <w:color w:val="333333"/>
          <w:sz w:val="16"/>
          <w:szCs w:val="16"/>
          <w:lang w:val="en-US"/>
        </w:rPr>
        <w:t>* p)</w:t>
      </w:r>
    </w:p>
    <w:p w:rsidR="00022510" w:rsidRPr="002D1FF3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2D1FF3">
        <w:rPr>
          <w:color w:val="333333"/>
          <w:sz w:val="16"/>
          <w:szCs w:val="16"/>
          <w:lang w:val="en-US"/>
        </w:rPr>
        <w:t>{</w:t>
      </w:r>
    </w:p>
    <w:p w:rsidR="00022510" w:rsidRPr="002D1FF3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2D1FF3">
        <w:rPr>
          <w:color w:val="333333"/>
          <w:sz w:val="16"/>
          <w:szCs w:val="16"/>
          <w:lang w:val="en-US"/>
        </w:rPr>
        <w:t xml:space="preserve">    free(p);</w:t>
      </w:r>
    </w:p>
    <w:p w:rsidR="00022510" w:rsidRPr="002D1FF3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2D1FF3">
        <w:rPr>
          <w:color w:val="333333"/>
          <w:sz w:val="16"/>
          <w:szCs w:val="16"/>
          <w:lang w:val="en-US"/>
        </w:rPr>
        <w:t>}</w:t>
      </w:r>
    </w:p>
    <w:p w:rsidR="00022510" w:rsidRPr="002D1FF3" w:rsidRDefault="00022510" w:rsidP="00022510">
      <w:pPr>
        <w:rPr>
          <w:lang w:val="en-US"/>
        </w:rPr>
      </w:pPr>
    </w:p>
    <w:p w:rsidR="007E1A39" w:rsidRPr="002D1FF3" w:rsidRDefault="007E1A39" w:rsidP="007E1A39">
      <w:pPr>
        <w:rPr>
          <w:lang w:val="en-US"/>
        </w:rPr>
      </w:pPr>
    </w:p>
    <w:p w:rsidR="00022510" w:rsidRPr="002D1FF3" w:rsidRDefault="00022510" w:rsidP="00022510">
      <w:pPr>
        <w:pStyle w:val="1"/>
        <w:numPr>
          <w:ilvl w:val="0"/>
          <w:numId w:val="0"/>
        </w:numPr>
        <w:ind w:left="993" w:hanging="426"/>
        <w:jc w:val="right"/>
        <w:rPr>
          <w:lang w:val="en-US"/>
        </w:rPr>
      </w:pPr>
      <w:bookmarkStart w:id="24" w:name="_Toc462840462"/>
      <w:r w:rsidRPr="002D1FF3">
        <w:rPr>
          <w:lang w:val="en-US"/>
        </w:rPr>
        <w:br w:type="page"/>
      </w:r>
    </w:p>
    <w:p w:rsidR="007E1A39" w:rsidRPr="00022510" w:rsidRDefault="007E1A39" w:rsidP="00022510">
      <w:pPr>
        <w:pStyle w:val="1"/>
        <w:numPr>
          <w:ilvl w:val="0"/>
          <w:numId w:val="0"/>
        </w:numPr>
        <w:ind w:left="993" w:hanging="426"/>
        <w:jc w:val="right"/>
        <w:rPr>
          <w:lang w:val="en-US"/>
        </w:rPr>
      </w:pPr>
      <w:r>
        <w:lastRenderedPageBreak/>
        <w:t>Приложение</w:t>
      </w:r>
      <w:r w:rsidRPr="00022510">
        <w:rPr>
          <w:lang w:val="en-US"/>
        </w:rPr>
        <w:t xml:space="preserve"> </w:t>
      </w:r>
      <w:r>
        <w:t>В</w:t>
      </w:r>
      <w:bookmarkEnd w:id="24"/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>// File Example1Client.cpp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557799"/>
          <w:sz w:val="16"/>
          <w:szCs w:val="16"/>
          <w:lang w:val="en-US"/>
        </w:rPr>
        <w:t>#include &lt;iostream&gt;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557799"/>
          <w:sz w:val="16"/>
          <w:szCs w:val="16"/>
          <w:lang w:val="en-US"/>
        </w:rPr>
        <w:t>#include "Example1.h"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557799"/>
          <w:sz w:val="16"/>
          <w:szCs w:val="16"/>
          <w:lang w:val="en-US"/>
        </w:rPr>
        <w:t>#include &lt;string&gt;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557799"/>
          <w:sz w:val="16"/>
          <w:szCs w:val="16"/>
          <w:lang w:val="en-US"/>
        </w:rPr>
        <w:t xml:space="preserve">#include &lt;cstdlib&gt;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void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66BB"/>
          <w:sz w:val="16"/>
          <w:szCs w:val="16"/>
          <w:lang w:val="en-US"/>
        </w:rPr>
        <w:t>main_activity</w:t>
      </w:r>
      <w:r w:rsidRPr="00022510">
        <w:rPr>
          <w:color w:val="333333"/>
          <w:sz w:val="16"/>
          <w:szCs w:val="16"/>
          <w:lang w:val="en-US"/>
        </w:rPr>
        <w:t>();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66BB"/>
          <w:sz w:val="16"/>
          <w:szCs w:val="16"/>
          <w:lang w:val="en-US"/>
        </w:rPr>
        <w:t>main</w:t>
      </w:r>
      <w:r w:rsidRPr="00022510">
        <w:rPr>
          <w:color w:val="333333"/>
          <w:sz w:val="16"/>
          <w:szCs w:val="16"/>
          <w:lang w:val="en-US"/>
        </w:rPr>
        <w:t>()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RPC_STATUS status;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b/>
          <w:bCs/>
          <w:color w:val="333399"/>
          <w:sz w:val="16"/>
          <w:szCs w:val="16"/>
          <w:lang w:val="en-US"/>
        </w:rPr>
        <w:t>unsigned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 xml:space="preserve">* szStringBinding =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color w:val="888888"/>
          <w:sz w:val="16"/>
          <w:szCs w:val="16"/>
          <w:lang w:val="en-US"/>
        </w:rPr>
        <w:t>// Creates a string binding handle.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color w:val="888888"/>
          <w:sz w:val="16"/>
          <w:szCs w:val="16"/>
          <w:lang w:val="en-US"/>
        </w:rPr>
        <w:t>// This function is nothing more than a printf.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color w:val="888888"/>
          <w:sz w:val="16"/>
          <w:szCs w:val="16"/>
          <w:lang w:val="en-US"/>
        </w:rPr>
        <w:t>// Connection is not done here.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status = RpcStringBindingCompose(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 xml:space="preserve">, </w:t>
      </w:r>
      <w:r w:rsidRPr="00022510">
        <w:rPr>
          <w:color w:val="888888"/>
          <w:sz w:val="16"/>
          <w:szCs w:val="16"/>
          <w:lang w:val="en-US"/>
        </w:rPr>
        <w:t>// UUID to bind to.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reinterpret_cast</w:t>
      </w:r>
      <w:r w:rsidRPr="00022510">
        <w:rPr>
          <w:color w:val="333333"/>
          <w:sz w:val="16"/>
          <w:szCs w:val="16"/>
          <w:lang w:val="en-US"/>
        </w:rPr>
        <w:t>&lt;</w:t>
      </w:r>
      <w:r w:rsidRPr="00022510">
        <w:rPr>
          <w:b/>
          <w:bCs/>
          <w:color w:val="333399"/>
          <w:sz w:val="16"/>
          <w:szCs w:val="16"/>
          <w:lang w:val="en-US"/>
        </w:rPr>
        <w:t>unsigned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>*&gt;(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"ncacn_ip_tcp"</w:t>
      </w:r>
      <w:r w:rsidRPr="00022510">
        <w:rPr>
          <w:color w:val="333333"/>
          <w:sz w:val="16"/>
          <w:szCs w:val="16"/>
          <w:lang w:val="en-US"/>
        </w:rPr>
        <w:t xml:space="preserve">), </w:t>
      </w:r>
      <w:r w:rsidRPr="00022510">
        <w:rPr>
          <w:color w:val="888888"/>
          <w:sz w:val="16"/>
          <w:szCs w:val="16"/>
          <w:lang w:val="en-US"/>
        </w:rPr>
        <w:t>// Use TCP/IP protocol.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reinterpret_cast</w:t>
      </w:r>
      <w:r w:rsidRPr="00022510">
        <w:rPr>
          <w:color w:val="333333"/>
          <w:sz w:val="16"/>
          <w:szCs w:val="16"/>
          <w:lang w:val="en-US"/>
        </w:rPr>
        <w:t>&lt;</w:t>
      </w:r>
      <w:r w:rsidRPr="00022510">
        <w:rPr>
          <w:b/>
          <w:bCs/>
          <w:color w:val="333399"/>
          <w:sz w:val="16"/>
          <w:szCs w:val="16"/>
          <w:lang w:val="en-US"/>
        </w:rPr>
        <w:t>unsigned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>*&gt;(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"192.168.116.140"</w:t>
      </w:r>
      <w:r w:rsidRPr="00022510">
        <w:rPr>
          <w:color w:val="333333"/>
          <w:sz w:val="16"/>
          <w:szCs w:val="16"/>
          <w:lang w:val="en-US"/>
        </w:rPr>
        <w:t xml:space="preserve">), </w:t>
      </w:r>
      <w:r w:rsidRPr="00022510">
        <w:rPr>
          <w:color w:val="888888"/>
          <w:sz w:val="16"/>
          <w:szCs w:val="16"/>
          <w:lang w:val="en-US"/>
        </w:rPr>
        <w:t>// TCP/IP network address to use.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reinterpret_cast</w:t>
      </w:r>
      <w:r w:rsidRPr="00022510">
        <w:rPr>
          <w:color w:val="333333"/>
          <w:sz w:val="16"/>
          <w:szCs w:val="16"/>
          <w:lang w:val="en-US"/>
        </w:rPr>
        <w:t>&lt;</w:t>
      </w:r>
      <w:r w:rsidRPr="00022510">
        <w:rPr>
          <w:b/>
          <w:bCs/>
          <w:color w:val="333399"/>
          <w:sz w:val="16"/>
          <w:szCs w:val="16"/>
          <w:lang w:val="en-US"/>
        </w:rPr>
        <w:t>unsigned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>*&gt;(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"4747"</w:t>
      </w:r>
      <w:r w:rsidRPr="00022510">
        <w:rPr>
          <w:color w:val="333333"/>
          <w:sz w:val="16"/>
          <w:szCs w:val="16"/>
          <w:lang w:val="en-US"/>
        </w:rPr>
        <w:t xml:space="preserve">), </w:t>
      </w:r>
      <w:r w:rsidRPr="00022510">
        <w:rPr>
          <w:color w:val="888888"/>
          <w:sz w:val="16"/>
          <w:szCs w:val="16"/>
          <w:lang w:val="en-US"/>
        </w:rPr>
        <w:t>// TCP/IP port to use.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color w:val="007020"/>
          <w:sz w:val="16"/>
          <w:szCs w:val="16"/>
          <w:lang w:val="en-US"/>
        </w:rPr>
        <w:t>NULL</w:t>
      </w:r>
      <w:r w:rsidRPr="00022510">
        <w:rPr>
          <w:color w:val="333333"/>
          <w:sz w:val="16"/>
          <w:szCs w:val="16"/>
          <w:lang w:val="en-US"/>
        </w:rPr>
        <w:t xml:space="preserve">, </w:t>
      </w:r>
      <w:r w:rsidRPr="00022510">
        <w:rPr>
          <w:color w:val="888888"/>
          <w:sz w:val="16"/>
          <w:szCs w:val="16"/>
          <w:lang w:val="en-US"/>
        </w:rPr>
        <w:t>// Protocol dependent network options to use.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&amp;szStringBinding); </w:t>
      </w:r>
      <w:r w:rsidRPr="00022510">
        <w:rPr>
          <w:color w:val="888888"/>
          <w:sz w:val="16"/>
          <w:szCs w:val="16"/>
          <w:lang w:val="en-US"/>
        </w:rPr>
        <w:t>// String binding output.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(status)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exit(status);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color w:val="888888"/>
          <w:sz w:val="16"/>
          <w:szCs w:val="16"/>
          <w:lang w:val="en-US"/>
        </w:rPr>
        <w:t>// Validates the format of the string binding handle and converts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color w:val="888888"/>
          <w:sz w:val="16"/>
          <w:szCs w:val="16"/>
          <w:lang w:val="en-US"/>
        </w:rPr>
        <w:t>// it to a binding handle.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color w:val="888888"/>
          <w:sz w:val="16"/>
          <w:szCs w:val="16"/>
          <w:lang w:val="en-US"/>
        </w:rPr>
        <w:t>// Connection is not done here either.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status = RpcBindingFromStringBinding(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szStringBinding, </w:t>
      </w:r>
      <w:r w:rsidRPr="00022510">
        <w:rPr>
          <w:color w:val="888888"/>
          <w:sz w:val="16"/>
          <w:szCs w:val="16"/>
          <w:lang w:val="en-US"/>
        </w:rPr>
        <w:t>// The string binding to validate.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&amp;hExample1Binding); </w:t>
      </w:r>
      <w:r w:rsidRPr="00022510">
        <w:rPr>
          <w:color w:val="888888"/>
          <w:sz w:val="16"/>
          <w:szCs w:val="16"/>
          <w:lang w:val="en-US"/>
        </w:rPr>
        <w:t>// Put the result in the implicit binding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          </w:t>
      </w:r>
      <w:r w:rsidRPr="00022510">
        <w:rPr>
          <w:color w:val="888888"/>
          <w:sz w:val="16"/>
          <w:szCs w:val="16"/>
          <w:lang w:val="en-US"/>
        </w:rPr>
        <w:t>// handle defined in the IDL file.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(status)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exit(status);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main_activity();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color w:val="888888"/>
          <w:sz w:val="16"/>
          <w:szCs w:val="16"/>
          <w:lang w:val="en-US"/>
        </w:rPr>
        <w:t>// Free the memory allocated by a string.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status = RpcStringFree(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&amp;szStringBinding); </w:t>
      </w:r>
      <w:r w:rsidRPr="00022510">
        <w:rPr>
          <w:color w:val="888888"/>
          <w:sz w:val="16"/>
          <w:szCs w:val="16"/>
          <w:lang w:val="en-US"/>
        </w:rPr>
        <w:t>// String to be freed.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(status)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exit(status);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color w:val="888888"/>
          <w:sz w:val="16"/>
          <w:szCs w:val="16"/>
          <w:lang w:val="en-US"/>
        </w:rPr>
        <w:t>// Releases binding handle resources and disconnects from the server.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status = RpcBindingFree(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&amp;hExample1Binding); </w:t>
      </w:r>
      <w:r w:rsidRPr="00022510">
        <w:rPr>
          <w:color w:val="888888"/>
          <w:sz w:val="16"/>
          <w:szCs w:val="16"/>
          <w:lang w:val="en-US"/>
        </w:rPr>
        <w:t>// Frees the implicit binding handle defined in the IDL file.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(status)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exit(status);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void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66BB"/>
          <w:sz w:val="16"/>
          <w:szCs w:val="16"/>
          <w:lang w:val="en-US"/>
        </w:rPr>
        <w:t>_Upload</w:t>
      </w:r>
      <w:r w:rsidRPr="00022510">
        <w:rPr>
          <w:color w:val="333333"/>
          <w:sz w:val="16"/>
          <w:szCs w:val="16"/>
          <w:lang w:val="en-US"/>
        </w:rPr>
        <w:t>(</w:t>
      </w:r>
      <w:r w:rsidRPr="00022510">
        <w:rPr>
          <w:b/>
          <w:bCs/>
          <w:color w:val="008800"/>
          <w:sz w:val="16"/>
          <w:szCs w:val="16"/>
          <w:lang w:val="en-US"/>
        </w:rPr>
        <w:t>const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 xml:space="preserve"> * file_name)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(CreateFileJP(file_name) !=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"&lt;&lt;&lt; Uploading Error!!! &gt;&gt;&gt;"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333399"/>
          <w:sz w:val="16"/>
          <w:szCs w:val="16"/>
          <w:lang w:val="en-US"/>
        </w:rPr>
        <w:t>FILE</w:t>
      </w:r>
      <w:r w:rsidRPr="00022510">
        <w:rPr>
          <w:color w:val="333333"/>
          <w:sz w:val="16"/>
          <w:szCs w:val="16"/>
          <w:lang w:val="en-US"/>
        </w:rPr>
        <w:t>* hFile;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(fopen_s(&amp;hFile, file_name,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"rb"</w:t>
      </w:r>
      <w:r w:rsidRPr="00022510">
        <w:rPr>
          <w:color w:val="333333"/>
          <w:sz w:val="16"/>
          <w:szCs w:val="16"/>
          <w:lang w:val="en-US"/>
        </w:rPr>
        <w:t>))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color w:val="333333"/>
          <w:sz w:val="16"/>
          <w:szCs w:val="16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</w:rPr>
      </w:pPr>
      <w:r w:rsidRPr="00022510">
        <w:rPr>
          <w:color w:val="333333"/>
          <w:sz w:val="16"/>
          <w:szCs w:val="16"/>
        </w:rPr>
        <w:t xml:space="preserve">        </w:t>
      </w:r>
      <w:r w:rsidRPr="00022510">
        <w:rPr>
          <w:b/>
          <w:bCs/>
          <w:color w:val="008800"/>
          <w:sz w:val="16"/>
          <w:szCs w:val="16"/>
        </w:rPr>
        <w:t>return</w:t>
      </w:r>
      <w:r w:rsidRPr="00022510">
        <w:rPr>
          <w:color w:val="333333"/>
          <w:sz w:val="16"/>
          <w:szCs w:val="16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</w:rPr>
      </w:pPr>
      <w:r w:rsidRPr="00022510">
        <w:rPr>
          <w:color w:val="333333"/>
          <w:sz w:val="16"/>
          <w:szCs w:val="16"/>
        </w:rPr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</w:rPr>
      </w:pPr>
      <w:r w:rsidRPr="00022510">
        <w:rPr>
          <w:color w:val="333333"/>
          <w:sz w:val="16"/>
          <w:szCs w:val="16"/>
        </w:rPr>
        <w:t xml:space="preserve">    fseek(hFile, </w:t>
      </w:r>
      <w:r w:rsidRPr="00022510">
        <w:rPr>
          <w:b/>
          <w:bCs/>
          <w:color w:val="0000DD"/>
          <w:sz w:val="16"/>
          <w:szCs w:val="16"/>
        </w:rPr>
        <w:t>0</w:t>
      </w:r>
      <w:r w:rsidRPr="00022510">
        <w:rPr>
          <w:color w:val="333333"/>
          <w:sz w:val="16"/>
          <w:szCs w:val="16"/>
        </w:rPr>
        <w:t>, SEEK_END);</w:t>
      </w:r>
      <w:r w:rsidRPr="00022510">
        <w:rPr>
          <w:color w:val="888888"/>
          <w:sz w:val="16"/>
          <w:szCs w:val="16"/>
        </w:rPr>
        <w:t>//перемещает указатель, соответствующий потоку hFile, на новое место расположения отстоящее от SEEK_END на 0 байтов.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</w:rPr>
        <w:t xml:space="preserve">    </w:t>
      </w:r>
      <w:r w:rsidRPr="00022510">
        <w:rPr>
          <w:b/>
          <w:bCs/>
          <w:color w:val="333399"/>
          <w:sz w:val="16"/>
          <w:szCs w:val="16"/>
          <w:lang w:val="en-US"/>
        </w:rPr>
        <w:t>unsigned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 xml:space="preserve"> file_size = ftell(hFile);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color w:val="888888"/>
          <w:sz w:val="16"/>
          <w:szCs w:val="16"/>
          <w:lang w:val="en-US"/>
        </w:rPr>
        <w:t>//if (file_size == -1) return -4;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fseek(hFile,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, SEEK_SET);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color w:val="888888"/>
          <w:sz w:val="16"/>
          <w:szCs w:val="16"/>
          <w:lang w:val="en-US"/>
        </w:rPr>
        <w:t xml:space="preserve">/*std::ifstream infile((char*)file_name, std::ios::binary);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 xml:space="preserve">    infile.seekg (0, std::ios::end);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lastRenderedPageBreak/>
        <w:t xml:space="preserve">    int file_size = infile.tellg();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 xml:space="preserve">    int blocks = file_size/block_size+1;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 xml:space="preserve">    infile.seekg (0, std::ios::beg);*/</w:t>
      </w:r>
      <w:r w:rsidRPr="00022510">
        <w:rPr>
          <w:color w:val="333333"/>
          <w:sz w:val="16"/>
          <w:szCs w:val="16"/>
          <w:lang w:val="en-US"/>
        </w:rPr>
        <w:t xml:space="preserve">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 xml:space="preserve"> s 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 xml:space="preserve"> cnt 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do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(cnt == (</w:t>
      </w: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>)(</w:t>
      </w:r>
      <w:r w:rsidRPr="00022510">
        <w:rPr>
          <w:b/>
          <w:bCs/>
          <w:color w:val="6600EE"/>
          <w:sz w:val="16"/>
          <w:szCs w:val="16"/>
          <w:lang w:val="en-US"/>
        </w:rPr>
        <w:t>0.2</w:t>
      </w:r>
      <w:r w:rsidRPr="00022510">
        <w:rPr>
          <w:color w:val="333333"/>
          <w:sz w:val="16"/>
          <w:szCs w:val="16"/>
          <w:lang w:val="en-US"/>
        </w:rPr>
        <w:t xml:space="preserve"> * file_size))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"20%"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(cnt == (</w:t>
      </w: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>)(</w:t>
      </w:r>
      <w:r w:rsidRPr="00022510">
        <w:rPr>
          <w:b/>
          <w:bCs/>
          <w:color w:val="6600EE"/>
          <w:sz w:val="16"/>
          <w:szCs w:val="16"/>
          <w:lang w:val="en-US"/>
        </w:rPr>
        <w:t>0.4</w:t>
      </w:r>
      <w:r w:rsidRPr="00022510">
        <w:rPr>
          <w:color w:val="333333"/>
          <w:sz w:val="16"/>
          <w:szCs w:val="16"/>
          <w:lang w:val="en-US"/>
        </w:rPr>
        <w:t xml:space="preserve"> * file_size))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"40%"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(cnt == (</w:t>
      </w: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>)(</w:t>
      </w:r>
      <w:r w:rsidRPr="00022510">
        <w:rPr>
          <w:b/>
          <w:bCs/>
          <w:color w:val="6600EE"/>
          <w:sz w:val="16"/>
          <w:szCs w:val="16"/>
          <w:lang w:val="en-US"/>
        </w:rPr>
        <w:t>0.6</w:t>
      </w:r>
      <w:r w:rsidRPr="00022510">
        <w:rPr>
          <w:color w:val="333333"/>
          <w:sz w:val="16"/>
          <w:szCs w:val="16"/>
          <w:lang w:val="en-US"/>
        </w:rPr>
        <w:t xml:space="preserve"> * file_size))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"60%"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(cnt == (</w:t>
      </w: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>)(</w:t>
      </w:r>
      <w:r w:rsidRPr="00022510">
        <w:rPr>
          <w:b/>
          <w:bCs/>
          <w:color w:val="6600EE"/>
          <w:sz w:val="16"/>
          <w:szCs w:val="16"/>
          <w:lang w:val="en-US"/>
        </w:rPr>
        <w:t>0.8</w:t>
      </w:r>
      <w:r w:rsidRPr="00022510">
        <w:rPr>
          <w:color w:val="333333"/>
          <w:sz w:val="16"/>
          <w:szCs w:val="16"/>
          <w:lang w:val="en-US"/>
        </w:rPr>
        <w:t xml:space="preserve"> * file_size))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"80%"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(cnt == file_size)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"100%"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cnt++;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s = fgetc(hFile);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Upload(s, </w:t>
      </w:r>
      <w:r w:rsidRPr="00022510">
        <w:rPr>
          <w:b/>
          <w:bCs/>
          <w:color w:val="0000DD"/>
          <w:sz w:val="16"/>
          <w:szCs w:val="16"/>
          <w:lang w:val="en-US"/>
        </w:rPr>
        <w:t>1</w:t>
      </w:r>
      <w:r w:rsidRPr="00022510">
        <w:rPr>
          <w:color w:val="333333"/>
          <w:sz w:val="16"/>
          <w:szCs w:val="16"/>
          <w:lang w:val="en-US"/>
        </w:rPr>
        <w:t>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 </w:t>
      </w:r>
      <w:r w:rsidRPr="00022510">
        <w:rPr>
          <w:b/>
          <w:bCs/>
          <w:color w:val="008800"/>
          <w:sz w:val="16"/>
          <w:szCs w:val="16"/>
          <w:lang w:val="en-US"/>
        </w:rPr>
        <w:t>while</w:t>
      </w:r>
      <w:r w:rsidRPr="00022510">
        <w:rPr>
          <w:color w:val="333333"/>
          <w:sz w:val="16"/>
          <w:szCs w:val="16"/>
          <w:lang w:val="en-US"/>
        </w:rPr>
        <w:t xml:space="preserve"> (cnt != file_size &amp;&amp;  s!= EOF);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Upload(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 xml:space="preserve">, </w:t>
      </w:r>
      <w:r w:rsidRPr="00022510">
        <w:rPr>
          <w:b/>
          <w:bCs/>
          <w:color w:val="0000DD"/>
          <w:sz w:val="16"/>
          <w:szCs w:val="16"/>
          <w:lang w:val="en-US"/>
        </w:rPr>
        <w:t>2</w:t>
      </w:r>
      <w:r w:rsidRPr="00022510">
        <w:rPr>
          <w:color w:val="333333"/>
          <w:sz w:val="16"/>
          <w:szCs w:val="16"/>
          <w:lang w:val="en-US"/>
        </w:rPr>
        <w:t>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void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66BB"/>
          <w:sz w:val="16"/>
          <w:szCs w:val="16"/>
          <w:lang w:val="en-US"/>
        </w:rPr>
        <w:t>_Login</w:t>
      </w:r>
      <w:r w:rsidRPr="00022510">
        <w:rPr>
          <w:color w:val="333333"/>
          <w:sz w:val="16"/>
          <w:szCs w:val="16"/>
          <w:lang w:val="en-US"/>
        </w:rPr>
        <w:t>(</w:t>
      </w:r>
      <w:r w:rsidRPr="00022510">
        <w:rPr>
          <w:b/>
          <w:bCs/>
          <w:color w:val="008800"/>
          <w:sz w:val="16"/>
          <w:szCs w:val="16"/>
          <w:lang w:val="en-US"/>
        </w:rPr>
        <w:t>const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 xml:space="preserve"> * login, </w:t>
      </w:r>
      <w:r w:rsidRPr="00022510">
        <w:rPr>
          <w:b/>
          <w:bCs/>
          <w:color w:val="008800"/>
          <w:sz w:val="16"/>
          <w:szCs w:val="16"/>
          <w:lang w:val="en-US"/>
        </w:rPr>
        <w:t>const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 xml:space="preserve"> * password)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RpcTryExcept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color w:val="888888"/>
          <w:sz w:val="16"/>
          <w:szCs w:val="16"/>
          <w:lang w:val="en-US"/>
        </w:rPr>
        <w:t>// std::cout &lt;&lt; LogIn("japroc", "japroc")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color w:val="888888"/>
          <w:sz w:val="16"/>
          <w:szCs w:val="16"/>
          <w:lang w:val="en-US"/>
        </w:rPr>
        <w:t>// std::cout &lt;&lt; LogIn("acc_name", "acc_pass")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(LogIn(login, password) ==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"&lt;&lt;&lt; Logged In &gt;&gt;&gt;"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"&lt;&lt;&lt; LogIn Error!!! &gt;&gt;&gt;"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RpcExcept(</w:t>
      </w:r>
      <w:r w:rsidRPr="00022510">
        <w:rPr>
          <w:b/>
          <w:bCs/>
          <w:color w:val="0000DD"/>
          <w:sz w:val="16"/>
          <w:szCs w:val="16"/>
          <w:lang w:val="en-US"/>
        </w:rPr>
        <w:t>1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std::cerr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"Runtime reported exception "</w:t>
      </w:r>
      <w:r w:rsidRPr="00022510">
        <w:rPr>
          <w:color w:val="333333"/>
          <w:sz w:val="16"/>
          <w:szCs w:val="16"/>
          <w:lang w:val="en-US"/>
        </w:rPr>
        <w:t xml:space="preserve"> &lt;&lt; RpcExceptionCode()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RpcEndExcept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void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66BB"/>
          <w:sz w:val="16"/>
          <w:szCs w:val="16"/>
          <w:lang w:val="en-US"/>
        </w:rPr>
        <w:t>_Logout</w:t>
      </w:r>
      <w:r w:rsidRPr="00022510">
        <w:rPr>
          <w:color w:val="333333"/>
          <w:sz w:val="16"/>
          <w:szCs w:val="16"/>
          <w:lang w:val="en-US"/>
        </w:rPr>
        <w:t>()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RpcTryExcept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color w:val="888888"/>
          <w:sz w:val="16"/>
          <w:szCs w:val="16"/>
          <w:lang w:val="en-US"/>
        </w:rPr>
        <w:t>// std::cout &lt;&lt; LogIn("japroc", "japroc")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color w:val="888888"/>
          <w:sz w:val="16"/>
          <w:szCs w:val="16"/>
          <w:lang w:val="en-US"/>
        </w:rPr>
        <w:t>// std::cout &lt;&lt; LogIn("acc_name", "acc_pass")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(LogOut() ==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"&lt;&lt;&lt; Logged Out &gt;&gt;&gt;"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"&lt;&lt;&lt; Logging Out Error!!! &gt;&gt;&gt;"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RpcExcept(</w:t>
      </w:r>
      <w:r w:rsidRPr="00022510">
        <w:rPr>
          <w:b/>
          <w:bCs/>
          <w:color w:val="0000DD"/>
          <w:sz w:val="16"/>
          <w:szCs w:val="16"/>
          <w:lang w:val="en-US"/>
        </w:rPr>
        <w:t>1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std::cerr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"Runtime reported exception "</w:t>
      </w:r>
      <w:r w:rsidRPr="00022510">
        <w:rPr>
          <w:color w:val="333333"/>
          <w:sz w:val="16"/>
          <w:szCs w:val="16"/>
          <w:lang w:val="en-US"/>
        </w:rPr>
        <w:t xml:space="preserve"> &lt;&lt; RpcExceptionCode()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RpcEndExcept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void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66BB"/>
          <w:sz w:val="16"/>
          <w:szCs w:val="16"/>
          <w:lang w:val="en-US"/>
        </w:rPr>
        <w:t>_Delete</w:t>
      </w:r>
      <w:r w:rsidRPr="00022510">
        <w:rPr>
          <w:color w:val="333333"/>
          <w:sz w:val="16"/>
          <w:szCs w:val="16"/>
          <w:lang w:val="en-US"/>
        </w:rPr>
        <w:t>(</w:t>
      </w:r>
      <w:r w:rsidRPr="00022510">
        <w:rPr>
          <w:b/>
          <w:bCs/>
          <w:color w:val="008800"/>
          <w:sz w:val="16"/>
          <w:szCs w:val="16"/>
          <w:lang w:val="en-US"/>
        </w:rPr>
        <w:t>const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 xml:space="preserve"> * file_name)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RpcTryExcept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color w:val="888888"/>
          <w:sz w:val="16"/>
          <w:szCs w:val="16"/>
          <w:lang w:val="en-US"/>
        </w:rPr>
        <w:t>// std::cout &lt;&lt; LogIn("japroc", "japroc")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color w:val="888888"/>
          <w:sz w:val="16"/>
          <w:szCs w:val="16"/>
          <w:lang w:val="en-US"/>
        </w:rPr>
        <w:t>// std::cout &lt;&lt; LogIn("acc_name", "acc_pass")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 xml:space="preserve"> x;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x = Delete(file_name);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color w:val="888888"/>
          <w:sz w:val="16"/>
          <w:szCs w:val="16"/>
          <w:lang w:val="en-US"/>
        </w:rPr>
        <w:t>//if ((int x = Delete(file_name)) == 0)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(x ==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"&lt;&lt;&lt; File Deleted &gt;&gt;&gt;"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(x == -</w:t>
      </w:r>
      <w:r w:rsidRPr="00022510">
        <w:rPr>
          <w:b/>
          <w:bCs/>
          <w:color w:val="0000DD"/>
          <w:sz w:val="16"/>
          <w:szCs w:val="16"/>
          <w:lang w:val="en-US"/>
        </w:rPr>
        <w:t>3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"&lt;&lt;&lt; Deleting Error!!! You are not owner of this file!!! &gt;&gt;&gt;"</w:t>
      </w:r>
      <w:r w:rsidRPr="00022510">
        <w:rPr>
          <w:color w:val="333333"/>
          <w:sz w:val="16"/>
          <w:szCs w:val="16"/>
          <w:lang w:val="en-US"/>
        </w:rPr>
        <w:t xml:space="preserve"> &lt;&lt; x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"&lt;&lt;&lt; File Deleting Error!!! &gt;&gt;&gt;"</w:t>
      </w:r>
      <w:r w:rsidRPr="00022510">
        <w:rPr>
          <w:color w:val="333333"/>
          <w:sz w:val="16"/>
          <w:szCs w:val="16"/>
          <w:lang w:val="en-US"/>
        </w:rPr>
        <w:t xml:space="preserve"> &lt;&lt; x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lastRenderedPageBreak/>
        <w:t xml:space="preserve">   RpcExcept(</w:t>
      </w:r>
      <w:r w:rsidRPr="00022510">
        <w:rPr>
          <w:b/>
          <w:bCs/>
          <w:color w:val="0000DD"/>
          <w:sz w:val="16"/>
          <w:szCs w:val="16"/>
          <w:lang w:val="en-US"/>
        </w:rPr>
        <w:t>1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std::cerr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"Runtime reported exception "</w:t>
      </w:r>
      <w:r w:rsidRPr="00022510">
        <w:rPr>
          <w:color w:val="333333"/>
          <w:sz w:val="16"/>
          <w:szCs w:val="16"/>
          <w:lang w:val="en-US"/>
        </w:rPr>
        <w:t xml:space="preserve"> &lt;&lt; RpcExceptionCode()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   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RpcEndExcept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void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66BB"/>
          <w:sz w:val="16"/>
          <w:szCs w:val="16"/>
          <w:lang w:val="en-US"/>
        </w:rPr>
        <w:t>_Download</w:t>
      </w:r>
      <w:r w:rsidRPr="00022510">
        <w:rPr>
          <w:color w:val="333333"/>
          <w:sz w:val="16"/>
          <w:szCs w:val="16"/>
          <w:lang w:val="en-US"/>
        </w:rPr>
        <w:t>(</w:t>
      </w:r>
      <w:r w:rsidRPr="00022510">
        <w:rPr>
          <w:b/>
          <w:bCs/>
          <w:color w:val="008800"/>
          <w:sz w:val="16"/>
          <w:szCs w:val="16"/>
          <w:lang w:val="en-US"/>
        </w:rPr>
        <w:t>const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333399"/>
          <w:sz w:val="16"/>
          <w:szCs w:val="16"/>
          <w:lang w:val="en-US"/>
        </w:rPr>
        <w:t>char</w:t>
      </w:r>
      <w:r w:rsidRPr="00022510">
        <w:rPr>
          <w:color w:val="333333"/>
          <w:sz w:val="16"/>
          <w:szCs w:val="16"/>
          <w:lang w:val="en-US"/>
        </w:rPr>
        <w:t xml:space="preserve"> *file_name)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(OpenFileJP(file_name) !=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"&lt;&lt;&lt; Not authorized!!! &gt;&gt;&gt;"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std::string nfn;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"Enter new file name: "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std::cin &gt;&gt; nfn;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color w:val="888888"/>
          <w:sz w:val="16"/>
          <w:szCs w:val="16"/>
          <w:lang w:val="en-US"/>
        </w:rPr>
        <w:t>//return;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333399"/>
          <w:sz w:val="16"/>
          <w:szCs w:val="16"/>
          <w:lang w:val="en-US"/>
        </w:rPr>
        <w:t>FILE</w:t>
      </w:r>
      <w:r w:rsidRPr="00022510">
        <w:rPr>
          <w:color w:val="333333"/>
          <w:sz w:val="16"/>
          <w:szCs w:val="16"/>
          <w:lang w:val="en-US"/>
        </w:rPr>
        <w:t xml:space="preserve"> * file = fopen(nfn.c_str(),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"wb"</w:t>
      </w:r>
      <w:r w:rsidRPr="00022510">
        <w:rPr>
          <w:color w:val="333333"/>
          <w:sz w:val="16"/>
          <w:szCs w:val="16"/>
          <w:lang w:val="en-US"/>
        </w:rPr>
        <w:t>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</w:rPr>
        <w:t>if</w:t>
      </w:r>
      <w:r w:rsidRPr="00022510">
        <w:rPr>
          <w:color w:val="333333"/>
          <w:sz w:val="16"/>
          <w:szCs w:val="16"/>
        </w:rPr>
        <w:t xml:space="preserve"> (file) </w:t>
      </w:r>
      <w:r w:rsidRPr="00022510">
        <w:rPr>
          <w:color w:val="888888"/>
          <w:sz w:val="16"/>
          <w:szCs w:val="16"/>
        </w:rPr>
        <w:t>// если есть доступ к файлу,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</w:rPr>
        <w:t xml:space="preserve">    </w:t>
      </w: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</w:t>
      </w:r>
      <w:r w:rsidRPr="00022510">
        <w:rPr>
          <w:color w:val="888888"/>
          <w:sz w:val="16"/>
          <w:szCs w:val="16"/>
          <w:lang w:val="en-US"/>
        </w:rPr>
        <w:t xml:space="preserve">// </w:t>
      </w:r>
      <w:r w:rsidRPr="00022510">
        <w:rPr>
          <w:color w:val="888888"/>
          <w:sz w:val="16"/>
          <w:szCs w:val="16"/>
        </w:rPr>
        <w:t>инициализируем</w:t>
      </w:r>
      <w:r w:rsidRPr="00022510">
        <w:rPr>
          <w:color w:val="888888"/>
          <w:sz w:val="16"/>
          <w:szCs w:val="16"/>
          <w:lang w:val="en-US"/>
        </w:rPr>
        <w:t xml:space="preserve"> </w:t>
      </w:r>
      <w:r w:rsidRPr="00022510">
        <w:rPr>
          <w:color w:val="888888"/>
          <w:sz w:val="16"/>
          <w:szCs w:val="16"/>
        </w:rPr>
        <w:t>строку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b/>
          <w:bCs/>
          <w:color w:val="333399"/>
          <w:sz w:val="16"/>
          <w:szCs w:val="16"/>
          <w:lang w:val="en-US"/>
        </w:rPr>
        <w:t>int</w:t>
      </w:r>
      <w:r w:rsidRPr="00022510">
        <w:rPr>
          <w:color w:val="333333"/>
          <w:sz w:val="16"/>
          <w:szCs w:val="16"/>
          <w:lang w:val="en-US"/>
        </w:rPr>
        <w:t xml:space="preserve"> buffer;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</w:t>
      </w:r>
      <w:r w:rsidRPr="00022510">
        <w:rPr>
          <w:b/>
          <w:bCs/>
          <w:color w:val="008800"/>
          <w:sz w:val="16"/>
          <w:szCs w:val="16"/>
          <w:lang w:val="en-US"/>
        </w:rPr>
        <w:t>while</w:t>
      </w:r>
      <w:r w:rsidRPr="00022510">
        <w:rPr>
          <w:color w:val="333333"/>
          <w:sz w:val="16"/>
          <w:szCs w:val="16"/>
          <w:lang w:val="en-US"/>
        </w:rPr>
        <w:t xml:space="preserve"> (Download(&amp;buffer) ==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   fputc(buffer, file);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fclose(file);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"&lt;&lt;&lt; Cant Create File!!! Error!!! &gt;&gt;&gt;"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void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66BB"/>
          <w:sz w:val="16"/>
          <w:szCs w:val="16"/>
          <w:lang w:val="en-US"/>
        </w:rPr>
        <w:t>main_activity</w:t>
      </w:r>
      <w:r w:rsidRPr="00022510">
        <w:rPr>
          <w:color w:val="333333"/>
          <w:sz w:val="16"/>
          <w:szCs w:val="16"/>
          <w:lang w:val="en-US"/>
        </w:rPr>
        <w:t>()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"Valid commands: login, logout, upload, download, delete, exit"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</w:t>
      </w:r>
      <w:r w:rsidRPr="00022510">
        <w:rPr>
          <w:b/>
          <w:bCs/>
          <w:color w:val="008800"/>
          <w:sz w:val="16"/>
          <w:szCs w:val="16"/>
          <w:lang w:val="en-US"/>
        </w:rPr>
        <w:t>while</w:t>
      </w:r>
      <w:r w:rsidRPr="00022510">
        <w:rPr>
          <w:color w:val="333333"/>
          <w:sz w:val="16"/>
          <w:szCs w:val="16"/>
          <w:lang w:val="en-US"/>
        </w:rPr>
        <w:t>(</w:t>
      </w:r>
      <w:r w:rsidRPr="00022510">
        <w:rPr>
          <w:b/>
          <w:bCs/>
          <w:color w:val="0000DD"/>
          <w:sz w:val="16"/>
          <w:szCs w:val="16"/>
          <w:lang w:val="en-US"/>
        </w:rPr>
        <w:t>1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std::string cmd;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"&gt;&gt;&gt; "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std::cin &gt;&gt; cmd;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color w:val="888888"/>
          <w:sz w:val="16"/>
          <w:szCs w:val="16"/>
          <w:lang w:val="en-US"/>
        </w:rPr>
        <w:t>//std::cout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(cmd.compare(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"login"</w:t>
      </w:r>
      <w:r w:rsidRPr="00022510">
        <w:rPr>
          <w:color w:val="333333"/>
          <w:sz w:val="16"/>
          <w:szCs w:val="16"/>
          <w:lang w:val="en-US"/>
        </w:rPr>
        <w:t xml:space="preserve">) ==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std::string login;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std::string pass;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"Enter login: "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std::cin &gt;&gt; login;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"Enter password: "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std::cin &gt;&gt; pass;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_Login(login.c_str(), pass.c_str());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(cmd.compare(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"logout"</w:t>
      </w:r>
      <w:r w:rsidRPr="00022510">
        <w:rPr>
          <w:color w:val="333333"/>
          <w:sz w:val="16"/>
          <w:szCs w:val="16"/>
          <w:lang w:val="en-US"/>
        </w:rPr>
        <w:t xml:space="preserve">) ==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_Logout();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(cmd.compare(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"upload"</w:t>
      </w:r>
      <w:r w:rsidRPr="00022510">
        <w:rPr>
          <w:color w:val="333333"/>
          <w:sz w:val="16"/>
          <w:szCs w:val="16"/>
          <w:lang w:val="en-US"/>
        </w:rPr>
        <w:t xml:space="preserve">) ==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std::string file_name;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"Enter file name: "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std::cin &gt;&gt; file_name;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_Upload(file_name.c_str());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(cmd.compare(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"delete"</w:t>
      </w:r>
      <w:r w:rsidRPr="00022510">
        <w:rPr>
          <w:color w:val="333333"/>
          <w:sz w:val="16"/>
          <w:szCs w:val="16"/>
          <w:lang w:val="en-US"/>
        </w:rPr>
        <w:t xml:space="preserve">) ==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std::string file_name;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"Enter file name: "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std::cin &gt;&gt; file_name;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_Delete(file_name.c_str());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(cmd.compare(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"download"</w:t>
      </w:r>
      <w:r w:rsidRPr="00022510">
        <w:rPr>
          <w:color w:val="333333"/>
          <w:sz w:val="16"/>
          <w:szCs w:val="16"/>
          <w:lang w:val="en-US"/>
        </w:rPr>
        <w:t xml:space="preserve">) ==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std::string file_name;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"Enter file name: "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lastRenderedPageBreak/>
        <w:t xml:space="preserve">         std::cin &gt;&gt; file_name;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_Download(file_name.c_str());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  <w:r w:rsidRPr="00022510">
        <w:rPr>
          <w:color w:val="333333"/>
          <w:sz w:val="16"/>
          <w:szCs w:val="16"/>
          <w:lang w:val="en-US"/>
        </w:rPr>
        <w:t xml:space="preserve"> </w:t>
      </w:r>
      <w:r w:rsidRPr="00022510">
        <w:rPr>
          <w:b/>
          <w:bCs/>
          <w:color w:val="008800"/>
          <w:sz w:val="16"/>
          <w:szCs w:val="16"/>
          <w:lang w:val="en-US"/>
        </w:rPr>
        <w:t>if</w:t>
      </w:r>
      <w:r w:rsidRPr="00022510">
        <w:rPr>
          <w:color w:val="333333"/>
          <w:sz w:val="16"/>
          <w:szCs w:val="16"/>
          <w:lang w:val="en-US"/>
        </w:rPr>
        <w:t xml:space="preserve"> (cmd.compare(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"exit"</w:t>
      </w:r>
      <w:r w:rsidRPr="00022510">
        <w:rPr>
          <w:color w:val="333333"/>
          <w:sz w:val="16"/>
          <w:szCs w:val="16"/>
          <w:lang w:val="en-US"/>
        </w:rPr>
        <w:t xml:space="preserve">) == </w:t>
      </w:r>
      <w:r w:rsidRPr="00022510">
        <w:rPr>
          <w:b/>
          <w:bCs/>
          <w:color w:val="0000DD"/>
          <w:sz w:val="16"/>
          <w:szCs w:val="16"/>
          <w:lang w:val="en-US"/>
        </w:rPr>
        <w:t>0</w:t>
      </w:r>
      <w:r w:rsidRPr="00022510">
        <w:rPr>
          <w:color w:val="333333"/>
          <w:sz w:val="16"/>
          <w:szCs w:val="16"/>
          <w:lang w:val="en-US"/>
        </w:rPr>
        <w:t>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>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</w:t>
      </w:r>
      <w:r w:rsidRPr="00022510">
        <w:rPr>
          <w:b/>
          <w:bCs/>
          <w:color w:val="008800"/>
          <w:sz w:val="16"/>
          <w:szCs w:val="16"/>
          <w:lang w:val="en-US"/>
        </w:rPr>
        <w:t>else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   std::cout &lt;&lt; </w:t>
      </w:r>
      <w:r w:rsidRPr="00022510">
        <w:rPr>
          <w:color w:val="333333"/>
          <w:sz w:val="16"/>
          <w:szCs w:val="16"/>
          <w:shd w:val="clear" w:color="auto" w:fill="FFF0F0"/>
          <w:lang w:val="en-US"/>
        </w:rPr>
        <w:t>"Wrong cmd"</w:t>
      </w:r>
      <w:r w:rsidRPr="00022510">
        <w:rPr>
          <w:color w:val="333333"/>
          <w:sz w:val="16"/>
          <w:szCs w:val="16"/>
          <w:lang w:val="en-US"/>
        </w:rPr>
        <w:t xml:space="preserve"> &lt;&lt; std::endl;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>// Memory allocation function for RPC.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>// The runtime uses these two functions for allocating/deallocating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>// enough memory to pass the string to the server.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void</w:t>
      </w:r>
      <w:r w:rsidRPr="00022510">
        <w:rPr>
          <w:color w:val="333333"/>
          <w:sz w:val="16"/>
          <w:szCs w:val="16"/>
          <w:lang w:val="en-US"/>
        </w:rPr>
        <w:t xml:space="preserve">* __RPC_USER </w:t>
      </w:r>
      <w:r w:rsidRPr="00022510">
        <w:rPr>
          <w:b/>
          <w:bCs/>
          <w:color w:val="0066BB"/>
          <w:sz w:val="16"/>
          <w:szCs w:val="16"/>
          <w:lang w:val="en-US"/>
        </w:rPr>
        <w:t>midl_user_allocate</w:t>
      </w:r>
      <w:r w:rsidRPr="00022510">
        <w:rPr>
          <w:color w:val="333333"/>
          <w:sz w:val="16"/>
          <w:szCs w:val="16"/>
          <w:lang w:val="en-US"/>
        </w:rPr>
        <w:t>(</w:t>
      </w:r>
      <w:r w:rsidRPr="00022510">
        <w:rPr>
          <w:b/>
          <w:bCs/>
          <w:color w:val="333399"/>
          <w:sz w:val="16"/>
          <w:szCs w:val="16"/>
          <w:lang w:val="en-US"/>
        </w:rPr>
        <w:t>size_t</w:t>
      </w:r>
      <w:r w:rsidRPr="00022510">
        <w:rPr>
          <w:color w:val="333333"/>
          <w:sz w:val="16"/>
          <w:szCs w:val="16"/>
          <w:lang w:val="en-US"/>
        </w:rPr>
        <w:t xml:space="preserve"> size)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{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 xml:space="preserve">    </w:t>
      </w:r>
      <w:r w:rsidRPr="00022510">
        <w:rPr>
          <w:b/>
          <w:bCs/>
          <w:color w:val="008800"/>
          <w:sz w:val="16"/>
          <w:szCs w:val="16"/>
          <w:lang w:val="en-US"/>
        </w:rPr>
        <w:t>return</w:t>
      </w:r>
      <w:r w:rsidRPr="00022510">
        <w:rPr>
          <w:color w:val="333333"/>
          <w:sz w:val="16"/>
          <w:szCs w:val="16"/>
          <w:lang w:val="en-US"/>
        </w:rPr>
        <w:t xml:space="preserve"> malloc(size);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333333"/>
          <w:sz w:val="16"/>
          <w:szCs w:val="16"/>
          <w:lang w:val="en-US"/>
        </w:rPr>
        <w:t>}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color w:val="888888"/>
          <w:sz w:val="16"/>
          <w:szCs w:val="16"/>
          <w:lang w:val="en-US"/>
        </w:rPr>
        <w:t>// Memory deallocation function for RPC.</w:t>
      </w:r>
    </w:p>
    <w:p w:rsidR="00022510" w:rsidRPr="00022510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022510">
        <w:rPr>
          <w:b/>
          <w:bCs/>
          <w:color w:val="333399"/>
          <w:sz w:val="16"/>
          <w:szCs w:val="16"/>
          <w:lang w:val="en-US"/>
        </w:rPr>
        <w:t>void</w:t>
      </w:r>
      <w:r w:rsidRPr="00022510">
        <w:rPr>
          <w:color w:val="333333"/>
          <w:sz w:val="16"/>
          <w:szCs w:val="16"/>
          <w:lang w:val="en-US"/>
        </w:rPr>
        <w:t xml:space="preserve"> __RPC_USER </w:t>
      </w:r>
      <w:r w:rsidRPr="00022510">
        <w:rPr>
          <w:b/>
          <w:bCs/>
          <w:color w:val="0066BB"/>
          <w:sz w:val="16"/>
          <w:szCs w:val="16"/>
          <w:lang w:val="en-US"/>
        </w:rPr>
        <w:t>midl_user_free</w:t>
      </w:r>
      <w:r w:rsidRPr="00022510">
        <w:rPr>
          <w:color w:val="333333"/>
          <w:sz w:val="16"/>
          <w:szCs w:val="16"/>
          <w:lang w:val="en-US"/>
        </w:rPr>
        <w:t>(</w:t>
      </w:r>
      <w:r w:rsidRPr="00022510">
        <w:rPr>
          <w:b/>
          <w:bCs/>
          <w:color w:val="333399"/>
          <w:sz w:val="16"/>
          <w:szCs w:val="16"/>
          <w:lang w:val="en-US"/>
        </w:rPr>
        <w:t>void</w:t>
      </w:r>
      <w:r w:rsidRPr="00022510">
        <w:rPr>
          <w:color w:val="333333"/>
          <w:sz w:val="16"/>
          <w:szCs w:val="16"/>
          <w:lang w:val="en-US"/>
        </w:rPr>
        <w:t>* p)</w:t>
      </w:r>
    </w:p>
    <w:p w:rsidR="00022510" w:rsidRPr="002D1FF3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2D1FF3">
        <w:rPr>
          <w:color w:val="333333"/>
          <w:sz w:val="16"/>
          <w:szCs w:val="16"/>
          <w:lang w:val="en-US"/>
        </w:rPr>
        <w:t>{</w:t>
      </w:r>
    </w:p>
    <w:p w:rsidR="00022510" w:rsidRPr="002D1FF3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2D1FF3">
        <w:rPr>
          <w:color w:val="333333"/>
          <w:sz w:val="16"/>
          <w:szCs w:val="16"/>
          <w:lang w:val="en-US"/>
        </w:rPr>
        <w:t xml:space="preserve">    free(p);</w:t>
      </w:r>
    </w:p>
    <w:p w:rsidR="00022510" w:rsidRPr="002D1FF3" w:rsidRDefault="00022510" w:rsidP="00022510">
      <w:pPr>
        <w:pStyle w:val="HTML"/>
        <w:rPr>
          <w:color w:val="333333"/>
          <w:sz w:val="16"/>
          <w:szCs w:val="16"/>
          <w:lang w:val="en-US"/>
        </w:rPr>
      </w:pPr>
      <w:r w:rsidRPr="002D1FF3">
        <w:rPr>
          <w:color w:val="333333"/>
          <w:sz w:val="16"/>
          <w:szCs w:val="16"/>
          <w:lang w:val="en-US"/>
        </w:rPr>
        <w:t>}</w:t>
      </w:r>
    </w:p>
    <w:p w:rsidR="00022510" w:rsidRPr="002D1FF3" w:rsidRDefault="00022510" w:rsidP="00022510">
      <w:pPr>
        <w:rPr>
          <w:lang w:val="en-US"/>
        </w:rPr>
      </w:pPr>
    </w:p>
    <w:p w:rsidR="007E1A39" w:rsidRPr="002D1FF3" w:rsidRDefault="007E1A39" w:rsidP="007E1A39">
      <w:pPr>
        <w:rPr>
          <w:lang w:val="en-US"/>
        </w:rPr>
      </w:pPr>
    </w:p>
    <w:p w:rsidR="00022510" w:rsidRPr="002D1FF3" w:rsidRDefault="00022510" w:rsidP="007E1A39">
      <w:pPr>
        <w:pStyle w:val="1"/>
        <w:numPr>
          <w:ilvl w:val="0"/>
          <w:numId w:val="0"/>
        </w:numPr>
        <w:ind w:left="993" w:hanging="426"/>
        <w:jc w:val="center"/>
        <w:rPr>
          <w:lang w:val="en-US"/>
        </w:rPr>
      </w:pPr>
      <w:bookmarkStart w:id="25" w:name="_Toc462840463"/>
      <w:r w:rsidRPr="002D1FF3">
        <w:rPr>
          <w:lang w:val="en-US"/>
        </w:rPr>
        <w:br w:type="page"/>
      </w:r>
    </w:p>
    <w:p w:rsidR="007E1A39" w:rsidRPr="002D1FF3" w:rsidRDefault="007E1A39" w:rsidP="00022510">
      <w:pPr>
        <w:pStyle w:val="1"/>
        <w:numPr>
          <w:ilvl w:val="0"/>
          <w:numId w:val="0"/>
        </w:numPr>
        <w:ind w:left="993" w:hanging="426"/>
        <w:jc w:val="right"/>
        <w:rPr>
          <w:lang w:val="en-US"/>
        </w:rPr>
      </w:pPr>
      <w:r>
        <w:lastRenderedPageBreak/>
        <w:t>Приложение</w:t>
      </w:r>
      <w:r w:rsidRPr="002D1FF3">
        <w:rPr>
          <w:lang w:val="en-US"/>
        </w:rPr>
        <w:t xml:space="preserve"> </w:t>
      </w:r>
      <w:r>
        <w:t>Г</w:t>
      </w:r>
      <w:bookmarkEnd w:id="25"/>
    </w:p>
    <w:p w:rsidR="007E1A39" w:rsidRPr="00022510" w:rsidRDefault="007E1A39" w:rsidP="007E1A39">
      <w:pPr>
        <w:pStyle w:val="ac"/>
        <w:spacing w:line="276" w:lineRule="auto"/>
        <w:rPr>
          <w:sz w:val="16"/>
          <w:szCs w:val="16"/>
        </w:rPr>
      </w:pPr>
      <w:r w:rsidRPr="00022510">
        <w:rPr>
          <w:sz w:val="16"/>
          <w:szCs w:val="16"/>
        </w:rPr>
        <w:t>cls</w:t>
      </w:r>
    </w:p>
    <w:p w:rsidR="007E1A39" w:rsidRPr="00022510" w:rsidRDefault="007E1A39" w:rsidP="007E1A39">
      <w:pPr>
        <w:pStyle w:val="ac"/>
        <w:spacing w:line="276" w:lineRule="auto"/>
        <w:rPr>
          <w:sz w:val="16"/>
          <w:szCs w:val="16"/>
        </w:rPr>
      </w:pPr>
      <w:r w:rsidRPr="00022510">
        <w:rPr>
          <w:sz w:val="16"/>
          <w:szCs w:val="16"/>
        </w:rPr>
        <w:t>midl /char ascii7 /app_config /nocpp Example1.idl</w:t>
      </w:r>
    </w:p>
    <w:p w:rsidR="007E1A39" w:rsidRPr="00022510" w:rsidRDefault="007E1A39" w:rsidP="007E1A39">
      <w:pPr>
        <w:pStyle w:val="ac"/>
        <w:spacing w:line="276" w:lineRule="auto"/>
        <w:rPr>
          <w:sz w:val="16"/>
          <w:szCs w:val="16"/>
        </w:rPr>
      </w:pPr>
      <w:r w:rsidRPr="00022510">
        <w:rPr>
          <w:sz w:val="16"/>
          <w:szCs w:val="16"/>
        </w:rPr>
        <w:t>cl /c Example1_c.c</w:t>
      </w:r>
    </w:p>
    <w:p w:rsidR="007E1A39" w:rsidRPr="00022510" w:rsidRDefault="007E1A39" w:rsidP="007E1A39">
      <w:pPr>
        <w:pStyle w:val="ac"/>
        <w:spacing w:line="276" w:lineRule="auto"/>
        <w:rPr>
          <w:sz w:val="16"/>
          <w:szCs w:val="16"/>
        </w:rPr>
      </w:pPr>
      <w:r w:rsidRPr="00022510">
        <w:rPr>
          <w:sz w:val="16"/>
          <w:szCs w:val="16"/>
        </w:rPr>
        <w:t>cl /c Example1_s.c</w:t>
      </w:r>
    </w:p>
    <w:p w:rsidR="007E1A39" w:rsidRPr="00022510" w:rsidRDefault="007E1A39" w:rsidP="007E1A39">
      <w:pPr>
        <w:pStyle w:val="ac"/>
        <w:spacing w:line="276" w:lineRule="auto"/>
        <w:rPr>
          <w:sz w:val="16"/>
          <w:szCs w:val="16"/>
        </w:rPr>
      </w:pPr>
      <w:r w:rsidRPr="00022510">
        <w:rPr>
          <w:sz w:val="16"/>
          <w:szCs w:val="16"/>
        </w:rPr>
        <w:t>cl /c /EHsc Example1Client.cpp</w:t>
      </w:r>
    </w:p>
    <w:p w:rsidR="007E1A39" w:rsidRPr="00022510" w:rsidRDefault="007E1A39" w:rsidP="007E1A39">
      <w:pPr>
        <w:pStyle w:val="ac"/>
        <w:spacing w:line="276" w:lineRule="auto"/>
        <w:rPr>
          <w:sz w:val="16"/>
          <w:szCs w:val="16"/>
        </w:rPr>
      </w:pPr>
      <w:r w:rsidRPr="00022510">
        <w:rPr>
          <w:sz w:val="16"/>
          <w:szCs w:val="16"/>
        </w:rPr>
        <w:t>cl /c /EHsc Example1Server.cpp</w:t>
      </w:r>
    </w:p>
    <w:p w:rsidR="007E1A39" w:rsidRPr="00022510" w:rsidRDefault="007E1A39" w:rsidP="007E1A39">
      <w:pPr>
        <w:pStyle w:val="ac"/>
        <w:spacing w:line="276" w:lineRule="auto"/>
        <w:rPr>
          <w:sz w:val="16"/>
          <w:szCs w:val="16"/>
        </w:rPr>
      </w:pPr>
      <w:r w:rsidRPr="00022510">
        <w:rPr>
          <w:sz w:val="16"/>
          <w:szCs w:val="16"/>
        </w:rPr>
        <w:t>LINK /OUT:client.exe Example1_c.obj Example1Client.obj Rpcrt4.lib</w:t>
      </w:r>
    </w:p>
    <w:p w:rsidR="007E1A39" w:rsidRPr="00022510" w:rsidRDefault="007E1A39" w:rsidP="007E1A39">
      <w:pPr>
        <w:pStyle w:val="ac"/>
        <w:spacing w:line="276" w:lineRule="auto"/>
        <w:rPr>
          <w:sz w:val="16"/>
          <w:szCs w:val="16"/>
        </w:rPr>
      </w:pPr>
      <w:r w:rsidRPr="00022510">
        <w:rPr>
          <w:sz w:val="16"/>
          <w:szCs w:val="16"/>
        </w:rPr>
        <w:t>LINK /OUT:server.exe Example1_s.obj Example1Server.obj Rpcrt4.lib Advapi32.lib</w:t>
      </w:r>
    </w:p>
    <w:sectPr w:rsidR="007E1A39" w:rsidRPr="00022510" w:rsidSect="00EA26EF">
      <w:footerReference w:type="default" r:id="rId17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EB7" w:rsidRPr="00D60F71" w:rsidRDefault="00A50EB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A50EB7" w:rsidRPr="00D60F71" w:rsidRDefault="00A50EB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CC7CBC" w:rsidRPr="00C53ADA" w:rsidRDefault="00CC7CB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E34275">
          <w:rPr>
            <w:noProof/>
            <w:sz w:val="24"/>
            <w:szCs w:val="24"/>
          </w:rPr>
          <w:t>7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EB7" w:rsidRPr="00D60F71" w:rsidRDefault="00A50EB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A50EB7" w:rsidRPr="00D60F71" w:rsidRDefault="00A50EB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A3B3DCA"/>
    <w:multiLevelType w:val="hybridMultilevel"/>
    <w:tmpl w:val="74F2E558"/>
    <w:lvl w:ilvl="0" w:tplc="0419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0D7568DA"/>
    <w:multiLevelType w:val="hybridMultilevel"/>
    <w:tmpl w:val="198ECCA0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1352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B532A"/>
    <w:multiLevelType w:val="hybridMultilevel"/>
    <w:tmpl w:val="9F06577A"/>
    <w:lvl w:ilvl="0" w:tplc="672A24F2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7652F0B"/>
    <w:multiLevelType w:val="hybridMultilevel"/>
    <w:tmpl w:val="D0F02F58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2A3C9A"/>
    <w:multiLevelType w:val="hybridMultilevel"/>
    <w:tmpl w:val="1CA69750"/>
    <w:lvl w:ilvl="0" w:tplc="041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 w15:restartNumberingAfterBreak="0">
    <w:nsid w:val="25491BC0"/>
    <w:multiLevelType w:val="multilevel"/>
    <w:tmpl w:val="302A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24B2C"/>
    <w:multiLevelType w:val="hybridMultilevel"/>
    <w:tmpl w:val="FCD407EC"/>
    <w:lvl w:ilvl="0" w:tplc="672A24F2">
      <w:start w:val="1"/>
      <w:numFmt w:val="decimal"/>
      <w:lvlText w:val="%1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F721476"/>
    <w:multiLevelType w:val="hybridMultilevel"/>
    <w:tmpl w:val="4D8437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183628D"/>
    <w:multiLevelType w:val="hybridMultilevel"/>
    <w:tmpl w:val="28D86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236EFB"/>
    <w:multiLevelType w:val="hybridMultilevel"/>
    <w:tmpl w:val="BD84F7A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7" w15:restartNumberingAfterBreak="0">
    <w:nsid w:val="576A3A11"/>
    <w:multiLevelType w:val="hybridMultilevel"/>
    <w:tmpl w:val="9C8089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FA5AE6"/>
    <w:multiLevelType w:val="hybridMultilevel"/>
    <w:tmpl w:val="E16ECD1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477E5"/>
    <w:multiLevelType w:val="hybridMultilevel"/>
    <w:tmpl w:val="6722DFD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40F58"/>
    <w:multiLevelType w:val="multilevel"/>
    <w:tmpl w:val="A9A6BB44"/>
    <w:styleLink w:val="1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D5D7DF2"/>
    <w:multiLevelType w:val="hybridMultilevel"/>
    <w:tmpl w:val="96CA27FE"/>
    <w:lvl w:ilvl="0" w:tplc="0BFE60A4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51845"/>
    <w:multiLevelType w:val="hybridMultilevel"/>
    <w:tmpl w:val="999EBFE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376C4"/>
    <w:multiLevelType w:val="hybridMultilevel"/>
    <w:tmpl w:val="145664E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7" w15:restartNumberingAfterBreak="0">
    <w:nsid w:val="6C0E2E75"/>
    <w:multiLevelType w:val="hybridMultilevel"/>
    <w:tmpl w:val="DD3E47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06E70CD"/>
    <w:multiLevelType w:val="hybridMultilevel"/>
    <w:tmpl w:val="4ECC3EEE"/>
    <w:lvl w:ilvl="0" w:tplc="041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F13A73"/>
    <w:multiLevelType w:val="hybridMultilevel"/>
    <w:tmpl w:val="3D6EFFDA"/>
    <w:lvl w:ilvl="0" w:tplc="0419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78FD43FB"/>
    <w:multiLevelType w:val="hybridMultilevel"/>
    <w:tmpl w:val="5284EC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22725"/>
    <w:multiLevelType w:val="hybridMultilevel"/>
    <w:tmpl w:val="DBCCBC8C"/>
    <w:lvl w:ilvl="0" w:tplc="0BFE60A4">
      <w:start w:val="1"/>
      <w:numFmt w:val="decimal"/>
      <w:lvlText w:val="%1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1"/>
  </w:num>
  <w:num w:numId="2">
    <w:abstractNumId w:val="0"/>
  </w:num>
  <w:num w:numId="3">
    <w:abstractNumId w:val="29"/>
  </w:num>
  <w:num w:numId="4">
    <w:abstractNumId w:val="3"/>
  </w:num>
  <w:num w:numId="5">
    <w:abstractNumId w:val="10"/>
  </w:num>
  <w:num w:numId="6">
    <w:abstractNumId w:val="9"/>
  </w:num>
  <w:num w:numId="7">
    <w:abstractNumId w:val="21"/>
  </w:num>
  <w:num w:numId="8">
    <w:abstractNumId w:val="2"/>
  </w:num>
  <w:num w:numId="9">
    <w:abstractNumId w:val="25"/>
  </w:num>
  <w:num w:numId="10">
    <w:abstractNumId w:val="26"/>
  </w:num>
  <w:num w:numId="11">
    <w:abstractNumId w:val="1"/>
  </w:num>
  <w:num w:numId="12">
    <w:abstractNumId w:val="20"/>
  </w:num>
  <w:num w:numId="13">
    <w:abstractNumId w:val="31"/>
  </w:num>
  <w:num w:numId="14">
    <w:abstractNumId w:val="8"/>
  </w:num>
  <w:num w:numId="15">
    <w:abstractNumId w:val="5"/>
  </w:num>
  <w:num w:numId="16">
    <w:abstractNumId w:val="24"/>
  </w:num>
  <w:num w:numId="17">
    <w:abstractNumId w:val="18"/>
  </w:num>
  <w:num w:numId="18">
    <w:abstractNumId w:val="7"/>
  </w:num>
  <w:num w:numId="19">
    <w:abstractNumId w:val="23"/>
  </w:num>
  <w:num w:numId="20">
    <w:abstractNumId w:val="28"/>
  </w:num>
  <w:num w:numId="21">
    <w:abstractNumId w:val="30"/>
  </w:num>
  <w:num w:numId="22">
    <w:abstractNumId w:val="19"/>
  </w:num>
  <w:num w:numId="23">
    <w:abstractNumId w:val="4"/>
  </w:num>
  <w:num w:numId="24">
    <w:abstractNumId w:val="22"/>
  </w:num>
  <w:num w:numId="25">
    <w:abstractNumId w:val="6"/>
  </w:num>
  <w:num w:numId="26">
    <w:abstractNumId w:val="32"/>
  </w:num>
  <w:num w:numId="27">
    <w:abstractNumId w:val="13"/>
  </w:num>
  <w:num w:numId="28">
    <w:abstractNumId w:val="17"/>
  </w:num>
  <w:num w:numId="29">
    <w:abstractNumId w:val="16"/>
  </w:num>
  <w:num w:numId="30">
    <w:abstractNumId w:val="15"/>
  </w:num>
  <w:num w:numId="31">
    <w:abstractNumId w:val="27"/>
  </w:num>
  <w:num w:numId="32">
    <w:abstractNumId w:val="12"/>
  </w:num>
  <w:num w:numId="33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04209"/>
    <w:rsid w:val="000042E5"/>
    <w:rsid w:val="00015D19"/>
    <w:rsid w:val="00021E27"/>
    <w:rsid w:val="00022510"/>
    <w:rsid w:val="0002426C"/>
    <w:rsid w:val="00035A71"/>
    <w:rsid w:val="00035C4C"/>
    <w:rsid w:val="00052A7B"/>
    <w:rsid w:val="0006172D"/>
    <w:rsid w:val="00062D4D"/>
    <w:rsid w:val="00076198"/>
    <w:rsid w:val="0007643E"/>
    <w:rsid w:val="00082B99"/>
    <w:rsid w:val="00090579"/>
    <w:rsid w:val="00095870"/>
    <w:rsid w:val="000B1F41"/>
    <w:rsid w:val="000C5B72"/>
    <w:rsid w:val="000F2D0C"/>
    <w:rsid w:val="000F2FBC"/>
    <w:rsid w:val="000F4C84"/>
    <w:rsid w:val="0010695E"/>
    <w:rsid w:val="001079A3"/>
    <w:rsid w:val="00111693"/>
    <w:rsid w:val="00115CE4"/>
    <w:rsid w:val="001324E2"/>
    <w:rsid w:val="00135895"/>
    <w:rsid w:val="0014029C"/>
    <w:rsid w:val="00146DDF"/>
    <w:rsid w:val="00151BEC"/>
    <w:rsid w:val="00162375"/>
    <w:rsid w:val="0016468D"/>
    <w:rsid w:val="00173F2B"/>
    <w:rsid w:val="00186518"/>
    <w:rsid w:val="001A0C3B"/>
    <w:rsid w:val="001B1B03"/>
    <w:rsid w:val="001B32F7"/>
    <w:rsid w:val="001C00CB"/>
    <w:rsid w:val="001E6E38"/>
    <w:rsid w:val="001F3FC0"/>
    <w:rsid w:val="0020070E"/>
    <w:rsid w:val="00211E98"/>
    <w:rsid w:val="00232E48"/>
    <w:rsid w:val="002333BD"/>
    <w:rsid w:val="00237B61"/>
    <w:rsid w:val="00244F00"/>
    <w:rsid w:val="0024620D"/>
    <w:rsid w:val="0025052E"/>
    <w:rsid w:val="002523D2"/>
    <w:rsid w:val="0025334A"/>
    <w:rsid w:val="002605FB"/>
    <w:rsid w:val="002615D4"/>
    <w:rsid w:val="002622D3"/>
    <w:rsid w:val="00276D44"/>
    <w:rsid w:val="0028004D"/>
    <w:rsid w:val="00283455"/>
    <w:rsid w:val="002860B2"/>
    <w:rsid w:val="0028679B"/>
    <w:rsid w:val="002B6A1E"/>
    <w:rsid w:val="002C02BA"/>
    <w:rsid w:val="002C33ED"/>
    <w:rsid w:val="002C6430"/>
    <w:rsid w:val="002D1672"/>
    <w:rsid w:val="002D1FF3"/>
    <w:rsid w:val="002D419D"/>
    <w:rsid w:val="002D5C58"/>
    <w:rsid w:val="002E3419"/>
    <w:rsid w:val="002E373A"/>
    <w:rsid w:val="002E4322"/>
    <w:rsid w:val="002E5CC5"/>
    <w:rsid w:val="002F2AF1"/>
    <w:rsid w:val="00303CEE"/>
    <w:rsid w:val="00312B77"/>
    <w:rsid w:val="00327A23"/>
    <w:rsid w:val="003307F2"/>
    <w:rsid w:val="0034064D"/>
    <w:rsid w:val="003733F8"/>
    <w:rsid w:val="0037417C"/>
    <w:rsid w:val="00384ECC"/>
    <w:rsid w:val="00395639"/>
    <w:rsid w:val="00395E46"/>
    <w:rsid w:val="00395E78"/>
    <w:rsid w:val="003B0E18"/>
    <w:rsid w:val="003B1AE6"/>
    <w:rsid w:val="003B2153"/>
    <w:rsid w:val="003B7418"/>
    <w:rsid w:val="003C218B"/>
    <w:rsid w:val="003D4B52"/>
    <w:rsid w:val="003E4132"/>
    <w:rsid w:val="003E4C7B"/>
    <w:rsid w:val="003E6F5F"/>
    <w:rsid w:val="003F2778"/>
    <w:rsid w:val="003F605E"/>
    <w:rsid w:val="004008B4"/>
    <w:rsid w:val="0040671E"/>
    <w:rsid w:val="00406F08"/>
    <w:rsid w:val="004156CB"/>
    <w:rsid w:val="0042207E"/>
    <w:rsid w:val="00427298"/>
    <w:rsid w:val="00433B97"/>
    <w:rsid w:val="0043722C"/>
    <w:rsid w:val="00437C4C"/>
    <w:rsid w:val="00464FB5"/>
    <w:rsid w:val="00475C3D"/>
    <w:rsid w:val="004804AF"/>
    <w:rsid w:val="00491F12"/>
    <w:rsid w:val="00497F6F"/>
    <w:rsid w:val="004A206D"/>
    <w:rsid w:val="004B1A55"/>
    <w:rsid w:val="004B321D"/>
    <w:rsid w:val="004B37E8"/>
    <w:rsid w:val="004B5CD2"/>
    <w:rsid w:val="004C7329"/>
    <w:rsid w:val="004F1D5E"/>
    <w:rsid w:val="004F2304"/>
    <w:rsid w:val="004F2A89"/>
    <w:rsid w:val="004F7F88"/>
    <w:rsid w:val="00516DFF"/>
    <w:rsid w:val="0052494D"/>
    <w:rsid w:val="005370E5"/>
    <w:rsid w:val="00543F39"/>
    <w:rsid w:val="00544F2D"/>
    <w:rsid w:val="00551AA4"/>
    <w:rsid w:val="005A0CF0"/>
    <w:rsid w:val="005C0939"/>
    <w:rsid w:val="005C1D89"/>
    <w:rsid w:val="005C5AA3"/>
    <w:rsid w:val="005D1334"/>
    <w:rsid w:val="005D2800"/>
    <w:rsid w:val="005E4F2A"/>
    <w:rsid w:val="00607A39"/>
    <w:rsid w:val="00615512"/>
    <w:rsid w:val="00654589"/>
    <w:rsid w:val="0066507E"/>
    <w:rsid w:val="00674524"/>
    <w:rsid w:val="006825DC"/>
    <w:rsid w:val="0069335E"/>
    <w:rsid w:val="006973FA"/>
    <w:rsid w:val="006A0696"/>
    <w:rsid w:val="006A0DA0"/>
    <w:rsid w:val="006A6AB2"/>
    <w:rsid w:val="006B3E75"/>
    <w:rsid w:val="006B4971"/>
    <w:rsid w:val="006C1BF1"/>
    <w:rsid w:val="006C7A54"/>
    <w:rsid w:val="006D431B"/>
    <w:rsid w:val="006E5D36"/>
    <w:rsid w:val="006E6027"/>
    <w:rsid w:val="006E7B40"/>
    <w:rsid w:val="006F2D64"/>
    <w:rsid w:val="006F2DE7"/>
    <w:rsid w:val="006F5F48"/>
    <w:rsid w:val="00703584"/>
    <w:rsid w:val="00707322"/>
    <w:rsid w:val="0071183B"/>
    <w:rsid w:val="007246FB"/>
    <w:rsid w:val="007355FE"/>
    <w:rsid w:val="0074129F"/>
    <w:rsid w:val="00754A7D"/>
    <w:rsid w:val="007654AD"/>
    <w:rsid w:val="00765A07"/>
    <w:rsid w:val="00770FF5"/>
    <w:rsid w:val="007821D0"/>
    <w:rsid w:val="0078465D"/>
    <w:rsid w:val="007A6833"/>
    <w:rsid w:val="007C0803"/>
    <w:rsid w:val="007C2F6E"/>
    <w:rsid w:val="007C378E"/>
    <w:rsid w:val="007C37ED"/>
    <w:rsid w:val="007D0198"/>
    <w:rsid w:val="007D0609"/>
    <w:rsid w:val="007E1A39"/>
    <w:rsid w:val="007E1BA0"/>
    <w:rsid w:val="007F03E4"/>
    <w:rsid w:val="007F6D88"/>
    <w:rsid w:val="008045D8"/>
    <w:rsid w:val="0080625F"/>
    <w:rsid w:val="00821C69"/>
    <w:rsid w:val="008244CC"/>
    <w:rsid w:val="008246E8"/>
    <w:rsid w:val="008302C7"/>
    <w:rsid w:val="00830F2D"/>
    <w:rsid w:val="00836720"/>
    <w:rsid w:val="008407EF"/>
    <w:rsid w:val="00840887"/>
    <w:rsid w:val="00841440"/>
    <w:rsid w:val="0085252D"/>
    <w:rsid w:val="00853432"/>
    <w:rsid w:val="00856000"/>
    <w:rsid w:val="0085737B"/>
    <w:rsid w:val="00860279"/>
    <w:rsid w:val="00864199"/>
    <w:rsid w:val="00865A17"/>
    <w:rsid w:val="00871A6F"/>
    <w:rsid w:val="0089127C"/>
    <w:rsid w:val="0089221D"/>
    <w:rsid w:val="00894099"/>
    <w:rsid w:val="00897BE4"/>
    <w:rsid w:val="008A7B55"/>
    <w:rsid w:val="008B32AB"/>
    <w:rsid w:val="008D35AA"/>
    <w:rsid w:val="008D3D76"/>
    <w:rsid w:val="009062F5"/>
    <w:rsid w:val="00906F35"/>
    <w:rsid w:val="00917645"/>
    <w:rsid w:val="00917D90"/>
    <w:rsid w:val="0093477C"/>
    <w:rsid w:val="00943C34"/>
    <w:rsid w:val="00953736"/>
    <w:rsid w:val="00956B31"/>
    <w:rsid w:val="00960867"/>
    <w:rsid w:val="009708B4"/>
    <w:rsid w:val="009723E1"/>
    <w:rsid w:val="00985035"/>
    <w:rsid w:val="009A18BB"/>
    <w:rsid w:val="009A77CB"/>
    <w:rsid w:val="009B1702"/>
    <w:rsid w:val="009C0CF1"/>
    <w:rsid w:val="009C3B1B"/>
    <w:rsid w:val="009E30FF"/>
    <w:rsid w:val="009E7004"/>
    <w:rsid w:val="009F270C"/>
    <w:rsid w:val="009F5065"/>
    <w:rsid w:val="00A14E67"/>
    <w:rsid w:val="00A2111C"/>
    <w:rsid w:val="00A22324"/>
    <w:rsid w:val="00A233A8"/>
    <w:rsid w:val="00A27137"/>
    <w:rsid w:val="00A45F96"/>
    <w:rsid w:val="00A50EB7"/>
    <w:rsid w:val="00A52439"/>
    <w:rsid w:val="00A64183"/>
    <w:rsid w:val="00A66B91"/>
    <w:rsid w:val="00A67722"/>
    <w:rsid w:val="00A718DA"/>
    <w:rsid w:val="00A77C9C"/>
    <w:rsid w:val="00A91747"/>
    <w:rsid w:val="00A92A17"/>
    <w:rsid w:val="00AC59C1"/>
    <w:rsid w:val="00AD03B8"/>
    <w:rsid w:val="00AD03E2"/>
    <w:rsid w:val="00AD1D65"/>
    <w:rsid w:val="00AE029F"/>
    <w:rsid w:val="00AE243B"/>
    <w:rsid w:val="00AE3E27"/>
    <w:rsid w:val="00AE53D9"/>
    <w:rsid w:val="00AF1761"/>
    <w:rsid w:val="00B12115"/>
    <w:rsid w:val="00B13B4B"/>
    <w:rsid w:val="00B141A3"/>
    <w:rsid w:val="00B15080"/>
    <w:rsid w:val="00B233EF"/>
    <w:rsid w:val="00B30884"/>
    <w:rsid w:val="00B8290F"/>
    <w:rsid w:val="00B968FE"/>
    <w:rsid w:val="00BB488F"/>
    <w:rsid w:val="00BC10CF"/>
    <w:rsid w:val="00BE19C9"/>
    <w:rsid w:val="00BE1C48"/>
    <w:rsid w:val="00BE57F4"/>
    <w:rsid w:val="00BE65F1"/>
    <w:rsid w:val="00BF4ECC"/>
    <w:rsid w:val="00C174D6"/>
    <w:rsid w:val="00C36F05"/>
    <w:rsid w:val="00C469D8"/>
    <w:rsid w:val="00C47916"/>
    <w:rsid w:val="00C5031D"/>
    <w:rsid w:val="00C508B8"/>
    <w:rsid w:val="00C53ADA"/>
    <w:rsid w:val="00C560EA"/>
    <w:rsid w:val="00C56BF6"/>
    <w:rsid w:val="00C572EA"/>
    <w:rsid w:val="00C6297E"/>
    <w:rsid w:val="00C64E6B"/>
    <w:rsid w:val="00C65A1F"/>
    <w:rsid w:val="00C76C0C"/>
    <w:rsid w:val="00C77E41"/>
    <w:rsid w:val="00C85A76"/>
    <w:rsid w:val="00C9058D"/>
    <w:rsid w:val="00C95B50"/>
    <w:rsid w:val="00CB0D68"/>
    <w:rsid w:val="00CC3C1A"/>
    <w:rsid w:val="00CC6360"/>
    <w:rsid w:val="00CC7CBC"/>
    <w:rsid w:val="00CD71D7"/>
    <w:rsid w:val="00CF42D8"/>
    <w:rsid w:val="00D05F0D"/>
    <w:rsid w:val="00D139C3"/>
    <w:rsid w:val="00D27157"/>
    <w:rsid w:val="00D27B12"/>
    <w:rsid w:val="00D313FD"/>
    <w:rsid w:val="00D32446"/>
    <w:rsid w:val="00D351F5"/>
    <w:rsid w:val="00D42B6B"/>
    <w:rsid w:val="00D47499"/>
    <w:rsid w:val="00D50759"/>
    <w:rsid w:val="00D5217D"/>
    <w:rsid w:val="00D60F71"/>
    <w:rsid w:val="00D677A5"/>
    <w:rsid w:val="00D946E4"/>
    <w:rsid w:val="00DA05B7"/>
    <w:rsid w:val="00DA39E9"/>
    <w:rsid w:val="00DB66C1"/>
    <w:rsid w:val="00DC112E"/>
    <w:rsid w:val="00DC4F26"/>
    <w:rsid w:val="00DD0D66"/>
    <w:rsid w:val="00DD3E93"/>
    <w:rsid w:val="00DE2CBB"/>
    <w:rsid w:val="00DF41AC"/>
    <w:rsid w:val="00E01631"/>
    <w:rsid w:val="00E12CA7"/>
    <w:rsid w:val="00E1772B"/>
    <w:rsid w:val="00E216D2"/>
    <w:rsid w:val="00E25C6E"/>
    <w:rsid w:val="00E30B8B"/>
    <w:rsid w:val="00E34275"/>
    <w:rsid w:val="00E3574F"/>
    <w:rsid w:val="00E54C4E"/>
    <w:rsid w:val="00E60CC4"/>
    <w:rsid w:val="00E654CA"/>
    <w:rsid w:val="00E675B9"/>
    <w:rsid w:val="00E802CE"/>
    <w:rsid w:val="00E80FFE"/>
    <w:rsid w:val="00E86279"/>
    <w:rsid w:val="00E901C5"/>
    <w:rsid w:val="00EA26EF"/>
    <w:rsid w:val="00EA4076"/>
    <w:rsid w:val="00EB07F7"/>
    <w:rsid w:val="00EC03D0"/>
    <w:rsid w:val="00EE0CA7"/>
    <w:rsid w:val="00EF09B7"/>
    <w:rsid w:val="00EF4ADA"/>
    <w:rsid w:val="00F03722"/>
    <w:rsid w:val="00F04F1E"/>
    <w:rsid w:val="00F102DA"/>
    <w:rsid w:val="00F17D6E"/>
    <w:rsid w:val="00F2105D"/>
    <w:rsid w:val="00F224DB"/>
    <w:rsid w:val="00F22F00"/>
    <w:rsid w:val="00F37CDE"/>
    <w:rsid w:val="00F425F6"/>
    <w:rsid w:val="00F45D65"/>
    <w:rsid w:val="00F52F00"/>
    <w:rsid w:val="00F536DF"/>
    <w:rsid w:val="00F570B7"/>
    <w:rsid w:val="00F61ED0"/>
    <w:rsid w:val="00F67AC2"/>
    <w:rsid w:val="00F72418"/>
    <w:rsid w:val="00F72D85"/>
    <w:rsid w:val="00F7377D"/>
    <w:rsid w:val="00F74364"/>
    <w:rsid w:val="00F87135"/>
    <w:rsid w:val="00F87153"/>
    <w:rsid w:val="00F87893"/>
    <w:rsid w:val="00F91A1E"/>
    <w:rsid w:val="00F93A83"/>
    <w:rsid w:val="00F9439F"/>
    <w:rsid w:val="00FB131D"/>
    <w:rsid w:val="00FB5D42"/>
    <w:rsid w:val="00FC3564"/>
    <w:rsid w:val="00FD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4E8964-1EE7-425C-8512-822571B8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1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1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2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3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4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4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4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4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hps">
    <w:name w:val="hps"/>
    <w:basedOn w:val="a5"/>
    <w:rsid w:val="006F2DE7"/>
  </w:style>
  <w:style w:type="character" w:customStyle="1" w:styleId="shorttext">
    <w:name w:val="short_text"/>
    <w:basedOn w:val="a5"/>
    <w:rsid w:val="006F2DE7"/>
  </w:style>
  <w:style w:type="numbering" w:customStyle="1" w:styleId="10">
    <w:name w:val="Текущий список1"/>
    <w:rsid w:val="007355FE"/>
    <w:pPr>
      <w:numPr>
        <w:numId w:val="12"/>
      </w:numPr>
    </w:pPr>
  </w:style>
  <w:style w:type="character" w:customStyle="1" w:styleId="310">
    <w:name w:val="Заголовок 3 Знак1"/>
    <w:rsid w:val="00CC3C1A"/>
    <w:rPr>
      <w:rFonts w:cs="Arial"/>
      <w:b/>
      <w:bCs/>
      <w:sz w:val="28"/>
      <w:szCs w:val="26"/>
      <w:lang w:val="ru-RU" w:eastAsia="ru-RU" w:bidi="ar-SA"/>
    </w:rPr>
  </w:style>
  <w:style w:type="character" w:styleId="aff9">
    <w:name w:val="Strong"/>
    <w:basedOn w:val="a5"/>
    <w:uiPriority w:val="22"/>
    <w:qFormat/>
    <w:locked/>
    <w:rsid w:val="00F17D6E"/>
    <w:rPr>
      <w:b/>
      <w:bCs/>
    </w:rPr>
  </w:style>
  <w:style w:type="character" w:styleId="affa">
    <w:name w:val="Emphasis"/>
    <w:basedOn w:val="a5"/>
    <w:uiPriority w:val="20"/>
    <w:qFormat/>
    <w:locked/>
    <w:rsid w:val="00F17D6E"/>
    <w:rPr>
      <w:i/>
      <w:iCs/>
    </w:rPr>
  </w:style>
  <w:style w:type="character" w:customStyle="1" w:styleId="affb">
    <w:name w:val="Обычный курсив"/>
    <w:rsid w:val="0007643E"/>
    <w:rPr>
      <w:i/>
      <w:iCs/>
    </w:rPr>
  </w:style>
  <w:style w:type="character" w:customStyle="1" w:styleId="apple-converted-space">
    <w:name w:val="apple-converted-space"/>
    <w:basedOn w:val="a5"/>
    <w:rsid w:val="00491F12"/>
  </w:style>
  <w:style w:type="character" w:styleId="affc">
    <w:name w:val="FollowedHyperlink"/>
    <w:basedOn w:val="a5"/>
    <w:uiPriority w:val="99"/>
    <w:semiHidden/>
    <w:unhideWhenUsed/>
    <w:locked/>
    <w:rsid w:val="00EE0CA7"/>
    <w:rPr>
      <w:color w:val="800080" w:themeColor="followedHyperlink"/>
      <w:u w:val="single"/>
    </w:rPr>
  </w:style>
  <w:style w:type="paragraph" w:customStyle="1" w:styleId="affd">
    <w:name w:val="По умолчанию"/>
    <w:rsid w:val="00A77C9C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Helvetica" w:eastAsia="Helvetica" w:hAnsi="Helvetica" w:cs="Helvetica"/>
      <w:color w:val="000000"/>
      <w:bdr w:val="nil"/>
      <w:lang w:val="en-US" w:eastAsia="en-US"/>
    </w:rPr>
  </w:style>
  <w:style w:type="character" w:customStyle="1" w:styleId="Hyperlink0">
    <w:name w:val="Hyperlink.0"/>
    <w:basedOn w:val="a5"/>
    <w:rsid w:val="00A77C9C"/>
    <w:rPr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022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0225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0%B8%D0%B5%D0%BD%D1%82_(%D0%B8%D0%BD%D1%84%D0%BE%D1%80%D0%BC%D0%B0%D1%82%D0%B8%D0%BA%D0%B0)" TargetMode="External"/><Relationship Id="rId13" Type="http://schemas.openxmlformats.org/officeDocument/2006/relationships/hyperlink" Target="http://www.codeproject.com/Articles/4837/Introduction-to-RPC-Par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ru-ru/library/windows/desktop/aa376391(v=vs.85)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sans.org/security-resources/policies/general/pdf/acceptable-encryption-polic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DF907-A2F9-4F88-BACA-0BBF2BFA4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0</TotalTime>
  <Pages>21</Pages>
  <Words>3899</Words>
  <Characters>22225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Timur</dc:creator>
  <cp:lastModifiedBy>Евгений Проценко</cp:lastModifiedBy>
  <cp:revision>7</cp:revision>
  <cp:lastPrinted>2016-10-05T19:16:00Z</cp:lastPrinted>
  <dcterms:created xsi:type="dcterms:W3CDTF">2016-10-05T19:14:00Z</dcterms:created>
  <dcterms:modified xsi:type="dcterms:W3CDTF">2016-10-05T19:16:00Z</dcterms:modified>
</cp:coreProperties>
</file>