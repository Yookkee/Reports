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897BE4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Санкт-Петербургский </w:t>
      </w:r>
      <w:r w:rsidR="00C53ADA" w:rsidRPr="006A0481">
        <w:rPr>
          <w:rFonts w:eastAsia="Times New Roman" w:cs="Times New Roman"/>
        </w:rPr>
        <w:t>политехнический университет</w:t>
      </w:r>
      <w:r w:rsidRPr="00897BE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Петра Великого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897BE4">
        <w:rPr>
          <w:rFonts w:eastAsia="Times New Roman" w:cs="Times New Roman"/>
        </w:rPr>
        <w:t>компьютерных наук и технологий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830F2D" w:rsidRDefault="00830F2D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830F2D" w:rsidRPr="004B321D" w:rsidRDefault="007355F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caps/>
          <w:sz w:val="32"/>
          <w:szCs w:val="32"/>
        </w:rPr>
        <w:t xml:space="preserve">по лабораторной работе № </w:t>
      </w:r>
      <w:r w:rsidR="0003242E">
        <w:rPr>
          <w:b/>
          <w:caps/>
          <w:sz w:val="32"/>
          <w:szCs w:val="32"/>
        </w:rPr>
        <w:t>2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jc w:val="center"/>
        <w:rPr>
          <w:rFonts w:eastAsia="Times New Roman" w:cs="Times New Roman"/>
          <w:spacing w:val="62"/>
        </w:rPr>
      </w:pPr>
    </w:p>
    <w:p w:rsidR="0024620D" w:rsidRPr="00551AA4" w:rsidRDefault="0003242E" w:rsidP="00551AA4">
      <w:pPr>
        <w:pStyle w:val="1"/>
        <w:numPr>
          <w:ilvl w:val="0"/>
          <w:numId w:val="0"/>
        </w:numPr>
        <w:spacing w:line="240" w:lineRule="auto"/>
        <w:jc w:val="center"/>
        <w:rPr>
          <w:sz w:val="24"/>
          <w:szCs w:val="24"/>
        </w:rPr>
      </w:pPr>
      <w:bookmarkStart w:id="0" w:name="_Toc466252107"/>
      <w:bookmarkStart w:id="1" w:name="_Toc466252132"/>
      <w:r>
        <w:rPr>
          <w:sz w:val="24"/>
          <w:szCs w:val="24"/>
        </w:rPr>
        <w:t>Тесты на простоту</w:t>
      </w:r>
      <w:bookmarkEnd w:id="0"/>
      <w:bookmarkEnd w:id="1"/>
    </w:p>
    <w:p w:rsidR="00C53ADA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03242E">
        <w:rPr>
          <w:rFonts w:eastAsia="Times New Roman" w:cs="Times New Roman"/>
        </w:rPr>
        <w:t>Теоретико-числовые методы в криптографии</w:t>
      </w:r>
      <w:r w:rsidRPr="006A0481">
        <w:rPr>
          <w:rFonts w:eastAsia="Times New Roman" w:cs="Times New Roman"/>
        </w:rPr>
        <w:t>»</w:t>
      </w:r>
    </w:p>
    <w:p w:rsidR="0003242E" w:rsidRPr="006A0481" w:rsidRDefault="0003242E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Вариант </w:t>
      </w:r>
      <w:r>
        <w:rPr>
          <w:rFonts w:eastAsia="Times New Roman" w:cs="Times New Roman"/>
          <w:lang w:val="en-US"/>
        </w:rPr>
        <w:t>36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7821D0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C53ADA" w:rsidP="007821D0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студент гр. </w:t>
      </w:r>
      <w:r w:rsidR="00491F12">
        <w:rPr>
          <w:rFonts w:cs="Times New Roman"/>
        </w:rPr>
        <w:t>3</w:t>
      </w:r>
      <w:r w:rsidRPr="00B57B60">
        <w:rPr>
          <w:rFonts w:cs="Times New Roman"/>
        </w:rPr>
        <w:t>3</w:t>
      </w:r>
      <w:r w:rsidR="00B968FE">
        <w:rPr>
          <w:rFonts w:cs="Times New Roman"/>
        </w:rPr>
        <w:t>508</w:t>
      </w:r>
      <w:r w:rsidRPr="00B57B60">
        <w:rPr>
          <w:rFonts w:cs="Times New Roman"/>
        </w:rPr>
        <w:t>/</w:t>
      </w:r>
      <w:r w:rsidR="00897BE4">
        <w:rPr>
          <w:rFonts w:cs="Times New Roman"/>
        </w:rPr>
        <w:t>3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6F2DE7">
        <w:rPr>
          <w:rFonts w:cs="Times New Roman"/>
        </w:rPr>
        <w:t xml:space="preserve">   </w:t>
      </w:r>
      <w:r w:rsidR="00897BE4">
        <w:rPr>
          <w:rFonts w:cs="Times New Roman"/>
        </w:rPr>
        <w:t>Проценко</w:t>
      </w:r>
      <w:r w:rsidR="002E5CC5">
        <w:rPr>
          <w:rFonts w:cs="Times New Roman"/>
        </w:rPr>
        <w:t xml:space="preserve"> </w:t>
      </w:r>
      <w:r w:rsidR="00897BE4">
        <w:rPr>
          <w:rFonts w:cs="Times New Roman"/>
        </w:rPr>
        <w:t>Е.Г</w:t>
      </w:r>
      <w:r w:rsidR="002E5CC5">
        <w:rPr>
          <w:rFonts w:cs="Times New Roman"/>
        </w:rPr>
        <w:t>.</w:t>
      </w:r>
    </w:p>
    <w:p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 w:rsidR="00F37CDE">
        <w:rPr>
          <w:rFonts w:cs="Times New Roman"/>
        </w:rPr>
        <w:t xml:space="preserve"> </w:t>
      </w:r>
      <w:r w:rsidR="00F37CDE">
        <w:rPr>
          <w:rFonts w:cs="Times New Roman"/>
          <w:sz w:val="22"/>
          <w:szCs w:val="22"/>
        </w:rPr>
        <w:t>__________</w:t>
      </w:r>
    </w:p>
    <w:p w:rsidR="004F1D5E" w:rsidRDefault="004F1D5E" w:rsidP="007821D0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C53ADA" w:rsidRPr="004F1D5E" w:rsidRDefault="004F1D5E" w:rsidP="004F1D5E">
      <w:pPr>
        <w:pStyle w:val="af3"/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Руководитель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C53ADA" w:rsidRPr="004F1D5E">
        <w:rPr>
          <w:rFonts w:cs="Times New Roman"/>
        </w:rPr>
        <w:tab/>
      </w:r>
      <w:r w:rsidR="00C53ADA" w:rsidRPr="004F1D5E">
        <w:rPr>
          <w:rFonts w:cs="Times New Roman"/>
        </w:rPr>
        <w:tab/>
      </w:r>
      <w:r w:rsidR="003C218B" w:rsidRPr="004F1D5E">
        <w:rPr>
          <w:rFonts w:cs="Times New Roman"/>
        </w:rPr>
        <w:t xml:space="preserve">       </w:t>
      </w:r>
      <w:r w:rsidR="00491F12">
        <w:rPr>
          <w:rFonts w:cs="Times New Roman"/>
        </w:rPr>
        <w:tab/>
      </w:r>
      <w:r w:rsidR="00491F12">
        <w:rPr>
          <w:rFonts w:cs="Times New Roman"/>
        </w:rPr>
        <w:tab/>
      </w:r>
      <w:r w:rsidR="0003242E">
        <w:rPr>
          <w:rFonts w:cs="Times New Roman"/>
        </w:rPr>
        <w:t>Павленко Е.Ю.</w:t>
      </w:r>
    </w:p>
    <w:p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="00F37CDE">
        <w:rPr>
          <w:rFonts w:cs="Times New Roman"/>
        </w:rPr>
        <w:t xml:space="preserve"> </w:t>
      </w:r>
      <w:r w:rsidR="00F37CDE">
        <w:rPr>
          <w:rFonts w:cs="Times New Roman"/>
          <w:sz w:val="22"/>
          <w:szCs w:val="22"/>
        </w:rPr>
        <w:t>__________</w:t>
      </w:r>
    </w:p>
    <w:p w:rsidR="00C53ADA" w:rsidRPr="00B57B60" w:rsidRDefault="00C53ADA" w:rsidP="007821D0">
      <w:pPr>
        <w:pStyle w:val="af3"/>
        <w:numPr>
          <w:ilvl w:val="0"/>
          <w:numId w:val="1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C53ADA" w:rsidRPr="006A0481" w:rsidRDefault="00C53ADA" w:rsidP="007821D0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7355FE" w:rsidRDefault="007355FE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F2DE7" w:rsidRDefault="006F2DE7" w:rsidP="0003242E">
      <w:pPr>
        <w:suppressAutoHyphens/>
        <w:spacing w:line="240" w:lineRule="auto"/>
        <w:ind w:firstLine="0"/>
        <w:rPr>
          <w:rFonts w:eastAsia="Times New Roman" w:cs="Times New Roman"/>
        </w:rPr>
      </w:pPr>
    </w:p>
    <w:p w:rsidR="00897BE4" w:rsidRDefault="00897BE4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C53ADA" w:rsidRPr="006F2DE7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 w:rsidRPr="006A0481">
        <w:rPr>
          <w:rFonts w:eastAsia="Times New Roman" w:cs="Times New Roman"/>
        </w:rPr>
        <w:t>201</w:t>
      </w:r>
      <w:r w:rsidR="00897BE4">
        <w:rPr>
          <w:rFonts w:eastAsia="Times New Roman" w:cs="Times New Roman"/>
        </w:rPr>
        <w:t>6</w:t>
      </w:r>
    </w:p>
    <w:bookmarkStart w:id="2" w:name="_Toc461466638" w:displacedByCustomXml="next"/>
    <w:bookmarkStart w:id="3" w:name="_Toc399929201" w:displacedByCustomXml="next"/>
    <w:bookmarkStart w:id="4" w:name="_Toc399929241" w:displacedByCustomXml="next"/>
    <w:bookmarkStart w:id="5" w:name="_Toc399929116" w:displacedByCustomXml="next"/>
    <w:bookmarkStart w:id="6" w:name="_Toc462840306" w:displacedByCustomXml="next"/>
    <w:bookmarkStart w:id="7" w:name="_Toc462840398" w:displacedByCustomXml="next"/>
    <w:bookmarkStart w:id="8" w:name="_Toc462840447" w:displacedByCustomXml="next"/>
    <w:bookmarkStart w:id="9" w:name="_Toc466252108" w:displacedByCustomXml="next"/>
    <w:bookmarkStart w:id="10" w:name="_Toc466252133" w:displacedByCustomXml="next"/>
    <w:sdt>
      <w:sdtPr>
        <w:rPr>
          <w:rFonts w:eastAsia="Calibri" w:cstheme="minorBidi"/>
          <w:b w:val="0"/>
          <w:bCs w:val="0"/>
          <w:caps w:val="0"/>
          <w:kern w:val="0"/>
          <w:szCs w:val="22"/>
          <w:lang w:eastAsia="en-US"/>
        </w:rPr>
        <w:id w:val="-1662688330"/>
        <w:docPartObj>
          <w:docPartGallery w:val="Table of Contents"/>
          <w:docPartUnique/>
        </w:docPartObj>
      </w:sdtPr>
      <w:sdtEndPr>
        <w:rPr>
          <w:rFonts w:eastAsiaTheme="minorEastAsia"/>
          <w:szCs w:val="28"/>
          <w:lang w:eastAsia="ru-RU"/>
        </w:rPr>
      </w:sdtEndPr>
      <w:sdtContent>
        <w:bookmarkEnd w:id="5" w:displacedByCustomXml="prev"/>
        <w:bookmarkEnd w:id="4" w:displacedByCustomXml="prev"/>
        <w:bookmarkEnd w:id="3" w:displacedByCustomXml="prev"/>
        <w:bookmarkEnd w:id="2" w:displacedByCustomXml="prev"/>
        <w:p w:rsidR="00422A4F" w:rsidRDefault="00551AA4" w:rsidP="00AE029F">
          <w:pPr>
            <w:pStyle w:val="af8"/>
            <w:numPr>
              <w:ilvl w:val="0"/>
              <w:numId w:val="11"/>
            </w:numPr>
            <w:rPr>
              <w:noProof/>
            </w:rPr>
          </w:pPr>
          <w:r>
            <w:t>Содержание</w:t>
          </w:r>
          <w:bookmarkEnd w:id="10"/>
          <w:bookmarkEnd w:id="9"/>
          <w:bookmarkEnd w:id="8"/>
          <w:bookmarkEnd w:id="7"/>
          <w:bookmarkEnd w:id="6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22A4F" w:rsidRDefault="006214A7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6252134" w:history="1">
            <w:r w:rsidR="00422A4F" w:rsidRPr="002E6749">
              <w:rPr>
                <w:rStyle w:val="aff2"/>
              </w:rPr>
              <w:t>1</w:t>
            </w:r>
            <w:r w:rsidR="00422A4F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22A4F" w:rsidRPr="002E6749">
              <w:rPr>
                <w:rStyle w:val="aff2"/>
              </w:rPr>
              <w:t>Цель работы</w:t>
            </w:r>
            <w:r w:rsidR="00422A4F">
              <w:rPr>
                <w:webHidden/>
              </w:rPr>
              <w:tab/>
            </w:r>
            <w:r w:rsidR="00422A4F">
              <w:rPr>
                <w:webHidden/>
              </w:rPr>
              <w:fldChar w:fldCharType="begin"/>
            </w:r>
            <w:r w:rsidR="00422A4F">
              <w:rPr>
                <w:webHidden/>
              </w:rPr>
              <w:instrText xml:space="preserve"> PAGEREF _Toc466252134 \h </w:instrText>
            </w:r>
            <w:r w:rsidR="00422A4F">
              <w:rPr>
                <w:webHidden/>
              </w:rPr>
            </w:r>
            <w:r w:rsidR="00422A4F">
              <w:rPr>
                <w:webHidden/>
              </w:rPr>
              <w:fldChar w:fldCharType="separate"/>
            </w:r>
            <w:r w:rsidR="000669A7">
              <w:rPr>
                <w:webHidden/>
              </w:rPr>
              <w:t>3</w:t>
            </w:r>
            <w:r w:rsidR="00422A4F">
              <w:rPr>
                <w:webHidden/>
              </w:rPr>
              <w:fldChar w:fldCharType="end"/>
            </w:r>
          </w:hyperlink>
        </w:p>
        <w:p w:rsidR="00422A4F" w:rsidRDefault="006214A7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6252135" w:history="1">
            <w:r w:rsidR="00422A4F" w:rsidRPr="002E6749">
              <w:rPr>
                <w:rStyle w:val="aff2"/>
              </w:rPr>
              <w:t>2</w:t>
            </w:r>
            <w:r w:rsidR="00422A4F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22A4F" w:rsidRPr="002E6749">
              <w:rPr>
                <w:rStyle w:val="aff2"/>
              </w:rPr>
              <w:t>Теоретические сведения</w:t>
            </w:r>
            <w:r w:rsidR="00422A4F">
              <w:rPr>
                <w:webHidden/>
              </w:rPr>
              <w:tab/>
            </w:r>
            <w:r w:rsidR="00422A4F">
              <w:rPr>
                <w:webHidden/>
              </w:rPr>
              <w:fldChar w:fldCharType="begin"/>
            </w:r>
            <w:r w:rsidR="00422A4F">
              <w:rPr>
                <w:webHidden/>
              </w:rPr>
              <w:instrText xml:space="preserve"> PAGEREF _Toc466252135 \h </w:instrText>
            </w:r>
            <w:r w:rsidR="00422A4F">
              <w:rPr>
                <w:webHidden/>
              </w:rPr>
            </w:r>
            <w:r w:rsidR="00422A4F">
              <w:rPr>
                <w:webHidden/>
              </w:rPr>
              <w:fldChar w:fldCharType="separate"/>
            </w:r>
            <w:r w:rsidR="000669A7">
              <w:rPr>
                <w:webHidden/>
              </w:rPr>
              <w:t>4</w:t>
            </w:r>
            <w:r w:rsidR="00422A4F">
              <w:rPr>
                <w:webHidden/>
              </w:rPr>
              <w:fldChar w:fldCharType="end"/>
            </w:r>
          </w:hyperlink>
        </w:p>
        <w:p w:rsidR="00422A4F" w:rsidRDefault="006214A7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6252136" w:history="1">
            <w:r w:rsidR="00422A4F" w:rsidRPr="002E6749">
              <w:rPr>
                <w:rStyle w:val="aff2"/>
                <w:noProof/>
              </w:rPr>
              <w:t>2.1</w:t>
            </w:r>
            <w:r w:rsidR="00422A4F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422A4F" w:rsidRPr="002E6749">
              <w:rPr>
                <w:rStyle w:val="aff2"/>
                <w:noProof/>
              </w:rPr>
              <w:t>Тест Ферма</w:t>
            </w:r>
            <w:r w:rsidR="00422A4F">
              <w:rPr>
                <w:noProof/>
                <w:webHidden/>
              </w:rPr>
              <w:tab/>
            </w:r>
            <w:r w:rsidR="00422A4F">
              <w:rPr>
                <w:noProof/>
                <w:webHidden/>
              </w:rPr>
              <w:fldChar w:fldCharType="begin"/>
            </w:r>
            <w:r w:rsidR="00422A4F">
              <w:rPr>
                <w:noProof/>
                <w:webHidden/>
              </w:rPr>
              <w:instrText xml:space="preserve"> PAGEREF _Toc466252136 \h </w:instrText>
            </w:r>
            <w:r w:rsidR="00422A4F">
              <w:rPr>
                <w:noProof/>
                <w:webHidden/>
              </w:rPr>
            </w:r>
            <w:r w:rsidR="00422A4F">
              <w:rPr>
                <w:noProof/>
                <w:webHidden/>
              </w:rPr>
              <w:fldChar w:fldCharType="separate"/>
            </w:r>
            <w:r w:rsidR="000669A7">
              <w:rPr>
                <w:noProof/>
                <w:webHidden/>
              </w:rPr>
              <w:t>5</w:t>
            </w:r>
            <w:r w:rsidR="00422A4F">
              <w:rPr>
                <w:noProof/>
                <w:webHidden/>
              </w:rPr>
              <w:fldChar w:fldCharType="end"/>
            </w:r>
          </w:hyperlink>
        </w:p>
        <w:p w:rsidR="00422A4F" w:rsidRDefault="006214A7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6252137" w:history="1">
            <w:r w:rsidR="00422A4F" w:rsidRPr="002E6749">
              <w:rPr>
                <w:rStyle w:val="aff2"/>
                <w:noProof/>
              </w:rPr>
              <w:t>2.2</w:t>
            </w:r>
            <w:r w:rsidR="00422A4F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422A4F" w:rsidRPr="002E6749">
              <w:rPr>
                <w:rStyle w:val="aff2"/>
                <w:noProof/>
              </w:rPr>
              <w:t>Тест Соловэя-Штрассена</w:t>
            </w:r>
            <w:r w:rsidR="00422A4F">
              <w:rPr>
                <w:noProof/>
                <w:webHidden/>
              </w:rPr>
              <w:tab/>
            </w:r>
            <w:r w:rsidR="00422A4F">
              <w:rPr>
                <w:noProof/>
                <w:webHidden/>
              </w:rPr>
              <w:fldChar w:fldCharType="begin"/>
            </w:r>
            <w:r w:rsidR="00422A4F">
              <w:rPr>
                <w:noProof/>
                <w:webHidden/>
              </w:rPr>
              <w:instrText xml:space="preserve"> PAGEREF _Toc466252137 \h </w:instrText>
            </w:r>
            <w:r w:rsidR="00422A4F">
              <w:rPr>
                <w:noProof/>
                <w:webHidden/>
              </w:rPr>
            </w:r>
            <w:r w:rsidR="00422A4F">
              <w:rPr>
                <w:noProof/>
                <w:webHidden/>
              </w:rPr>
              <w:fldChar w:fldCharType="separate"/>
            </w:r>
            <w:r w:rsidR="000669A7">
              <w:rPr>
                <w:noProof/>
                <w:webHidden/>
              </w:rPr>
              <w:t>5</w:t>
            </w:r>
            <w:r w:rsidR="00422A4F">
              <w:rPr>
                <w:noProof/>
                <w:webHidden/>
              </w:rPr>
              <w:fldChar w:fldCharType="end"/>
            </w:r>
          </w:hyperlink>
        </w:p>
        <w:p w:rsidR="00422A4F" w:rsidRDefault="006214A7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6252138" w:history="1">
            <w:r w:rsidR="00422A4F" w:rsidRPr="002E6749">
              <w:rPr>
                <w:rStyle w:val="aff2"/>
                <w:noProof/>
              </w:rPr>
              <w:t>2.3</w:t>
            </w:r>
            <w:r w:rsidR="00422A4F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422A4F" w:rsidRPr="002E6749">
              <w:rPr>
                <w:rStyle w:val="aff2"/>
                <w:noProof/>
              </w:rPr>
              <w:t>Тест Миллера-Рабина</w:t>
            </w:r>
            <w:r w:rsidR="00422A4F">
              <w:rPr>
                <w:noProof/>
                <w:webHidden/>
              </w:rPr>
              <w:tab/>
            </w:r>
            <w:r w:rsidR="00422A4F">
              <w:rPr>
                <w:noProof/>
                <w:webHidden/>
              </w:rPr>
              <w:fldChar w:fldCharType="begin"/>
            </w:r>
            <w:r w:rsidR="00422A4F">
              <w:rPr>
                <w:noProof/>
                <w:webHidden/>
              </w:rPr>
              <w:instrText xml:space="preserve"> PAGEREF _Toc466252138 \h </w:instrText>
            </w:r>
            <w:r w:rsidR="00422A4F">
              <w:rPr>
                <w:noProof/>
                <w:webHidden/>
              </w:rPr>
            </w:r>
            <w:r w:rsidR="00422A4F">
              <w:rPr>
                <w:noProof/>
                <w:webHidden/>
              </w:rPr>
              <w:fldChar w:fldCharType="separate"/>
            </w:r>
            <w:r w:rsidR="000669A7">
              <w:rPr>
                <w:noProof/>
                <w:webHidden/>
              </w:rPr>
              <w:t>5</w:t>
            </w:r>
            <w:r w:rsidR="00422A4F">
              <w:rPr>
                <w:noProof/>
                <w:webHidden/>
              </w:rPr>
              <w:fldChar w:fldCharType="end"/>
            </w:r>
          </w:hyperlink>
        </w:p>
        <w:p w:rsidR="00422A4F" w:rsidRDefault="006214A7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6252139" w:history="1">
            <w:r w:rsidR="00422A4F" w:rsidRPr="002E6749">
              <w:rPr>
                <w:rStyle w:val="aff2"/>
              </w:rPr>
              <w:t>3</w:t>
            </w:r>
            <w:r w:rsidR="00422A4F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22A4F" w:rsidRPr="002E6749">
              <w:rPr>
                <w:rStyle w:val="aff2"/>
              </w:rPr>
              <w:t>Результаты работы</w:t>
            </w:r>
            <w:r w:rsidR="00422A4F">
              <w:rPr>
                <w:webHidden/>
              </w:rPr>
              <w:tab/>
            </w:r>
            <w:r w:rsidR="00422A4F">
              <w:rPr>
                <w:webHidden/>
              </w:rPr>
              <w:fldChar w:fldCharType="begin"/>
            </w:r>
            <w:r w:rsidR="00422A4F">
              <w:rPr>
                <w:webHidden/>
              </w:rPr>
              <w:instrText xml:space="preserve"> PAGEREF _Toc466252139 \h </w:instrText>
            </w:r>
            <w:r w:rsidR="00422A4F">
              <w:rPr>
                <w:webHidden/>
              </w:rPr>
            </w:r>
            <w:r w:rsidR="00422A4F">
              <w:rPr>
                <w:webHidden/>
              </w:rPr>
              <w:fldChar w:fldCharType="separate"/>
            </w:r>
            <w:r w:rsidR="000669A7">
              <w:rPr>
                <w:webHidden/>
              </w:rPr>
              <w:t>6</w:t>
            </w:r>
            <w:r w:rsidR="00422A4F">
              <w:rPr>
                <w:webHidden/>
              </w:rPr>
              <w:fldChar w:fldCharType="end"/>
            </w:r>
          </w:hyperlink>
        </w:p>
        <w:p w:rsidR="00422A4F" w:rsidRDefault="006214A7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6252140" w:history="1">
            <w:r w:rsidR="00422A4F" w:rsidRPr="002E6749">
              <w:rPr>
                <w:rStyle w:val="aff2"/>
                <w:noProof/>
              </w:rPr>
              <w:t>3.1</w:t>
            </w:r>
            <w:r w:rsidR="00422A4F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422A4F" w:rsidRPr="002E6749">
              <w:rPr>
                <w:rStyle w:val="aff2"/>
                <w:noProof/>
              </w:rPr>
              <w:t>Исследование теста Ферма</w:t>
            </w:r>
            <w:r w:rsidR="00422A4F">
              <w:rPr>
                <w:noProof/>
                <w:webHidden/>
              </w:rPr>
              <w:tab/>
            </w:r>
            <w:r w:rsidR="00422A4F">
              <w:rPr>
                <w:noProof/>
                <w:webHidden/>
              </w:rPr>
              <w:fldChar w:fldCharType="begin"/>
            </w:r>
            <w:r w:rsidR="00422A4F">
              <w:rPr>
                <w:noProof/>
                <w:webHidden/>
              </w:rPr>
              <w:instrText xml:space="preserve"> PAGEREF _Toc466252140 \h </w:instrText>
            </w:r>
            <w:r w:rsidR="00422A4F">
              <w:rPr>
                <w:noProof/>
                <w:webHidden/>
              </w:rPr>
            </w:r>
            <w:r w:rsidR="00422A4F">
              <w:rPr>
                <w:noProof/>
                <w:webHidden/>
              </w:rPr>
              <w:fldChar w:fldCharType="separate"/>
            </w:r>
            <w:r w:rsidR="000669A7">
              <w:rPr>
                <w:noProof/>
                <w:webHidden/>
              </w:rPr>
              <w:t>6</w:t>
            </w:r>
            <w:r w:rsidR="00422A4F">
              <w:rPr>
                <w:noProof/>
                <w:webHidden/>
              </w:rPr>
              <w:fldChar w:fldCharType="end"/>
            </w:r>
          </w:hyperlink>
        </w:p>
        <w:p w:rsidR="00422A4F" w:rsidRDefault="006214A7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6252141" w:history="1">
            <w:r w:rsidR="00422A4F" w:rsidRPr="002E6749">
              <w:rPr>
                <w:rStyle w:val="aff2"/>
                <w:noProof/>
              </w:rPr>
              <w:t>3.2</w:t>
            </w:r>
            <w:r w:rsidR="00422A4F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422A4F" w:rsidRPr="002E6749">
              <w:rPr>
                <w:rStyle w:val="aff2"/>
                <w:noProof/>
              </w:rPr>
              <w:t>Исследование теста Соловэя-Штрассена</w:t>
            </w:r>
            <w:r w:rsidR="00422A4F">
              <w:rPr>
                <w:noProof/>
                <w:webHidden/>
              </w:rPr>
              <w:tab/>
            </w:r>
            <w:r w:rsidR="00422A4F">
              <w:rPr>
                <w:noProof/>
                <w:webHidden/>
              </w:rPr>
              <w:fldChar w:fldCharType="begin"/>
            </w:r>
            <w:r w:rsidR="00422A4F">
              <w:rPr>
                <w:noProof/>
                <w:webHidden/>
              </w:rPr>
              <w:instrText xml:space="preserve"> PAGEREF _Toc466252141 \h </w:instrText>
            </w:r>
            <w:r w:rsidR="00422A4F">
              <w:rPr>
                <w:noProof/>
                <w:webHidden/>
              </w:rPr>
            </w:r>
            <w:r w:rsidR="00422A4F">
              <w:rPr>
                <w:noProof/>
                <w:webHidden/>
              </w:rPr>
              <w:fldChar w:fldCharType="separate"/>
            </w:r>
            <w:r w:rsidR="000669A7">
              <w:rPr>
                <w:noProof/>
                <w:webHidden/>
              </w:rPr>
              <w:t>8</w:t>
            </w:r>
            <w:r w:rsidR="00422A4F">
              <w:rPr>
                <w:noProof/>
                <w:webHidden/>
              </w:rPr>
              <w:fldChar w:fldCharType="end"/>
            </w:r>
          </w:hyperlink>
        </w:p>
        <w:p w:rsidR="00422A4F" w:rsidRDefault="006214A7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6252142" w:history="1">
            <w:r w:rsidR="00422A4F" w:rsidRPr="002E6749">
              <w:rPr>
                <w:rStyle w:val="aff2"/>
                <w:noProof/>
              </w:rPr>
              <w:t>3.3</w:t>
            </w:r>
            <w:r w:rsidR="00422A4F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422A4F" w:rsidRPr="002E6749">
              <w:rPr>
                <w:rStyle w:val="aff2"/>
                <w:noProof/>
              </w:rPr>
              <w:t>Исследование теста Миллера-Рабина</w:t>
            </w:r>
            <w:r w:rsidR="00422A4F">
              <w:rPr>
                <w:noProof/>
                <w:webHidden/>
              </w:rPr>
              <w:tab/>
            </w:r>
            <w:r w:rsidR="00422A4F">
              <w:rPr>
                <w:noProof/>
                <w:webHidden/>
              </w:rPr>
              <w:fldChar w:fldCharType="begin"/>
            </w:r>
            <w:r w:rsidR="00422A4F">
              <w:rPr>
                <w:noProof/>
                <w:webHidden/>
              </w:rPr>
              <w:instrText xml:space="preserve"> PAGEREF _Toc466252142 \h </w:instrText>
            </w:r>
            <w:r w:rsidR="00422A4F">
              <w:rPr>
                <w:noProof/>
                <w:webHidden/>
              </w:rPr>
            </w:r>
            <w:r w:rsidR="00422A4F">
              <w:rPr>
                <w:noProof/>
                <w:webHidden/>
              </w:rPr>
              <w:fldChar w:fldCharType="separate"/>
            </w:r>
            <w:r w:rsidR="000669A7">
              <w:rPr>
                <w:noProof/>
                <w:webHidden/>
              </w:rPr>
              <w:t>10</w:t>
            </w:r>
            <w:r w:rsidR="00422A4F">
              <w:rPr>
                <w:noProof/>
                <w:webHidden/>
              </w:rPr>
              <w:fldChar w:fldCharType="end"/>
            </w:r>
          </w:hyperlink>
        </w:p>
        <w:p w:rsidR="00422A4F" w:rsidRDefault="006214A7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6252143" w:history="1">
            <w:r w:rsidR="00422A4F" w:rsidRPr="002E6749">
              <w:rPr>
                <w:rStyle w:val="aff2"/>
                <w:noProof/>
              </w:rPr>
              <w:t>3.4</w:t>
            </w:r>
            <w:r w:rsidR="00422A4F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422A4F" w:rsidRPr="002E6749">
              <w:rPr>
                <w:rStyle w:val="aff2"/>
                <w:noProof/>
              </w:rPr>
              <w:t>Работа алгоритмов с числами Кармайкла</w:t>
            </w:r>
            <w:r w:rsidR="00422A4F">
              <w:rPr>
                <w:noProof/>
                <w:webHidden/>
              </w:rPr>
              <w:tab/>
            </w:r>
            <w:r w:rsidR="00422A4F">
              <w:rPr>
                <w:noProof/>
                <w:webHidden/>
              </w:rPr>
              <w:fldChar w:fldCharType="begin"/>
            </w:r>
            <w:r w:rsidR="00422A4F">
              <w:rPr>
                <w:noProof/>
                <w:webHidden/>
              </w:rPr>
              <w:instrText xml:space="preserve"> PAGEREF _Toc466252143 \h </w:instrText>
            </w:r>
            <w:r w:rsidR="00422A4F">
              <w:rPr>
                <w:noProof/>
                <w:webHidden/>
              </w:rPr>
            </w:r>
            <w:r w:rsidR="00422A4F">
              <w:rPr>
                <w:noProof/>
                <w:webHidden/>
              </w:rPr>
              <w:fldChar w:fldCharType="separate"/>
            </w:r>
            <w:r w:rsidR="000669A7">
              <w:rPr>
                <w:noProof/>
                <w:webHidden/>
              </w:rPr>
              <w:t>12</w:t>
            </w:r>
            <w:r w:rsidR="00422A4F">
              <w:rPr>
                <w:noProof/>
                <w:webHidden/>
              </w:rPr>
              <w:fldChar w:fldCharType="end"/>
            </w:r>
          </w:hyperlink>
        </w:p>
        <w:p w:rsidR="00422A4F" w:rsidRDefault="006214A7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6252144" w:history="1">
            <w:r w:rsidR="00422A4F" w:rsidRPr="002E6749">
              <w:rPr>
                <w:rStyle w:val="aff2"/>
              </w:rPr>
              <w:t>4</w:t>
            </w:r>
            <w:r w:rsidR="00422A4F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22A4F" w:rsidRPr="002E6749">
              <w:rPr>
                <w:rStyle w:val="aff2"/>
              </w:rPr>
              <w:t>Вывод</w:t>
            </w:r>
            <w:r w:rsidR="00422A4F">
              <w:rPr>
                <w:webHidden/>
              </w:rPr>
              <w:tab/>
            </w:r>
            <w:r w:rsidR="00422A4F">
              <w:rPr>
                <w:webHidden/>
              </w:rPr>
              <w:fldChar w:fldCharType="begin"/>
            </w:r>
            <w:r w:rsidR="00422A4F">
              <w:rPr>
                <w:webHidden/>
              </w:rPr>
              <w:instrText xml:space="preserve"> PAGEREF _Toc466252144 \h </w:instrText>
            </w:r>
            <w:r w:rsidR="00422A4F">
              <w:rPr>
                <w:webHidden/>
              </w:rPr>
            </w:r>
            <w:r w:rsidR="00422A4F">
              <w:rPr>
                <w:webHidden/>
              </w:rPr>
              <w:fldChar w:fldCharType="separate"/>
            </w:r>
            <w:r w:rsidR="000669A7">
              <w:rPr>
                <w:webHidden/>
              </w:rPr>
              <w:t>13</w:t>
            </w:r>
            <w:r w:rsidR="00422A4F">
              <w:rPr>
                <w:webHidden/>
              </w:rPr>
              <w:fldChar w:fldCharType="end"/>
            </w:r>
          </w:hyperlink>
        </w:p>
        <w:p w:rsidR="00422A4F" w:rsidRDefault="006214A7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6252145" w:history="1">
            <w:r w:rsidR="00422A4F" w:rsidRPr="002E6749">
              <w:rPr>
                <w:rStyle w:val="aff2"/>
              </w:rPr>
              <w:t>Список используемых источников</w:t>
            </w:r>
            <w:r w:rsidR="00422A4F">
              <w:rPr>
                <w:webHidden/>
              </w:rPr>
              <w:tab/>
            </w:r>
            <w:r w:rsidR="00422A4F">
              <w:rPr>
                <w:webHidden/>
              </w:rPr>
              <w:fldChar w:fldCharType="begin"/>
            </w:r>
            <w:r w:rsidR="00422A4F">
              <w:rPr>
                <w:webHidden/>
              </w:rPr>
              <w:instrText xml:space="preserve"> PAGEREF _Toc466252145 \h </w:instrText>
            </w:r>
            <w:r w:rsidR="00422A4F">
              <w:rPr>
                <w:webHidden/>
              </w:rPr>
            </w:r>
            <w:r w:rsidR="00422A4F">
              <w:rPr>
                <w:webHidden/>
              </w:rPr>
              <w:fldChar w:fldCharType="separate"/>
            </w:r>
            <w:r w:rsidR="000669A7">
              <w:rPr>
                <w:webHidden/>
              </w:rPr>
              <w:t>14</w:t>
            </w:r>
            <w:r w:rsidR="00422A4F">
              <w:rPr>
                <w:webHidden/>
              </w:rPr>
              <w:fldChar w:fldCharType="end"/>
            </w:r>
          </w:hyperlink>
        </w:p>
        <w:p w:rsidR="00422A4F" w:rsidRDefault="006214A7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6252146" w:history="1">
            <w:r w:rsidR="00422A4F" w:rsidRPr="002E6749">
              <w:rPr>
                <w:rStyle w:val="aff2"/>
              </w:rPr>
              <w:t>Приложение А</w:t>
            </w:r>
            <w:r w:rsidR="00422A4F">
              <w:rPr>
                <w:webHidden/>
              </w:rPr>
              <w:tab/>
            </w:r>
            <w:r w:rsidR="00422A4F">
              <w:rPr>
                <w:webHidden/>
              </w:rPr>
              <w:fldChar w:fldCharType="begin"/>
            </w:r>
            <w:r w:rsidR="00422A4F">
              <w:rPr>
                <w:webHidden/>
              </w:rPr>
              <w:instrText xml:space="preserve"> PAGEREF _Toc466252146 \h </w:instrText>
            </w:r>
            <w:r w:rsidR="00422A4F">
              <w:rPr>
                <w:webHidden/>
              </w:rPr>
            </w:r>
            <w:r w:rsidR="00422A4F">
              <w:rPr>
                <w:webHidden/>
              </w:rPr>
              <w:fldChar w:fldCharType="separate"/>
            </w:r>
            <w:r w:rsidR="000669A7">
              <w:rPr>
                <w:webHidden/>
              </w:rPr>
              <w:t>15</w:t>
            </w:r>
            <w:r w:rsidR="00422A4F">
              <w:rPr>
                <w:webHidden/>
              </w:rPr>
              <w:fldChar w:fldCharType="end"/>
            </w:r>
          </w:hyperlink>
        </w:p>
        <w:p w:rsidR="00551AA4" w:rsidRDefault="00551AA4" w:rsidP="00551AA4">
          <w:pPr>
            <w:pStyle w:val="af3"/>
            <w:numPr>
              <w:ilvl w:val="0"/>
              <w:numId w:val="11"/>
            </w:numPr>
          </w:pPr>
          <w:r>
            <w:rPr>
              <w:b/>
            </w:rPr>
            <w:fldChar w:fldCharType="end"/>
          </w:r>
        </w:p>
      </w:sdtContent>
    </w:sdt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AE029F">
      <w:pPr>
        <w:suppressAutoHyphens/>
        <w:ind w:firstLine="0"/>
        <w:rPr>
          <w:rFonts w:eastAsia="Times New Roman" w:cs="Times New Roman"/>
          <w:b/>
        </w:rPr>
      </w:pPr>
    </w:p>
    <w:p w:rsidR="00AE029F" w:rsidRDefault="00AE029F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2E5CC5" w:rsidRPr="00EA26EF" w:rsidRDefault="00AE029F" w:rsidP="00AE029F">
      <w:pPr>
        <w:pStyle w:val="1"/>
        <w:ind w:left="993" w:hanging="426"/>
        <w:jc w:val="center"/>
      </w:pPr>
      <w:bookmarkStart w:id="11" w:name="_Toc466252134"/>
      <w:r>
        <w:lastRenderedPageBreak/>
        <w:t>Цель работы</w:t>
      </w:r>
      <w:bookmarkEnd w:id="11"/>
    </w:p>
    <w:p w:rsidR="00A77C9C" w:rsidRDefault="0003242E" w:rsidP="0003242E">
      <w:pPr>
        <w:rPr>
          <w:b/>
        </w:rPr>
      </w:pPr>
      <w:r w:rsidRPr="00CF10AF">
        <w:t>Каждое из указанных чис</w:t>
      </w:r>
      <w:r>
        <w:t xml:space="preserve">ел, согласно варианту, </w:t>
      </w:r>
      <w:r w:rsidRPr="00CF10AF">
        <w:t>проверить на простоту с помощью тестов: Ферма, Соловэя-Штрассена, Рабина-Миллера.</w:t>
      </w:r>
    </w:p>
    <w:p w:rsidR="0003242E" w:rsidRPr="0003242E" w:rsidRDefault="0003242E" w:rsidP="0003242E">
      <w:r>
        <w:t xml:space="preserve">Числа, которые нужно проверить на простоту (вариант </w:t>
      </w:r>
      <w:r w:rsidRPr="0003242E">
        <w:t>36</w:t>
      </w:r>
      <w:r>
        <w:t>)</w:t>
      </w:r>
      <w:r w:rsidRPr="0003242E">
        <w:t>:</w:t>
      </w:r>
    </w:p>
    <w:p w:rsidR="0003242E" w:rsidRPr="0003242E" w:rsidRDefault="0003242E" w:rsidP="0003242E">
      <w:pPr>
        <w:rPr>
          <w:rFonts w:eastAsia="Times New Roman" w:cs="Times New Roman"/>
        </w:rPr>
      </w:pPr>
      <w:r w:rsidRPr="0003242E">
        <w:rPr>
          <w:rFonts w:eastAsia="Times New Roman" w:cs="Times New Roman"/>
        </w:rPr>
        <w:t>1)</w:t>
      </w:r>
      <w:r w:rsidR="000942D3">
        <w:rPr>
          <w:rFonts w:eastAsia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 </m:t>
        </m:r>
        <m:r>
          <w:rPr>
            <w:rFonts w:ascii="Cambria Math" w:eastAsia="Times New Roman" w:hAnsi="Cambria Math" w:cs="Times New Roman"/>
          </w:rPr>
          <m:t>30995520580246599847</m:t>
        </m:r>
      </m:oMath>
    </w:p>
    <w:p w:rsidR="0003242E" w:rsidRPr="0003242E" w:rsidRDefault="0003242E" w:rsidP="0003242E">
      <w:pPr>
        <w:rPr>
          <w:rFonts w:eastAsia="Times New Roman" w:cs="Times New Roman"/>
        </w:rPr>
      </w:pPr>
      <w:r w:rsidRPr="0003242E">
        <w:rPr>
          <w:rFonts w:eastAsia="Times New Roman" w:cs="Times New Roman"/>
        </w:rPr>
        <w:t>2)</w:t>
      </w:r>
      <w:r w:rsidR="000942D3">
        <w:rPr>
          <w:rFonts w:eastAsia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 = </m:t>
        </m:r>
        <m:r>
          <w:rPr>
            <w:rFonts w:ascii="Cambria Math" w:eastAsia="Times New Roman" w:hAnsi="Cambria Math" w:cs="Times New Roman"/>
          </w:rPr>
          <m:t>6444041923397078743358954620655411924689</m:t>
        </m:r>
      </m:oMath>
    </w:p>
    <w:p w:rsidR="0003242E" w:rsidRPr="0003242E" w:rsidRDefault="0003242E" w:rsidP="0003242E">
      <w:pPr>
        <w:rPr>
          <w:rFonts w:eastAsia="Times New Roman" w:cs="Times New Roman"/>
        </w:rPr>
      </w:pPr>
      <w:r w:rsidRPr="0003242E">
        <w:rPr>
          <w:rFonts w:eastAsia="Times New Roman" w:cs="Times New Roman"/>
        </w:rPr>
        <w:t>3)</w:t>
      </w:r>
      <w:r w:rsidR="000942D3">
        <w:rPr>
          <w:rFonts w:eastAsia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 = </m:t>
        </m:r>
        <m:r>
          <w:rPr>
            <w:rFonts w:ascii="Cambria Math" w:eastAsia="Times New Roman" w:hAnsi="Cambria Math" w:cs="Times New Roman"/>
          </w:rPr>
          <m:t>476921747832748874793388092809647376573</m:t>
        </m:r>
      </m:oMath>
    </w:p>
    <w:p w:rsidR="0003242E" w:rsidRPr="0003242E" w:rsidRDefault="0003242E" w:rsidP="000942D3">
      <w:pPr>
        <w:jc w:val="left"/>
        <w:rPr>
          <w:rFonts w:eastAsia="Times New Roman" w:cs="Times New Roman"/>
        </w:rPr>
      </w:pPr>
      <w:r w:rsidRPr="0003242E">
        <w:rPr>
          <w:rFonts w:eastAsia="Times New Roman" w:cs="Times New Roman"/>
        </w:rPr>
        <w:t>4)</w:t>
      </w:r>
      <w:r w:rsidR="000942D3">
        <w:rPr>
          <w:rFonts w:eastAsia="Times New Roman" w:cs="Times New Roman"/>
          <w:lang w:val="en-US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4</m:t>
            </m:r>
          </m:sub>
        </m:sSub>
      </m:oMath>
      <w:r w:rsidR="000942D3">
        <w:rPr>
          <w:rFonts w:eastAsia="Times New Roman" w:cs="Times New Roman"/>
          <w:lang w:val="en-US"/>
        </w:rPr>
        <w:t xml:space="preserve"> = </w:t>
      </w:r>
      <w:r w:rsidRPr="0003242E">
        <w:rPr>
          <w:rFonts w:eastAsia="Times New Roman" w:cs="Times New Roman"/>
        </w:rPr>
        <w:t>208837315517631047581197619041969957205989296812</w:t>
      </w:r>
      <w:r w:rsidR="000942D3">
        <w:rPr>
          <w:rFonts w:eastAsia="Times New Roman" w:cs="Times New Roman"/>
          <w:lang w:val="en-US"/>
        </w:rPr>
        <w:t xml:space="preserve"> </w:t>
      </w:r>
      <w:r w:rsidRPr="0003242E">
        <w:rPr>
          <w:rFonts w:eastAsia="Times New Roman" w:cs="Times New Roman"/>
        </w:rPr>
        <w:t>00284165729913746212377703667653</w:t>
      </w: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Pr="00EA26EF" w:rsidRDefault="00A77C9C" w:rsidP="000F2D0C">
      <w:pPr>
        <w:tabs>
          <w:tab w:val="left" w:pos="1100"/>
        </w:tabs>
        <w:suppressAutoHyphens/>
        <w:ind w:firstLine="0"/>
        <w:rPr>
          <w:rFonts w:eastAsia="Times New Roman" w:cs="Times New Roman"/>
        </w:rPr>
      </w:pPr>
    </w:p>
    <w:p w:rsidR="000F2D0C" w:rsidRDefault="000F2D0C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491F12" w:rsidRDefault="00A77C9C" w:rsidP="002C02BA">
      <w:pPr>
        <w:pStyle w:val="1"/>
        <w:ind w:left="993" w:hanging="426"/>
        <w:jc w:val="center"/>
      </w:pPr>
      <w:bookmarkStart w:id="12" w:name="_Toc466252135"/>
      <w:r>
        <w:lastRenderedPageBreak/>
        <w:t>Теоретические сведения</w:t>
      </w:r>
      <w:bookmarkEnd w:id="12"/>
    </w:p>
    <w:p w:rsidR="0003242E" w:rsidRDefault="0003242E" w:rsidP="0003242E">
      <w:r>
        <w:t xml:space="preserve">Тесты </w:t>
      </w:r>
      <w:r w:rsidR="003D0750">
        <w:t>на простоту – это алгоритмы, которые определяют является ли число простым.</w:t>
      </w:r>
    </w:p>
    <w:p w:rsidR="003D0750" w:rsidRDefault="003D0750" w:rsidP="003D0750">
      <w:r>
        <w:t xml:space="preserve">Простые числа широко применяются в области защиты информации. Например, в ассиметричном алгоритме шифрования </w:t>
      </w:r>
      <w:r>
        <w:rPr>
          <w:lang w:val="en-US"/>
        </w:rPr>
        <w:t>RSA</w:t>
      </w:r>
      <w:r w:rsidRPr="003D0750">
        <w:t>. В</w:t>
      </w:r>
      <w:r>
        <w:t xml:space="preserve"> соответствии с ГОСТ длина ключа должны быть не менее 254 бит. Для таких больших чисел вопрос определения простоты является крайне сложным.</w:t>
      </w:r>
      <w:r w:rsidR="00422A4F" w:rsidRPr="00422A4F">
        <w:t xml:space="preserve"> </w:t>
      </w:r>
      <w:r>
        <w:t xml:space="preserve">Определение простоты числа необходимо при взломе информации, зашифрованной или подписанной с использованием </w:t>
      </w:r>
      <w:r>
        <w:rPr>
          <w:lang w:val="en-US"/>
        </w:rPr>
        <w:t>RSA</w:t>
      </w:r>
      <w:r w:rsidRPr="003D0750">
        <w:t xml:space="preserve">. </w:t>
      </w:r>
      <w:r>
        <w:t>Для вскрытия такого сообщения необходимо уметь разлагать число на два простых сомножителя, что при больших размерах исходного числа является нетривиальной задачей</w:t>
      </w:r>
      <w:r w:rsidR="00422A4F" w:rsidRPr="00422A4F">
        <w:t xml:space="preserve"> [1]</w:t>
      </w:r>
      <w:r>
        <w:t>.</w:t>
      </w:r>
    </w:p>
    <w:p w:rsidR="003D0750" w:rsidRDefault="003D0750" w:rsidP="0003242E">
      <w:r>
        <w:t>Для определения простоты числа будут рассмотрены следующие алгоритмы:</w:t>
      </w:r>
    </w:p>
    <w:p w:rsidR="003D0750" w:rsidRPr="003D0750" w:rsidRDefault="003D0750" w:rsidP="003D0750">
      <w:pPr>
        <w:pStyle w:val="af3"/>
        <w:numPr>
          <w:ilvl w:val="0"/>
          <w:numId w:val="35"/>
        </w:numPr>
      </w:pPr>
      <w:r>
        <w:t>тест Ферма</w:t>
      </w:r>
      <w:r>
        <w:rPr>
          <w:lang w:val="en-US"/>
        </w:rPr>
        <w:t>;</w:t>
      </w:r>
    </w:p>
    <w:p w:rsidR="003D0750" w:rsidRPr="003D0750" w:rsidRDefault="003D0750" w:rsidP="003D0750">
      <w:pPr>
        <w:pStyle w:val="af3"/>
        <w:numPr>
          <w:ilvl w:val="0"/>
          <w:numId w:val="35"/>
        </w:numPr>
      </w:pPr>
      <w:r>
        <w:t>тест Соловэя-Штрассена</w:t>
      </w:r>
      <w:r>
        <w:rPr>
          <w:lang w:val="en-US"/>
        </w:rPr>
        <w:t>;</w:t>
      </w:r>
    </w:p>
    <w:p w:rsidR="003D0750" w:rsidRPr="00D22EBD" w:rsidRDefault="003D0750" w:rsidP="003D0750">
      <w:pPr>
        <w:pStyle w:val="af3"/>
        <w:numPr>
          <w:ilvl w:val="0"/>
          <w:numId w:val="35"/>
        </w:numPr>
      </w:pPr>
      <w:r>
        <w:t>тест Миллера-Рабина</w:t>
      </w:r>
      <w:r w:rsidR="00D22EBD">
        <w:rPr>
          <w:lang w:val="en-US"/>
        </w:rPr>
        <w:t>.</w:t>
      </w:r>
    </w:p>
    <w:p w:rsidR="00D22EBD" w:rsidRDefault="00D22EBD" w:rsidP="00D22EBD">
      <w:r>
        <w:t xml:space="preserve">Данные алгоритмы являются вероятностными. Для каждой итерации цикла генерируется случайное </w:t>
      </w:r>
      <w:r>
        <w:rPr>
          <w:lang w:val="en-US"/>
        </w:rPr>
        <w:t>a</w:t>
      </w:r>
      <w:r w:rsidRPr="00D22EBD">
        <w:t xml:space="preserve">, </w:t>
      </w:r>
      <m:oMath>
        <m:r>
          <w:rPr>
            <w:rFonts w:ascii="Cambria Math" w:hAnsi="Cambria Math"/>
          </w:rPr>
          <m:t xml:space="preserve">1 &lt;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&lt; </m:t>
        </m:r>
        <m:r>
          <w:rPr>
            <w:rFonts w:ascii="Cambria Math" w:hAnsi="Cambria Math"/>
            <w:lang w:val="en-US"/>
          </w:rPr>
          <m:t>n</m:t>
        </m:r>
      </m:oMath>
      <w:r w:rsidRPr="00D22EBD">
        <w:t xml:space="preserve">. </w:t>
      </w:r>
      <w:r>
        <w:t xml:space="preserve">Если число </w:t>
      </w:r>
      <w:r>
        <w:rPr>
          <w:lang w:val="en-US"/>
        </w:rPr>
        <w:t>n</w:t>
      </w:r>
      <w:r w:rsidRPr="00D22EBD">
        <w:t xml:space="preserve"> </w:t>
      </w:r>
      <w:r>
        <w:t xml:space="preserve">не проходит тест по основанию а, то </w:t>
      </w:r>
      <w:r>
        <w:rPr>
          <w:lang w:val="en-US"/>
        </w:rPr>
        <w:t>n</w:t>
      </w:r>
      <w:r w:rsidRPr="00D22EBD">
        <w:t xml:space="preserve"> </w:t>
      </w:r>
      <w:r>
        <w:t xml:space="preserve">– составное, в противном случае считается, что </w:t>
      </w:r>
      <w:r>
        <w:rPr>
          <w:lang w:val="en-US"/>
        </w:rPr>
        <w:t>n</w:t>
      </w:r>
      <w:r>
        <w:t>, вероятно, простое.</w:t>
      </w:r>
    </w:p>
    <w:p w:rsidR="00D22EBD" w:rsidRPr="00D22EBD" w:rsidRDefault="00D22EBD" w:rsidP="00D22EBD">
      <w:r>
        <w:t xml:space="preserve">После </w:t>
      </w:r>
      <w:r>
        <w:rPr>
          <w:lang w:val="en-US"/>
        </w:rPr>
        <w:t>t</w:t>
      </w:r>
      <w:r w:rsidRPr="00D22EBD">
        <w:t xml:space="preserve"> </w:t>
      </w:r>
      <w:r>
        <w:t xml:space="preserve">независимых тестов, вероятность того, что составное </w:t>
      </w:r>
      <w:r>
        <w:rPr>
          <w:lang w:val="en-US"/>
        </w:rPr>
        <w:t>n</w:t>
      </w:r>
      <w:r w:rsidRPr="00D22EBD">
        <w:t xml:space="preserve"> </w:t>
      </w:r>
      <w:r>
        <w:t xml:space="preserve">будет </w:t>
      </w:r>
      <w:r>
        <w:rPr>
          <w:lang w:val="en-US"/>
        </w:rPr>
        <w:t>t</w:t>
      </w:r>
      <w:r w:rsidRPr="00D22EBD">
        <w:t xml:space="preserve"> </w:t>
      </w:r>
      <w:r>
        <w:t xml:space="preserve">раз объявлено простым, не превосходит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22EBD">
        <w:t>.</w:t>
      </w:r>
    </w:p>
    <w:p w:rsidR="003D0750" w:rsidRDefault="003D0750" w:rsidP="003D0750"/>
    <w:p w:rsidR="00D22EBD" w:rsidRDefault="00D22EBD" w:rsidP="00D22EBD">
      <w:pPr>
        <w:pStyle w:val="21"/>
      </w:pPr>
      <w:r>
        <w:br w:type="page"/>
      </w:r>
    </w:p>
    <w:p w:rsidR="00D22EBD" w:rsidRDefault="00D22EBD" w:rsidP="006C7DFA">
      <w:pPr>
        <w:pStyle w:val="21"/>
        <w:numPr>
          <w:ilvl w:val="1"/>
          <w:numId w:val="38"/>
        </w:numPr>
        <w:ind w:hanging="538"/>
      </w:pPr>
      <w:bookmarkStart w:id="13" w:name="_Toc466252136"/>
      <w:r>
        <w:lastRenderedPageBreak/>
        <w:t>Тест Ферма</w:t>
      </w:r>
      <w:bookmarkEnd w:id="13"/>
    </w:p>
    <w:p w:rsidR="00D22EBD" w:rsidRPr="00D22EBD" w:rsidRDefault="00D22EBD" w:rsidP="00D22EBD">
      <w:r>
        <w:t xml:space="preserve">Этот тест, определяющий простоту натурального числа </w:t>
      </w:r>
      <w:r>
        <w:rPr>
          <w:lang w:val="en-US"/>
        </w:rPr>
        <w:t>n</w:t>
      </w:r>
      <w:r w:rsidRPr="00D22EBD">
        <w:t xml:space="preserve">, </w:t>
      </w:r>
      <w:r w:rsidR="000669A7">
        <w:t>основан</w:t>
      </w:r>
      <w:r>
        <w:t xml:space="preserve"> на малой теореме Ферма</w:t>
      </w:r>
      <w:r w:rsidRPr="00D22EBD">
        <w:t>:</w:t>
      </w:r>
    </w:p>
    <w:p w:rsidR="00D22EBD" w:rsidRPr="00D22EBD" w:rsidRDefault="006214A7" w:rsidP="00D22EB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p-1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p</m:t>
              </m:r>
            </m:e>
          </m:d>
        </m:oMath>
      </m:oMathPara>
    </w:p>
    <w:p w:rsidR="00D22EBD" w:rsidRDefault="00C52FD5" w:rsidP="00D22EBD">
      <w:r>
        <w:t xml:space="preserve">Минусом теста Ферма является то, что он не справляется с </w:t>
      </w:r>
      <w:r w:rsidRPr="00C52FD5">
        <w:rPr>
          <w:b/>
        </w:rPr>
        <w:t>числами Кармайкла</w:t>
      </w:r>
      <w:r>
        <w:rPr>
          <w:b/>
        </w:rPr>
        <w:t>.</w:t>
      </w:r>
      <w:r>
        <w:t xml:space="preserve"> </w:t>
      </w:r>
    </w:p>
    <w:p w:rsidR="006C7DFA" w:rsidRPr="006C7DFA" w:rsidRDefault="006C7DFA" w:rsidP="00D22EBD">
      <w:r>
        <w:t xml:space="preserve">Пример.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561 = 3 * 7 * 11</m:t>
        </m:r>
      </m:oMath>
      <w:r>
        <w:t xml:space="preserve"> – число Кармайкла. Для всех оснований, не делящихся на </w:t>
      </w:r>
      <m:oMath>
        <m:r>
          <w:rPr>
            <w:rFonts w:ascii="Cambria Math" w:hAnsi="Cambria Math"/>
          </w:rPr>
          <m:t>3, 11, 17</m:t>
        </m:r>
      </m:oMath>
      <w:r w:rsidR="000669A7">
        <w:t>,</w:t>
      </w:r>
      <w:r>
        <w:t xml:space="preserve"> тест Ферма скажет, что </w:t>
      </w:r>
      <w:r>
        <w:rPr>
          <w:lang w:val="en-US"/>
        </w:rPr>
        <w:t>n</w:t>
      </w:r>
      <w:r w:rsidR="000669A7">
        <w:t>,</w:t>
      </w:r>
      <w:r>
        <w:t xml:space="preserve"> вероятно, простое.</w:t>
      </w:r>
    </w:p>
    <w:p w:rsidR="00C52FD5" w:rsidRPr="00C52FD5" w:rsidRDefault="00C52FD5" w:rsidP="00D22EBD">
      <w:r w:rsidRPr="00C52FD5">
        <w:rPr>
          <w:b/>
        </w:rPr>
        <w:t>Критерий Корселта</w:t>
      </w:r>
      <w:r w:rsidR="006C7DFA">
        <w:rPr>
          <w:b/>
        </w:rPr>
        <w:t>.</w:t>
      </w:r>
      <w:r w:rsidRPr="00C52FD5">
        <w:rPr>
          <w:b/>
        </w:rPr>
        <w:t xml:space="preserve"> </w:t>
      </w:r>
      <w:r w:rsidR="006C7DFA">
        <w:t>С</w:t>
      </w:r>
      <w:r>
        <w:t xml:space="preserve">оставное целое нечетное </w:t>
      </w:r>
      <w:r>
        <w:rPr>
          <w:lang w:val="en-US"/>
        </w:rPr>
        <w:t>n</w:t>
      </w:r>
      <w:r w:rsidRPr="00C52FD5">
        <w:t xml:space="preserve"> </w:t>
      </w:r>
      <w:r>
        <w:t>является числом Кармайкла тогда и только тогда, когда</w:t>
      </w:r>
      <w:r w:rsidRPr="00C52FD5">
        <w:t>:</w:t>
      </w:r>
    </w:p>
    <w:p w:rsidR="00C52FD5" w:rsidRPr="006C7DFA" w:rsidRDefault="00C52FD5" w:rsidP="00C52FD5">
      <w:pPr>
        <w:pStyle w:val="af3"/>
        <w:numPr>
          <w:ilvl w:val="0"/>
          <w:numId w:val="36"/>
        </w:numPr>
      </w:pPr>
      <w:r>
        <w:rPr>
          <w:lang w:val="en-US"/>
        </w:rPr>
        <w:t>n</w:t>
      </w:r>
      <w:r w:rsidRPr="006C7DFA">
        <w:t xml:space="preserve"> – </w:t>
      </w:r>
      <w:r>
        <w:t>свободно от квадратов</w:t>
      </w:r>
      <w:r w:rsidRPr="006C7DFA">
        <w:t>;</w:t>
      </w:r>
    </w:p>
    <w:p w:rsidR="00C52FD5" w:rsidRPr="00C52FD5" w:rsidRDefault="00C52FD5" w:rsidP="00C52FD5">
      <w:pPr>
        <w:pStyle w:val="af3"/>
        <w:numPr>
          <w:ilvl w:val="0"/>
          <w:numId w:val="36"/>
        </w:numPr>
      </w:pPr>
      <w:r>
        <w:t xml:space="preserve">для каждого простого делителя </w:t>
      </w:r>
      <w:r>
        <w:rPr>
          <w:lang w:val="en-US"/>
        </w:rPr>
        <w:t>p</w:t>
      </w:r>
      <w:r>
        <w:t xml:space="preserve"> числа </w:t>
      </w:r>
      <w:r>
        <w:rPr>
          <w:lang w:val="en-US"/>
        </w:rPr>
        <w:t>n</w:t>
      </w:r>
      <w:r w:rsidRPr="00C52FD5">
        <w:t xml:space="preserve">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-1⋮p-1</m:t>
        </m:r>
      </m:oMath>
      <w:r w:rsidRPr="00C52FD5">
        <w:t xml:space="preserve">. </w:t>
      </w:r>
      <w:r>
        <w:t xml:space="preserve">Т.е. число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C52FD5">
        <w:t xml:space="preserve"> </w:t>
      </w:r>
      <w:r>
        <w:t xml:space="preserve">должно делиться на </w:t>
      </w:r>
      <m:oMath>
        <m:r>
          <w:rPr>
            <w:rFonts w:ascii="Cambria Math" w:hAnsi="Cambria Math"/>
          </w:rPr>
          <m:t>НОК(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-1)</m:t>
        </m:r>
      </m:oMath>
      <w:r w:rsidRPr="00C52FD5">
        <w:t>.</w:t>
      </w:r>
    </w:p>
    <w:p w:rsidR="002C02BA" w:rsidRDefault="002C02BA" w:rsidP="00A77C9C"/>
    <w:p w:rsidR="002C02BA" w:rsidRDefault="006C7DFA" w:rsidP="006C7DFA">
      <w:pPr>
        <w:pStyle w:val="21"/>
        <w:ind w:hanging="538"/>
      </w:pPr>
      <w:bookmarkStart w:id="14" w:name="_Toc466252137"/>
      <w:r>
        <w:t>Тест Соловэя-Штрассена</w:t>
      </w:r>
      <w:bookmarkEnd w:id="14"/>
    </w:p>
    <w:p w:rsidR="006C7DFA" w:rsidRDefault="006C7DFA" w:rsidP="006C7DFA">
      <w:r>
        <w:t>В основе этого алгоритма лежит Критерий Эйлера.</w:t>
      </w:r>
    </w:p>
    <w:p w:rsidR="006C7DFA" w:rsidRPr="00DE554E" w:rsidRDefault="006C7DFA" w:rsidP="006C7DFA">
      <w:r>
        <w:rPr>
          <w:b/>
        </w:rPr>
        <w:t xml:space="preserve">Критерий Эйлера. </w:t>
      </w:r>
      <w:r>
        <w:t xml:space="preserve">Целое нечетное </w:t>
      </w:r>
      <w:r>
        <w:rPr>
          <w:lang w:val="en-US"/>
        </w:rPr>
        <w:t>n</w:t>
      </w:r>
      <w:r w:rsidRPr="006C7DFA">
        <w:t xml:space="preserve"> </w:t>
      </w:r>
      <w:r>
        <w:t xml:space="preserve">является простым тогда и только тогда, когда для любого целого </w:t>
      </w:r>
      <w:r>
        <w:rPr>
          <w:lang w:val="en-US"/>
        </w:rPr>
        <w:t>a</w:t>
      </w:r>
      <w:r w:rsidRPr="006C7DFA">
        <w:t>,</w:t>
      </w:r>
      <w:r w:rsidR="00DE554E" w:rsidRPr="00DE554E">
        <w:t xml:space="preserve"> </w:t>
      </w:r>
      <m:oMath>
        <m:r>
          <w:rPr>
            <w:rFonts w:ascii="Cambria Math" w:hAnsi="Cambria Math"/>
          </w:rPr>
          <m:t>1≤a≤n-1</m:t>
        </m:r>
      </m:oMath>
      <w:r w:rsidR="00DE554E" w:rsidRPr="00DE554E">
        <w:t xml:space="preserve">, </w:t>
      </w:r>
      <w:r w:rsidR="00DE554E">
        <w:t xml:space="preserve">взаимно простого с </w:t>
      </w:r>
      <w:r w:rsidR="00DE554E">
        <w:rPr>
          <w:lang w:val="en-US"/>
        </w:rPr>
        <w:t>n</w:t>
      </w:r>
      <w:r w:rsidR="00DE554E" w:rsidRPr="00DE554E">
        <w:t>,</w:t>
      </w:r>
      <w:r w:rsidR="00DE554E">
        <w:t xml:space="preserve"> выполняется сравнение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(mod n)</m:t>
        </m:r>
      </m:oMath>
      <w:r w:rsidR="00DE554E" w:rsidRPr="00DE554E">
        <w:t>.</w:t>
      </w:r>
    </w:p>
    <w:p w:rsidR="002C02BA" w:rsidRDefault="00DE554E" w:rsidP="00A77C9C">
      <w:pPr>
        <w:rPr>
          <w:i/>
        </w:rPr>
      </w:pPr>
      <w:r>
        <w:t>В отличие от теста Ферма данный алгоритм распознает числа Кармайкла как составные, т.е. не существует составных чисел, которые были бы эйлерово псевдо простых по всем основаниям а.</w:t>
      </w:r>
    </w:p>
    <w:p w:rsidR="00DE554E" w:rsidRDefault="00DE554E" w:rsidP="00A77C9C">
      <w:pPr>
        <w:rPr>
          <w:i/>
        </w:rPr>
      </w:pPr>
    </w:p>
    <w:p w:rsidR="00DE554E" w:rsidRDefault="00DE554E" w:rsidP="00DE554E">
      <w:pPr>
        <w:pStyle w:val="21"/>
        <w:ind w:hanging="538"/>
      </w:pPr>
      <w:bookmarkStart w:id="15" w:name="_Toc466252138"/>
      <w:r>
        <w:t>Тест Миллера-Рабина</w:t>
      </w:r>
      <w:bookmarkEnd w:id="15"/>
    </w:p>
    <w:p w:rsidR="002C02BA" w:rsidRDefault="00DE554E" w:rsidP="00DE554E">
      <w:r>
        <w:t xml:space="preserve">Данный алгоритм основан на малой теореме Ферма и наблюдении, что </w:t>
      </w:r>
      <m:oMath>
        <m:r>
          <w:rPr>
            <w:rFonts w:ascii="Cambria Math" w:hAnsi="Cambria Math"/>
          </w:rPr>
          <m:t>n-1=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r</m:t>
        </m:r>
      </m:oMath>
      <w:r w:rsidRPr="00DE554E">
        <w:t xml:space="preserve">, </w:t>
      </w:r>
      <w:r>
        <w:t xml:space="preserve">где </w:t>
      </w:r>
      <w:r>
        <w:rPr>
          <w:lang w:val="en-US"/>
        </w:rPr>
        <w:t>n</w:t>
      </w:r>
      <w:r w:rsidRPr="00DE554E">
        <w:t xml:space="preserve"> </w:t>
      </w:r>
      <w:r>
        <w:t xml:space="preserve">и </w:t>
      </w:r>
      <w:r>
        <w:rPr>
          <w:lang w:val="en-US"/>
        </w:rPr>
        <w:t>r</w:t>
      </w:r>
      <w:r w:rsidRPr="00DE554E">
        <w:t xml:space="preserve"> </w:t>
      </w:r>
      <w:r>
        <w:t>–</w:t>
      </w:r>
      <w:r w:rsidRPr="00DE554E">
        <w:t xml:space="preserve"> </w:t>
      </w:r>
      <w:r>
        <w:t>нечетные.</w:t>
      </w:r>
    </w:p>
    <w:p w:rsidR="00DE554E" w:rsidRPr="00C90D58" w:rsidRDefault="006214A7" w:rsidP="00DE554E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-1=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-1=…=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-1)(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+1)(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2r</m:t>
              </m:r>
            </m:sup>
          </m:sSup>
          <m:r>
            <w:rPr>
              <w:rFonts w:ascii="Cambria Math" w:hAnsi="Cambria Math"/>
            </w:rPr>
            <m:t>+1)…(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+1)</m:t>
          </m:r>
        </m:oMath>
      </m:oMathPara>
    </w:p>
    <w:p w:rsidR="000F2D0C" w:rsidRPr="00C90D58" w:rsidRDefault="00C90D58" w:rsidP="00C90D58">
      <w:r>
        <w:t xml:space="preserve">Тогда в крайнем произведении хотя бы одна из скобок делиться на </w:t>
      </w:r>
      <w:r>
        <w:rPr>
          <w:lang w:val="en-US"/>
        </w:rPr>
        <w:t>n</w:t>
      </w:r>
      <w:r w:rsidRPr="00C90D58">
        <w:t>.</w:t>
      </w:r>
    </w:p>
    <w:p w:rsidR="002C02BA" w:rsidRDefault="002C02BA" w:rsidP="00CC7CBC">
      <w:pPr>
        <w:pStyle w:val="1"/>
        <w:ind w:left="993" w:hanging="426"/>
        <w:jc w:val="center"/>
      </w:pPr>
      <w:bookmarkStart w:id="16" w:name="_Toc466252139"/>
      <w:r>
        <w:lastRenderedPageBreak/>
        <w:t>Результаты работы</w:t>
      </w:r>
      <w:bookmarkEnd w:id="16"/>
    </w:p>
    <w:p w:rsidR="009B2308" w:rsidRDefault="009B2308" w:rsidP="009B2308">
      <w:r>
        <w:t>Исходный код тестов находится в Приложении А.</w:t>
      </w:r>
    </w:p>
    <w:p w:rsidR="009B2308" w:rsidRPr="009B2308" w:rsidRDefault="009B2308" w:rsidP="009B2308"/>
    <w:p w:rsidR="00C90D58" w:rsidRDefault="00C0083E" w:rsidP="00C0083E">
      <w:pPr>
        <w:pStyle w:val="21"/>
      </w:pPr>
      <w:bookmarkStart w:id="17" w:name="_Toc466252140"/>
      <w:r>
        <w:t>Исследование теста Ферма</w:t>
      </w:r>
      <w:bookmarkEnd w:id="17"/>
    </w:p>
    <w:p w:rsidR="000A004C" w:rsidRPr="000A004C" w:rsidRDefault="0067603E" w:rsidP="0067603E">
      <w:pPr>
        <w:pStyle w:val="ab"/>
      </w:pPr>
      <w:r>
        <w:t>Таблица 1 – Исследование теста Ферма с заданными числами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72"/>
        <w:gridCol w:w="692"/>
        <w:gridCol w:w="692"/>
        <w:gridCol w:w="691"/>
        <w:gridCol w:w="691"/>
        <w:gridCol w:w="691"/>
        <w:gridCol w:w="691"/>
        <w:gridCol w:w="691"/>
        <w:gridCol w:w="691"/>
        <w:gridCol w:w="692"/>
        <w:gridCol w:w="667"/>
      </w:tblGrid>
      <w:tr w:rsidR="000E3713" w:rsidTr="000E3713">
        <w:tc>
          <w:tcPr>
            <w:tcW w:w="2172" w:type="dxa"/>
          </w:tcPr>
          <w:p w:rsidR="000E3713" w:rsidRPr="000E3713" w:rsidRDefault="000E3713" w:rsidP="003F5FA0">
            <w:pPr>
              <w:pStyle w:val="ad"/>
            </w:pPr>
            <w:r>
              <w:t>Число\Итерация</w:t>
            </w:r>
          </w:p>
        </w:tc>
        <w:tc>
          <w:tcPr>
            <w:tcW w:w="692" w:type="dxa"/>
          </w:tcPr>
          <w:p w:rsidR="000E3713" w:rsidRPr="000E3713" w:rsidRDefault="000E3713" w:rsidP="003F5FA0">
            <w:pPr>
              <w:pStyle w:val="ad"/>
            </w:pPr>
            <w:r>
              <w:t>1</w:t>
            </w:r>
          </w:p>
        </w:tc>
        <w:tc>
          <w:tcPr>
            <w:tcW w:w="692" w:type="dxa"/>
          </w:tcPr>
          <w:p w:rsidR="000E3713" w:rsidRPr="000E3713" w:rsidRDefault="000E3713" w:rsidP="003F5FA0">
            <w:pPr>
              <w:pStyle w:val="ad"/>
            </w:pPr>
            <w:r>
              <w:t>2</w:t>
            </w:r>
          </w:p>
        </w:tc>
        <w:tc>
          <w:tcPr>
            <w:tcW w:w="691" w:type="dxa"/>
          </w:tcPr>
          <w:p w:rsidR="000E3713" w:rsidRPr="000E3713" w:rsidRDefault="000E3713" w:rsidP="003F5FA0">
            <w:pPr>
              <w:pStyle w:val="ad"/>
            </w:pPr>
            <w:r>
              <w:t>3</w:t>
            </w:r>
          </w:p>
        </w:tc>
        <w:tc>
          <w:tcPr>
            <w:tcW w:w="691" w:type="dxa"/>
          </w:tcPr>
          <w:p w:rsidR="000E3713" w:rsidRPr="000E3713" w:rsidRDefault="000E3713" w:rsidP="003F5FA0">
            <w:pPr>
              <w:pStyle w:val="ad"/>
            </w:pPr>
            <w:r>
              <w:t>4</w:t>
            </w:r>
          </w:p>
        </w:tc>
        <w:tc>
          <w:tcPr>
            <w:tcW w:w="691" w:type="dxa"/>
          </w:tcPr>
          <w:p w:rsidR="000E3713" w:rsidRPr="000E3713" w:rsidRDefault="000E3713" w:rsidP="003F5FA0">
            <w:pPr>
              <w:pStyle w:val="ad"/>
            </w:pPr>
            <w:r>
              <w:t>5</w:t>
            </w:r>
          </w:p>
        </w:tc>
        <w:tc>
          <w:tcPr>
            <w:tcW w:w="691" w:type="dxa"/>
          </w:tcPr>
          <w:p w:rsidR="000E3713" w:rsidRPr="000E3713" w:rsidRDefault="000E3713" w:rsidP="003F5FA0">
            <w:pPr>
              <w:pStyle w:val="ad"/>
            </w:pPr>
            <w:r>
              <w:t>6</w:t>
            </w:r>
          </w:p>
        </w:tc>
        <w:tc>
          <w:tcPr>
            <w:tcW w:w="691" w:type="dxa"/>
          </w:tcPr>
          <w:p w:rsidR="000E3713" w:rsidRPr="000E3713" w:rsidRDefault="000E3713" w:rsidP="003F5FA0">
            <w:pPr>
              <w:pStyle w:val="ad"/>
            </w:pPr>
            <w:r>
              <w:t>7</w:t>
            </w:r>
          </w:p>
        </w:tc>
        <w:tc>
          <w:tcPr>
            <w:tcW w:w="691" w:type="dxa"/>
          </w:tcPr>
          <w:p w:rsidR="000E3713" w:rsidRPr="000E3713" w:rsidRDefault="000E3713" w:rsidP="003F5FA0">
            <w:pPr>
              <w:pStyle w:val="ad"/>
            </w:pPr>
            <w:r>
              <w:t>8</w:t>
            </w:r>
          </w:p>
        </w:tc>
        <w:tc>
          <w:tcPr>
            <w:tcW w:w="692" w:type="dxa"/>
          </w:tcPr>
          <w:p w:rsidR="000E3713" w:rsidRPr="000E3713" w:rsidRDefault="000E3713" w:rsidP="003F5FA0">
            <w:pPr>
              <w:pStyle w:val="ad"/>
            </w:pPr>
            <w:r>
              <w:t>9</w:t>
            </w:r>
          </w:p>
        </w:tc>
        <w:tc>
          <w:tcPr>
            <w:tcW w:w="667" w:type="dxa"/>
          </w:tcPr>
          <w:p w:rsidR="000E3713" w:rsidRDefault="000E3713" w:rsidP="003F5FA0">
            <w:pPr>
              <w:pStyle w:val="ad"/>
            </w:pPr>
            <w:r>
              <w:t>10</w:t>
            </w:r>
          </w:p>
        </w:tc>
      </w:tr>
      <w:tr w:rsidR="000E3713" w:rsidTr="000E3713">
        <w:tc>
          <w:tcPr>
            <w:tcW w:w="2172" w:type="dxa"/>
          </w:tcPr>
          <w:p w:rsidR="000E3713" w:rsidRPr="000E3713" w:rsidRDefault="000E3713" w:rsidP="003F5FA0">
            <w:pPr>
              <w:pStyle w:val="ad"/>
            </w:pPr>
            <w:r>
              <w:t>1</w:t>
            </w:r>
          </w:p>
        </w:tc>
        <w:tc>
          <w:tcPr>
            <w:tcW w:w="692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2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2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67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E3713" w:rsidTr="000E3713">
        <w:tc>
          <w:tcPr>
            <w:tcW w:w="2172" w:type="dxa"/>
          </w:tcPr>
          <w:p w:rsidR="000E3713" w:rsidRPr="000E3713" w:rsidRDefault="000E3713" w:rsidP="003F5FA0">
            <w:pPr>
              <w:pStyle w:val="ad"/>
            </w:pPr>
            <w:r>
              <w:t>2</w:t>
            </w:r>
          </w:p>
        </w:tc>
        <w:tc>
          <w:tcPr>
            <w:tcW w:w="692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2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2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67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E3713" w:rsidTr="000E3713">
        <w:tc>
          <w:tcPr>
            <w:tcW w:w="2172" w:type="dxa"/>
          </w:tcPr>
          <w:p w:rsidR="000E3713" w:rsidRPr="000E3713" w:rsidRDefault="000E3713" w:rsidP="003F5FA0">
            <w:pPr>
              <w:pStyle w:val="ad"/>
            </w:pPr>
            <w:r>
              <w:t>3</w:t>
            </w:r>
          </w:p>
        </w:tc>
        <w:tc>
          <w:tcPr>
            <w:tcW w:w="692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2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2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E3713" w:rsidTr="000E3713">
        <w:tc>
          <w:tcPr>
            <w:tcW w:w="2172" w:type="dxa"/>
          </w:tcPr>
          <w:p w:rsidR="000E3713" w:rsidRPr="000E3713" w:rsidRDefault="000E3713" w:rsidP="003F5FA0">
            <w:pPr>
              <w:pStyle w:val="ad"/>
              <w:rPr>
                <w:lang w:val="en-US"/>
              </w:rPr>
            </w:pPr>
            <w:r>
              <w:t>4</w:t>
            </w:r>
          </w:p>
        </w:tc>
        <w:tc>
          <w:tcPr>
            <w:tcW w:w="692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2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2" w:type="dxa"/>
          </w:tcPr>
          <w:p w:rsid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</w:tcPr>
          <w:p w:rsidR="000E3713" w:rsidRPr="000E3713" w:rsidRDefault="000E3713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C0083E" w:rsidRDefault="00C0083E" w:rsidP="00C0083E">
      <w:pPr>
        <w:rPr>
          <w:lang w:val="en-US"/>
        </w:rPr>
      </w:pPr>
    </w:p>
    <w:p w:rsidR="000A004C" w:rsidRDefault="000A004C" w:rsidP="007A65F8">
      <w:pPr>
        <w:pStyle w:val="af3"/>
        <w:numPr>
          <w:ilvl w:val="0"/>
          <w:numId w:val="39"/>
        </w:numPr>
      </w:pPr>
      <w:r>
        <w:t>Первое число – возможно, простое. Пять оснований для которых выполняется условие простоты</w:t>
      </w:r>
      <w:r w:rsidRPr="000A004C">
        <w:t xml:space="preserve">: </w:t>
      </w:r>
    </w:p>
    <w:p w:rsidR="000A004C" w:rsidRDefault="009C7AED" w:rsidP="000A004C">
      <w:pPr>
        <w:pStyle w:val="af3"/>
        <w:numPr>
          <w:ilvl w:val="0"/>
          <w:numId w:val="40"/>
        </w:numPr>
      </w:pPr>
      <m:oMath>
        <m:r>
          <w:rPr>
            <w:rFonts w:ascii="Cambria Math" w:hAnsi="Cambria Math"/>
            <w:lang w:val="en-US"/>
          </w:rPr>
          <m:t xml:space="preserve">a1 = </m:t>
        </m:r>
        <m:r>
          <w:rPr>
            <w:rFonts w:ascii="Cambria Math" w:hAnsi="Cambria Math"/>
          </w:rPr>
          <m:t>3716148314073877145</m:t>
        </m:r>
      </m:oMath>
    </w:p>
    <w:p w:rsidR="000A004C" w:rsidRDefault="009C7AED" w:rsidP="000A004C">
      <w:pPr>
        <w:pStyle w:val="af3"/>
        <w:numPr>
          <w:ilvl w:val="0"/>
          <w:numId w:val="40"/>
        </w:numPr>
      </w:pPr>
      <m:oMath>
        <m:r>
          <w:rPr>
            <w:rFonts w:ascii="Cambria Math" w:hAnsi="Cambria Math"/>
            <w:lang w:val="en-US"/>
          </w:rPr>
          <m:t xml:space="preserve">a2 = </m:t>
        </m:r>
        <m:r>
          <w:rPr>
            <w:rFonts w:ascii="Cambria Math" w:hAnsi="Cambria Math"/>
          </w:rPr>
          <m:t>27178755448348668490</m:t>
        </m:r>
      </m:oMath>
    </w:p>
    <w:p w:rsidR="000A004C" w:rsidRDefault="009C7AED" w:rsidP="000A004C">
      <w:pPr>
        <w:pStyle w:val="af3"/>
        <w:numPr>
          <w:ilvl w:val="0"/>
          <w:numId w:val="40"/>
        </w:numPr>
      </w:pPr>
      <m:oMath>
        <m:r>
          <w:rPr>
            <w:rFonts w:ascii="Cambria Math" w:hAnsi="Cambria Math"/>
            <w:lang w:val="en-US"/>
          </w:rPr>
          <m:t xml:space="preserve">a3 = </m:t>
        </m:r>
        <m:r>
          <w:rPr>
            <w:rFonts w:ascii="Cambria Math" w:hAnsi="Cambria Math"/>
          </w:rPr>
          <m:t>19806197039863831011</m:t>
        </m:r>
      </m:oMath>
    </w:p>
    <w:p w:rsidR="000A004C" w:rsidRDefault="009C7AED" w:rsidP="000A004C">
      <w:pPr>
        <w:pStyle w:val="af3"/>
        <w:numPr>
          <w:ilvl w:val="0"/>
          <w:numId w:val="40"/>
        </w:numPr>
      </w:pPr>
      <m:oMath>
        <m:r>
          <w:rPr>
            <w:rFonts w:ascii="Cambria Math" w:hAnsi="Cambria Math"/>
            <w:lang w:val="en-US"/>
          </w:rPr>
          <m:t xml:space="preserve">a4 = </m:t>
        </m:r>
        <m:r>
          <w:rPr>
            <w:rFonts w:ascii="Cambria Math" w:hAnsi="Cambria Math"/>
          </w:rPr>
          <m:t>1126305995068594587</m:t>
        </m:r>
      </m:oMath>
    </w:p>
    <w:p w:rsidR="000A004C" w:rsidRPr="009C7AED" w:rsidRDefault="009C7AED" w:rsidP="000942D3">
      <w:pPr>
        <w:pStyle w:val="af3"/>
        <w:numPr>
          <w:ilvl w:val="0"/>
          <w:numId w:val="40"/>
        </w:numPr>
        <w:rPr>
          <w:i/>
        </w:rPr>
      </w:pPr>
      <m:oMath>
        <m:r>
          <w:rPr>
            <w:rFonts w:ascii="Cambria Math" w:hAnsi="Cambria Math"/>
            <w:lang w:val="en-US"/>
          </w:rPr>
          <m:t xml:space="preserve">a5 = </m:t>
        </m:r>
        <m:r>
          <w:rPr>
            <w:rFonts w:ascii="Cambria Math" w:hAnsi="Cambria Math"/>
          </w:rPr>
          <m:t>11291543688517841276</m:t>
        </m:r>
      </m:oMath>
    </w:p>
    <w:p w:rsidR="000A004C" w:rsidRDefault="006214A7" w:rsidP="007A65F8">
      <w:pPr>
        <w:pStyle w:val="af3"/>
        <w:ind w:left="1571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3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4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5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</m:oMath>
      <w:r w:rsidR="009C7AED" w:rsidRPr="009C7AED">
        <w:t xml:space="preserve"> </w:t>
      </w:r>
      <w:r w:rsidR="009C7AED">
        <w:t xml:space="preserve">не сравнимы с 1 под модулю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942D3" w:rsidRPr="000942D3">
        <w:t>.</w:t>
      </w:r>
      <w:r w:rsidR="00BC3CEB">
        <w:t xml:space="preserve"> Следовательно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3CEB">
        <w:rPr>
          <w:lang w:val="en-US"/>
        </w:rPr>
        <w:t xml:space="preserve"> – </w:t>
      </w:r>
      <w:r w:rsidR="00BC3CEB">
        <w:t>возможно, простое.</w:t>
      </w:r>
    </w:p>
    <w:p w:rsidR="0067603E" w:rsidRPr="000942D3" w:rsidRDefault="0067603E" w:rsidP="007A65F8">
      <w:pPr>
        <w:pStyle w:val="af3"/>
        <w:ind w:left="1571" w:firstLine="0"/>
      </w:pPr>
    </w:p>
    <w:p w:rsidR="000A004C" w:rsidRDefault="007A65F8" w:rsidP="007A65F8">
      <w:pPr>
        <w:pStyle w:val="af3"/>
        <w:numPr>
          <w:ilvl w:val="0"/>
          <w:numId w:val="39"/>
        </w:numPr>
      </w:pPr>
      <w:r>
        <w:t>Второе число – возможно, простое.</w:t>
      </w:r>
      <w:r w:rsidR="000942D3">
        <w:t xml:space="preserve"> </w:t>
      </w:r>
      <w:r w:rsidR="000942D3" w:rsidRPr="000942D3">
        <w:t xml:space="preserve"> </w:t>
      </w:r>
      <w:r w:rsidR="000942D3">
        <w:t>Пять оснований для которых выполняется условие простоты</w:t>
      </w:r>
      <w:r w:rsidR="000942D3" w:rsidRPr="000A004C">
        <w:t>:</w:t>
      </w:r>
    </w:p>
    <w:p w:rsidR="000942D3" w:rsidRPr="000942D3" w:rsidRDefault="000942D3" w:rsidP="000942D3">
      <w:pPr>
        <w:pStyle w:val="af3"/>
        <w:numPr>
          <w:ilvl w:val="0"/>
          <w:numId w:val="41"/>
        </w:numPr>
      </w:pPr>
      <w:r>
        <w:rPr>
          <w:lang w:val="en-US"/>
        </w:rPr>
        <w:t xml:space="preserve">a1 = </w:t>
      </w:r>
      <w:r w:rsidRPr="000942D3">
        <w:rPr>
          <w:lang w:val="en-US"/>
        </w:rPr>
        <w:t>5380439913806749850691471580549742705713</w:t>
      </w:r>
    </w:p>
    <w:p w:rsidR="000942D3" w:rsidRPr="000942D3" w:rsidRDefault="000942D3" w:rsidP="000942D3">
      <w:pPr>
        <w:pStyle w:val="af3"/>
        <w:numPr>
          <w:ilvl w:val="0"/>
          <w:numId w:val="41"/>
        </w:numPr>
      </w:pPr>
      <w:r>
        <w:rPr>
          <w:lang w:val="en-US"/>
        </w:rPr>
        <w:t xml:space="preserve">a2 = </w:t>
      </w:r>
      <w:r w:rsidRPr="000942D3">
        <w:rPr>
          <w:lang w:val="en-US"/>
        </w:rPr>
        <w:t>1682303010080979402301227348997807943824</w:t>
      </w:r>
    </w:p>
    <w:p w:rsidR="000942D3" w:rsidRPr="000942D3" w:rsidRDefault="000942D3" w:rsidP="000942D3">
      <w:pPr>
        <w:pStyle w:val="af3"/>
        <w:numPr>
          <w:ilvl w:val="0"/>
          <w:numId w:val="41"/>
        </w:numPr>
      </w:pPr>
      <w:r>
        <w:rPr>
          <w:lang w:val="en-US"/>
        </w:rPr>
        <w:t xml:space="preserve">a3 = </w:t>
      </w:r>
      <w:r w:rsidRPr="000942D3">
        <w:rPr>
          <w:lang w:val="en-US"/>
        </w:rPr>
        <w:t>2403743373507505850567292877434704751057</w:t>
      </w:r>
    </w:p>
    <w:p w:rsidR="000942D3" w:rsidRPr="000942D3" w:rsidRDefault="000942D3" w:rsidP="000942D3">
      <w:pPr>
        <w:pStyle w:val="af3"/>
        <w:numPr>
          <w:ilvl w:val="0"/>
          <w:numId w:val="41"/>
        </w:numPr>
      </w:pPr>
      <w:r>
        <w:rPr>
          <w:lang w:val="en-US"/>
        </w:rPr>
        <w:t xml:space="preserve">a4 = </w:t>
      </w:r>
      <w:r w:rsidRPr="000942D3">
        <w:rPr>
          <w:lang w:val="en-US"/>
        </w:rPr>
        <w:t>1819614830958016460427438959835470096769</w:t>
      </w:r>
    </w:p>
    <w:p w:rsidR="000942D3" w:rsidRPr="000942D3" w:rsidRDefault="000942D3" w:rsidP="000942D3">
      <w:pPr>
        <w:pStyle w:val="af3"/>
        <w:numPr>
          <w:ilvl w:val="0"/>
          <w:numId w:val="41"/>
        </w:numPr>
      </w:pPr>
      <w:r>
        <w:rPr>
          <w:lang w:val="en-US"/>
        </w:rPr>
        <w:t xml:space="preserve">a5 = </w:t>
      </w:r>
      <w:r w:rsidRPr="000942D3">
        <w:rPr>
          <w:lang w:val="en-US"/>
        </w:rPr>
        <w:t>3020982571221750269581924548808444220478</w:t>
      </w:r>
    </w:p>
    <w:p w:rsidR="00B724A9" w:rsidRDefault="006214A7" w:rsidP="009B2308">
      <w:pPr>
        <w:pStyle w:val="af3"/>
        <w:ind w:left="1571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3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4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5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</m:oMath>
      <w:r w:rsidR="000942D3" w:rsidRPr="009C7AED">
        <w:t xml:space="preserve"> </w:t>
      </w:r>
      <w:r w:rsidR="000942D3">
        <w:t xml:space="preserve">не сравнимы с 1 под модулю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942D3" w:rsidRPr="000942D3">
        <w:t>.</w:t>
      </w:r>
      <w:r w:rsidR="00BC3CEB">
        <w:t xml:space="preserve"> Следовательно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3CEB">
        <w:rPr>
          <w:lang w:val="en-US"/>
        </w:rPr>
        <w:t xml:space="preserve"> – </w:t>
      </w:r>
      <w:r w:rsidR="00BC3CEB">
        <w:t>возможно, простое.</w:t>
      </w:r>
    </w:p>
    <w:p w:rsidR="00B724A9" w:rsidRDefault="00B724A9" w:rsidP="00B724A9">
      <w:pPr>
        <w:pStyle w:val="af3"/>
        <w:numPr>
          <w:ilvl w:val="0"/>
          <w:numId w:val="42"/>
        </w:numPr>
      </w:pPr>
      <w:r>
        <w:t>Третье число составное. Основание, для которого нарушается условие простоты</w:t>
      </w:r>
      <w:r w:rsidRPr="00B724A9">
        <w:t>:</w:t>
      </w:r>
    </w:p>
    <w:p w:rsidR="00B724A9" w:rsidRPr="00B724A9" w:rsidRDefault="00B724A9" w:rsidP="00B724A9">
      <w:pPr>
        <w:pStyle w:val="af3"/>
        <w:ind w:left="1571" w:firstLine="0"/>
      </w:pPr>
      <m:oMathPara>
        <m:oMath>
          <m:r>
            <w:rPr>
              <w:rFonts w:ascii="Cambria Math" w:hAnsi="Cambria Math"/>
              <w:lang w:val="en-US"/>
            </w:rPr>
            <m:t xml:space="preserve">a = </m:t>
          </m:r>
          <m:r>
            <w:rPr>
              <w:rFonts w:ascii="Cambria Math" w:hAnsi="Cambria Math"/>
            </w:rPr>
            <m:t>216240948782346257311951817235089115578</m:t>
          </m:r>
        </m:oMath>
      </m:oMathPara>
    </w:p>
    <w:p w:rsidR="00BC3CEB" w:rsidRDefault="006214A7" w:rsidP="00BC3CEB">
      <w:pPr>
        <w:pStyle w:val="af3"/>
        <w:ind w:left="1571" w:firstLine="0"/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≡ 1 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BC3CEB">
        <w:t xml:space="preserve">. </w:t>
      </w:r>
    </w:p>
    <w:p w:rsidR="00B724A9" w:rsidRPr="00BC3CEB" w:rsidRDefault="00BC3CEB" w:rsidP="00BC3CEB">
      <w:pPr>
        <w:pStyle w:val="af3"/>
        <w:ind w:left="1571" w:firstLine="0"/>
      </w:pPr>
      <w:r>
        <w:t xml:space="preserve">Следовательно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BC3CEB">
        <w:t xml:space="preserve"> – </w:t>
      </w:r>
      <w:r>
        <w:t>составное.</w:t>
      </w:r>
    </w:p>
    <w:p w:rsidR="00B724A9" w:rsidRPr="00BC3CEB" w:rsidRDefault="00B724A9" w:rsidP="00B724A9">
      <w:pPr>
        <w:pStyle w:val="af3"/>
        <w:ind w:left="1571" w:firstLine="0"/>
        <w:jc w:val="center"/>
      </w:pPr>
    </w:p>
    <w:p w:rsidR="00B724A9" w:rsidRPr="00B724A9" w:rsidRDefault="00B724A9" w:rsidP="00B724A9">
      <w:pPr>
        <w:pStyle w:val="af3"/>
        <w:numPr>
          <w:ilvl w:val="0"/>
          <w:numId w:val="42"/>
        </w:numPr>
      </w:pPr>
      <w:r>
        <w:t>Четвертое число составное. Основание, для которого нарушается условие простоты</w:t>
      </w:r>
      <w:r w:rsidRPr="00B724A9">
        <w:t>:</w:t>
      </w:r>
    </w:p>
    <w:p w:rsidR="00B724A9" w:rsidRDefault="00B724A9" w:rsidP="00B724A9">
      <w:pPr>
        <w:pStyle w:val="af3"/>
        <w:ind w:left="1571" w:firstLine="0"/>
        <w:jc w:val="left"/>
      </w:pPr>
      <w:r>
        <w:rPr>
          <w:lang w:val="en-US"/>
        </w:rPr>
        <w:t>a</w:t>
      </w:r>
      <w:r w:rsidRPr="00B724A9">
        <w:t xml:space="preserve"> = 13387925443440583780641409053960210099385893357</w:t>
      </w:r>
      <w:r>
        <w:t>…</w:t>
      </w:r>
      <w:r w:rsidRPr="00B724A9">
        <w:t xml:space="preserve"> </w:t>
      </w:r>
      <w:r>
        <w:rPr>
          <w:lang w:val="en-US"/>
        </w:rPr>
        <w:t>…</w:t>
      </w:r>
      <w:r w:rsidRPr="00B724A9">
        <w:t>9956939218145300640531418433620</w:t>
      </w:r>
    </w:p>
    <w:p w:rsidR="00BC3CEB" w:rsidRDefault="006214A7" w:rsidP="00B724A9">
      <w:pPr>
        <w:pStyle w:val="af3"/>
        <w:ind w:left="1571" w:firstLine="0"/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≡ 1 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BC3CEB">
        <w:t xml:space="preserve">. </w:t>
      </w:r>
    </w:p>
    <w:p w:rsidR="00B724A9" w:rsidRPr="00BC3CEB" w:rsidRDefault="00BC3CEB" w:rsidP="00BC3CEB">
      <w:pPr>
        <w:pStyle w:val="af3"/>
        <w:ind w:left="1571" w:firstLine="0"/>
      </w:pPr>
      <w:r>
        <w:t xml:space="preserve">Следовательно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0669A7">
        <w:t xml:space="preserve"> – </w:t>
      </w:r>
      <w:r>
        <w:t>составное.</w:t>
      </w:r>
    </w:p>
    <w:p w:rsidR="0067603E" w:rsidRPr="00BC3CEB" w:rsidRDefault="0067603E" w:rsidP="00B724A9">
      <w:pPr>
        <w:pStyle w:val="af3"/>
        <w:ind w:left="1571" w:firstLine="0"/>
        <w:jc w:val="center"/>
      </w:pPr>
    </w:p>
    <w:p w:rsidR="009B2308" w:rsidRDefault="009B2308">
      <w:pPr>
        <w:spacing w:line="240" w:lineRule="auto"/>
        <w:ind w:firstLine="0"/>
        <w:rPr>
          <w:rFonts w:eastAsia="Times New Roman" w:cs="Times New Roman"/>
          <w:b/>
          <w:bCs/>
          <w:szCs w:val="36"/>
        </w:rPr>
      </w:pPr>
      <w:r>
        <w:br w:type="page"/>
      </w:r>
    </w:p>
    <w:p w:rsidR="0067603E" w:rsidRDefault="0067603E" w:rsidP="0067603E">
      <w:pPr>
        <w:pStyle w:val="21"/>
      </w:pPr>
      <w:bookmarkStart w:id="18" w:name="_Toc466252141"/>
      <w:r>
        <w:lastRenderedPageBreak/>
        <w:t>Исследование теста Соловэя-Штрассена</w:t>
      </w:r>
      <w:bookmarkEnd w:id="18"/>
    </w:p>
    <w:p w:rsidR="0067603E" w:rsidRPr="000A004C" w:rsidRDefault="0067603E" w:rsidP="0067603E">
      <w:pPr>
        <w:pStyle w:val="ab"/>
      </w:pPr>
      <w:r>
        <w:t>Таблица 2 – Исследование теста Соловэя-Штрассена с заданными числами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72"/>
        <w:gridCol w:w="692"/>
        <w:gridCol w:w="692"/>
        <w:gridCol w:w="691"/>
        <w:gridCol w:w="691"/>
        <w:gridCol w:w="691"/>
        <w:gridCol w:w="691"/>
        <w:gridCol w:w="691"/>
        <w:gridCol w:w="691"/>
        <w:gridCol w:w="692"/>
        <w:gridCol w:w="667"/>
      </w:tblGrid>
      <w:tr w:rsidR="0067603E" w:rsidTr="0067603E">
        <w:tc>
          <w:tcPr>
            <w:tcW w:w="2172" w:type="dxa"/>
          </w:tcPr>
          <w:p w:rsidR="0067603E" w:rsidRPr="000E3713" w:rsidRDefault="0067603E" w:rsidP="003F5FA0">
            <w:pPr>
              <w:pStyle w:val="ad"/>
            </w:pPr>
            <w:r>
              <w:t>Число\Итерация</w:t>
            </w:r>
          </w:p>
        </w:tc>
        <w:tc>
          <w:tcPr>
            <w:tcW w:w="692" w:type="dxa"/>
          </w:tcPr>
          <w:p w:rsidR="0067603E" w:rsidRPr="000E3713" w:rsidRDefault="0067603E" w:rsidP="003F5FA0">
            <w:pPr>
              <w:pStyle w:val="ad"/>
            </w:pPr>
            <w:r>
              <w:t>1</w:t>
            </w:r>
          </w:p>
        </w:tc>
        <w:tc>
          <w:tcPr>
            <w:tcW w:w="692" w:type="dxa"/>
          </w:tcPr>
          <w:p w:rsidR="0067603E" w:rsidRPr="000E3713" w:rsidRDefault="0067603E" w:rsidP="003F5FA0">
            <w:pPr>
              <w:pStyle w:val="ad"/>
            </w:pPr>
            <w:r>
              <w:t>2</w:t>
            </w:r>
          </w:p>
        </w:tc>
        <w:tc>
          <w:tcPr>
            <w:tcW w:w="691" w:type="dxa"/>
          </w:tcPr>
          <w:p w:rsidR="0067603E" w:rsidRPr="000E3713" w:rsidRDefault="0067603E" w:rsidP="003F5FA0">
            <w:pPr>
              <w:pStyle w:val="ad"/>
            </w:pPr>
            <w:r>
              <w:t>3</w:t>
            </w:r>
          </w:p>
        </w:tc>
        <w:tc>
          <w:tcPr>
            <w:tcW w:w="691" w:type="dxa"/>
          </w:tcPr>
          <w:p w:rsidR="0067603E" w:rsidRPr="000E3713" w:rsidRDefault="0067603E" w:rsidP="003F5FA0">
            <w:pPr>
              <w:pStyle w:val="ad"/>
            </w:pPr>
            <w:r>
              <w:t>4</w:t>
            </w:r>
          </w:p>
        </w:tc>
        <w:tc>
          <w:tcPr>
            <w:tcW w:w="691" w:type="dxa"/>
          </w:tcPr>
          <w:p w:rsidR="0067603E" w:rsidRPr="000E3713" w:rsidRDefault="0067603E" w:rsidP="003F5FA0">
            <w:pPr>
              <w:pStyle w:val="ad"/>
            </w:pPr>
            <w:r>
              <w:t>5</w:t>
            </w:r>
          </w:p>
        </w:tc>
        <w:tc>
          <w:tcPr>
            <w:tcW w:w="691" w:type="dxa"/>
          </w:tcPr>
          <w:p w:rsidR="0067603E" w:rsidRPr="000E3713" w:rsidRDefault="0067603E" w:rsidP="003F5FA0">
            <w:pPr>
              <w:pStyle w:val="ad"/>
            </w:pPr>
            <w:r>
              <w:t>6</w:t>
            </w:r>
          </w:p>
        </w:tc>
        <w:tc>
          <w:tcPr>
            <w:tcW w:w="691" w:type="dxa"/>
          </w:tcPr>
          <w:p w:rsidR="0067603E" w:rsidRPr="000E3713" w:rsidRDefault="0067603E" w:rsidP="003F5FA0">
            <w:pPr>
              <w:pStyle w:val="ad"/>
            </w:pPr>
            <w:r>
              <w:t>7</w:t>
            </w:r>
          </w:p>
        </w:tc>
        <w:tc>
          <w:tcPr>
            <w:tcW w:w="691" w:type="dxa"/>
          </w:tcPr>
          <w:p w:rsidR="0067603E" w:rsidRPr="000E3713" w:rsidRDefault="0067603E" w:rsidP="003F5FA0">
            <w:pPr>
              <w:pStyle w:val="ad"/>
            </w:pPr>
            <w:r>
              <w:t>8</w:t>
            </w:r>
          </w:p>
        </w:tc>
        <w:tc>
          <w:tcPr>
            <w:tcW w:w="692" w:type="dxa"/>
          </w:tcPr>
          <w:p w:rsidR="0067603E" w:rsidRPr="000E3713" w:rsidRDefault="0067603E" w:rsidP="003F5FA0">
            <w:pPr>
              <w:pStyle w:val="ad"/>
            </w:pPr>
            <w:r>
              <w:t>9</w:t>
            </w:r>
          </w:p>
        </w:tc>
        <w:tc>
          <w:tcPr>
            <w:tcW w:w="667" w:type="dxa"/>
          </w:tcPr>
          <w:p w:rsidR="0067603E" w:rsidRDefault="0067603E" w:rsidP="003F5FA0">
            <w:pPr>
              <w:pStyle w:val="ad"/>
            </w:pPr>
            <w:r>
              <w:t>10</w:t>
            </w:r>
          </w:p>
        </w:tc>
      </w:tr>
      <w:tr w:rsidR="0067603E" w:rsidTr="0067603E">
        <w:tc>
          <w:tcPr>
            <w:tcW w:w="2172" w:type="dxa"/>
          </w:tcPr>
          <w:p w:rsidR="0067603E" w:rsidRPr="000E3713" w:rsidRDefault="0067603E" w:rsidP="003F5FA0">
            <w:pPr>
              <w:pStyle w:val="ad"/>
            </w:pPr>
            <w:r>
              <w:t>1</w:t>
            </w:r>
          </w:p>
        </w:tc>
        <w:tc>
          <w:tcPr>
            <w:tcW w:w="692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2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2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67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603E" w:rsidTr="0067603E">
        <w:tc>
          <w:tcPr>
            <w:tcW w:w="2172" w:type="dxa"/>
          </w:tcPr>
          <w:p w:rsidR="0067603E" w:rsidRPr="000E3713" w:rsidRDefault="0067603E" w:rsidP="003F5FA0">
            <w:pPr>
              <w:pStyle w:val="ad"/>
            </w:pPr>
            <w:r>
              <w:t>2</w:t>
            </w:r>
          </w:p>
        </w:tc>
        <w:tc>
          <w:tcPr>
            <w:tcW w:w="692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2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2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67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603E" w:rsidTr="0067603E">
        <w:tc>
          <w:tcPr>
            <w:tcW w:w="2172" w:type="dxa"/>
          </w:tcPr>
          <w:p w:rsidR="0067603E" w:rsidRPr="000E3713" w:rsidRDefault="0067603E" w:rsidP="003F5FA0">
            <w:pPr>
              <w:pStyle w:val="ad"/>
            </w:pPr>
            <w:r>
              <w:t>3</w:t>
            </w:r>
          </w:p>
        </w:tc>
        <w:tc>
          <w:tcPr>
            <w:tcW w:w="692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2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2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7603E" w:rsidTr="0067603E">
        <w:tc>
          <w:tcPr>
            <w:tcW w:w="2172" w:type="dxa"/>
          </w:tcPr>
          <w:p w:rsidR="0067603E" w:rsidRPr="000E3713" w:rsidRDefault="0067603E" w:rsidP="003F5FA0">
            <w:pPr>
              <w:pStyle w:val="ad"/>
              <w:rPr>
                <w:lang w:val="en-US"/>
              </w:rPr>
            </w:pPr>
            <w:r>
              <w:t>4</w:t>
            </w:r>
          </w:p>
        </w:tc>
        <w:tc>
          <w:tcPr>
            <w:tcW w:w="692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2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2" w:type="dxa"/>
          </w:tcPr>
          <w:p w:rsidR="0067603E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</w:tcPr>
          <w:p w:rsidR="0067603E" w:rsidRPr="000E3713" w:rsidRDefault="0067603E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67603E" w:rsidRDefault="0067603E" w:rsidP="0067603E">
      <w:pPr>
        <w:rPr>
          <w:lang w:val="en-US"/>
        </w:rPr>
      </w:pPr>
    </w:p>
    <w:p w:rsidR="0067603E" w:rsidRDefault="0067603E" w:rsidP="0067603E">
      <w:pPr>
        <w:pStyle w:val="af3"/>
        <w:numPr>
          <w:ilvl w:val="0"/>
          <w:numId w:val="43"/>
        </w:numPr>
      </w:pPr>
      <w:r>
        <w:t>Первое число – возможно, простое. Пять оснований для которых выполняется условие простоты</w:t>
      </w:r>
      <w:r w:rsidRPr="000A004C">
        <w:t xml:space="preserve">: </w:t>
      </w:r>
    </w:p>
    <w:p w:rsidR="0067603E" w:rsidRDefault="0067603E" w:rsidP="0067603E">
      <w:pPr>
        <w:pStyle w:val="af3"/>
        <w:numPr>
          <w:ilvl w:val="0"/>
          <w:numId w:val="40"/>
        </w:numPr>
      </w:pPr>
      <m:oMath>
        <m:r>
          <w:rPr>
            <w:rFonts w:ascii="Cambria Math" w:hAnsi="Cambria Math"/>
            <w:lang w:val="en-US"/>
          </w:rPr>
          <m:t xml:space="preserve">a1 = </m:t>
        </m:r>
        <m:r>
          <w:rPr>
            <w:rFonts w:ascii="Cambria Math" w:hAnsi="Cambria Math"/>
          </w:rPr>
          <m:t>14543317209216986550</m:t>
        </m:r>
      </m:oMath>
    </w:p>
    <w:p w:rsidR="0067603E" w:rsidRDefault="0067603E" w:rsidP="0067603E">
      <w:pPr>
        <w:pStyle w:val="af3"/>
        <w:numPr>
          <w:ilvl w:val="0"/>
          <w:numId w:val="40"/>
        </w:numPr>
      </w:pPr>
      <m:oMath>
        <m:r>
          <w:rPr>
            <w:rFonts w:ascii="Cambria Math" w:hAnsi="Cambria Math"/>
            <w:lang w:val="en-US"/>
          </w:rPr>
          <m:t xml:space="preserve">a2 = </m:t>
        </m:r>
        <m:r>
          <w:rPr>
            <w:rFonts w:ascii="Cambria Math" w:hAnsi="Cambria Math"/>
          </w:rPr>
          <m:t>15592602064110225529</m:t>
        </m:r>
      </m:oMath>
    </w:p>
    <w:p w:rsidR="0067603E" w:rsidRDefault="0067603E" w:rsidP="0067603E">
      <w:pPr>
        <w:pStyle w:val="af3"/>
        <w:numPr>
          <w:ilvl w:val="0"/>
          <w:numId w:val="40"/>
        </w:numPr>
      </w:pPr>
      <m:oMath>
        <m:r>
          <w:rPr>
            <w:rFonts w:ascii="Cambria Math" w:hAnsi="Cambria Math"/>
            <w:lang w:val="en-US"/>
          </w:rPr>
          <m:t xml:space="preserve">a3 = </m:t>
        </m:r>
        <m:r>
          <w:rPr>
            <w:rFonts w:ascii="Cambria Math" w:hAnsi="Cambria Math"/>
          </w:rPr>
          <m:t>22466346824751945797</m:t>
        </m:r>
      </m:oMath>
    </w:p>
    <w:p w:rsidR="0067603E" w:rsidRDefault="0067603E" w:rsidP="0067603E">
      <w:pPr>
        <w:pStyle w:val="af3"/>
        <w:numPr>
          <w:ilvl w:val="0"/>
          <w:numId w:val="40"/>
        </w:numPr>
      </w:pPr>
      <m:oMath>
        <m:r>
          <w:rPr>
            <w:rFonts w:ascii="Cambria Math" w:hAnsi="Cambria Math"/>
            <w:lang w:val="en-US"/>
          </w:rPr>
          <m:t xml:space="preserve">a4 = </m:t>
        </m:r>
        <m:r>
          <w:rPr>
            <w:rFonts w:ascii="Cambria Math" w:hAnsi="Cambria Math"/>
          </w:rPr>
          <m:t>29413684178636097500</m:t>
        </m:r>
      </m:oMath>
    </w:p>
    <w:p w:rsidR="0067603E" w:rsidRPr="009C7AED" w:rsidRDefault="0067603E" w:rsidP="0067603E">
      <w:pPr>
        <w:pStyle w:val="af3"/>
        <w:numPr>
          <w:ilvl w:val="0"/>
          <w:numId w:val="40"/>
        </w:numPr>
        <w:rPr>
          <w:i/>
        </w:rPr>
      </w:pPr>
      <m:oMath>
        <m:r>
          <w:rPr>
            <w:rFonts w:ascii="Cambria Math" w:hAnsi="Cambria Math"/>
            <w:lang w:val="en-US"/>
          </w:rPr>
          <m:t xml:space="preserve">a5 = </m:t>
        </m:r>
        <m:r>
          <w:rPr>
            <w:rFonts w:ascii="Cambria Math" w:hAnsi="Cambria Math"/>
          </w:rPr>
          <m:t>14634991986784332298</m:t>
        </m:r>
      </m:oMath>
    </w:p>
    <w:p w:rsidR="00683C56" w:rsidRPr="00683C56" w:rsidRDefault="0067603E" w:rsidP="00683C56">
      <w:pPr>
        <w:pStyle w:val="af3"/>
        <w:ind w:left="1571" w:firstLine="0"/>
      </w:pPr>
      <w:r>
        <w:t xml:space="preserve">Рассмотрим </w:t>
      </w:r>
      <w:r>
        <w:rPr>
          <w:lang w:val="en-US"/>
        </w:rPr>
        <w:t>a</w:t>
      </w:r>
      <w:r w:rsidRPr="0067603E">
        <w:t>1.</w:t>
      </w:r>
      <w:r w:rsidR="00683C56" w:rsidRPr="00683C56">
        <w:t xml:space="preserve"> </w:t>
      </w:r>
      <w:r w:rsidRPr="0067603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1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≡ 1</m:t>
        </m:r>
        <m:r>
          <m:rPr>
            <m:sty m:val="p"/>
          </m:rPr>
          <w:rPr>
            <w:rFonts w:ascii="Cambria Math" w:hAnsi="Cambria Math"/>
          </w:rPr>
          <m:t xml:space="preserve"> (mod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683C56" w:rsidRPr="00683C56">
        <w:t xml:space="preserve">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 1</m:t>
        </m:r>
      </m:oMath>
      <w:r w:rsidR="00683C56" w:rsidRPr="00DE554E">
        <w:t>.</w:t>
      </w:r>
      <w:r w:rsidR="00683C56" w:rsidRPr="00683C56">
        <w:t xml:space="preserve"> </w:t>
      </w:r>
      <w:r w:rsidR="00683C56">
        <w:t xml:space="preserve">Эти числа сравнимы по модулю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83C56" w:rsidRPr="00683C56">
        <w:t xml:space="preserve">. </w:t>
      </w:r>
      <w:r w:rsidR="00683C56">
        <w:t xml:space="preserve">Аналогично для других оснований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3C56" w:rsidRPr="00683C56">
        <w:t>.</w:t>
      </w:r>
      <w:r w:rsidR="00BC3CEB">
        <w:t xml:space="preserve"> Следовательно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3CEB" w:rsidRPr="00BC3CEB">
        <w:t xml:space="preserve"> – </w:t>
      </w:r>
      <w:r w:rsidR="00BC3CEB">
        <w:t>возможно, простое.</w:t>
      </w:r>
    </w:p>
    <w:p w:rsidR="0067603E" w:rsidRPr="000942D3" w:rsidRDefault="0067603E" w:rsidP="0067603E">
      <w:pPr>
        <w:pStyle w:val="af3"/>
        <w:ind w:left="1571" w:firstLine="0"/>
      </w:pPr>
    </w:p>
    <w:p w:rsidR="0067603E" w:rsidRDefault="0067603E" w:rsidP="0067603E">
      <w:pPr>
        <w:pStyle w:val="af3"/>
        <w:numPr>
          <w:ilvl w:val="0"/>
          <w:numId w:val="43"/>
        </w:numPr>
      </w:pPr>
      <w:r>
        <w:t xml:space="preserve">Второе число – возможно, простое. </w:t>
      </w:r>
      <w:r w:rsidRPr="000942D3">
        <w:t xml:space="preserve"> </w:t>
      </w:r>
      <w:r>
        <w:t>Пять оснований для которых выполняется условие простоты</w:t>
      </w:r>
      <w:r w:rsidRPr="000A004C">
        <w:t>:</w:t>
      </w:r>
    </w:p>
    <w:p w:rsidR="0067603E" w:rsidRPr="000942D3" w:rsidRDefault="0067603E" w:rsidP="0067603E">
      <w:pPr>
        <w:pStyle w:val="af3"/>
        <w:numPr>
          <w:ilvl w:val="0"/>
          <w:numId w:val="41"/>
        </w:numPr>
      </w:pPr>
      <w:r>
        <w:rPr>
          <w:lang w:val="en-US"/>
        </w:rPr>
        <w:t>a</w:t>
      </w:r>
      <w:r w:rsidRPr="00683C56">
        <w:t>1 = 177994581980224993802887248106</w:t>
      </w:r>
      <w:r w:rsidRPr="0067603E">
        <w:rPr>
          <w:lang w:val="en-US"/>
        </w:rPr>
        <w:t>4888172736</w:t>
      </w:r>
    </w:p>
    <w:p w:rsidR="0067603E" w:rsidRPr="000942D3" w:rsidRDefault="0067603E" w:rsidP="0067603E">
      <w:pPr>
        <w:pStyle w:val="af3"/>
        <w:numPr>
          <w:ilvl w:val="0"/>
          <w:numId w:val="41"/>
        </w:numPr>
      </w:pPr>
      <w:r>
        <w:rPr>
          <w:lang w:val="en-US"/>
        </w:rPr>
        <w:t xml:space="preserve">a2 = </w:t>
      </w:r>
      <w:r w:rsidRPr="0067603E">
        <w:rPr>
          <w:lang w:val="en-US"/>
        </w:rPr>
        <w:t>224161832077866736915664046096464820099</w:t>
      </w:r>
    </w:p>
    <w:p w:rsidR="0067603E" w:rsidRPr="000942D3" w:rsidRDefault="0067603E" w:rsidP="0067603E">
      <w:pPr>
        <w:pStyle w:val="af3"/>
        <w:numPr>
          <w:ilvl w:val="0"/>
          <w:numId w:val="41"/>
        </w:numPr>
      </w:pPr>
      <w:r>
        <w:rPr>
          <w:lang w:val="en-US"/>
        </w:rPr>
        <w:t xml:space="preserve">a3 = </w:t>
      </w:r>
      <w:r w:rsidRPr="0067603E">
        <w:rPr>
          <w:lang w:val="en-US"/>
        </w:rPr>
        <w:t>2155606670211111039812473449786282920956</w:t>
      </w:r>
    </w:p>
    <w:p w:rsidR="0067603E" w:rsidRPr="000942D3" w:rsidRDefault="0067603E" w:rsidP="0067603E">
      <w:pPr>
        <w:pStyle w:val="af3"/>
        <w:numPr>
          <w:ilvl w:val="0"/>
          <w:numId w:val="41"/>
        </w:numPr>
      </w:pPr>
      <w:r>
        <w:rPr>
          <w:lang w:val="en-US"/>
        </w:rPr>
        <w:t xml:space="preserve">a4 = </w:t>
      </w:r>
      <w:r w:rsidRPr="0067603E">
        <w:rPr>
          <w:lang w:val="en-US"/>
        </w:rPr>
        <w:t>4232079281195369042430401461464112833175</w:t>
      </w:r>
    </w:p>
    <w:p w:rsidR="0067603E" w:rsidRPr="000942D3" w:rsidRDefault="0067603E" w:rsidP="0067603E">
      <w:pPr>
        <w:pStyle w:val="af3"/>
        <w:numPr>
          <w:ilvl w:val="0"/>
          <w:numId w:val="41"/>
        </w:numPr>
      </w:pPr>
      <w:r>
        <w:rPr>
          <w:lang w:val="en-US"/>
        </w:rPr>
        <w:t xml:space="preserve">a5 = </w:t>
      </w:r>
      <w:r w:rsidRPr="0067603E">
        <w:rPr>
          <w:lang w:val="en-US"/>
        </w:rPr>
        <w:t>224405305317919455691007375724119551421</w:t>
      </w:r>
    </w:p>
    <w:p w:rsidR="00683C56" w:rsidRPr="00683C56" w:rsidRDefault="00683C56" w:rsidP="00683C56">
      <w:pPr>
        <w:pStyle w:val="af3"/>
        <w:ind w:left="1571" w:firstLine="0"/>
      </w:pPr>
      <w:r>
        <w:lastRenderedPageBreak/>
        <w:t xml:space="preserve">Рассмотрим </w:t>
      </w:r>
      <w:r w:rsidRPr="00683C56">
        <w:t>a</w:t>
      </w:r>
      <w:r w:rsidRPr="0067603E">
        <w:t xml:space="preserve">1.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 xml:space="preserve">≡ -1 (mod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683C56">
        <w:t xml:space="preserve">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≡ -1 (mod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DE554E">
        <w:t>.</w:t>
      </w:r>
      <w:r w:rsidRPr="00683C56">
        <w:t xml:space="preserve"> </w:t>
      </w:r>
      <w:r>
        <w:t xml:space="preserve">Эти числа сравнимы по модулю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83C56">
        <w:t xml:space="preserve">. </w:t>
      </w:r>
      <w:r>
        <w:t xml:space="preserve">Аналогично для других оснований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83C56">
        <w:t>.</w:t>
      </w:r>
      <w:r w:rsidR="00BC3CEB">
        <w:t xml:space="preserve"> Следовательно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3CEB" w:rsidRPr="00BC3CEB">
        <w:t xml:space="preserve"> – </w:t>
      </w:r>
      <w:r w:rsidR="00BC3CEB">
        <w:t>возможно, простое.</w:t>
      </w:r>
    </w:p>
    <w:p w:rsidR="0067603E" w:rsidRDefault="0067603E" w:rsidP="0067603E">
      <w:pPr>
        <w:pStyle w:val="af3"/>
        <w:ind w:left="1571" w:firstLine="0"/>
      </w:pPr>
    </w:p>
    <w:p w:rsidR="0067603E" w:rsidRDefault="0067603E" w:rsidP="0067603E">
      <w:pPr>
        <w:pStyle w:val="af3"/>
        <w:numPr>
          <w:ilvl w:val="0"/>
          <w:numId w:val="44"/>
        </w:numPr>
      </w:pPr>
      <w:r>
        <w:t>Третье число составное. Основание, для которого нарушается условие простоты</w:t>
      </w:r>
      <w:r w:rsidRPr="00B724A9">
        <w:t>:</w:t>
      </w:r>
    </w:p>
    <w:p w:rsidR="0067603E" w:rsidRPr="00B724A9" w:rsidRDefault="0067603E" w:rsidP="0067603E">
      <w:pPr>
        <w:pStyle w:val="af3"/>
        <w:ind w:left="1571" w:firstLine="0"/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 xml:space="preserve"> = 412214868095554548850771062514566505588</m:t>
          </m:r>
        </m:oMath>
      </m:oMathPara>
    </w:p>
    <w:p w:rsidR="0067603E" w:rsidRDefault="006214A7" w:rsidP="0067603E">
      <w:pPr>
        <w:pStyle w:val="af3"/>
        <w:ind w:left="1571" w:firstLine="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 xml:space="preserve">≡ 190686791113456219172763472074532260284 (mod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F835BD" w:rsidRPr="00683C56">
        <w:t xml:space="preserve">. </w:t>
      </w:r>
    </w:p>
    <w:p w:rsidR="00F835BD" w:rsidRDefault="00F835BD" w:rsidP="00F835BD">
      <w:pPr>
        <w:pStyle w:val="af3"/>
        <w:ind w:left="1571" w:firstLine="0"/>
      </w:pPr>
      <w:r>
        <w:t xml:space="preserve">Т.к. результат не равен ни 1, ни -1, видно, что оно не сравнимо с символом Якоби. Поэтому,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составное.</w:t>
      </w:r>
    </w:p>
    <w:p w:rsidR="00F835BD" w:rsidRPr="00F835BD" w:rsidRDefault="00F835BD" w:rsidP="00F835BD">
      <w:pPr>
        <w:pStyle w:val="af3"/>
        <w:ind w:left="1571" w:firstLine="0"/>
      </w:pPr>
    </w:p>
    <w:p w:rsidR="0067603E" w:rsidRPr="00B724A9" w:rsidRDefault="0067603E" w:rsidP="0067603E">
      <w:pPr>
        <w:pStyle w:val="af3"/>
        <w:numPr>
          <w:ilvl w:val="0"/>
          <w:numId w:val="44"/>
        </w:numPr>
      </w:pPr>
      <w:r>
        <w:t>Четвертое число составное. Основание, для которого нарушается условие простоты</w:t>
      </w:r>
      <w:r w:rsidRPr="00B724A9">
        <w:t>:</w:t>
      </w:r>
    </w:p>
    <w:p w:rsidR="0067603E" w:rsidRPr="00F835BD" w:rsidRDefault="0067603E" w:rsidP="00F835BD">
      <w:pPr>
        <w:pStyle w:val="af3"/>
        <w:ind w:left="1571" w:firstLine="0"/>
        <w:jc w:val="left"/>
        <w:rPr>
          <w:lang w:val="en-US"/>
        </w:rPr>
      </w:pPr>
      <w:r>
        <w:rPr>
          <w:lang w:val="en-US"/>
        </w:rPr>
        <w:t>a</w:t>
      </w:r>
      <w:r w:rsidRPr="00B724A9">
        <w:t xml:space="preserve"> = </w:t>
      </w:r>
      <w:r w:rsidR="00F835BD" w:rsidRPr="00F835BD">
        <w:t>74028362131226816300489192782161015299305022092</w:t>
      </w:r>
      <w:r w:rsidR="00F835BD">
        <w:t>…</w:t>
      </w:r>
      <w:r w:rsidR="00F835BD">
        <w:rPr>
          <w:lang w:val="en-US"/>
        </w:rPr>
        <w:t xml:space="preserve"> …</w:t>
      </w:r>
      <w:r w:rsidR="00F835BD" w:rsidRPr="00F835BD">
        <w:t>07585382438491823359597582855959</w:t>
      </w:r>
    </w:p>
    <w:p w:rsidR="00F835BD" w:rsidRPr="00F835BD" w:rsidRDefault="006214A7" w:rsidP="00F835BD">
      <w:pPr>
        <w:pStyle w:val="af3"/>
        <w:ind w:left="1571" w:firstLine="0"/>
        <w:jc w:val="center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≡</m:t>
          </m:r>
        </m:oMath>
      </m:oMathPara>
    </w:p>
    <w:p w:rsidR="00F835BD" w:rsidRPr="00F835BD" w:rsidRDefault="00F835BD" w:rsidP="00F835BD">
      <w:pPr>
        <w:pStyle w:val="af3"/>
        <w:ind w:left="1571" w:firstLine="0"/>
        <w:rPr>
          <w:lang w:val="en-US"/>
        </w:rPr>
      </w:pPr>
      <w:r w:rsidRPr="00F835BD">
        <w:t>11992587811704829656465108403995464086904889630542</w:t>
      </w:r>
      <w:r>
        <w:t>…</w:t>
      </w:r>
      <w:r>
        <w:rPr>
          <w:lang w:val="en-US"/>
        </w:rPr>
        <w:t xml:space="preserve"> …</w:t>
      </w:r>
      <w:r w:rsidRPr="00F835BD">
        <w:t>434025374124725519849255311297</w:t>
      </w:r>
      <w:r>
        <w:rPr>
          <w:lang w:val="en-US"/>
        </w:rPr>
        <w:t xml:space="preserve"> (mod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>
        <w:rPr>
          <w:lang w:val="en-US"/>
        </w:rPr>
        <w:t>)</w:t>
      </w:r>
    </w:p>
    <w:p w:rsidR="00F835BD" w:rsidRDefault="00F835BD" w:rsidP="00F835BD">
      <w:pPr>
        <w:pStyle w:val="af3"/>
        <w:ind w:left="1571" w:firstLine="0"/>
      </w:pPr>
      <w:r>
        <w:t xml:space="preserve">Т.к. результат не равен ни 1, ни -1, видно, что оно не сравнимо с символом Якоби. Поэтому,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составное.</w:t>
      </w:r>
    </w:p>
    <w:p w:rsidR="00F835BD" w:rsidRDefault="00F835BD" w:rsidP="00F835BD">
      <w:pPr>
        <w:pStyle w:val="af3"/>
        <w:ind w:left="1571" w:firstLine="0"/>
      </w:pPr>
    </w:p>
    <w:p w:rsidR="009B2308" w:rsidRDefault="009B2308">
      <w:pPr>
        <w:spacing w:line="240" w:lineRule="auto"/>
        <w:ind w:firstLine="0"/>
        <w:rPr>
          <w:rFonts w:eastAsia="Times New Roman" w:cs="Times New Roman"/>
          <w:b/>
          <w:bCs/>
          <w:szCs w:val="36"/>
        </w:rPr>
      </w:pPr>
      <w:r>
        <w:br w:type="page"/>
      </w:r>
    </w:p>
    <w:p w:rsidR="00F835BD" w:rsidRDefault="00F835BD" w:rsidP="00F835BD">
      <w:pPr>
        <w:pStyle w:val="21"/>
      </w:pPr>
      <w:bookmarkStart w:id="19" w:name="_Toc466252142"/>
      <w:r>
        <w:lastRenderedPageBreak/>
        <w:t>Исследование теста Миллера-Рабина</w:t>
      </w:r>
      <w:bookmarkEnd w:id="19"/>
    </w:p>
    <w:p w:rsidR="00F835BD" w:rsidRPr="000A004C" w:rsidRDefault="003F5FA0" w:rsidP="00F835BD">
      <w:pPr>
        <w:pStyle w:val="ab"/>
      </w:pPr>
      <w:r>
        <w:t>Таблица 3</w:t>
      </w:r>
      <w:r w:rsidR="00F835BD">
        <w:t xml:space="preserve"> – Исследование теста Миллера-Рабина с заданными числами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72"/>
        <w:gridCol w:w="692"/>
        <w:gridCol w:w="692"/>
        <w:gridCol w:w="691"/>
        <w:gridCol w:w="691"/>
        <w:gridCol w:w="691"/>
        <w:gridCol w:w="691"/>
        <w:gridCol w:w="691"/>
        <w:gridCol w:w="691"/>
        <w:gridCol w:w="692"/>
        <w:gridCol w:w="667"/>
      </w:tblGrid>
      <w:tr w:rsidR="00F835BD" w:rsidTr="00F433DC">
        <w:tc>
          <w:tcPr>
            <w:tcW w:w="2172" w:type="dxa"/>
          </w:tcPr>
          <w:p w:rsidR="00F835BD" w:rsidRPr="000E3713" w:rsidRDefault="00F835BD" w:rsidP="003F5FA0">
            <w:pPr>
              <w:pStyle w:val="ad"/>
            </w:pPr>
            <w:r>
              <w:t>Число\Итерация</w:t>
            </w:r>
          </w:p>
        </w:tc>
        <w:tc>
          <w:tcPr>
            <w:tcW w:w="692" w:type="dxa"/>
          </w:tcPr>
          <w:p w:rsidR="00F835BD" w:rsidRPr="000E3713" w:rsidRDefault="00F835BD" w:rsidP="003F5FA0">
            <w:pPr>
              <w:pStyle w:val="ad"/>
            </w:pPr>
            <w:r>
              <w:t>1</w:t>
            </w:r>
          </w:p>
        </w:tc>
        <w:tc>
          <w:tcPr>
            <w:tcW w:w="692" w:type="dxa"/>
          </w:tcPr>
          <w:p w:rsidR="00F835BD" w:rsidRPr="000E3713" w:rsidRDefault="00F835BD" w:rsidP="003F5FA0">
            <w:pPr>
              <w:pStyle w:val="ad"/>
            </w:pPr>
            <w:r>
              <w:t>2</w:t>
            </w:r>
          </w:p>
        </w:tc>
        <w:tc>
          <w:tcPr>
            <w:tcW w:w="691" w:type="dxa"/>
          </w:tcPr>
          <w:p w:rsidR="00F835BD" w:rsidRPr="000E3713" w:rsidRDefault="00F835BD" w:rsidP="003F5FA0">
            <w:pPr>
              <w:pStyle w:val="ad"/>
            </w:pPr>
            <w:r>
              <w:t>3</w:t>
            </w:r>
          </w:p>
        </w:tc>
        <w:tc>
          <w:tcPr>
            <w:tcW w:w="691" w:type="dxa"/>
          </w:tcPr>
          <w:p w:rsidR="00F835BD" w:rsidRPr="000E3713" w:rsidRDefault="00F835BD" w:rsidP="003F5FA0">
            <w:pPr>
              <w:pStyle w:val="ad"/>
            </w:pPr>
            <w:r>
              <w:t>4</w:t>
            </w:r>
          </w:p>
        </w:tc>
        <w:tc>
          <w:tcPr>
            <w:tcW w:w="691" w:type="dxa"/>
          </w:tcPr>
          <w:p w:rsidR="00F835BD" w:rsidRPr="000E3713" w:rsidRDefault="00F835BD" w:rsidP="003F5FA0">
            <w:pPr>
              <w:pStyle w:val="ad"/>
            </w:pPr>
            <w:r>
              <w:t>5</w:t>
            </w:r>
          </w:p>
        </w:tc>
        <w:tc>
          <w:tcPr>
            <w:tcW w:w="691" w:type="dxa"/>
          </w:tcPr>
          <w:p w:rsidR="00F835BD" w:rsidRPr="000E3713" w:rsidRDefault="00F835BD" w:rsidP="003F5FA0">
            <w:pPr>
              <w:pStyle w:val="ad"/>
            </w:pPr>
            <w:r>
              <w:t>6</w:t>
            </w:r>
          </w:p>
        </w:tc>
        <w:tc>
          <w:tcPr>
            <w:tcW w:w="691" w:type="dxa"/>
          </w:tcPr>
          <w:p w:rsidR="00F835BD" w:rsidRPr="000E3713" w:rsidRDefault="00F835BD" w:rsidP="003F5FA0">
            <w:pPr>
              <w:pStyle w:val="ad"/>
            </w:pPr>
            <w:r>
              <w:t>7</w:t>
            </w:r>
          </w:p>
        </w:tc>
        <w:tc>
          <w:tcPr>
            <w:tcW w:w="691" w:type="dxa"/>
          </w:tcPr>
          <w:p w:rsidR="00F835BD" w:rsidRPr="000E3713" w:rsidRDefault="00F835BD" w:rsidP="003F5FA0">
            <w:pPr>
              <w:pStyle w:val="ad"/>
            </w:pPr>
            <w:r>
              <w:t>8</w:t>
            </w:r>
          </w:p>
        </w:tc>
        <w:tc>
          <w:tcPr>
            <w:tcW w:w="692" w:type="dxa"/>
          </w:tcPr>
          <w:p w:rsidR="00F835BD" w:rsidRPr="000E3713" w:rsidRDefault="00F835BD" w:rsidP="003F5FA0">
            <w:pPr>
              <w:pStyle w:val="ad"/>
            </w:pPr>
            <w:r>
              <w:t>9</w:t>
            </w:r>
          </w:p>
        </w:tc>
        <w:tc>
          <w:tcPr>
            <w:tcW w:w="667" w:type="dxa"/>
          </w:tcPr>
          <w:p w:rsidR="00F835BD" w:rsidRDefault="00F835BD" w:rsidP="003F5FA0">
            <w:pPr>
              <w:pStyle w:val="ad"/>
            </w:pPr>
            <w:r>
              <w:t>10</w:t>
            </w:r>
          </w:p>
        </w:tc>
      </w:tr>
      <w:tr w:rsidR="00F835BD" w:rsidTr="00F433DC">
        <w:tc>
          <w:tcPr>
            <w:tcW w:w="2172" w:type="dxa"/>
          </w:tcPr>
          <w:p w:rsidR="00F835BD" w:rsidRPr="000E3713" w:rsidRDefault="00F835BD" w:rsidP="003F5FA0">
            <w:pPr>
              <w:pStyle w:val="ad"/>
            </w:pPr>
            <w:r>
              <w:t>1</w:t>
            </w:r>
          </w:p>
        </w:tc>
        <w:tc>
          <w:tcPr>
            <w:tcW w:w="692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2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2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67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835BD" w:rsidTr="00F433DC">
        <w:tc>
          <w:tcPr>
            <w:tcW w:w="2172" w:type="dxa"/>
          </w:tcPr>
          <w:p w:rsidR="00F835BD" w:rsidRPr="000E3713" w:rsidRDefault="00F835BD" w:rsidP="003F5FA0">
            <w:pPr>
              <w:pStyle w:val="ad"/>
            </w:pPr>
            <w:r>
              <w:t>2</w:t>
            </w:r>
          </w:p>
        </w:tc>
        <w:tc>
          <w:tcPr>
            <w:tcW w:w="692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2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92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67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835BD" w:rsidTr="00F433DC">
        <w:tc>
          <w:tcPr>
            <w:tcW w:w="2172" w:type="dxa"/>
          </w:tcPr>
          <w:p w:rsidR="00F835BD" w:rsidRPr="000E3713" w:rsidRDefault="00F835BD" w:rsidP="003F5FA0">
            <w:pPr>
              <w:pStyle w:val="ad"/>
            </w:pPr>
            <w:r>
              <w:t>3</w:t>
            </w:r>
          </w:p>
        </w:tc>
        <w:tc>
          <w:tcPr>
            <w:tcW w:w="692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2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2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835BD" w:rsidTr="00F433DC">
        <w:tc>
          <w:tcPr>
            <w:tcW w:w="2172" w:type="dxa"/>
          </w:tcPr>
          <w:p w:rsidR="00F835BD" w:rsidRPr="000E3713" w:rsidRDefault="00F835BD" w:rsidP="003F5FA0">
            <w:pPr>
              <w:pStyle w:val="ad"/>
              <w:rPr>
                <w:lang w:val="en-US"/>
              </w:rPr>
            </w:pPr>
            <w:r>
              <w:t>4</w:t>
            </w:r>
          </w:p>
        </w:tc>
        <w:tc>
          <w:tcPr>
            <w:tcW w:w="692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2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1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92" w:type="dxa"/>
          </w:tcPr>
          <w:p w:rsidR="00F835BD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</w:tcPr>
          <w:p w:rsidR="00F835BD" w:rsidRPr="000E3713" w:rsidRDefault="00F835BD" w:rsidP="003F5FA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F835BD" w:rsidRDefault="00F835BD" w:rsidP="00F835BD">
      <w:pPr>
        <w:rPr>
          <w:lang w:val="en-US"/>
        </w:rPr>
      </w:pPr>
    </w:p>
    <w:p w:rsidR="00F835BD" w:rsidRDefault="00F835BD" w:rsidP="00F835BD">
      <w:pPr>
        <w:pStyle w:val="af3"/>
        <w:numPr>
          <w:ilvl w:val="0"/>
          <w:numId w:val="45"/>
        </w:numPr>
      </w:pPr>
      <w:r>
        <w:t>Первое число – возможно, простое. Пять оснований для которых выполняется условие простоты</w:t>
      </w:r>
      <w:r w:rsidRPr="000A004C">
        <w:t xml:space="preserve">: </w:t>
      </w:r>
    </w:p>
    <w:p w:rsidR="00F835BD" w:rsidRDefault="00F835BD" w:rsidP="00F835BD">
      <w:pPr>
        <w:pStyle w:val="af3"/>
        <w:numPr>
          <w:ilvl w:val="0"/>
          <w:numId w:val="40"/>
        </w:numPr>
      </w:pPr>
      <m:oMath>
        <m:r>
          <w:rPr>
            <w:rFonts w:ascii="Cambria Math" w:hAnsi="Cambria Math"/>
            <w:lang w:val="en-US"/>
          </w:rPr>
          <m:t xml:space="preserve">a1 = </m:t>
        </m:r>
        <m:r>
          <w:rPr>
            <w:rFonts w:ascii="Cambria Math" w:hAnsi="Cambria Math"/>
          </w:rPr>
          <m:t>14543317209216986550</m:t>
        </m:r>
      </m:oMath>
    </w:p>
    <w:p w:rsidR="00F835BD" w:rsidRDefault="00F835BD" w:rsidP="00BC3CEB">
      <w:pPr>
        <w:pStyle w:val="af3"/>
        <w:numPr>
          <w:ilvl w:val="0"/>
          <w:numId w:val="40"/>
        </w:numPr>
      </w:pPr>
      <m:oMath>
        <m:r>
          <w:rPr>
            <w:rFonts w:ascii="Cambria Math" w:hAnsi="Cambria Math"/>
            <w:lang w:val="en-US"/>
          </w:rPr>
          <m:t xml:space="preserve">a2 = </m:t>
        </m:r>
        <m:r>
          <w:rPr>
            <w:rFonts w:ascii="Cambria Math" w:hAnsi="Cambria Math"/>
          </w:rPr>
          <m:t>7068468117402892171</m:t>
        </m:r>
      </m:oMath>
    </w:p>
    <w:p w:rsidR="00F835BD" w:rsidRDefault="00F835BD" w:rsidP="00BC3CEB">
      <w:pPr>
        <w:pStyle w:val="af3"/>
        <w:numPr>
          <w:ilvl w:val="0"/>
          <w:numId w:val="40"/>
        </w:numPr>
      </w:pPr>
      <m:oMath>
        <m:r>
          <w:rPr>
            <w:rFonts w:ascii="Cambria Math" w:hAnsi="Cambria Math"/>
            <w:lang w:val="en-US"/>
          </w:rPr>
          <m:t xml:space="preserve">a3 = </m:t>
        </m:r>
        <m:r>
          <w:rPr>
            <w:rFonts w:ascii="Cambria Math" w:hAnsi="Cambria Math"/>
          </w:rPr>
          <m:t>4271473938500116338</m:t>
        </m:r>
      </m:oMath>
    </w:p>
    <w:p w:rsidR="00F835BD" w:rsidRDefault="00F835BD" w:rsidP="00BC3CEB">
      <w:pPr>
        <w:pStyle w:val="af3"/>
        <w:numPr>
          <w:ilvl w:val="0"/>
          <w:numId w:val="40"/>
        </w:numPr>
      </w:pPr>
      <m:oMath>
        <m:r>
          <w:rPr>
            <w:rFonts w:ascii="Cambria Math" w:hAnsi="Cambria Math"/>
            <w:lang w:val="en-US"/>
          </w:rPr>
          <m:t xml:space="preserve">a4 = </m:t>
        </m:r>
        <m:r>
          <w:rPr>
            <w:rFonts w:ascii="Cambria Math" w:hAnsi="Cambria Math"/>
          </w:rPr>
          <m:t>24040404578835918953</m:t>
        </m:r>
      </m:oMath>
    </w:p>
    <w:p w:rsidR="00F835BD" w:rsidRPr="009C7AED" w:rsidRDefault="00F835BD" w:rsidP="00BC3CEB">
      <w:pPr>
        <w:pStyle w:val="af3"/>
        <w:numPr>
          <w:ilvl w:val="0"/>
          <w:numId w:val="40"/>
        </w:numPr>
        <w:rPr>
          <w:i/>
        </w:rPr>
      </w:pPr>
      <m:oMath>
        <m:r>
          <w:rPr>
            <w:rFonts w:ascii="Cambria Math" w:hAnsi="Cambria Math"/>
            <w:lang w:val="en-US"/>
          </w:rPr>
          <m:t xml:space="preserve">a5 = </m:t>
        </m:r>
        <m:r>
          <w:rPr>
            <w:rFonts w:ascii="Cambria Math" w:hAnsi="Cambria Math"/>
          </w:rPr>
          <m:t>20839121421699572058</m:t>
        </m:r>
      </m:oMath>
    </w:p>
    <w:p w:rsidR="006366BC" w:rsidRPr="006366BC" w:rsidRDefault="00F835BD" w:rsidP="00F835BD">
      <w:pPr>
        <w:pStyle w:val="af3"/>
        <w:ind w:left="1571" w:firstLine="0"/>
      </w:pPr>
      <w:r>
        <w:t xml:space="preserve">Рассмотрим </w:t>
      </w:r>
      <w:r>
        <w:rPr>
          <w:lang w:val="en-US"/>
        </w:rPr>
        <w:t>a</w:t>
      </w:r>
      <w:r w:rsidRPr="0067603E">
        <w:t>1.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r</m:t>
            </m:r>
          </m:sup>
        </m:sSup>
      </m:oMath>
      <w:r w:rsidR="00BC3CEB" w:rsidRPr="00BC3CEB">
        <w:t xml:space="preserve">.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= 1</m:t>
        </m:r>
      </m:oMath>
      <w:r w:rsidR="006366BC" w:rsidRPr="006366BC">
        <w:t>.</w:t>
      </w:r>
      <w:r w:rsidR="00BC3CEB" w:rsidRPr="00BC3CEB">
        <w:t xml:space="preserve"> </w:t>
      </w:r>
    </w:p>
    <w:p w:rsidR="006366BC" w:rsidRDefault="00BC3CEB" w:rsidP="006366BC">
      <w:pPr>
        <w:pStyle w:val="af3"/>
        <w:ind w:left="1571" w:firstLine="0"/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= 15497760290123299923</m:t>
        </m:r>
      </m:oMath>
      <w:r>
        <w:t>.</w:t>
      </w:r>
      <w:r w:rsidRPr="00BC3CE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a1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=1≡1 (mod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BC3CEB">
        <w:t xml:space="preserve">. </w:t>
      </w:r>
    </w:p>
    <w:p w:rsidR="006366BC" w:rsidRDefault="006366BC" w:rsidP="00F835BD">
      <w:pPr>
        <w:pStyle w:val="af3"/>
        <w:ind w:left="1571" w:firstLine="0"/>
      </w:pPr>
      <w:r>
        <w:t xml:space="preserve">Аналогично для других оснований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83C56">
        <w:t>.</w:t>
      </w:r>
    </w:p>
    <w:p w:rsidR="00F835BD" w:rsidRPr="00BC3CEB" w:rsidRDefault="00BC3CEB" w:rsidP="00F835BD">
      <w:pPr>
        <w:pStyle w:val="af3"/>
        <w:ind w:left="1571" w:firstLine="0"/>
        <w:rPr>
          <w:i/>
        </w:rPr>
      </w:pPr>
      <w:r>
        <w:t xml:space="preserve">Поэтому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- возможно, простое.</w:t>
      </w:r>
    </w:p>
    <w:p w:rsidR="00F835BD" w:rsidRPr="000942D3" w:rsidRDefault="00F835BD" w:rsidP="00F835BD">
      <w:pPr>
        <w:pStyle w:val="af3"/>
        <w:ind w:left="1571" w:firstLine="0"/>
      </w:pPr>
    </w:p>
    <w:p w:rsidR="00F835BD" w:rsidRDefault="00F835BD" w:rsidP="00F835BD">
      <w:pPr>
        <w:pStyle w:val="af3"/>
        <w:numPr>
          <w:ilvl w:val="0"/>
          <w:numId w:val="45"/>
        </w:numPr>
      </w:pPr>
      <w:r>
        <w:t xml:space="preserve">Второе число – возможно, простое. </w:t>
      </w:r>
      <w:r w:rsidRPr="000942D3">
        <w:t xml:space="preserve"> </w:t>
      </w:r>
      <w:r>
        <w:t>Пять оснований для которых выполняется условие простоты</w:t>
      </w:r>
      <w:r w:rsidRPr="000A004C">
        <w:t>:</w:t>
      </w:r>
    </w:p>
    <w:p w:rsidR="00F835BD" w:rsidRPr="000942D3" w:rsidRDefault="00F835BD" w:rsidP="006366BC">
      <w:pPr>
        <w:pStyle w:val="af3"/>
        <w:numPr>
          <w:ilvl w:val="0"/>
          <w:numId w:val="41"/>
        </w:numPr>
      </w:pPr>
      <w:r>
        <w:rPr>
          <w:lang w:val="en-US"/>
        </w:rPr>
        <w:t>a</w:t>
      </w:r>
      <w:r w:rsidRPr="00683C56">
        <w:t xml:space="preserve">1 = </w:t>
      </w:r>
      <w:r w:rsidR="006366BC" w:rsidRPr="006366BC">
        <w:t>933290639503376502782580325394231910474</w:t>
      </w:r>
    </w:p>
    <w:p w:rsidR="00F835BD" w:rsidRPr="000942D3" w:rsidRDefault="00F835BD" w:rsidP="006366BC">
      <w:pPr>
        <w:pStyle w:val="af3"/>
        <w:numPr>
          <w:ilvl w:val="0"/>
          <w:numId w:val="41"/>
        </w:numPr>
      </w:pPr>
      <w:r>
        <w:rPr>
          <w:lang w:val="en-US"/>
        </w:rPr>
        <w:t xml:space="preserve">a2 = </w:t>
      </w:r>
      <w:r w:rsidR="006366BC" w:rsidRPr="006366BC">
        <w:rPr>
          <w:lang w:val="en-US"/>
        </w:rPr>
        <w:t>355358987592595195988625588940127423626</w:t>
      </w:r>
    </w:p>
    <w:p w:rsidR="00F835BD" w:rsidRPr="000942D3" w:rsidRDefault="00F835BD" w:rsidP="006366BC">
      <w:pPr>
        <w:pStyle w:val="af3"/>
        <w:numPr>
          <w:ilvl w:val="0"/>
          <w:numId w:val="41"/>
        </w:numPr>
      </w:pPr>
      <w:r>
        <w:rPr>
          <w:lang w:val="en-US"/>
        </w:rPr>
        <w:t xml:space="preserve">a3 = </w:t>
      </w:r>
      <w:r w:rsidR="006366BC" w:rsidRPr="006366BC">
        <w:rPr>
          <w:lang w:val="en-US"/>
        </w:rPr>
        <w:t>6354987944228604874281716911506683321423</w:t>
      </w:r>
    </w:p>
    <w:p w:rsidR="00F835BD" w:rsidRPr="000942D3" w:rsidRDefault="00F835BD" w:rsidP="006366BC">
      <w:pPr>
        <w:pStyle w:val="af3"/>
        <w:numPr>
          <w:ilvl w:val="0"/>
          <w:numId w:val="41"/>
        </w:numPr>
      </w:pPr>
      <w:r>
        <w:rPr>
          <w:lang w:val="en-US"/>
        </w:rPr>
        <w:t xml:space="preserve">a4 = </w:t>
      </w:r>
      <w:r w:rsidR="006366BC" w:rsidRPr="006366BC">
        <w:rPr>
          <w:lang w:val="en-US"/>
        </w:rPr>
        <w:t>4374632624921956609745459265049412267335</w:t>
      </w:r>
    </w:p>
    <w:p w:rsidR="00F835BD" w:rsidRPr="000942D3" w:rsidRDefault="00F835BD" w:rsidP="006366BC">
      <w:pPr>
        <w:pStyle w:val="af3"/>
        <w:numPr>
          <w:ilvl w:val="0"/>
          <w:numId w:val="41"/>
        </w:numPr>
      </w:pPr>
      <w:r>
        <w:rPr>
          <w:lang w:val="en-US"/>
        </w:rPr>
        <w:t xml:space="preserve">a5 = </w:t>
      </w:r>
      <w:r w:rsidR="006366BC" w:rsidRPr="006366BC">
        <w:rPr>
          <w:lang w:val="en-US"/>
        </w:rPr>
        <w:t>926301108657023582526836007936677272940</w:t>
      </w:r>
    </w:p>
    <w:p w:rsidR="006366BC" w:rsidRPr="006366BC" w:rsidRDefault="006366BC" w:rsidP="006366BC">
      <w:pPr>
        <w:pStyle w:val="af3"/>
        <w:ind w:left="1571" w:firstLine="0"/>
      </w:pPr>
      <w:r>
        <w:t xml:space="preserve">Рассмотрим </w:t>
      </w:r>
      <w:r w:rsidRPr="006366BC">
        <w:t>a</w:t>
      </w:r>
      <w:r w:rsidRPr="0067603E">
        <w:t>1.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r</m:t>
            </m:r>
          </m:sup>
        </m:sSup>
      </m:oMath>
      <w:r w:rsidRPr="00BC3CEB">
        <w:t xml:space="preserve">.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 xml:space="preserve"> = 4</m:t>
        </m:r>
      </m:oMath>
      <w:r w:rsidRPr="006366BC">
        <w:t>.</w:t>
      </w:r>
      <w:r w:rsidRPr="00BC3CEB">
        <w:t xml:space="preserve"> </w:t>
      </w:r>
    </w:p>
    <w:p w:rsidR="006366BC" w:rsidRDefault="006366BC" w:rsidP="006366BC">
      <w:pPr>
        <w:pStyle w:val="af3"/>
        <w:ind w:left="1571" w:firstLine="0"/>
      </w:pP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= 402752620212317421459934663790963245293</m:t>
        </m:r>
      </m:oMath>
      <w:r>
        <w:t>.</w:t>
      </w:r>
    </w:p>
    <w:p w:rsidR="006366BC" w:rsidRDefault="006214A7" w:rsidP="006366BC">
      <w:pPr>
        <w:pStyle w:val="af3"/>
        <w:ind w:left="1571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3r</m:t>
            </m:r>
          </m:sup>
        </m:sSup>
        <m:r>
          <m:rPr>
            <m:sty m:val="p"/>
          </m:rPr>
          <w:rPr>
            <w:rFonts w:ascii="Cambria Math" w:hAnsi="Cambria Math"/>
          </w:rPr>
          <m:t>≡-1 (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6366BC" w:rsidRPr="00BC3CEB">
        <w:t xml:space="preserve">. </w:t>
      </w:r>
      <w:r w:rsidR="006366BC">
        <w:t>Соответствующая скобка дает 0.</w:t>
      </w:r>
    </w:p>
    <w:p w:rsidR="006366BC" w:rsidRPr="006366BC" w:rsidRDefault="006366BC" w:rsidP="006366BC">
      <w:pPr>
        <w:pStyle w:val="af3"/>
        <w:ind w:left="1571" w:firstLine="0"/>
      </w:pPr>
      <w:r w:rsidRPr="006366BC">
        <w:rPr>
          <w:iCs/>
        </w:rPr>
        <w:t>Соот</w:t>
      </w:r>
      <w:r>
        <w:rPr>
          <w:iCs/>
        </w:rPr>
        <w:t xml:space="preserve">ветственно, выражение сравнимо с 0 по модулю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6366BC" w:rsidRPr="000669A7" w:rsidRDefault="006366BC" w:rsidP="006366BC">
      <w:pPr>
        <w:pStyle w:val="af3"/>
        <w:ind w:left="1571" w:firstLine="0"/>
      </w:pPr>
      <w:r>
        <w:t xml:space="preserve">Аналогично для других оснований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83C56">
        <w:t>.</w:t>
      </w:r>
    </w:p>
    <w:p w:rsidR="006366BC" w:rsidRPr="00BC3CEB" w:rsidRDefault="006366BC" w:rsidP="006366BC">
      <w:pPr>
        <w:pStyle w:val="af3"/>
        <w:ind w:left="1571" w:firstLine="0"/>
      </w:pPr>
      <w:r>
        <w:t xml:space="preserve">Поэтому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>- возможно, простое.</w:t>
      </w:r>
    </w:p>
    <w:p w:rsidR="00F835BD" w:rsidRDefault="00F835BD" w:rsidP="00F835BD">
      <w:pPr>
        <w:pStyle w:val="af3"/>
        <w:ind w:left="1571" w:firstLine="0"/>
      </w:pPr>
    </w:p>
    <w:p w:rsidR="00F835BD" w:rsidRDefault="00F835BD" w:rsidP="00F835BD">
      <w:pPr>
        <w:pStyle w:val="af3"/>
        <w:numPr>
          <w:ilvl w:val="0"/>
          <w:numId w:val="46"/>
        </w:numPr>
      </w:pPr>
      <w:r>
        <w:t>Третье число составное. Основание, для которого нарушается условие простоты</w:t>
      </w:r>
      <w:r w:rsidRPr="00B724A9">
        <w:t>:</w:t>
      </w:r>
    </w:p>
    <w:p w:rsidR="00F835BD" w:rsidRPr="00B724A9" w:rsidRDefault="00F835BD" w:rsidP="00F835BD">
      <w:pPr>
        <w:pStyle w:val="af3"/>
        <w:ind w:left="1571" w:firstLine="0"/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 xml:space="preserve"> = 32758239757179562804301922641831260934</m:t>
          </m:r>
        </m:oMath>
      </m:oMathPara>
    </w:p>
    <w:p w:rsidR="00F835BD" w:rsidRPr="009B2308" w:rsidRDefault="009B2308" w:rsidP="00F835BD">
      <w:pPr>
        <w:pStyle w:val="af3"/>
        <w:ind w:left="1571" w:firstLine="0"/>
        <w:rPr>
          <w:lang w:val="en-US"/>
        </w:rPr>
      </w:pPr>
      <w:r>
        <w:t>При разложении ни одна из скобок не будет давать 0</w:t>
      </w:r>
      <w:r w:rsidR="00F835BD">
        <w:t xml:space="preserve">. Поэтому,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835BD">
        <w:t xml:space="preserve"> составное.</w:t>
      </w:r>
    </w:p>
    <w:p w:rsidR="00F835BD" w:rsidRPr="009B2308" w:rsidRDefault="00F835BD" w:rsidP="00F835BD">
      <w:pPr>
        <w:pStyle w:val="af3"/>
        <w:ind w:left="1571" w:firstLine="0"/>
      </w:pPr>
    </w:p>
    <w:p w:rsidR="00F835BD" w:rsidRPr="00B724A9" w:rsidRDefault="00F835BD" w:rsidP="00F835BD">
      <w:pPr>
        <w:pStyle w:val="af3"/>
        <w:numPr>
          <w:ilvl w:val="0"/>
          <w:numId w:val="46"/>
        </w:numPr>
      </w:pPr>
      <w:r>
        <w:t>Четвертое число составное. Основание, для которого нарушается условие простоты</w:t>
      </w:r>
      <w:r w:rsidRPr="00B724A9">
        <w:t>:</w:t>
      </w:r>
    </w:p>
    <w:p w:rsidR="00F835BD" w:rsidRDefault="00F835BD" w:rsidP="00F835BD">
      <w:pPr>
        <w:pStyle w:val="af3"/>
        <w:ind w:left="1571" w:firstLine="0"/>
        <w:jc w:val="left"/>
      </w:pPr>
      <w:r>
        <w:rPr>
          <w:lang w:val="en-US"/>
        </w:rPr>
        <w:t>a</w:t>
      </w:r>
      <w:r w:rsidRPr="00B724A9">
        <w:t xml:space="preserve"> = </w:t>
      </w:r>
      <w:r w:rsidR="009B2308" w:rsidRPr="009B2308">
        <w:t>879210633670665530290409080026185055705553709879… …4299282992630970247353457208047</w:t>
      </w:r>
    </w:p>
    <w:p w:rsidR="009B2308" w:rsidRPr="009B2308" w:rsidRDefault="009B2308" w:rsidP="009B2308">
      <w:pPr>
        <w:pStyle w:val="af3"/>
        <w:ind w:left="1571" w:firstLine="0"/>
        <w:rPr>
          <w:lang w:val="en-US"/>
        </w:rPr>
      </w:pPr>
      <w:r>
        <w:t xml:space="preserve">При разложении ни одна из скобок не будет давать 0. Поэтому,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составное.</w:t>
      </w:r>
    </w:p>
    <w:p w:rsidR="00F835BD" w:rsidRDefault="00F835BD" w:rsidP="00F835BD">
      <w:pPr>
        <w:pStyle w:val="af3"/>
        <w:ind w:left="1571" w:firstLine="0"/>
      </w:pPr>
    </w:p>
    <w:p w:rsidR="009B2308" w:rsidRDefault="009B2308">
      <w:pPr>
        <w:spacing w:line="240" w:lineRule="auto"/>
        <w:ind w:firstLine="0"/>
        <w:rPr>
          <w:rFonts w:eastAsia="Times New Roman" w:cs="Times New Roman"/>
          <w:b/>
          <w:bCs/>
          <w:szCs w:val="36"/>
        </w:rPr>
      </w:pPr>
      <w:r>
        <w:br w:type="page"/>
      </w:r>
    </w:p>
    <w:p w:rsidR="00B724A9" w:rsidRDefault="009B2308" w:rsidP="009B2308">
      <w:pPr>
        <w:pStyle w:val="21"/>
      </w:pPr>
      <w:bookmarkStart w:id="20" w:name="_Toc466252143"/>
      <w:r>
        <w:lastRenderedPageBreak/>
        <w:t>Работа алгоритмов с числами Кармайкла</w:t>
      </w:r>
      <w:bookmarkEnd w:id="20"/>
    </w:p>
    <w:p w:rsidR="009B2308" w:rsidRDefault="009B2308" w:rsidP="009B2308">
      <w:pPr>
        <w:rPr>
          <w:lang w:val="en-US"/>
        </w:rPr>
      </w:pPr>
      <w:r>
        <w:t>Рассмотри следующие 2 числа Кармайкла</w:t>
      </w:r>
      <w:r w:rsidR="002B5B5C">
        <w:t xml:space="preserve"> </w:t>
      </w:r>
      <w:r w:rsidR="00422A4F">
        <w:rPr>
          <w:lang w:val="en-US"/>
        </w:rPr>
        <w:t>[2</w:t>
      </w:r>
      <w:r w:rsidR="002B5B5C">
        <w:rPr>
          <w:lang w:val="en-US"/>
        </w:rPr>
        <w:t>]</w:t>
      </w:r>
      <w:r>
        <w:rPr>
          <w:lang w:val="en-US"/>
        </w:rPr>
        <w:t>:</w:t>
      </w:r>
    </w:p>
    <w:p w:rsidR="009B2308" w:rsidRPr="009B2308" w:rsidRDefault="006214A7" w:rsidP="009B2308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9B2308">
        <w:t>4754868377601046732119933839981363081972014948522510826417784001</w:t>
      </w:r>
      <w:r w:rsidR="009B2308">
        <w:rPr>
          <w:lang w:val="en-US"/>
        </w:rPr>
        <w:t xml:space="preserve"> (</w:t>
      </w:r>
      <w:r w:rsidR="009B2308" w:rsidRPr="009B2308">
        <w:rPr>
          <w:i/>
          <w:lang w:val="en-US"/>
        </w:rPr>
        <w:t xml:space="preserve">32 </w:t>
      </w:r>
      <w:r w:rsidR="009B2308" w:rsidRPr="009B2308">
        <w:rPr>
          <w:i/>
        </w:rPr>
        <w:t>десятичных разряда</w:t>
      </w:r>
      <w:r w:rsidR="009B2308">
        <w:rPr>
          <w:lang w:val="en-US"/>
        </w:rPr>
        <w:t>)</w:t>
      </w:r>
    </w:p>
    <w:p w:rsidR="0007254A" w:rsidRDefault="006214A7" w:rsidP="0007254A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9B2308">
        <w:t xml:space="preserve">1334733877147062382486934807105197899496002201113849920496510541601 </w:t>
      </w:r>
      <w:r w:rsidR="009B2308">
        <w:rPr>
          <w:lang w:val="en-US"/>
        </w:rPr>
        <w:t>(</w:t>
      </w:r>
      <w:r w:rsidR="009B2308" w:rsidRPr="009B2308">
        <w:rPr>
          <w:i/>
          <w:lang w:val="en-US"/>
        </w:rPr>
        <w:t>3</w:t>
      </w:r>
      <w:r w:rsidR="009B2308">
        <w:rPr>
          <w:i/>
        </w:rPr>
        <w:t>3</w:t>
      </w:r>
      <w:r w:rsidR="009B2308" w:rsidRPr="009B2308">
        <w:rPr>
          <w:i/>
          <w:lang w:val="en-US"/>
        </w:rPr>
        <w:t xml:space="preserve"> </w:t>
      </w:r>
      <w:r w:rsidR="009B2308" w:rsidRPr="009B2308">
        <w:rPr>
          <w:i/>
        </w:rPr>
        <w:t>десятичных разряда</w:t>
      </w:r>
      <w:r w:rsidR="009B2308">
        <w:rPr>
          <w:lang w:val="en-US"/>
        </w:rPr>
        <w:t>)</w:t>
      </w:r>
    </w:p>
    <w:p w:rsidR="0007254A" w:rsidRDefault="0007254A" w:rsidP="009B2308">
      <w:r>
        <w:t>Рассмотрим 10000 тысяч итераций каждого алгоритма с каждым из чисел.</w:t>
      </w:r>
    </w:p>
    <w:p w:rsidR="0007254A" w:rsidRDefault="0007254A" w:rsidP="009B2308">
      <w:r>
        <w:t>Таблица 4 – Кол-во ошибок с числами Кармайкла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1978"/>
      </w:tblGrid>
      <w:tr w:rsidR="0007254A" w:rsidTr="00D35C62">
        <w:tc>
          <w:tcPr>
            <w:tcW w:w="3114" w:type="dxa"/>
          </w:tcPr>
          <w:p w:rsidR="0007254A" w:rsidRDefault="0007254A" w:rsidP="00D35C62">
            <w:pPr>
              <w:pStyle w:val="ad"/>
            </w:pPr>
            <w:r>
              <w:t>Число Кармайкла\Тест</w:t>
            </w:r>
          </w:p>
        </w:tc>
        <w:tc>
          <w:tcPr>
            <w:tcW w:w="1984" w:type="dxa"/>
          </w:tcPr>
          <w:p w:rsidR="0007254A" w:rsidRDefault="0007254A" w:rsidP="00D35C62">
            <w:pPr>
              <w:pStyle w:val="ad"/>
            </w:pPr>
            <w:r>
              <w:t>Ферма</w:t>
            </w:r>
          </w:p>
        </w:tc>
        <w:tc>
          <w:tcPr>
            <w:tcW w:w="1985" w:type="dxa"/>
          </w:tcPr>
          <w:p w:rsidR="0007254A" w:rsidRDefault="0007254A" w:rsidP="00D35C62">
            <w:pPr>
              <w:pStyle w:val="ad"/>
            </w:pPr>
            <w:r>
              <w:t>Соловэя-Штрассена</w:t>
            </w:r>
          </w:p>
        </w:tc>
        <w:tc>
          <w:tcPr>
            <w:tcW w:w="1978" w:type="dxa"/>
          </w:tcPr>
          <w:p w:rsidR="0007254A" w:rsidRDefault="0007254A" w:rsidP="00D35C62">
            <w:pPr>
              <w:pStyle w:val="ad"/>
            </w:pPr>
            <w:r>
              <w:t>Миллера-Рабина</w:t>
            </w:r>
          </w:p>
        </w:tc>
      </w:tr>
      <w:tr w:rsidR="0007254A" w:rsidTr="00D35C62">
        <w:tc>
          <w:tcPr>
            <w:tcW w:w="3114" w:type="dxa"/>
          </w:tcPr>
          <w:p w:rsidR="0007254A" w:rsidRPr="0007254A" w:rsidRDefault="006214A7" w:rsidP="00D35C62">
            <w:pPr>
              <w:pStyle w:val="ad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:rsidR="0007254A" w:rsidRPr="0007254A" w:rsidRDefault="0007254A" w:rsidP="00D35C6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60402</w:t>
            </w:r>
          </w:p>
        </w:tc>
        <w:tc>
          <w:tcPr>
            <w:tcW w:w="1985" w:type="dxa"/>
          </w:tcPr>
          <w:p w:rsidR="0007254A" w:rsidRDefault="0007254A" w:rsidP="00D35C62">
            <w:pPr>
              <w:pStyle w:val="ad"/>
            </w:pPr>
            <w:r w:rsidRPr="0007254A">
              <w:t>15045</w:t>
            </w:r>
          </w:p>
        </w:tc>
        <w:tc>
          <w:tcPr>
            <w:tcW w:w="1978" w:type="dxa"/>
          </w:tcPr>
          <w:p w:rsidR="0007254A" w:rsidRPr="0007254A" w:rsidRDefault="0007254A" w:rsidP="00D35C6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7254A" w:rsidTr="00D35C62">
        <w:tc>
          <w:tcPr>
            <w:tcW w:w="3114" w:type="dxa"/>
          </w:tcPr>
          <w:p w:rsidR="0007254A" w:rsidRDefault="006214A7" w:rsidP="00D35C62">
            <w:pPr>
              <w:pStyle w:val="ad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:rsidR="0007254A" w:rsidRDefault="0007254A" w:rsidP="00D35C62">
            <w:pPr>
              <w:pStyle w:val="ad"/>
            </w:pPr>
            <w:r w:rsidRPr="0007254A">
              <w:t>60140</w:t>
            </w:r>
          </w:p>
        </w:tc>
        <w:tc>
          <w:tcPr>
            <w:tcW w:w="1985" w:type="dxa"/>
          </w:tcPr>
          <w:p w:rsidR="0007254A" w:rsidRDefault="0007254A" w:rsidP="00D35C62">
            <w:pPr>
              <w:pStyle w:val="ad"/>
            </w:pPr>
            <w:r w:rsidRPr="0007254A">
              <w:t>15275</w:t>
            </w:r>
          </w:p>
        </w:tc>
        <w:tc>
          <w:tcPr>
            <w:tcW w:w="1978" w:type="dxa"/>
          </w:tcPr>
          <w:p w:rsidR="0007254A" w:rsidRPr="0007254A" w:rsidRDefault="0007254A" w:rsidP="00D35C6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7254A" w:rsidRDefault="0007254A" w:rsidP="0007254A"/>
    <w:p w:rsidR="0007254A" w:rsidRPr="000669A7" w:rsidRDefault="0007254A" w:rsidP="0007254A">
      <w:r>
        <w:t>Таблица 4 – Время работы с числами Кармайкла в секундах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1978"/>
      </w:tblGrid>
      <w:tr w:rsidR="0007254A" w:rsidTr="00D35C62">
        <w:tc>
          <w:tcPr>
            <w:tcW w:w="3114" w:type="dxa"/>
          </w:tcPr>
          <w:p w:rsidR="0007254A" w:rsidRDefault="0007254A" w:rsidP="00D35C62">
            <w:pPr>
              <w:pStyle w:val="ad"/>
            </w:pPr>
            <w:r>
              <w:t>Число Кармайкла\Тест</w:t>
            </w:r>
          </w:p>
        </w:tc>
        <w:tc>
          <w:tcPr>
            <w:tcW w:w="1984" w:type="dxa"/>
          </w:tcPr>
          <w:p w:rsidR="0007254A" w:rsidRDefault="0007254A" w:rsidP="00D35C62">
            <w:pPr>
              <w:pStyle w:val="ad"/>
            </w:pPr>
            <w:r>
              <w:t>Ферма</w:t>
            </w:r>
          </w:p>
        </w:tc>
        <w:tc>
          <w:tcPr>
            <w:tcW w:w="1985" w:type="dxa"/>
          </w:tcPr>
          <w:p w:rsidR="0007254A" w:rsidRDefault="0007254A" w:rsidP="00D35C62">
            <w:pPr>
              <w:pStyle w:val="ad"/>
            </w:pPr>
            <w:r>
              <w:t>Соловэя-Штрассена</w:t>
            </w:r>
          </w:p>
        </w:tc>
        <w:tc>
          <w:tcPr>
            <w:tcW w:w="1978" w:type="dxa"/>
          </w:tcPr>
          <w:p w:rsidR="0007254A" w:rsidRDefault="0007254A" w:rsidP="00D35C62">
            <w:pPr>
              <w:pStyle w:val="ad"/>
            </w:pPr>
            <w:r>
              <w:t>Миллера-Рабина</w:t>
            </w:r>
          </w:p>
        </w:tc>
      </w:tr>
      <w:tr w:rsidR="0007254A" w:rsidTr="00D35C62">
        <w:tc>
          <w:tcPr>
            <w:tcW w:w="3114" w:type="dxa"/>
          </w:tcPr>
          <w:p w:rsidR="0007254A" w:rsidRPr="0007254A" w:rsidRDefault="006214A7" w:rsidP="00D35C62">
            <w:pPr>
              <w:pStyle w:val="ad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:rsidR="0007254A" w:rsidRPr="0007254A" w:rsidRDefault="0007254A" w:rsidP="00D35C6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34.6146511878</w:t>
            </w:r>
          </w:p>
        </w:tc>
        <w:tc>
          <w:tcPr>
            <w:tcW w:w="1985" w:type="dxa"/>
          </w:tcPr>
          <w:p w:rsidR="0007254A" w:rsidRDefault="0007254A" w:rsidP="00D35C62">
            <w:pPr>
              <w:pStyle w:val="ad"/>
            </w:pPr>
            <w:r>
              <w:t>41.4764507752</w:t>
            </w:r>
          </w:p>
        </w:tc>
        <w:tc>
          <w:tcPr>
            <w:tcW w:w="1978" w:type="dxa"/>
          </w:tcPr>
          <w:p w:rsidR="0007254A" w:rsidRDefault="0007254A" w:rsidP="00D35C62">
            <w:pPr>
              <w:pStyle w:val="ad"/>
            </w:pPr>
            <w:r>
              <w:t>36.6120775628</w:t>
            </w:r>
          </w:p>
        </w:tc>
      </w:tr>
      <w:tr w:rsidR="0007254A" w:rsidTr="00D35C62">
        <w:tc>
          <w:tcPr>
            <w:tcW w:w="3114" w:type="dxa"/>
          </w:tcPr>
          <w:p w:rsidR="0007254A" w:rsidRDefault="006214A7" w:rsidP="00D35C62">
            <w:pPr>
              <w:pStyle w:val="ad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:rsidR="0007254A" w:rsidRDefault="0007254A" w:rsidP="00D35C62">
            <w:pPr>
              <w:pStyle w:val="ad"/>
            </w:pPr>
            <w:r>
              <w:t>35.6139878956</w:t>
            </w:r>
          </w:p>
        </w:tc>
        <w:tc>
          <w:tcPr>
            <w:tcW w:w="1985" w:type="dxa"/>
          </w:tcPr>
          <w:p w:rsidR="0007254A" w:rsidRDefault="0007254A" w:rsidP="00D35C62">
            <w:pPr>
              <w:pStyle w:val="ad"/>
            </w:pPr>
            <w:r>
              <w:t>40.1062298147</w:t>
            </w:r>
          </w:p>
        </w:tc>
        <w:tc>
          <w:tcPr>
            <w:tcW w:w="1978" w:type="dxa"/>
          </w:tcPr>
          <w:p w:rsidR="0007254A" w:rsidRDefault="0007254A" w:rsidP="00D35C62">
            <w:pPr>
              <w:pStyle w:val="ad"/>
            </w:pPr>
            <w:r>
              <w:t>34.5262695352</w:t>
            </w:r>
          </w:p>
        </w:tc>
      </w:tr>
    </w:tbl>
    <w:p w:rsidR="009B2308" w:rsidRPr="009B2308" w:rsidRDefault="009B2308" w:rsidP="00422A4F">
      <w:pPr>
        <w:ind w:firstLine="0"/>
      </w:pPr>
    </w:p>
    <w:p w:rsidR="00C90D58" w:rsidRPr="009C7AED" w:rsidRDefault="00C90D58" w:rsidP="002C02BA">
      <w:pPr>
        <w:pStyle w:val="1"/>
        <w:ind w:left="993" w:hanging="426"/>
        <w:jc w:val="center"/>
      </w:pPr>
      <w:r w:rsidRPr="009C7AED">
        <w:br w:type="page"/>
      </w:r>
    </w:p>
    <w:p w:rsidR="00EA26EF" w:rsidRDefault="00EA26EF" w:rsidP="00422A4F">
      <w:pPr>
        <w:pStyle w:val="1"/>
        <w:numPr>
          <w:ilvl w:val="0"/>
          <w:numId w:val="48"/>
        </w:numPr>
        <w:jc w:val="center"/>
      </w:pPr>
      <w:bookmarkStart w:id="21" w:name="_Toc466252144"/>
      <w:r>
        <w:lastRenderedPageBreak/>
        <w:t>В</w:t>
      </w:r>
      <w:r w:rsidR="00AE029F">
        <w:t>ывод</w:t>
      </w:r>
      <w:bookmarkEnd w:id="21"/>
    </w:p>
    <w:p w:rsidR="002B5B5C" w:rsidRDefault="002B5B5C" w:rsidP="002B5B5C">
      <w:r>
        <w:t>Я познакомился</w:t>
      </w:r>
      <w:r w:rsidRPr="002B5B5C">
        <w:t xml:space="preserve"> </w:t>
      </w:r>
      <w:r>
        <w:t xml:space="preserve">с тестами на простоту, и зачем они вообще нужны. </w:t>
      </w:r>
    </w:p>
    <w:p w:rsidR="002B5B5C" w:rsidRDefault="002B5B5C" w:rsidP="002B5B5C">
      <w:r>
        <w:t xml:space="preserve">Было проверено экспериментально, что числа Кармайкла, считаются, возможно, простыми для теста Ферма для всех оснований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взаимно простых с основанием </w:t>
      </w:r>
      <w:r>
        <w:rPr>
          <w:lang w:val="en-US"/>
        </w:rPr>
        <w:t>n</w:t>
      </w:r>
      <w:r>
        <w:t xml:space="preserve">, где </w:t>
      </w:r>
      <m:oMath>
        <m:r>
          <w:rPr>
            <w:rFonts w:ascii="Cambria Math" w:hAnsi="Cambria Math"/>
          </w:rPr>
          <m:t>i=φ(n)</m:t>
        </m:r>
      </m:oMath>
      <w:r>
        <w:t xml:space="preserve">. </w:t>
      </w:r>
    </w:p>
    <w:p w:rsidR="002B5B5C" w:rsidRDefault="002B5B5C" w:rsidP="002B5B5C">
      <w:r>
        <w:t xml:space="preserve">Тест Соловэя-Штрассена умеет распознавать числа Кармайкла, но не для всех оснований, а только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где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φ(n)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2B5B5C">
        <w:t>.</w:t>
      </w:r>
    </w:p>
    <w:p w:rsidR="000669A7" w:rsidRPr="000669A7" w:rsidRDefault="002B5B5C" w:rsidP="000669A7">
      <w:r>
        <w:t>Тест Миллера-Рабина является самым точным, т.к. ни одно число Кармайкла не прошло тест. Так же данный тест показал не худший показатель по времени работы, что в итоге делает тест Миллера-Рабина лучшим из рассмотренных.</w:t>
      </w:r>
      <w:bookmarkStart w:id="22" w:name="_GoBack"/>
      <w:bookmarkEnd w:id="22"/>
    </w:p>
    <w:p w:rsidR="005370E5" w:rsidRDefault="005370E5" w:rsidP="005370E5"/>
    <w:p w:rsidR="005370E5" w:rsidRDefault="005370E5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7E1A39" w:rsidRDefault="007E1A39" w:rsidP="005370E5"/>
    <w:p w:rsidR="00AE029F" w:rsidRDefault="00AE029F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</w:p>
    <w:p w:rsidR="002B5B5C" w:rsidRDefault="002B5B5C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894099" w:rsidRDefault="002C02BA" w:rsidP="002C02BA">
      <w:pPr>
        <w:pStyle w:val="1"/>
        <w:numPr>
          <w:ilvl w:val="0"/>
          <w:numId w:val="0"/>
        </w:numPr>
        <w:ind w:left="993" w:hanging="426"/>
        <w:jc w:val="center"/>
      </w:pPr>
      <w:bookmarkStart w:id="23" w:name="_Toc466252145"/>
      <w:r w:rsidRPr="002C02BA">
        <w:lastRenderedPageBreak/>
        <w:t>Список используемых источников</w:t>
      </w:r>
      <w:bookmarkEnd w:id="23"/>
    </w:p>
    <w:p w:rsidR="00422A4F" w:rsidRDefault="006214A7" w:rsidP="00422A4F">
      <w:pPr>
        <w:pStyle w:val="af3"/>
        <w:numPr>
          <w:ilvl w:val="0"/>
          <w:numId w:val="47"/>
        </w:numPr>
        <w:rPr>
          <w:rFonts w:cs="Times New Roman"/>
        </w:rPr>
      </w:pPr>
      <w:hyperlink r:id="rId8" w:history="1">
        <w:r w:rsidR="00422A4F" w:rsidRPr="00611E9D">
          <w:rPr>
            <w:rStyle w:val="aff2"/>
            <w:rFonts w:cs="Times New Roman"/>
          </w:rPr>
          <w:t>https://ru.wikipedia.org/wiki/RSA</w:t>
        </w:r>
      </w:hyperlink>
    </w:p>
    <w:p w:rsidR="00422A4F" w:rsidRPr="002B5B5C" w:rsidRDefault="006214A7" w:rsidP="00422A4F">
      <w:pPr>
        <w:pStyle w:val="af3"/>
        <w:numPr>
          <w:ilvl w:val="0"/>
          <w:numId w:val="47"/>
        </w:numPr>
        <w:rPr>
          <w:rFonts w:cs="Times New Roman"/>
        </w:rPr>
      </w:pPr>
      <w:hyperlink r:id="rId9" w:history="1">
        <w:r w:rsidR="00422A4F" w:rsidRPr="00611E9D">
          <w:rPr>
            <w:rStyle w:val="aff2"/>
          </w:rPr>
          <w:t>https://arxiv.org/pdf/math/0604376v1.pdf</w:t>
        </w:r>
      </w:hyperlink>
    </w:p>
    <w:p w:rsidR="002B5B5C" w:rsidRPr="00422A4F" w:rsidRDefault="00422A4F" w:rsidP="00422A4F">
      <w:pPr>
        <w:pStyle w:val="af3"/>
        <w:numPr>
          <w:ilvl w:val="0"/>
          <w:numId w:val="47"/>
        </w:numPr>
        <w:rPr>
          <w:rFonts w:cs="Times New Roman"/>
        </w:rPr>
      </w:pPr>
      <w:r>
        <w:t>«Теоретико-числовые методы в криптографии» Е.Б.Маховенко. 2006</w:t>
      </w:r>
    </w:p>
    <w:p w:rsidR="00D27B12" w:rsidRDefault="00D27B12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2C02BA" w:rsidRPr="000669A7" w:rsidRDefault="002C02BA" w:rsidP="002C02BA">
      <w:pPr>
        <w:pStyle w:val="1"/>
        <w:numPr>
          <w:ilvl w:val="0"/>
          <w:numId w:val="0"/>
        </w:numPr>
        <w:ind w:left="993" w:hanging="426"/>
        <w:jc w:val="center"/>
        <w:rPr>
          <w:lang w:val="en-US"/>
        </w:rPr>
      </w:pPr>
      <w:bookmarkStart w:id="24" w:name="_Toc466252146"/>
      <w:r>
        <w:lastRenderedPageBreak/>
        <w:t>Приложение</w:t>
      </w:r>
      <w:r w:rsidR="00B8290F" w:rsidRPr="000669A7">
        <w:rPr>
          <w:lang w:val="en-US"/>
        </w:rPr>
        <w:t xml:space="preserve"> </w:t>
      </w:r>
      <w:r w:rsidR="00B8290F">
        <w:t>А</w:t>
      </w:r>
      <w:bookmarkEnd w:id="24"/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import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6C7DFA">
        <w:rPr>
          <w:rFonts w:ascii="Courier New" w:eastAsia="Times New Roman" w:hAnsi="Courier New" w:cs="Courier New"/>
          <w:b/>
          <w:bCs/>
          <w:color w:val="0E84B5"/>
          <w:sz w:val="16"/>
          <w:szCs w:val="16"/>
          <w:lang w:val="en-US"/>
        </w:rPr>
        <w:t>random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def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6C7DF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fermat_primality_test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(n):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>"""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Probabilistic test to determine whether a number is a probable prime.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input: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    n &gt;= 5, n is not even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output: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    False - n is composite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    True - n is probable prime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"""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1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a = random.randint(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n -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2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r = </w:t>
      </w:r>
      <w:r w:rsidRPr="006C7DFA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pow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(a, n -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n)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3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[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True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r ==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False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a]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def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6C7DF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is_even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(x):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x &amp; </w:t>
      </w:r>
      <w:r w:rsidRPr="006C7DFA">
        <w:rPr>
          <w:rFonts w:ascii="Courier New" w:eastAsia="Times New Roman" w:hAnsi="Courier New" w:cs="Courier New"/>
          <w:b/>
          <w:bCs/>
          <w:color w:val="005588"/>
          <w:sz w:val="16"/>
          <w:szCs w:val="16"/>
          <w:lang w:val="en-US"/>
        </w:rPr>
        <w:t>0x1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==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def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6C7DF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jacobi_symbol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(a, n):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>"""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    input: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        n &gt;= 3, n is not even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        a - integer, 0 &lt;= a &lt; n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    output: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        jacobi symbol result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"""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1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g =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while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True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2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a ==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3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a ==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g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4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k =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a1 = a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while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is_even(a1):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a1 &gt;&gt;=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k +=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5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is_even(k):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s =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 xml:space="preserve">        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n %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8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6C7DFA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in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[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7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s =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n %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8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6C7DFA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in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[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5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s = -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6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a1 ==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g * s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7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n %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4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==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6C7DFA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and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a1 %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4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==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3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s = -s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8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a = n % a1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n = a1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g *= s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def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6C7DF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solovay_strassen_primality_test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(n):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>"""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    Probabilistic test to determine whether a number is a probable prime.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    input: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        n &gt;= 5, n is not even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    output: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        False - n is composite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        True - n is probable prime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"""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1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a = random.randint(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n-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2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r = </w:t>
      </w:r>
      <w:r w:rsidRPr="006C7DFA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pow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(a, (n -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) &gt;&gt;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n)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3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r !=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6C7DFA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and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r != n -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[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False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a]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4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 = jacobi_symbol(a, n)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5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6C7DFA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pow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(r - s,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n) !=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[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False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a]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[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True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a]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def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6C7DFA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miller_rabin_primality_test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(n):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>"""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    Probabilistic test to determine whether a number is a probable prime.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    input: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        n &gt;= 5, n is not even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    output: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        False - n is composite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        True - n is probable prime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DD4422"/>
          <w:sz w:val="16"/>
          <w:szCs w:val="16"/>
          <w:lang w:val="en-US"/>
        </w:rPr>
        <w:t xml:space="preserve">    """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1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s =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 xml:space="preserve">    r = n -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while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is_even(r):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r &gt;&gt;=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s +=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2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a = random.randint(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n -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</w:t>
      </w:r>
    </w:p>
    <w:p w:rsidR="006C7DFA" w:rsidRPr="000669A7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669A7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a = 1365252518031410025084500935292129408721</w:t>
      </w:r>
    </w:p>
    <w:p w:rsidR="006C7DFA" w:rsidRPr="000669A7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3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y = </w:t>
      </w:r>
      <w:r w:rsidRPr="006C7DFA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pow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(a, r, n)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4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y </w:t>
      </w:r>
      <w:r w:rsidRPr="006C7DFA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not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6C7DFA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in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[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n -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4.1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j =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4.2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if j &lt;= s - 1 and y != n - 1: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while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j &lt;= s -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6C7DFA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and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y != n -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4.2.1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y = </w:t>
      </w:r>
      <w:r w:rsidRPr="006C7DFA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pow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(y,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n)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4.2.2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y ==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if y not in [1, n - 1]: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[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False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a]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#step 4.2.3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j +=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 step 4.3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y != n -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[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False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a]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5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[</w:t>
      </w:r>
      <w:r w:rsidRPr="006C7DFA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True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, a]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numbers = [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</w:rPr>
        <w:t>30995520580246599847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</w:rPr>
        <w:t>,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</w:rPr>
        <w:t>6444041923397078743358954620655411924689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</w:rPr>
        <w:t>,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</w:rPr>
        <w:t>476921747832748874793388092809647376573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</w:rPr>
        <w:t>,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</w:t>
      </w:r>
      <w:r w:rsidRPr="006C7DFA">
        <w:rPr>
          <w:rFonts w:ascii="Courier New" w:eastAsia="Times New Roman" w:hAnsi="Courier New" w:cs="Courier New"/>
          <w:b/>
          <w:bCs/>
          <w:color w:val="0000DD"/>
          <w:sz w:val="16"/>
          <w:szCs w:val="16"/>
        </w:rPr>
        <w:t>20883731551763104758119761904196995720598929681200284165729913746212377703667653</w:t>
      </w:r>
      <w:r w:rsidRPr="006C7DFA">
        <w:rPr>
          <w:rFonts w:ascii="Courier New" w:eastAsia="Times New Roman" w:hAnsi="Courier New" w:cs="Courier New"/>
          <w:color w:val="333333"/>
          <w:sz w:val="16"/>
          <w:szCs w:val="16"/>
        </w:rPr>
        <w:t>,</w:t>
      </w:r>
    </w:p>
    <w:p w:rsidR="006C7DFA" w:rsidRPr="006C7DFA" w:rsidRDefault="006C7DFA" w:rsidP="006C7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6C7DFA">
        <w:rPr>
          <w:rFonts w:ascii="Courier New" w:eastAsia="Times New Roman" w:hAnsi="Courier New" w:cs="Courier New"/>
          <w:color w:val="333333"/>
          <w:sz w:val="16"/>
          <w:szCs w:val="16"/>
        </w:rPr>
        <w:t>]</w:t>
      </w:r>
    </w:p>
    <w:p w:rsidR="007E1A39" w:rsidRPr="007E1A39" w:rsidRDefault="007E1A39" w:rsidP="006C7DFA">
      <w:pPr>
        <w:pStyle w:val="ac"/>
        <w:spacing w:line="276" w:lineRule="auto"/>
        <w:rPr>
          <w:sz w:val="20"/>
          <w:szCs w:val="20"/>
        </w:rPr>
      </w:pPr>
    </w:p>
    <w:sectPr w:rsidR="007E1A39" w:rsidRPr="007E1A39" w:rsidSect="00EA26EF">
      <w:foot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4A7" w:rsidRPr="00D60F71" w:rsidRDefault="006214A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6214A7" w:rsidRPr="00D60F71" w:rsidRDefault="006214A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67603E" w:rsidRPr="00C53ADA" w:rsidRDefault="0067603E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0669A7">
          <w:rPr>
            <w:noProof/>
            <w:sz w:val="24"/>
            <w:szCs w:val="24"/>
          </w:rPr>
          <w:t>13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4A7" w:rsidRPr="00D60F71" w:rsidRDefault="006214A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6214A7" w:rsidRPr="00D60F71" w:rsidRDefault="006214A7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FF6C06"/>
    <w:multiLevelType w:val="hybridMultilevel"/>
    <w:tmpl w:val="FB941332"/>
    <w:lvl w:ilvl="0" w:tplc="303AA450">
      <w:start w:val="3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8B068A2"/>
    <w:multiLevelType w:val="multilevel"/>
    <w:tmpl w:val="57CA7136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" w15:restartNumberingAfterBreak="0">
    <w:nsid w:val="09095494"/>
    <w:multiLevelType w:val="hybridMultilevel"/>
    <w:tmpl w:val="B6D6B8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A3B3DCA"/>
    <w:multiLevelType w:val="hybridMultilevel"/>
    <w:tmpl w:val="74F2E558"/>
    <w:lvl w:ilvl="0" w:tplc="0419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0D7568DA"/>
    <w:multiLevelType w:val="hybridMultilevel"/>
    <w:tmpl w:val="198ECCA0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1352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CB532A"/>
    <w:multiLevelType w:val="hybridMultilevel"/>
    <w:tmpl w:val="9F06577A"/>
    <w:lvl w:ilvl="0" w:tplc="672A24F2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7652F0B"/>
    <w:multiLevelType w:val="hybridMultilevel"/>
    <w:tmpl w:val="D0F02F58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2A3C9A"/>
    <w:multiLevelType w:val="hybridMultilevel"/>
    <w:tmpl w:val="1CA69750"/>
    <w:lvl w:ilvl="0" w:tplc="041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2AD02B4"/>
    <w:multiLevelType w:val="multilevel"/>
    <w:tmpl w:val="182E046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13" w15:restartNumberingAfterBreak="0">
    <w:nsid w:val="22D4665A"/>
    <w:multiLevelType w:val="hybridMultilevel"/>
    <w:tmpl w:val="8D56C72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25491BC0"/>
    <w:multiLevelType w:val="multilevel"/>
    <w:tmpl w:val="302A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321605"/>
    <w:multiLevelType w:val="hybridMultilevel"/>
    <w:tmpl w:val="D9CAC34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3E753E16"/>
    <w:multiLevelType w:val="hybridMultilevel"/>
    <w:tmpl w:val="0DDAB672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9" w15:restartNumberingAfterBreak="0">
    <w:nsid w:val="404012D9"/>
    <w:multiLevelType w:val="hybridMultilevel"/>
    <w:tmpl w:val="B6D6B8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33626C4"/>
    <w:multiLevelType w:val="hybridMultilevel"/>
    <w:tmpl w:val="BAB662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61D7EA1"/>
    <w:multiLevelType w:val="hybridMultilevel"/>
    <w:tmpl w:val="B6D6B8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80D69B0"/>
    <w:multiLevelType w:val="hybridMultilevel"/>
    <w:tmpl w:val="8432E9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8E24B2C"/>
    <w:multiLevelType w:val="hybridMultilevel"/>
    <w:tmpl w:val="FCD407EC"/>
    <w:lvl w:ilvl="0" w:tplc="672A24F2">
      <w:start w:val="1"/>
      <w:numFmt w:val="decimal"/>
      <w:lvlText w:val="%1"/>
      <w:lvlJc w:val="left"/>
      <w:pPr>
        <w:ind w:left="19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F721476"/>
    <w:multiLevelType w:val="hybridMultilevel"/>
    <w:tmpl w:val="4D8437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183628D"/>
    <w:multiLevelType w:val="hybridMultilevel"/>
    <w:tmpl w:val="28D862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5236EFB"/>
    <w:multiLevelType w:val="hybridMultilevel"/>
    <w:tmpl w:val="BD84F7A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7" w15:restartNumberingAfterBreak="0">
    <w:nsid w:val="576A3A11"/>
    <w:multiLevelType w:val="hybridMultilevel"/>
    <w:tmpl w:val="9C8089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7FA5AE6"/>
    <w:multiLevelType w:val="hybridMultilevel"/>
    <w:tmpl w:val="E16ECD1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D477E5"/>
    <w:multiLevelType w:val="hybridMultilevel"/>
    <w:tmpl w:val="6722DFD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240F58"/>
    <w:multiLevelType w:val="multilevel"/>
    <w:tmpl w:val="A9A6BB44"/>
    <w:styleLink w:val="1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5D5D7DF2"/>
    <w:multiLevelType w:val="hybridMultilevel"/>
    <w:tmpl w:val="96CA27FE"/>
    <w:lvl w:ilvl="0" w:tplc="0BFE60A4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751845"/>
    <w:multiLevelType w:val="hybridMultilevel"/>
    <w:tmpl w:val="999EBFE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1419B"/>
    <w:multiLevelType w:val="hybridMultilevel"/>
    <w:tmpl w:val="AC7EE9C4"/>
    <w:lvl w:ilvl="0" w:tplc="59D6040E">
      <w:start w:val="3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F376C4"/>
    <w:multiLevelType w:val="hybridMultilevel"/>
    <w:tmpl w:val="145664E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24803"/>
    <w:multiLevelType w:val="hybridMultilevel"/>
    <w:tmpl w:val="AB9C1846"/>
    <w:lvl w:ilvl="0" w:tplc="F856AA74">
      <w:start w:val="3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9" w15:restartNumberingAfterBreak="0">
    <w:nsid w:val="6C0E2E75"/>
    <w:multiLevelType w:val="hybridMultilevel"/>
    <w:tmpl w:val="DD3E47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06E70CD"/>
    <w:multiLevelType w:val="hybridMultilevel"/>
    <w:tmpl w:val="4ECC3EEE"/>
    <w:lvl w:ilvl="0" w:tplc="041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1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F13A73"/>
    <w:multiLevelType w:val="hybridMultilevel"/>
    <w:tmpl w:val="3D6EFFDA"/>
    <w:lvl w:ilvl="0" w:tplc="04190009">
      <w:start w:val="1"/>
      <w:numFmt w:val="bullet"/>
      <w:lvlText w:val="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3" w15:restartNumberingAfterBreak="0">
    <w:nsid w:val="78FD43FB"/>
    <w:multiLevelType w:val="hybridMultilevel"/>
    <w:tmpl w:val="5284EC7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22725"/>
    <w:multiLevelType w:val="hybridMultilevel"/>
    <w:tmpl w:val="DBCCBC8C"/>
    <w:lvl w:ilvl="0" w:tplc="0BFE60A4">
      <w:start w:val="1"/>
      <w:numFmt w:val="decimal"/>
      <w:lvlText w:val="%1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5"/>
  </w:num>
  <w:num w:numId="2">
    <w:abstractNumId w:val="0"/>
  </w:num>
  <w:num w:numId="3">
    <w:abstractNumId w:val="41"/>
  </w:num>
  <w:num w:numId="4">
    <w:abstractNumId w:val="4"/>
  </w:num>
  <w:num w:numId="5">
    <w:abstractNumId w:val="14"/>
  </w:num>
  <w:num w:numId="6">
    <w:abstractNumId w:val="11"/>
  </w:num>
  <w:num w:numId="7">
    <w:abstractNumId w:val="31"/>
  </w:num>
  <w:num w:numId="8">
    <w:abstractNumId w:val="3"/>
  </w:num>
  <w:num w:numId="9">
    <w:abstractNumId w:val="37"/>
  </w:num>
  <w:num w:numId="10">
    <w:abstractNumId w:val="38"/>
  </w:num>
  <w:num w:numId="11">
    <w:abstractNumId w:val="1"/>
  </w:num>
  <w:num w:numId="12">
    <w:abstractNumId w:val="30"/>
  </w:num>
  <w:num w:numId="13">
    <w:abstractNumId w:val="43"/>
  </w:num>
  <w:num w:numId="14">
    <w:abstractNumId w:val="10"/>
  </w:num>
  <w:num w:numId="15">
    <w:abstractNumId w:val="7"/>
  </w:num>
  <w:num w:numId="16">
    <w:abstractNumId w:val="35"/>
  </w:num>
  <w:num w:numId="17">
    <w:abstractNumId w:val="28"/>
  </w:num>
  <w:num w:numId="18">
    <w:abstractNumId w:val="9"/>
  </w:num>
  <w:num w:numId="19">
    <w:abstractNumId w:val="33"/>
  </w:num>
  <w:num w:numId="20">
    <w:abstractNumId w:val="40"/>
  </w:num>
  <w:num w:numId="21">
    <w:abstractNumId w:val="42"/>
  </w:num>
  <w:num w:numId="22">
    <w:abstractNumId w:val="29"/>
  </w:num>
  <w:num w:numId="23">
    <w:abstractNumId w:val="6"/>
  </w:num>
  <w:num w:numId="24">
    <w:abstractNumId w:val="32"/>
  </w:num>
  <w:num w:numId="25">
    <w:abstractNumId w:val="8"/>
  </w:num>
  <w:num w:numId="26">
    <w:abstractNumId w:val="44"/>
  </w:num>
  <w:num w:numId="27">
    <w:abstractNumId w:val="23"/>
  </w:num>
  <w:num w:numId="28">
    <w:abstractNumId w:val="27"/>
  </w:num>
  <w:num w:numId="29">
    <w:abstractNumId w:val="26"/>
  </w:num>
  <w:num w:numId="30">
    <w:abstractNumId w:val="25"/>
  </w:num>
  <w:num w:numId="31">
    <w:abstractNumId w:val="39"/>
  </w:num>
  <w:num w:numId="32">
    <w:abstractNumId w:val="16"/>
  </w:num>
  <w:num w:numId="33">
    <w:abstractNumId w:val="24"/>
  </w:num>
  <w:num w:numId="34">
    <w:abstractNumId w:val="12"/>
  </w:num>
  <w:num w:numId="35">
    <w:abstractNumId w:val="20"/>
  </w:num>
  <w:num w:numId="36">
    <w:abstractNumId w:val="13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18"/>
  </w:num>
  <w:num w:numId="41">
    <w:abstractNumId w:val="17"/>
  </w:num>
  <w:num w:numId="42">
    <w:abstractNumId w:val="34"/>
  </w:num>
  <w:num w:numId="43">
    <w:abstractNumId w:val="21"/>
  </w:num>
  <w:num w:numId="44">
    <w:abstractNumId w:val="36"/>
  </w:num>
  <w:num w:numId="45">
    <w:abstractNumId w:val="5"/>
  </w:num>
  <w:num w:numId="46">
    <w:abstractNumId w:val="2"/>
  </w:num>
  <w:num w:numId="47">
    <w:abstractNumId w:val="22"/>
  </w:num>
  <w:num w:numId="4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DA"/>
    <w:rsid w:val="00004209"/>
    <w:rsid w:val="000042E5"/>
    <w:rsid w:val="00015D19"/>
    <w:rsid w:val="00021E27"/>
    <w:rsid w:val="0002426C"/>
    <w:rsid w:val="0003242E"/>
    <w:rsid w:val="00035A71"/>
    <w:rsid w:val="00035C4C"/>
    <w:rsid w:val="00052A7B"/>
    <w:rsid w:val="0006172D"/>
    <w:rsid w:val="00062D4D"/>
    <w:rsid w:val="000669A7"/>
    <w:rsid w:val="0007254A"/>
    <w:rsid w:val="00072C51"/>
    <w:rsid w:val="00076198"/>
    <w:rsid w:val="0007643E"/>
    <w:rsid w:val="00082B99"/>
    <w:rsid w:val="00090579"/>
    <w:rsid w:val="000942D3"/>
    <w:rsid w:val="00095870"/>
    <w:rsid w:val="000A004C"/>
    <w:rsid w:val="000B1F41"/>
    <w:rsid w:val="000C5B72"/>
    <w:rsid w:val="000E3713"/>
    <w:rsid w:val="000F2D0C"/>
    <w:rsid w:val="000F2FBC"/>
    <w:rsid w:val="000F4C84"/>
    <w:rsid w:val="0010695E"/>
    <w:rsid w:val="001079A3"/>
    <w:rsid w:val="00111693"/>
    <w:rsid w:val="00115CE4"/>
    <w:rsid w:val="001324E2"/>
    <w:rsid w:val="00135895"/>
    <w:rsid w:val="0014029C"/>
    <w:rsid w:val="00146DDF"/>
    <w:rsid w:val="00151BEC"/>
    <w:rsid w:val="00162375"/>
    <w:rsid w:val="0016468D"/>
    <w:rsid w:val="00173F2B"/>
    <w:rsid w:val="00186518"/>
    <w:rsid w:val="001A0C3B"/>
    <w:rsid w:val="001B1B03"/>
    <w:rsid w:val="001B32F7"/>
    <w:rsid w:val="001C00CB"/>
    <w:rsid w:val="001E6E38"/>
    <w:rsid w:val="001F3FC0"/>
    <w:rsid w:val="0020070E"/>
    <w:rsid w:val="00211E98"/>
    <w:rsid w:val="00232E48"/>
    <w:rsid w:val="002333BD"/>
    <w:rsid w:val="00237B61"/>
    <w:rsid w:val="00244F00"/>
    <w:rsid w:val="0024620D"/>
    <w:rsid w:val="0025052E"/>
    <w:rsid w:val="002523D2"/>
    <w:rsid w:val="0025334A"/>
    <w:rsid w:val="002605FB"/>
    <w:rsid w:val="002615D4"/>
    <w:rsid w:val="002622D3"/>
    <w:rsid w:val="00276D44"/>
    <w:rsid w:val="0028004D"/>
    <w:rsid w:val="00283455"/>
    <w:rsid w:val="002860B2"/>
    <w:rsid w:val="0028679B"/>
    <w:rsid w:val="00286FEB"/>
    <w:rsid w:val="002B5B5C"/>
    <w:rsid w:val="002B6A1E"/>
    <w:rsid w:val="002C02BA"/>
    <w:rsid w:val="002C33ED"/>
    <w:rsid w:val="002C6430"/>
    <w:rsid w:val="002D1672"/>
    <w:rsid w:val="002D419D"/>
    <w:rsid w:val="002D5C58"/>
    <w:rsid w:val="002E3419"/>
    <w:rsid w:val="002E373A"/>
    <w:rsid w:val="002E4322"/>
    <w:rsid w:val="002E5CC5"/>
    <w:rsid w:val="002F2AF1"/>
    <w:rsid w:val="00303CEE"/>
    <w:rsid w:val="00312B77"/>
    <w:rsid w:val="00327A23"/>
    <w:rsid w:val="003307F2"/>
    <w:rsid w:val="0034064D"/>
    <w:rsid w:val="003733F8"/>
    <w:rsid w:val="0037417C"/>
    <w:rsid w:val="00384ECC"/>
    <w:rsid w:val="00395639"/>
    <w:rsid w:val="00395E46"/>
    <w:rsid w:val="00395E78"/>
    <w:rsid w:val="003B0E18"/>
    <w:rsid w:val="003B1AE6"/>
    <w:rsid w:val="003B2153"/>
    <w:rsid w:val="003B7418"/>
    <w:rsid w:val="003C218B"/>
    <w:rsid w:val="003D0750"/>
    <w:rsid w:val="003D4B52"/>
    <w:rsid w:val="003E4132"/>
    <w:rsid w:val="003E4C7B"/>
    <w:rsid w:val="003E6F5F"/>
    <w:rsid w:val="003F2778"/>
    <w:rsid w:val="003F5FA0"/>
    <w:rsid w:val="003F605E"/>
    <w:rsid w:val="0040671E"/>
    <w:rsid w:val="00406F08"/>
    <w:rsid w:val="004156CB"/>
    <w:rsid w:val="0042207E"/>
    <w:rsid w:val="00422A4F"/>
    <w:rsid w:val="00427298"/>
    <w:rsid w:val="00433B97"/>
    <w:rsid w:val="0043722C"/>
    <w:rsid w:val="00437C4C"/>
    <w:rsid w:val="00464FB5"/>
    <w:rsid w:val="00475C3D"/>
    <w:rsid w:val="004804AF"/>
    <w:rsid w:val="00491F12"/>
    <w:rsid w:val="00497F6F"/>
    <w:rsid w:val="004A206D"/>
    <w:rsid w:val="004B1A55"/>
    <w:rsid w:val="004B321D"/>
    <w:rsid w:val="004B37E8"/>
    <w:rsid w:val="004B5CD2"/>
    <w:rsid w:val="004C7329"/>
    <w:rsid w:val="004F1D5E"/>
    <w:rsid w:val="004F2304"/>
    <w:rsid w:val="004F2A89"/>
    <w:rsid w:val="004F7F88"/>
    <w:rsid w:val="00516DFF"/>
    <w:rsid w:val="0052494D"/>
    <w:rsid w:val="005370E5"/>
    <w:rsid w:val="00543F39"/>
    <w:rsid w:val="00544F2D"/>
    <w:rsid w:val="00551AA4"/>
    <w:rsid w:val="005A0CF0"/>
    <w:rsid w:val="005C0939"/>
    <w:rsid w:val="005C1D89"/>
    <w:rsid w:val="005C5AA3"/>
    <w:rsid w:val="005D1334"/>
    <w:rsid w:val="005D2800"/>
    <w:rsid w:val="005E4F2A"/>
    <w:rsid w:val="00607A39"/>
    <w:rsid w:val="00615512"/>
    <w:rsid w:val="006214A7"/>
    <w:rsid w:val="006366BC"/>
    <w:rsid w:val="00654589"/>
    <w:rsid w:val="0066507E"/>
    <w:rsid w:val="00674524"/>
    <w:rsid w:val="0067603E"/>
    <w:rsid w:val="006825DC"/>
    <w:rsid w:val="00683C56"/>
    <w:rsid w:val="0069335E"/>
    <w:rsid w:val="006973FA"/>
    <w:rsid w:val="006A0696"/>
    <w:rsid w:val="006A0DA0"/>
    <w:rsid w:val="006A6AB2"/>
    <w:rsid w:val="006B3E75"/>
    <w:rsid w:val="006B4971"/>
    <w:rsid w:val="006C1BF1"/>
    <w:rsid w:val="006C7A54"/>
    <w:rsid w:val="006C7DFA"/>
    <w:rsid w:val="006D431B"/>
    <w:rsid w:val="006E5D36"/>
    <w:rsid w:val="006E6027"/>
    <w:rsid w:val="006E7B40"/>
    <w:rsid w:val="006F2D64"/>
    <w:rsid w:val="006F2DE7"/>
    <w:rsid w:val="006F5F48"/>
    <w:rsid w:val="00703584"/>
    <w:rsid w:val="00707322"/>
    <w:rsid w:val="0071183B"/>
    <w:rsid w:val="007246FB"/>
    <w:rsid w:val="007355FE"/>
    <w:rsid w:val="0074129F"/>
    <w:rsid w:val="00754A7D"/>
    <w:rsid w:val="007654AD"/>
    <w:rsid w:val="00765A07"/>
    <w:rsid w:val="00770FF5"/>
    <w:rsid w:val="007821D0"/>
    <w:rsid w:val="0078465D"/>
    <w:rsid w:val="007A65F8"/>
    <w:rsid w:val="007A6833"/>
    <w:rsid w:val="007C0803"/>
    <w:rsid w:val="007C2F6E"/>
    <w:rsid w:val="007C378E"/>
    <w:rsid w:val="007C37ED"/>
    <w:rsid w:val="007D0198"/>
    <w:rsid w:val="007D0609"/>
    <w:rsid w:val="007E1A39"/>
    <w:rsid w:val="007E1BA0"/>
    <w:rsid w:val="007F03E4"/>
    <w:rsid w:val="007F6D88"/>
    <w:rsid w:val="008045D8"/>
    <w:rsid w:val="0080625F"/>
    <w:rsid w:val="00821C69"/>
    <w:rsid w:val="008244CC"/>
    <w:rsid w:val="008246E8"/>
    <w:rsid w:val="008302C7"/>
    <w:rsid w:val="00830F2D"/>
    <w:rsid w:val="00836720"/>
    <w:rsid w:val="008407EF"/>
    <w:rsid w:val="00840887"/>
    <w:rsid w:val="00841440"/>
    <w:rsid w:val="0085252D"/>
    <w:rsid w:val="00853432"/>
    <w:rsid w:val="00856000"/>
    <w:rsid w:val="0085737B"/>
    <w:rsid w:val="00860279"/>
    <w:rsid w:val="00864199"/>
    <w:rsid w:val="00865A17"/>
    <w:rsid w:val="00871A6F"/>
    <w:rsid w:val="0089127C"/>
    <w:rsid w:val="0089221D"/>
    <w:rsid w:val="00894099"/>
    <w:rsid w:val="00897BE4"/>
    <w:rsid w:val="008A7B55"/>
    <w:rsid w:val="008B32AB"/>
    <w:rsid w:val="008D35AA"/>
    <w:rsid w:val="008D3D76"/>
    <w:rsid w:val="009062F5"/>
    <w:rsid w:val="00906F35"/>
    <w:rsid w:val="00917645"/>
    <w:rsid w:val="00917D90"/>
    <w:rsid w:val="0093477C"/>
    <w:rsid w:val="00943C34"/>
    <w:rsid w:val="00953736"/>
    <w:rsid w:val="00956B31"/>
    <w:rsid w:val="00960867"/>
    <w:rsid w:val="009708B4"/>
    <w:rsid w:val="009723E1"/>
    <w:rsid w:val="00985035"/>
    <w:rsid w:val="009A18BB"/>
    <w:rsid w:val="009A77CB"/>
    <w:rsid w:val="009B1702"/>
    <w:rsid w:val="009B2308"/>
    <w:rsid w:val="009C0CF1"/>
    <w:rsid w:val="009C3B1B"/>
    <w:rsid w:val="009C7AED"/>
    <w:rsid w:val="009E30FF"/>
    <w:rsid w:val="009E7004"/>
    <w:rsid w:val="009F270C"/>
    <w:rsid w:val="009F5065"/>
    <w:rsid w:val="00A14E67"/>
    <w:rsid w:val="00A2111C"/>
    <w:rsid w:val="00A22324"/>
    <w:rsid w:val="00A233A8"/>
    <w:rsid w:val="00A27137"/>
    <w:rsid w:val="00A45F96"/>
    <w:rsid w:val="00A52439"/>
    <w:rsid w:val="00A64183"/>
    <w:rsid w:val="00A66B91"/>
    <w:rsid w:val="00A67722"/>
    <w:rsid w:val="00A718DA"/>
    <w:rsid w:val="00A77C9C"/>
    <w:rsid w:val="00A91747"/>
    <w:rsid w:val="00A92A17"/>
    <w:rsid w:val="00AC59C1"/>
    <w:rsid w:val="00AD03B8"/>
    <w:rsid w:val="00AD03E2"/>
    <w:rsid w:val="00AE029F"/>
    <w:rsid w:val="00AE243B"/>
    <w:rsid w:val="00AE3E27"/>
    <w:rsid w:val="00AE53D9"/>
    <w:rsid w:val="00AF1761"/>
    <w:rsid w:val="00B12115"/>
    <w:rsid w:val="00B13B4B"/>
    <w:rsid w:val="00B141A3"/>
    <w:rsid w:val="00B15080"/>
    <w:rsid w:val="00B233EF"/>
    <w:rsid w:val="00B30884"/>
    <w:rsid w:val="00B724A9"/>
    <w:rsid w:val="00B8290F"/>
    <w:rsid w:val="00B968FE"/>
    <w:rsid w:val="00BB488F"/>
    <w:rsid w:val="00BC10CF"/>
    <w:rsid w:val="00BC3CEB"/>
    <w:rsid w:val="00BE19C9"/>
    <w:rsid w:val="00BE1C48"/>
    <w:rsid w:val="00BE57F4"/>
    <w:rsid w:val="00BE65F1"/>
    <w:rsid w:val="00BF4ECC"/>
    <w:rsid w:val="00C0083E"/>
    <w:rsid w:val="00C174D6"/>
    <w:rsid w:val="00C36F05"/>
    <w:rsid w:val="00C469D8"/>
    <w:rsid w:val="00C47916"/>
    <w:rsid w:val="00C5031D"/>
    <w:rsid w:val="00C508B8"/>
    <w:rsid w:val="00C52FD5"/>
    <w:rsid w:val="00C53ADA"/>
    <w:rsid w:val="00C560EA"/>
    <w:rsid w:val="00C56BF6"/>
    <w:rsid w:val="00C572EA"/>
    <w:rsid w:val="00C6297E"/>
    <w:rsid w:val="00C64E6B"/>
    <w:rsid w:val="00C65A1F"/>
    <w:rsid w:val="00C76C0C"/>
    <w:rsid w:val="00C77E41"/>
    <w:rsid w:val="00C85A76"/>
    <w:rsid w:val="00C9058D"/>
    <w:rsid w:val="00C90D58"/>
    <w:rsid w:val="00C95B50"/>
    <w:rsid w:val="00CB0D68"/>
    <w:rsid w:val="00CC3C1A"/>
    <w:rsid w:val="00CC6360"/>
    <w:rsid w:val="00CC7CBC"/>
    <w:rsid w:val="00CD71D7"/>
    <w:rsid w:val="00CF42D8"/>
    <w:rsid w:val="00D00B0D"/>
    <w:rsid w:val="00D05F0D"/>
    <w:rsid w:val="00D139C3"/>
    <w:rsid w:val="00D22EBD"/>
    <w:rsid w:val="00D27157"/>
    <w:rsid w:val="00D27B12"/>
    <w:rsid w:val="00D313FD"/>
    <w:rsid w:val="00D32446"/>
    <w:rsid w:val="00D351F5"/>
    <w:rsid w:val="00D35C62"/>
    <w:rsid w:val="00D42B6B"/>
    <w:rsid w:val="00D47499"/>
    <w:rsid w:val="00D50759"/>
    <w:rsid w:val="00D5217D"/>
    <w:rsid w:val="00D60F71"/>
    <w:rsid w:val="00D677A5"/>
    <w:rsid w:val="00D946E4"/>
    <w:rsid w:val="00DA05B7"/>
    <w:rsid w:val="00DA39E9"/>
    <w:rsid w:val="00DB66C1"/>
    <w:rsid w:val="00DC112E"/>
    <w:rsid w:val="00DC4F26"/>
    <w:rsid w:val="00DD0D66"/>
    <w:rsid w:val="00DD3E93"/>
    <w:rsid w:val="00DE2CBB"/>
    <w:rsid w:val="00DE554E"/>
    <w:rsid w:val="00DF41AC"/>
    <w:rsid w:val="00E01631"/>
    <w:rsid w:val="00E12CA7"/>
    <w:rsid w:val="00E1772B"/>
    <w:rsid w:val="00E216D2"/>
    <w:rsid w:val="00E25C6E"/>
    <w:rsid w:val="00E30B8B"/>
    <w:rsid w:val="00E3574F"/>
    <w:rsid w:val="00E54C4E"/>
    <w:rsid w:val="00E60CC4"/>
    <w:rsid w:val="00E654CA"/>
    <w:rsid w:val="00E675B9"/>
    <w:rsid w:val="00E802CE"/>
    <w:rsid w:val="00E80FFE"/>
    <w:rsid w:val="00E86279"/>
    <w:rsid w:val="00E901C5"/>
    <w:rsid w:val="00EA26EF"/>
    <w:rsid w:val="00EA4076"/>
    <w:rsid w:val="00EB07F7"/>
    <w:rsid w:val="00EC03D0"/>
    <w:rsid w:val="00EE0CA7"/>
    <w:rsid w:val="00EF09B7"/>
    <w:rsid w:val="00EF4ADA"/>
    <w:rsid w:val="00F03722"/>
    <w:rsid w:val="00F04F1E"/>
    <w:rsid w:val="00F102DA"/>
    <w:rsid w:val="00F17D6E"/>
    <w:rsid w:val="00F2105D"/>
    <w:rsid w:val="00F224DB"/>
    <w:rsid w:val="00F22F00"/>
    <w:rsid w:val="00F37CDE"/>
    <w:rsid w:val="00F425F6"/>
    <w:rsid w:val="00F433DC"/>
    <w:rsid w:val="00F45D65"/>
    <w:rsid w:val="00F52F00"/>
    <w:rsid w:val="00F536DF"/>
    <w:rsid w:val="00F570B7"/>
    <w:rsid w:val="00F61ED0"/>
    <w:rsid w:val="00F67AC2"/>
    <w:rsid w:val="00F72418"/>
    <w:rsid w:val="00F72D85"/>
    <w:rsid w:val="00F7377D"/>
    <w:rsid w:val="00F74364"/>
    <w:rsid w:val="00F835BD"/>
    <w:rsid w:val="00F87135"/>
    <w:rsid w:val="00F87153"/>
    <w:rsid w:val="00F87893"/>
    <w:rsid w:val="00F91A1E"/>
    <w:rsid w:val="00F93A83"/>
    <w:rsid w:val="00F9439F"/>
    <w:rsid w:val="00FB131D"/>
    <w:rsid w:val="00FB5D42"/>
    <w:rsid w:val="00FC3564"/>
    <w:rsid w:val="00FD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27B586-6887-4881-8351-D21B9564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1"/>
    <w:uiPriority w:val="1"/>
    <w:qFormat/>
    <w:rsid w:val="00C53ADA"/>
    <w:pPr>
      <w:numPr>
        <w:numId w:val="4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1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2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3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4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4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4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4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hps">
    <w:name w:val="hps"/>
    <w:basedOn w:val="a5"/>
    <w:rsid w:val="006F2DE7"/>
  </w:style>
  <w:style w:type="character" w:customStyle="1" w:styleId="shorttext">
    <w:name w:val="short_text"/>
    <w:basedOn w:val="a5"/>
    <w:rsid w:val="006F2DE7"/>
  </w:style>
  <w:style w:type="numbering" w:customStyle="1" w:styleId="10">
    <w:name w:val="Текущий список1"/>
    <w:rsid w:val="007355FE"/>
    <w:pPr>
      <w:numPr>
        <w:numId w:val="12"/>
      </w:numPr>
    </w:pPr>
  </w:style>
  <w:style w:type="character" w:customStyle="1" w:styleId="310">
    <w:name w:val="Заголовок 3 Знак1"/>
    <w:rsid w:val="00CC3C1A"/>
    <w:rPr>
      <w:rFonts w:cs="Arial"/>
      <w:b/>
      <w:bCs/>
      <w:sz w:val="28"/>
      <w:szCs w:val="26"/>
      <w:lang w:val="ru-RU" w:eastAsia="ru-RU" w:bidi="ar-SA"/>
    </w:rPr>
  </w:style>
  <w:style w:type="character" w:styleId="aff9">
    <w:name w:val="Strong"/>
    <w:basedOn w:val="a5"/>
    <w:uiPriority w:val="22"/>
    <w:qFormat/>
    <w:locked/>
    <w:rsid w:val="00F17D6E"/>
    <w:rPr>
      <w:b/>
      <w:bCs/>
    </w:rPr>
  </w:style>
  <w:style w:type="character" w:styleId="affa">
    <w:name w:val="Emphasis"/>
    <w:basedOn w:val="a5"/>
    <w:uiPriority w:val="20"/>
    <w:qFormat/>
    <w:locked/>
    <w:rsid w:val="00F17D6E"/>
    <w:rPr>
      <w:i/>
      <w:iCs/>
    </w:rPr>
  </w:style>
  <w:style w:type="character" w:customStyle="1" w:styleId="affb">
    <w:name w:val="Обычный курсив"/>
    <w:rsid w:val="0007643E"/>
    <w:rPr>
      <w:i/>
      <w:iCs/>
    </w:rPr>
  </w:style>
  <w:style w:type="character" w:customStyle="1" w:styleId="apple-converted-space">
    <w:name w:val="apple-converted-space"/>
    <w:basedOn w:val="a5"/>
    <w:rsid w:val="00491F12"/>
  </w:style>
  <w:style w:type="character" w:styleId="affc">
    <w:name w:val="FollowedHyperlink"/>
    <w:basedOn w:val="a5"/>
    <w:uiPriority w:val="99"/>
    <w:semiHidden/>
    <w:unhideWhenUsed/>
    <w:locked/>
    <w:rsid w:val="00EE0CA7"/>
    <w:rPr>
      <w:color w:val="800080" w:themeColor="followedHyperlink"/>
      <w:u w:val="single"/>
    </w:rPr>
  </w:style>
  <w:style w:type="paragraph" w:customStyle="1" w:styleId="affd">
    <w:name w:val="По умолчанию"/>
    <w:rsid w:val="00A77C9C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Helvetica" w:eastAsia="Helvetica" w:hAnsi="Helvetica" w:cs="Helvetica"/>
      <w:color w:val="000000"/>
      <w:bdr w:val="nil"/>
      <w:lang w:val="en-US" w:eastAsia="en-US"/>
    </w:rPr>
  </w:style>
  <w:style w:type="character" w:customStyle="1" w:styleId="Hyperlink0">
    <w:name w:val="Hyperlink.0"/>
    <w:basedOn w:val="a5"/>
    <w:rsid w:val="00A77C9C"/>
    <w:rPr>
      <w:sz w:val="28"/>
      <w:szCs w:val="28"/>
    </w:rPr>
  </w:style>
  <w:style w:type="character" w:styleId="affe">
    <w:name w:val="Placeholder Text"/>
    <w:basedOn w:val="a5"/>
    <w:uiPriority w:val="99"/>
    <w:semiHidden/>
    <w:locked/>
    <w:rsid w:val="00D22EBD"/>
    <w:rPr>
      <w:color w:val="808080"/>
    </w:rPr>
  </w:style>
  <w:style w:type="paragraph" w:styleId="HTML">
    <w:name w:val="HTML Preformatted"/>
    <w:basedOn w:val="a4"/>
    <w:link w:val="HTML0"/>
    <w:uiPriority w:val="99"/>
    <w:semiHidden/>
    <w:unhideWhenUsed/>
    <w:locked/>
    <w:rsid w:val="006C7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6C7DF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B5B5C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RS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rxiv.org/pdf/math/0604376v1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02F7F-3005-468E-AAB1-4B758F772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36</TotalTime>
  <Pages>1</Pages>
  <Words>2163</Words>
  <Characters>12334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Евгений Проценко</cp:lastModifiedBy>
  <cp:revision>7</cp:revision>
  <cp:lastPrinted>2016-11-07T09:05:00Z</cp:lastPrinted>
  <dcterms:created xsi:type="dcterms:W3CDTF">2016-11-06T23:49:00Z</dcterms:created>
  <dcterms:modified xsi:type="dcterms:W3CDTF">2016-11-07T09:05:00Z</dcterms:modified>
</cp:coreProperties>
</file>