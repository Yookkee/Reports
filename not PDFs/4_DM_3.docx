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6A0481" w:rsidRDefault="00145B57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Санкт-Петербургский </w:t>
      </w:r>
      <w:r w:rsidR="00C53ADA" w:rsidRPr="006A0481">
        <w:rPr>
          <w:rFonts w:eastAsia="Times New Roman" w:cs="Times New Roman"/>
        </w:rPr>
        <w:t>политехнический университет</w:t>
      </w:r>
      <w:r>
        <w:rPr>
          <w:rFonts w:eastAsia="Times New Roman" w:cs="Times New Roman"/>
        </w:rPr>
        <w:t xml:space="preserve"> Петра Великого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AC7D2F">
        <w:rPr>
          <w:rFonts w:eastAsia="Times New Roman" w:cs="Times New Roman"/>
        </w:rPr>
        <w:t>компьютерных наук и</w:t>
      </w:r>
      <w:r w:rsidRPr="006A0481">
        <w:rPr>
          <w:rFonts w:eastAsia="Times New Roman" w:cs="Times New Roman"/>
        </w:rPr>
        <w:t xml:space="preserve"> технологий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Default="00C53ADA" w:rsidP="00C53ADA">
      <w:pPr>
        <w:spacing w:line="240" w:lineRule="auto"/>
        <w:rPr>
          <w:sz w:val="24"/>
          <w:szCs w:val="24"/>
        </w:rPr>
      </w:pPr>
    </w:p>
    <w:p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:rsidR="00C53ADA" w:rsidRPr="00830F2D" w:rsidRDefault="00830F2D" w:rsidP="00830F2D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C53ADA" w:rsidRPr="005C16C5" w:rsidRDefault="00830F2D" w:rsidP="00FC25A2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 w:rsidRPr="00830F2D">
        <w:rPr>
          <w:b/>
          <w:caps/>
          <w:sz w:val="32"/>
          <w:szCs w:val="32"/>
        </w:rPr>
        <w:t xml:space="preserve">по лабораторной работе № </w:t>
      </w:r>
      <w:r w:rsidR="00C07D8B">
        <w:rPr>
          <w:b/>
          <w:caps/>
          <w:sz w:val="32"/>
          <w:szCs w:val="32"/>
          <w:lang w:val="en-US"/>
        </w:rPr>
        <w:t>3</w:t>
      </w:r>
    </w:p>
    <w:p w:rsidR="00830F2D" w:rsidRPr="006A0481" w:rsidRDefault="00830F2D" w:rsidP="00E61986">
      <w:pPr>
        <w:numPr>
          <w:ilvl w:val="0"/>
          <w:numId w:val="1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5C16C5">
        <w:rPr>
          <w:rFonts w:eastAsia="Times New Roman" w:cs="Times New Roman"/>
        </w:rPr>
        <w:t>Дискретная М</w:t>
      </w:r>
      <w:r w:rsidR="00FC25A2">
        <w:rPr>
          <w:rFonts w:eastAsia="Times New Roman" w:cs="Times New Roman"/>
        </w:rPr>
        <w:t>атематика</w:t>
      </w:r>
      <w:r w:rsidRPr="006A0481">
        <w:rPr>
          <w:rFonts w:eastAsia="Times New Roman" w:cs="Times New Roman"/>
        </w:rPr>
        <w:t>»</w:t>
      </w:r>
    </w:p>
    <w:p w:rsidR="00C53ADA" w:rsidRDefault="00C53ADA" w:rsidP="00C53ADA"/>
    <w:p w:rsidR="00C53ADA" w:rsidRDefault="00C53ADA" w:rsidP="00C53ADA"/>
    <w:p w:rsidR="00830F2D" w:rsidRDefault="00830F2D" w:rsidP="00C53ADA"/>
    <w:p w:rsidR="00830F2D" w:rsidRDefault="00830F2D" w:rsidP="00C53ADA"/>
    <w:p w:rsidR="00830F2D" w:rsidRDefault="00830F2D" w:rsidP="00C53ADA"/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студент гр. </w:t>
      </w:r>
      <w:r w:rsidR="00F53F76" w:rsidRPr="000B19D4">
        <w:rPr>
          <w:rFonts w:cs="Times New Roman"/>
        </w:rPr>
        <w:t>2</w:t>
      </w:r>
      <w:r w:rsidRPr="00B57B60">
        <w:rPr>
          <w:rFonts w:cs="Times New Roman"/>
        </w:rPr>
        <w:t>3</w:t>
      </w:r>
      <w:r w:rsidR="00B968FE">
        <w:rPr>
          <w:rFonts w:cs="Times New Roman"/>
        </w:rPr>
        <w:t>508</w:t>
      </w:r>
      <w:r w:rsidRPr="00B57B60">
        <w:rPr>
          <w:rFonts w:cs="Times New Roman"/>
        </w:rPr>
        <w:t>/</w:t>
      </w:r>
      <w:r w:rsidR="00957249">
        <w:rPr>
          <w:rFonts w:cs="Times New Roman"/>
        </w:rPr>
        <w:t>4</w:t>
      </w: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957249">
        <w:rPr>
          <w:rFonts w:cs="Times New Roman"/>
        </w:rPr>
        <w:t>Е.Г. Проценко</w:t>
      </w:r>
    </w:p>
    <w:p w:rsidR="00C53ADA" w:rsidRPr="000B19D4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C53ADA" w:rsidRPr="00B57B60" w:rsidRDefault="00C53ADA" w:rsidP="00E61986">
      <w:pPr>
        <w:pStyle w:val="af3"/>
        <w:numPr>
          <w:ilvl w:val="0"/>
          <w:numId w:val="1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="005C16C5">
        <w:rPr>
          <w:rFonts w:cs="Times New Roman"/>
        </w:rPr>
        <w:t>а</w:t>
      </w:r>
    </w:p>
    <w:p w:rsidR="00C53ADA" w:rsidRPr="00491393" w:rsidRDefault="00791D47" w:rsidP="00E61986">
      <w:pPr>
        <w:pStyle w:val="af3"/>
        <w:numPr>
          <w:ilvl w:val="0"/>
          <w:numId w:val="1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ассистент</w:t>
      </w:r>
      <w:r w:rsidR="0044311A">
        <w:rPr>
          <w:rFonts w:cs="Times New Roman"/>
        </w:rPr>
        <w:tab/>
      </w:r>
      <w:r w:rsidR="0044311A">
        <w:rPr>
          <w:rFonts w:cs="Times New Roman"/>
        </w:rPr>
        <w:tab/>
      </w:r>
      <w:r w:rsidR="005C16C5">
        <w:rPr>
          <w:rFonts w:cs="Times New Roman"/>
        </w:rPr>
        <w:t>Д.С</w:t>
      </w:r>
      <w:r w:rsidR="00FC25A2">
        <w:rPr>
          <w:rFonts w:cs="Times New Roman"/>
        </w:rPr>
        <w:t xml:space="preserve">. </w:t>
      </w:r>
      <w:r w:rsidR="005C16C5">
        <w:rPr>
          <w:rFonts w:cs="Times New Roman"/>
        </w:rPr>
        <w:t>Лаврова</w:t>
      </w:r>
    </w:p>
    <w:p w:rsidR="00C53ADA" w:rsidRPr="006A0481" w:rsidRDefault="00C53ADA" w:rsidP="00E61986">
      <w:pPr>
        <w:numPr>
          <w:ilvl w:val="0"/>
          <w:numId w:val="11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EA3A9F" w:rsidRDefault="00EA3A9F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FC25A2" w:rsidRDefault="00FC25A2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C53ADA" w:rsidRPr="006A0481" w:rsidRDefault="00C53ADA" w:rsidP="00E61986">
      <w:pPr>
        <w:numPr>
          <w:ilvl w:val="0"/>
          <w:numId w:val="1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z w:val="24"/>
          <w:szCs w:val="20"/>
        </w:rPr>
      </w:pPr>
      <w:r w:rsidRPr="006A0481">
        <w:rPr>
          <w:rFonts w:eastAsia="Times New Roman" w:cs="Times New Roman"/>
        </w:rPr>
        <w:t>201</w:t>
      </w:r>
      <w:r w:rsidR="00FC25A2">
        <w:rPr>
          <w:rFonts w:eastAsia="Times New Roman" w:cs="Times New Roman"/>
        </w:rPr>
        <w:t>6</w:t>
      </w:r>
    </w:p>
    <w:p w:rsidR="00C53ADA" w:rsidRPr="00236F4A" w:rsidRDefault="00C53ADA" w:rsidP="00236F4A">
      <w:pPr>
        <w:pStyle w:val="af3"/>
        <w:keepNext/>
        <w:pageBreakBefore/>
        <w:numPr>
          <w:ilvl w:val="0"/>
          <w:numId w:val="28"/>
        </w:numPr>
        <w:suppressAutoHyphens/>
        <w:spacing w:line="240" w:lineRule="auto"/>
        <w:jc w:val="center"/>
        <w:rPr>
          <w:b/>
          <w:sz w:val="36"/>
          <w:szCs w:val="36"/>
        </w:rPr>
      </w:pPr>
      <w:r w:rsidRPr="00236F4A">
        <w:rPr>
          <w:b/>
          <w:sz w:val="36"/>
          <w:szCs w:val="36"/>
        </w:rPr>
        <w:lastRenderedPageBreak/>
        <w:t>Формулировка задания</w:t>
      </w:r>
      <w:r w:rsidR="00957249" w:rsidRPr="00236F4A">
        <w:rPr>
          <w:b/>
          <w:sz w:val="36"/>
          <w:szCs w:val="36"/>
        </w:rPr>
        <w:t xml:space="preserve"> (Вариант </w:t>
      </w:r>
      <w:r w:rsidR="005C16C5" w:rsidRPr="00236F4A">
        <w:rPr>
          <w:b/>
          <w:sz w:val="36"/>
          <w:szCs w:val="36"/>
        </w:rPr>
        <w:t>7</w:t>
      </w:r>
      <w:r w:rsidR="00957249" w:rsidRPr="00236F4A">
        <w:rPr>
          <w:b/>
          <w:sz w:val="36"/>
          <w:szCs w:val="36"/>
        </w:rPr>
        <w:t>)</w:t>
      </w:r>
    </w:p>
    <w:p w:rsidR="00C07D8B" w:rsidRDefault="00C07D8B" w:rsidP="00C07D8B">
      <w:pPr>
        <w:spacing w:line="240" w:lineRule="auto"/>
        <w:ind w:firstLine="397"/>
        <w:rPr>
          <w:spacing w:val="20"/>
        </w:rPr>
      </w:pPr>
    </w:p>
    <w:p w:rsidR="00C07D8B" w:rsidRDefault="00C07D8B" w:rsidP="00C07D8B">
      <w:pPr>
        <w:spacing w:line="240" w:lineRule="auto"/>
        <w:ind w:firstLine="397"/>
      </w:pPr>
      <w:r w:rsidRPr="005E57B3">
        <w:rPr>
          <w:spacing w:val="20"/>
        </w:rPr>
        <w:t>Цел</w:t>
      </w:r>
      <w:r>
        <w:rPr>
          <w:spacing w:val="20"/>
        </w:rPr>
        <w:t>и</w:t>
      </w:r>
      <w:r w:rsidRPr="005E57B3">
        <w:rPr>
          <w:spacing w:val="20"/>
        </w:rPr>
        <w:t xml:space="preserve"> работы</w:t>
      </w:r>
      <w:r>
        <w:t xml:space="preserve"> - и</w:t>
      </w:r>
      <w:r w:rsidRPr="005E57B3">
        <w:t xml:space="preserve">зучение </w:t>
      </w:r>
      <w:r>
        <w:t xml:space="preserve">алгоритмов поиска кратчайших путей в сети между парой вершин и между всеми вершинами, алгоритмов поиска оптимального плана работ, а также алгоритмов поиска </w:t>
      </w:r>
      <w:proofErr w:type="spellStart"/>
      <w:r>
        <w:rPr>
          <w:lang w:val="en-US"/>
        </w:rPr>
        <w:t>maxmin</w:t>
      </w:r>
      <w:proofErr w:type="spellEnd"/>
      <w:r w:rsidRPr="002123C0">
        <w:t>-</w:t>
      </w:r>
      <w:r>
        <w:t>путей в сети.</w:t>
      </w:r>
    </w:p>
    <w:p w:rsidR="005B2366" w:rsidRDefault="005B2366" w:rsidP="00C07D8B">
      <w:pPr>
        <w:tabs>
          <w:tab w:val="left" w:pos="6360"/>
        </w:tabs>
        <w:spacing w:line="240" w:lineRule="auto"/>
        <w:ind w:firstLine="0"/>
        <w:jc w:val="left"/>
      </w:pPr>
    </w:p>
    <w:p w:rsidR="00C07D8B" w:rsidRPr="00672F91" w:rsidRDefault="00C07D8B" w:rsidP="00C07D8B">
      <w:pPr>
        <w:spacing w:line="240" w:lineRule="auto"/>
        <w:ind w:firstLine="284"/>
      </w:pPr>
      <w:r w:rsidRPr="00D5043E">
        <w:rPr>
          <w:i/>
        </w:rPr>
        <w:t>Задание 1</w:t>
      </w:r>
      <w:r>
        <w:t xml:space="preserve">. В сети </w:t>
      </w:r>
      <w:r w:rsidRPr="00672F91">
        <w:rPr>
          <w:i/>
          <w:lang w:val="en-US"/>
        </w:rPr>
        <w:t>S</w:t>
      </w:r>
      <w:r w:rsidRPr="00672F91">
        <w:rPr>
          <w:vertAlign w:val="subscript"/>
        </w:rPr>
        <w:t>1</w:t>
      </w:r>
      <w:r>
        <w:t xml:space="preserve">, заданной матрицей весов, определить кратчайшие пути из вершины </w:t>
      </w:r>
      <w:r w:rsidRPr="00672F91">
        <w:rPr>
          <w:i/>
          <w:lang w:val="en-US"/>
        </w:rPr>
        <w:t>v</w:t>
      </w:r>
      <w:r w:rsidRPr="00672F91">
        <w:rPr>
          <w:vertAlign w:val="subscript"/>
        </w:rPr>
        <w:t>1</w:t>
      </w:r>
      <w:r w:rsidRPr="00672F91">
        <w:t xml:space="preserve"> </w:t>
      </w:r>
      <w:r>
        <w:t xml:space="preserve">в вершину </w:t>
      </w:r>
      <w:r w:rsidRPr="00B3191E">
        <w:rPr>
          <w:i/>
          <w:lang w:val="en-US"/>
        </w:rPr>
        <w:t>u</w:t>
      </w:r>
      <w:r>
        <w:t>.</w:t>
      </w:r>
    </w:p>
    <w:p w:rsidR="00C07D8B" w:rsidRDefault="00C07D8B" w:rsidP="00C07D8B">
      <w:pPr>
        <w:spacing w:line="240" w:lineRule="auto"/>
        <w:ind w:firstLine="284"/>
      </w:pPr>
      <w:r w:rsidRPr="00D5043E">
        <w:rPr>
          <w:i/>
        </w:rPr>
        <w:t>Задание 2</w:t>
      </w:r>
      <w:r>
        <w:t xml:space="preserve">. В сети </w:t>
      </w:r>
      <w:r w:rsidRPr="00C152B7">
        <w:rPr>
          <w:i/>
          <w:lang w:val="en-US"/>
        </w:rPr>
        <w:t>S</w:t>
      </w:r>
      <w:r w:rsidRPr="00C152B7">
        <w:rPr>
          <w:vertAlign w:val="subscript"/>
        </w:rPr>
        <w:t>2</w:t>
      </w:r>
      <w:r>
        <w:t>, заданной матрицей весов, определить:</w:t>
      </w:r>
    </w:p>
    <w:p w:rsidR="00C07D8B" w:rsidRPr="00672F91" w:rsidRDefault="00C07D8B" w:rsidP="00C07D8B">
      <w:pPr>
        <w:pStyle w:val="af3"/>
        <w:numPr>
          <w:ilvl w:val="0"/>
          <w:numId w:val="30"/>
        </w:numPr>
        <w:spacing w:line="240" w:lineRule="auto"/>
      </w:pPr>
      <w:r>
        <w:t xml:space="preserve">Для алгоритма </w:t>
      </w:r>
      <w:proofErr w:type="spellStart"/>
      <w:r>
        <w:t>Флойда</w:t>
      </w:r>
      <w:proofErr w:type="spellEnd"/>
      <w:r>
        <w:t xml:space="preserve"> – матрицу кратчайших путей и матрицу длин этих путей. Найти кратчайший путь между вершинами </w:t>
      </w:r>
      <w:r w:rsidRPr="00672F91">
        <w:rPr>
          <w:i/>
          <w:lang w:val="en-US"/>
        </w:rPr>
        <w:t>v</w:t>
      </w:r>
      <w:r w:rsidRPr="00672F91">
        <w:rPr>
          <w:vertAlign w:val="subscript"/>
        </w:rPr>
        <w:t>2</w:t>
      </w:r>
      <w:r w:rsidRPr="00672F91">
        <w:t xml:space="preserve"> </w:t>
      </w:r>
      <w:r>
        <w:t xml:space="preserve">и </w:t>
      </w:r>
      <w:r w:rsidRPr="00672F91">
        <w:rPr>
          <w:i/>
          <w:lang w:val="en-US"/>
        </w:rPr>
        <w:t>v</w:t>
      </w:r>
      <w:r w:rsidRPr="00672F91">
        <w:rPr>
          <w:vertAlign w:val="subscript"/>
        </w:rPr>
        <w:t>3</w:t>
      </w:r>
      <w:r w:rsidRPr="00672F91">
        <w:t xml:space="preserve"> </w:t>
      </w:r>
      <w:r>
        <w:t>и указать его длину</w:t>
      </w:r>
      <w:r w:rsidRPr="00672F91">
        <w:t>;</w:t>
      </w:r>
    </w:p>
    <w:p w:rsidR="00C07D8B" w:rsidRPr="00C152B7" w:rsidRDefault="00C07D8B" w:rsidP="00C07D8B">
      <w:pPr>
        <w:pStyle w:val="af3"/>
        <w:numPr>
          <w:ilvl w:val="0"/>
          <w:numId w:val="30"/>
        </w:numPr>
        <w:spacing w:line="240" w:lineRule="auto"/>
      </w:pPr>
      <w:r>
        <w:t xml:space="preserve">Для сетевого планирования. Найти оптимальный план работ </w:t>
      </w:r>
      <w:r w:rsidRPr="00672F91">
        <w:rPr>
          <w:i/>
          <w:lang w:val="en-US"/>
        </w:rPr>
        <w:t>T</w:t>
      </w:r>
      <w:r>
        <w:t xml:space="preserve"> и критический путь. Для каждой работы определить наиболее ранний возможный срок ее начала и наиболее ранний возможный срок ее выполнения. При заданном плане </w:t>
      </w:r>
      <w:r w:rsidRPr="00672F91">
        <w:rPr>
          <w:i/>
          <w:lang w:val="en-US"/>
        </w:rPr>
        <w:t>T</w:t>
      </w:r>
      <w:r w:rsidRPr="00672F91">
        <w:rPr>
          <w:i/>
        </w:rPr>
        <w:t>’</w:t>
      </w:r>
      <w:r w:rsidRPr="00672F91">
        <w:t xml:space="preserve"> </w:t>
      </w:r>
      <w:r>
        <w:t>определить для каждой работы наиболее поздний допустимый срок ее начала и ее выполнения, а также полный резерв времени</w:t>
      </w:r>
      <w:r w:rsidRPr="00C152B7">
        <w:t>;</w:t>
      </w:r>
    </w:p>
    <w:p w:rsidR="00C07D8B" w:rsidRPr="00672F91" w:rsidRDefault="00C07D8B" w:rsidP="00C07D8B">
      <w:pPr>
        <w:pStyle w:val="af3"/>
        <w:numPr>
          <w:ilvl w:val="0"/>
          <w:numId w:val="30"/>
        </w:numPr>
        <w:spacing w:line="240" w:lineRule="auto"/>
      </w:pPr>
      <w:r>
        <w:t>Для задачи на «</w:t>
      </w:r>
      <w:proofErr w:type="spellStart"/>
      <w:r>
        <w:rPr>
          <w:lang w:val="en-US"/>
        </w:rPr>
        <w:t>maxmin</w:t>
      </w:r>
      <w:proofErr w:type="spellEnd"/>
      <w:r w:rsidRPr="00C152B7">
        <w:t>-</w:t>
      </w:r>
      <w:r>
        <w:t xml:space="preserve">путь»: </w:t>
      </w:r>
      <w:proofErr w:type="spellStart"/>
      <w:r>
        <w:rPr>
          <w:lang w:val="en-US"/>
        </w:rPr>
        <w:t>maxmin</w:t>
      </w:r>
      <w:proofErr w:type="spellEnd"/>
      <w:r w:rsidRPr="00C152B7">
        <w:t>-</w:t>
      </w:r>
      <w:r>
        <w:t xml:space="preserve">путь между вершинами </w:t>
      </w:r>
      <w:r w:rsidRPr="00672F91">
        <w:rPr>
          <w:i/>
          <w:lang w:val="en-US"/>
        </w:rPr>
        <w:t>v</w:t>
      </w:r>
      <w:r w:rsidRPr="00672F91">
        <w:rPr>
          <w:vertAlign w:val="subscript"/>
        </w:rPr>
        <w:t>2</w:t>
      </w:r>
      <w:r w:rsidRPr="00672F91">
        <w:t xml:space="preserve"> </w:t>
      </w:r>
      <w:r>
        <w:t xml:space="preserve">и </w:t>
      </w:r>
      <w:r w:rsidRPr="00672F91">
        <w:rPr>
          <w:i/>
          <w:lang w:val="en-US"/>
        </w:rPr>
        <w:t>v</w:t>
      </w:r>
      <w:r w:rsidRPr="00672F91">
        <w:rPr>
          <w:vertAlign w:val="subscript"/>
        </w:rPr>
        <w:t>3</w:t>
      </w:r>
      <w:r>
        <w:t xml:space="preserve"> и его вес.</w:t>
      </w: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5B2366" w:rsidRDefault="005B2366" w:rsidP="005B2366">
      <w:pPr>
        <w:pStyle w:val="af3"/>
        <w:tabs>
          <w:tab w:val="left" w:pos="6360"/>
        </w:tabs>
        <w:spacing w:line="240" w:lineRule="auto"/>
        <w:ind w:firstLine="0"/>
        <w:jc w:val="left"/>
      </w:pPr>
    </w:p>
    <w:p w:rsidR="00CD21AD" w:rsidRDefault="00D301B9" w:rsidP="005B2366">
      <w:pPr>
        <w:tabs>
          <w:tab w:val="left" w:pos="6360"/>
        </w:tabs>
        <w:spacing w:line="240" w:lineRule="auto"/>
        <w:ind w:firstLine="0"/>
        <w:jc w:val="left"/>
      </w:pPr>
      <w:r>
        <w:tab/>
      </w:r>
    </w:p>
    <w:p w:rsidR="00E81624" w:rsidRDefault="00E81624" w:rsidP="005B2366">
      <w:pPr>
        <w:tabs>
          <w:tab w:val="left" w:pos="6360"/>
        </w:tabs>
        <w:spacing w:line="240" w:lineRule="auto"/>
        <w:ind w:firstLine="0"/>
        <w:jc w:val="left"/>
      </w:pPr>
    </w:p>
    <w:p w:rsidR="00E81624" w:rsidRDefault="00E81624" w:rsidP="005B2366">
      <w:pPr>
        <w:tabs>
          <w:tab w:val="left" w:pos="6360"/>
        </w:tabs>
        <w:spacing w:line="240" w:lineRule="auto"/>
        <w:ind w:firstLine="0"/>
        <w:jc w:val="left"/>
      </w:pPr>
    </w:p>
    <w:p w:rsidR="0068163F" w:rsidRDefault="0068163F" w:rsidP="005B2366">
      <w:pPr>
        <w:tabs>
          <w:tab w:val="left" w:pos="6360"/>
        </w:tabs>
        <w:spacing w:line="240" w:lineRule="auto"/>
        <w:ind w:firstLine="0"/>
        <w:jc w:val="left"/>
      </w:pPr>
    </w:p>
    <w:p w:rsidR="00236F4A" w:rsidRDefault="00236F4A" w:rsidP="005B2366">
      <w:pPr>
        <w:tabs>
          <w:tab w:val="left" w:pos="6360"/>
        </w:tabs>
        <w:spacing w:line="240" w:lineRule="auto"/>
        <w:ind w:firstLine="0"/>
        <w:jc w:val="left"/>
      </w:pPr>
    </w:p>
    <w:p w:rsidR="00236F4A" w:rsidRDefault="00236F4A" w:rsidP="005B2366">
      <w:pPr>
        <w:tabs>
          <w:tab w:val="left" w:pos="6360"/>
        </w:tabs>
        <w:spacing w:line="240" w:lineRule="auto"/>
        <w:ind w:firstLine="0"/>
        <w:jc w:val="left"/>
      </w:pPr>
    </w:p>
    <w:p w:rsidR="00236F4A" w:rsidRDefault="00236F4A" w:rsidP="005B2366">
      <w:pPr>
        <w:tabs>
          <w:tab w:val="left" w:pos="6360"/>
        </w:tabs>
        <w:spacing w:line="240" w:lineRule="auto"/>
        <w:ind w:firstLine="0"/>
        <w:jc w:val="left"/>
      </w:pPr>
    </w:p>
    <w:p w:rsidR="00236F4A" w:rsidRDefault="00236F4A" w:rsidP="005B2366">
      <w:pPr>
        <w:tabs>
          <w:tab w:val="left" w:pos="6360"/>
        </w:tabs>
        <w:spacing w:line="240" w:lineRule="auto"/>
        <w:ind w:firstLine="0"/>
        <w:jc w:val="left"/>
      </w:pPr>
    </w:p>
    <w:p w:rsidR="0068163F" w:rsidRPr="00957249" w:rsidRDefault="0068163F" w:rsidP="005B2366">
      <w:pPr>
        <w:tabs>
          <w:tab w:val="left" w:pos="6360"/>
        </w:tabs>
        <w:spacing w:line="240" w:lineRule="auto"/>
        <w:ind w:firstLine="0"/>
        <w:jc w:val="left"/>
      </w:pPr>
    </w:p>
    <w:p w:rsidR="007C78A8" w:rsidRDefault="007C78A8" w:rsidP="007C78A8">
      <w:pPr>
        <w:rPr>
          <w:highlight w:val="white"/>
        </w:rPr>
      </w:pPr>
    </w:p>
    <w:p w:rsidR="007C78A8" w:rsidRPr="00C07D8B" w:rsidRDefault="007C78A8" w:rsidP="007C78A8">
      <w:pPr>
        <w:pStyle w:val="ac"/>
        <w:spacing w:line="240" w:lineRule="auto"/>
        <w:rPr>
          <w:rFonts w:ascii="Times New Roman" w:eastAsiaTheme="minorEastAsia" w:hAnsi="Times New Roman" w:cstheme="minorBidi"/>
          <w:sz w:val="28"/>
          <w:highlight w:val="white"/>
          <w:lang w:val="ru-RU"/>
        </w:rPr>
      </w:pPr>
    </w:p>
    <w:p w:rsidR="00236F4A" w:rsidRPr="00236F4A" w:rsidRDefault="00236F4A" w:rsidP="00D75600">
      <w:pPr>
        <w:pStyle w:val="af3"/>
        <w:numPr>
          <w:ilvl w:val="0"/>
          <w:numId w:val="28"/>
        </w:numPr>
        <w:ind w:left="0"/>
        <w:jc w:val="center"/>
        <w:rPr>
          <w:b/>
          <w:sz w:val="36"/>
          <w:szCs w:val="36"/>
          <w:highlight w:val="white"/>
          <w:lang w:val="en-US"/>
        </w:rPr>
      </w:pPr>
      <w:r w:rsidRPr="00236F4A">
        <w:rPr>
          <w:b/>
          <w:sz w:val="36"/>
          <w:szCs w:val="36"/>
          <w:highlight w:val="white"/>
        </w:rPr>
        <w:lastRenderedPageBreak/>
        <w:t>Ход работы</w:t>
      </w:r>
    </w:p>
    <w:p w:rsidR="00236F4A" w:rsidRDefault="00C07D8B" w:rsidP="00D75600">
      <w:pPr>
        <w:pStyle w:val="af3"/>
        <w:numPr>
          <w:ilvl w:val="1"/>
          <w:numId w:val="28"/>
        </w:numPr>
        <w:ind w:left="0" w:hanging="567"/>
        <w:jc w:val="center"/>
        <w:rPr>
          <w:b/>
          <w:highlight w:val="white"/>
        </w:rPr>
      </w:pPr>
      <w:r>
        <w:rPr>
          <w:b/>
          <w:highlight w:val="white"/>
        </w:rPr>
        <w:t xml:space="preserve">Алгоритм </w:t>
      </w:r>
      <w:proofErr w:type="spellStart"/>
      <w:r>
        <w:rPr>
          <w:b/>
          <w:highlight w:val="white"/>
        </w:rPr>
        <w:t>Дейкстры</w:t>
      </w:r>
      <w:proofErr w:type="spellEnd"/>
    </w:p>
    <w:p w:rsidR="00D75600" w:rsidRPr="00D75600" w:rsidRDefault="00D75600" w:rsidP="00D75600">
      <w:pPr>
        <w:pStyle w:val="af3"/>
        <w:ind w:left="0" w:firstLine="0"/>
        <w:rPr>
          <w:b/>
          <w:highlight w:val="white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highlight w:val="white"/>
            </w:rPr>
            <m:t>∞=10000</m:t>
          </m:r>
        </m:oMath>
      </m:oMathPara>
    </w:p>
    <w:p w:rsidR="00386B88" w:rsidRDefault="00D75600" w:rsidP="003C7D47">
      <w:pPr>
        <w:ind w:firstLine="567"/>
        <w:jc w:val="center"/>
        <w:rPr>
          <w:highlight w:val="white"/>
          <w:lang w:val="en-US"/>
        </w:rPr>
      </w:pPr>
      <w:r>
        <w:rPr>
          <w:noProof/>
          <w:highlight w:val="white"/>
        </w:rPr>
        <w:drawing>
          <wp:inline distT="0" distB="0" distL="0" distR="0">
            <wp:extent cx="4991100" cy="294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B88" w:rsidRDefault="00D75600" w:rsidP="00386B88">
      <w:pPr>
        <w:pStyle w:val="af3"/>
        <w:numPr>
          <w:ilvl w:val="1"/>
          <w:numId w:val="28"/>
        </w:numPr>
        <w:ind w:left="0" w:hanging="567"/>
        <w:jc w:val="center"/>
        <w:rPr>
          <w:b/>
          <w:highlight w:val="white"/>
        </w:rPr>
      </w:pPr>
      <w:r>
        <w:rPr>
          <w:b/>
          <w:highlight w:val="white"/>
        </w:rPr>
        <w:t xml:space="preserve">Алгоритм </w:t>
      </w:r>
      <w:proofErr w:type="spellStart"/>
      <w:r>
        <w:rPr>
          <w:b/>
          <w:highlight w:val="white"/>
        </w:rPr>
        <w:t>Флойда</w:t>
      </w:r>
      <w:proofErr w:type="spellEnd"/>
    </w:p>
    <w:p w:rsidR="00D75600" w:rsidRPr="00D75600" w:rsidRDefault="00D75600" w:rsidP="00D75600">
      <w:pPr>
        <w:pStyle w:val="af3"/>
        <w:ind w:left="0" w:firstLine="0"/>
        <w:jc w:val="center"/>
        <w:rPr>
          <w:b/>
          <w:highlight w:val="white"/>
          <w:lang w:val="en-US"/>
        </w:rPr>
      </w:pPr>
      <w:r>
        <w:rPr>
          <w:b/>
          <w:noProof/>
          <w:highlight w:val="white"/>
        </w:rPr>
        <w:drawing>
          <wp:inline distT="0" distB="0" distL="0" distR="0">
            <wp:extent cx="4800600" cy="4829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5C" w:rsidRDefault="00904A5C" w:rsidP="00904A5C">
      <w:pPr>
        <w:pStyle w:val="af3"/>
        <w:numPr>
          <w:ilvl w:val="0"/>
          <w:numId w:val="28"/>
        </w:numPr>
        <w:ind w:left="0"/>
        <w:jc w:val="center"/>
        <w:rPr>
          <w:b/>
          <w:highlight w:val="white"/>
        </w:rPr>
      </w:pPr>
      <w:r>
        <w:rPr>
          <w:b/>
          <w:highlight w:val="white"/>
        </w:rPr>
        <w:lastRenderedPageBreak/>
        <w:t>Контрольные вопросы</w:t>
      </w:r>
    </w:p>
    <w:p w:rsidR="00D75600" w:rsidRPr="00471C67" w:rsidRDefault="00D75600" w:rsidP="00D75600">
      <w:pPr>
        <w:spacing w:line="276" w:lineRule="auto"/>
        <w:ind w:firstLine="426"/>
        <w:rPr>
          <w:sz w:val="24"/>
          <w:szCs w:val="24"/>
        </w:rPr>
      </w:pPr>
      <w:r w:rsidRPr="00471C67">
        <w:rPr>
          <w:sz w:val="24"/>
          <w:szCs w:val="24"/>
        </w:rPr>
        <w:tab/>
      </w:r>
      <w:r w:rsidRPr="00D75600">
        <w:rPr>
          <w:sz w:val="24"/>
          <w:szCs w:val="24"/>
        </w:rPr>
        <w:t xml:space="preserve">1. </w:t>
      </w:r>
      <w:r>
        <w:rPr>
          <w:sz w:val="24"/>
          <w:szCs w:val="24"/>
        </w:rPr>
        <w:tab/>
      </w:r>
      <w:r w:rsidRPr="00471C67">
        <w:rPr>
          <w:sz w:val="24"/>
          <w:szCs w:val="24"/>
        </w:rPr>
        <w:t>При каких условиях задача поиска кратчайшего пути между парой вершин имеет решение?</w:t>
      </w:r>
      <w:r>
        <w:rPr>
          <w:sz w:val="24"/>
          <w:szCs w:val="24"/>
        </w:rPr>
        <w:t xml:space="preserve"> </w:t>
      </w:r>
      <w:r w:rsidRPr="00FD0031">
        <w:rPr>
          <w:sz w:val="24"/>
          <w:szCs w:val="24"/>
        </w:rPr>
        <w:t>Задача поиска кратчайшего пути между парой вершин имеет решение, когда в заданной сети нет контуров отрицательной длины.</w:t>
      </w:r>
    </w:p>
    <w:p w:rsidR="00D75600" w:rsidRDefault="00D75600" w:rsidP="00D75600">
      <w:pPr>
        <w:spacing w:before="120" w:line="276" w:lineRule="auto"/>
        <w:ind w:firstLine="709"/>
        <w:rPr>
          <w:sz w:val="24"/>
          <w:szCs w:val="24"/>
        </w:rPr>
      </w:pPr>
      <w:r w:rsidRPr="00471C67">
        <w:rPr>
          <w:sz w:val="24"/>
          <w:szCs w:val="24"/>
        </w:rPr>
        <w:t>2.</w:t>
      </w:r>
      <w:r w:rsidRPr="00471C67">
        <w:rPr>
          <w:sz w:val="24"/>
          <w:szCs w:val="24"/>
        </w:rPr>
        <w:tab/>
        <w:t xml:space="preserve">Почему нельзя использовать модификацию алгоритма </w:t>
      </w:r>
      <w:proofErr w:type="spellStart"/>
      <w:r w:rsidRPr="00471C67">
        <w:rPr>
          <w:sz w:val="24"/>
          <w:szCs w:val="24"/>
        </w:rPr>
        <w:t>Дейкстры</w:t>
      </w:r>
      <w:proofErr w:type="spellEnd"/>
      <w:r w:rsidRPr="00471C67">
        <w:rPr>
          <w:sz w:val="24"/>
          <w:szCs w:val="24"/>
        </w:rPr>
        <w:t xml:space="preserve"> для поиска максимального пути? Приведите пример сети, где такой алгоритм найдет неверный путь.</w:t>
      </w:r>
      <w:r>
        <w:rPr>
          <w:sz w:val="24"/>
          <w:szCs w:val="24"/>
        </w:rPr>
        <w:t xml:space="preserve"> Модификацию алгоритма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 xml:space="preserve"> нельзя использовать для поиска максимального пути, поскольку на каждом шаге мы будем выбирать вершину с максимальной известной длинной пути, при этом можно допустить ошибку в определении максимального пути.</w:t>
      </w:r>
    </w:p>
    <w:p w:rsidR="00D75600" w:rsidRDefault="00D75600" w:rsidP="00D75600">
      <w:pPr>
        <w:spacing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Для примера рассмотрим следующую сеть:</w:t>
      </w:r>
    </w:p>
    <w:p w:rsidR="00D75600" w:rsidRDefault="00D75600" w:rsidP="00D75600">
      <w:pPr>
        <w:spacing w:line="276" w:lineRule="auto"/>
        <w:ind w:firstLine="709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A22ACB7" wp14:editId="6F489C07">
            <wp:simplePos x="0" y="0"/>
            <wp:positionH relativeFrom="column">
              <wp:posOffset>175260</wp:posOffset>
            </wp:positionH>
            <wp:positionV relativeFrom="paragraph">
              <wp:posOffset>7620</wp:posOffset>
            </wp:positionV>
            <wp:extent cx="1057275" cy="1162050"/>
            <wp:effectExtent l="0" t="0" r="952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По алгоритму </w:t>
      </w:r>
      <w:proofErr w:type="spellStart"/>
      <w:r>
        <w:rPr>
          <w:sz w:val="24"/>
          <w:szCs w:val="24"/>
        </w:rPr>
        <w:t>Дейкстры</w:t>
      </w:r>
      <w:proofErr w:type="spellEnd"/>
      <w:r>
        <w:rPr>
          <w:sz w:val="24"/>
          <w:szCs w:val="24"/>
        </w:rPr>
        <w:t xml:space="preserve"> мы получим следующее:</w:t>
      </w:r>
    </w:p>
    <w:p w:rsidR="00D75600" w:rsidRDefault="00D75600" w:rsidP="00D75600">
      <w:pPr>
        <w:pStyle w:val="af3"/>
        <w:numPr>
          <w:ilvl w:val="0"/>
          <w:numId w:val="3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s</w:t>
      </w:r>
      <w:r w:rsidRPr="00CD533C">
        <w:rPr>
          <w:sz w:val="24"/>
          <w:szCs w:val="24"/>
        </w:rPr>
        <w:t>,2) = 2, (</w:t>
      </w:r>
      <w:r>
        <w:rPr>
          <w:sz w:val="24"/>
          <w:szCs w:val="24"/>
          <w:lang w:val="en-US"/>
        </w:rPr>
        <w:t>s</w:t>
      </w:r>
      <w:r w:rsidRPr="00CD533C">
        <w:rPr>
          <w:sz w:val="24"/>
          <w:szCs w:val="24"/>
        </w:rPr>
        <w:t>,1) = 1, то</w:t>
      </w:r>
      <w:r>
        <w:rPr>
          <w:sz w:val="24"/>
          <w:szCs w:val="24"/>
        </w:rPr>
        <w:t>гда устанавливаем вершине 1 метку 1, а вершине 2 метку 2.</w:t>
      </w:r>
      <w:r w:rsidRPr="00CD533C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CD533C">
        <w:rPr>
          <w:sz w:val="24"/>
          <w:szCs w:val="24"/>
        </w:rPr>
        <w:t xml:space="preserve">ледующей </w:t>
      </w:r>
      <w:r>
        <w:rPr>
          <w:sz w:val="24"/>
          <w:szCs w:val="24"/>
        </w:rPr>
        <w:t xml:space="preserve">просматриваемой вершиной будет 2, а </w:t>
      </w:r>
      <w:r>
        <w:rPr>
          <w:sz w:val="24"/>
          <w:szCs w:val="24"/>
          <w:lang w:val="en-US"/>
        </w:rPr>
        <w:t xml:space="preserve">s </w:t>
      </w:r>
      <w:r>
        <w:rPr>
          <w:sz w:val="24"/>
          <w:szCs w:val="24"/>
        </w:rPr>
        <w:t>считается просмотренной.</w:t>
      </w:r>
    </w:p>
    <w:p w:rsidR="00D75600" w:rsidRDefault="00D75600" w:rsidP="00D75600">
      <w:pPr>
        <w:pStyle w:val="af3"/>
        <w:numPr>
          <w:ilvl w:val="0"/>
          <w:numId w:val="3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2 является стоком, поэтому метки вершин не поменяются, вершина 2 считается просмотренной.</w:t>
      </w:r>
    </w:p>
    <w:p w:rsidR="00D75600" w:rsidRDefault="00D75600" w:rsidP="00D75600">
      <w:pPr>
        <w:pStyle w:val="af3"/>
        <w:numPr>
          <w:ilvl w:val="0"/>
          <w:numId w:val="31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Из вершины 1 существует единственная дуга в вершину 2, но она просмотрена, поэтому метки не поменяются. На этом шаге алгоритм закончится.</w:t>
      </w:r>
    </w:p>
    <w:p w:rsidR="00D75600" w:rsidRPr="00E15678" w:rsidRDefault="00D75600" w:rsidP="00D75600">
      <w:pPr>
        <w:spacing w:after="120" w:line="276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Таким образом, мы получили максимальный путь до 2, равный 2, что неверно.</w:t>
      </w:r>
    </w:p>
    <w:p w:rsidR="00D75600" w:rsidRPr="00471C67" w:rsidRDefault="00D75600" w:rsidP="00D75600">
      <w:pPr>
        <w:spacing w:line="276" w:lineRule="auto"/>
        <w:rPr>
          <w:sz w:val="24"/>
          <w:szCs w:val="24"/>
        </w:rPr>
      </w:pPr>
      <w:r w:rsidRPr="00471C67">
        <w:rPr>
          <w:sz w:val="24"/>
          <w:szCs w:val="24"/>
        </w:rPr>
        <w:t>3.</w:t>
      </w:r>
      <w:r w:rsidRPr="00471C67">
        <w:rPr>
          <w:sz w:val="24"/>
          <w:szCs w:val="24"/>
        </w:rPr>
        <w:tab/>
        <w:t xml:space="preserve">Что произойдет, если на вход алгоритма </w:t>
      </w:r>
      <w:proofErr w:type="spellStart"/>
      <w:r w:rsidRPr="00471C67">
        <w:rPr>
          <w:sz w:val="24"/>
          <w:szCs w:val="24"/>
        </w:rPr>
        <w:t>Флойда</w:t>
      </w:r>
      <w:proofErr w:type="spellEnd"/>
      <w:r w:rsidRPr="00471C67">
        <w:rPr>
          <w:sz w:val="24"/>
          <w:szCs w:val="24"/>
        </w:rPr>
        <w:t xml:space="preserve"> подать сеть, содержащую контур отрицательной длины? </w:t>
      </w:r>
      <w:r>
        <w:rPr>
          <w:sz w:val="24"/>
          <w:szCs w:val="24"/>
        </w:rPr>
        <w:t>Н</w:t>
      </w:r>
      <w:r w:rsidRPr="00B26228">
        <w:rPr>
          <w:sz w:val="24"/>
          <w:szCs w:val="24"/>
        </w:rPr>
        <w:t>а одном из шагов для н</w:t>
      </w:r>
      <w:r>
        <w:rPr>
          <w:sz w:val="24"/>
          <w:szCs w:val="24"/>
        </w:rPr>
        <w:t xml:space="preserve">екоторого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</w:rPr>
        <w:t xml:space="preserve"> путь из вершины в саму себя станет отрицательным, что противоречит здравому смыслу.</w:t>
      </w:r>
    </w:p>
    <w:p w:rsidR="00D75600" w:rsidRPr="00BF619D" w:rsidRDefault="00D75600" w:rsidP="00D75600">
      <w:pPr>
        <w:spacing w:line="276" w:lineRule="auto"/>
        <w:rPr>
          <w:sz w:val="24"/>
          <w:szCs w:val="24"/>
        </w:rPr>
      </w:pPr>
      <w:r w:rsidRPr="00471C67">
        <w:rPr>
          <w:sz w:val="24"/>
          <w:szCs w:val="24"/>
        </w:rPr>
        <w:t>4.</w:t>
      </w:r>
      <w:r w:rsidRPr="00471C67">
        <w:rPr>
          <w:sz w:val="24"/>
          <w:szCs w:val="24"/>
        </w:rPr>
        <w:tab/>
        <w:t xml:space="preserve">Как можно определить истоки, стоки, компоненты сильной связности, изолированные вершины по результатам работы алгоритма </w:t>
      </w:r>
      <w:proofErr w:type="spellStart"/>
      <w:r w:rsidRPr="00471C67">
        <w:rPr>
          <w:sz w:val="24"/>
          <w:szCs w:val="24"/>
        </w:rPr>
        <w:t>Флойда</w:t>
      </w:r>
      <w:proofErr w:type="spellEnd"/>
      <w:r w:rsidRPr="00471C67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BF619D">
        <w:rPr>
          <w:sz w:val="24"/>
          <w:szCs w:val="24"/>
        </w:rPr>
        <w:t xml:space="preserve">Это можно сделать, используя матрицу расстояний D и матрицу предков </w:t>
      </w:r>
      <w:proofErr w:type="spellStart"/>
      <w:r w:rsidRPr="00BF619D">
        <w:rPr>
          <w:sz w:val="24"/>
          <w:szCs w:val="24"/>
        </w:rPr>
        <w:t>Previous</w:t>
      </w:r>
      <w:proofErr w:type="spellEnd"/>
      <w:r w:rsidRPr="00BF619D">
        <w:rPr>
          <w:sz w:val="24"/>
          <w:szCs w:val="24"/>
        </w:rPr>
        <w:t xml:space="preserve">, полученные в результате работы алгоритма </w:t>
      </w:r>
      <w:proofErr w:type="spellStart"/>
      <w:r w:rsidRPr="00BF619D">
        <w:rPr>
          <w:sz w:val="24"/>
          <w:szCs w:val="24"/>
        </w:rPr>
        <w:t>Флойда</w:t>
      </w:r>
      <w:proofErr w:type="spellEnd"/>
      <w:r w:rsidRPr="00BF619D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F619D">
        <w:rPr>
          <w:sz w:val="24"/>
          <w:szCs w:val="24"/>
        </w:rPr>
        <w:t xml:space="preserve">Вершина будет являться истоком, если до неё </w:t>
      </w:r>
      <w:r>
        <w:rPr>
          <w:sz w:val="24"/>
          <w:szCs w:val="24"/>
        </w:rPr>
        <w:t xml:space="preserve">не будет </w:t>
      </w:r>
      <w:r w:rsidRPr="00BF619D">
        <w:rPr>
          <w:sz w:val="24"/>
          <w:szCs w:val="24"/>
        </w:rPr>
        <w:t>пути ни из одной вершины т.е. если в i-ом столбце все элементы будут бесконечными по значению, то данная вершина – исток. Вершина будет являться стоком, если из этой вершины нет ни одного пути, т.е. если i-я строка будет состоять только из бесконечностей, то данная вершина – сток. Вершина будет являться изолированной, если нет ни одного пути в эту вершину и из этой вершины, таким образом, если i-е строка и столбец будут состоять только из бесконечностей, то данная вершина является изолированной.</w:t>
      </w:r>
    </w:p>
    <w:p w:rsidR="00D75600" w:rsidRPr="00BF619D" w:rsidRDefault="00D75600" w:rsidP="00D75600">
      <w:pPr>
        <w:spacing w:line="276" w:lineRule="auto"/>
        <w:rPr>
          <w:sz w:val="24"/>
          <w:szCs w:val="24"/>
        </w:rPr>
      </w:pPr>
      <w:r w:rsidRPr="00BF619D">
        <w:rPr>
          <w:sz w:val="24"/>
          <w:szCs w:val="24"/>
        </w:rPr>
        <w:t xml:space="preserve">Компоненты сильной связности можно найти следующим образом: </w:t>
      </w:r>
    </w:p>
    <w:p w:rsidR="00D75600" w:rsidRDefault="00D75600" w:rsidP="00D75600">
      <w:pPr>
        <w:spacing w:line="276" w:lineRule="auto"/>
        <w:rPr>
          <w:sz w:val="24"/>
          <w:szCs w:val="24"/>
        </w:rPr>
      </w:pPr>
      <w:r w:rsidRPr="00BF619D">
        <w:rPr>
          <w:sz w:val="24"/>
          <w:szCs w:val="24"/>
        </w:rPr>
        <w:t>Если D[</w:t>
      </w:r>
      <w:proofErr w:type="spellStart"/>
      <w:proofErr w:type="gramStart"/>
      <w:r w:rsidRPr="00BF619D">
        <w:rPr>
          <w:sz w:val="24"/>
          <w:szCs w:val="24"/>
        </w:rPr>
        <w:t>i,j</w:t>
      </w:r>
      <w:proofErr w:type="spellEnd"/>
      <w:proofErr w:type="gramEnd"/>
      <w:r w:rsidRPr="00BF619D">
        <w:rPr>
          <w:sz w:val="24"/>
          <w:szCs w:val="24"/>
        </w:rPr>
        <w:t>] и D[</w:t>
      </w:r>
      <w:proofErr w:type="spellStart"/>
      <w:r w:rsidRPr="00BF619D">
        <w:rPr>
          <w:sz w:val="24"/>
          <w:szCs w:val="24"/>
        </w:rPr>
        <w:t>j,i</w:t>
      </w:r>
      <w:proofErr w:type="spellEnd"/>
      <w:r w:rsidRPr="00BF619D">
        <w:rPr>
          <w:sz w:val="24"/>
          <w:szCs w:val="24"/>
        </w:rPr>
        <w:t xml:space="preserve">]  !=∞, то все вершины входящие в путь из вершины i в j, а также и сами эти вершины составляют компоненту сильной связности. Вершины, входящие в данный путь можно восстановить при помощи матрицы предков </w:t>
      </w:r>
      <w:proofErr w:type="spellStart"/>
      <w:r w:rsidRPr="00BF619D">
        <w:rPr>
          <w:sz w:val="24"/>
          <w:szCs w:val="24"/>
        </w:rPr>
        <w:t>Previous</w:t>
      </w:r>
      <w:proofErr w:type="spellEnd"/>
      <w:r w:rsidRPr="00BF619D">
        <w:rPr>
          <w:sz w:val="24"/>
          <w:szCs w:val="24"/>
        </w:rPr>
        <w:t>.</w:t>
      </w:r>
    </w:p>
    <w:p w:rsidR="00904A5C" w:rsidRDefault="00904A5C" w:rsidP="00D75600">
      <w:pPr>
        <w:pStyle w:val="af3"/>
        <w:ind w:left="567" w:firstLine="0"/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Default="00904A5C" w:rsidP="00904A5C">
      <w:pPr>
        <w:rPr>
          <w:b/>
          <w:highlight w:val="white"/>
        </w:rPr>
      </w:pPr>
    </w:p>
    <w:p w:rsidR="00904A5C" w:rsidRPr="00904A5C" w:rsidRDefault="00904A5C" w:rsidP="00323738">
      <w:pPr>
        <w:ind w:firstLine="0"/>
        <w:rPr>
          <w:b/>
          <w:highlight w:val="white"/>
        </w:rPr>
      </w:pPr>
    </w:p>
    <w:p w:rsidR="00386B88" w:rsidRPr="00386B88" w:rsidRDefault="00386B88" w:rsidP="00904A5C">
      <w:pPr>
        <w:pStyle w:val="af3"/>
        <w:numPr>
          <w:ilvl w:val="0"/>
          <w:numId w:val="28"/>
        </w:numPr>
        <w:ind w:left="0"/>
        <w:jc w:val="center"/>
        <w:rPr>
          <w:b/>
          <w:highlight w:val="white"/>
          <w:lang w:val="en-US"/>
        </w:rPr>
      </w:pPr>
      <w:r>
        <w:rPr>
          <w:b/>
          <w:highlight w:val="white"/>
        </w:rPr>
        <w:lastRenderedPageBreak/>
        <w:t>Приложение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>#define INF 10000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void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Graph::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dijkstra_rec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,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is_marked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,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current,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to)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is_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marked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current] = 1;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changes = 0;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is_marked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] == 0 &amp;&amp;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] &gt;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[current] +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adjacency_matrix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[current][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] &amp;&amp;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adjacency_matrix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[current][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 != INF)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] =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current] +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adjacency_matrix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[current][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changes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++;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(changes == 0) return;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min = -1;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is_marked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 == 0)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(min == -1) min =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if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] &lt;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[min]) min =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(min == -1) return;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(min == to) return;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dijkstra_rec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,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is_marked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, min, to);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Graph::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dijkstra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from,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to)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//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Рабочий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массив</w:t>
      </w:r>
      <w:proofErr w:type="spellEnd"/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*)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malloc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(vertices *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));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//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Заполняем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его</w:t>
      </w:r>
      <w:proofErr w:type="spellEnd"/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++)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 = INF;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from] = 0;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//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mark_array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*)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calloc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(vertices,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));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dijkstra_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rec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,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mark_array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, from, to);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work_array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[to];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 xml:space="preserve">#define 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min(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a, b) (a &lt; b) ? 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a :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b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</w:rPr>
      </w:pPr>
      <w:r w:rsidRPr="00D75600">
        <w:rPr>
          <w:rFonts w:ascii="Consolas" w:hAnsi="Consolas"/>
          <w:b/>
          <w:sz w:val="18"/>
          <w:szCs w:val="18"/>
        </w:rPr>
        <w:t xml:space="preserve">//под </w:t>
      </w:r>
      <w:r w:rsidRPr="00D75600">
        <w:rPr>
          <w:rFonts w:ascii="Consolas" w:hAnsi="Consolas"/>
          <w:b/>
          <w:sz w:val="18"/>
          <w:szCs w:val="18"/>
          <w:lang w:val="en-US"/>
        </w:rPr>
        <w:t>min</w:t>
      </w:r>
      <w:r w:rsidRPr="00D75600">
        <w:rPr>
          <w:rFonts w:ascii="Consolas" w:hAnsi="Consolas"/>
          <w:b/>
          <w:sz w:val="18"/>
          <w:szCs w:val="18"/>
        </w:rPr>
        <w:t>_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dist</w:t>
      </w:r>
      <w:proofErr w:type="spellEnd"/>
      <w:r w:rsidRPr="00D75600">
        <w:rPr>
          <w:rFonts w:ascii="Consolas" w:hAnsi="Consolas"/>
          <w:b/>
          <w:sz w:val="18"/>
          <w:szCs w:val="18"/>
        </w:rPr>
        <w:t>_</w:t>
      </w:r>
      <w:r w:rsidRPr="00D75600">
        <w:rPr>
          <w:rFonts w:ascii="Consolas" w:hAnsi="Consolas"/>
          <w:b/>
          <w:sz w:val="18"/>
          <w:szCs w:val="18"/>
          <w:lang w:val="en-US"/>
        </w:rPr>
        <w:t>matrix</w:t>
      </w:r>
      <w:r w:rsidRPr="00D75600">
        <w:rPr>
          <w:rFonts w:ascii="Consolas" w:hAnsi="Consolas"/>
          <w:b/>
          <w:sz w:val="18"/>
          <w:szCs w:val="18"/>
        </w:rPr>
        <w:t xml:space="preserve"> память заранее выделена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** Graph::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floyd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** W =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**)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malloc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(vertices *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*));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 =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)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malloc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(vertices *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));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j = 0; j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j++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j] =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adjacency_matrix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/*for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k = 0; k &lt; vertices; k++)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lastRenderedPageBreak/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j = 0; j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j++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j] = (W[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 &lt; 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][k] + W[k][j]) ? 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j] : 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][k] + W[k][j];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}*/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** TEMP =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**)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malloc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(vertices *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*));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 =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*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)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malloc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(vertices *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sizeof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));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changes = 1;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while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(changes)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++) for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j = 0; j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j++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) 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 =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== j) ? 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0 :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INF;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changes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j = 0; j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j++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][j] != INF &amp;&amp;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!= j)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k = 0; k &lt; vertices; k++)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(W[j][k] != INF &amp;&amp; j != k)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min = min(W[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][k], 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][k]);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//TEMP[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][k] = (min &lt; 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j] + W[j][k]) ? 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min :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 + W[j][k], changes++;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if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(min &lt;= 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 + W[j][k])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k] = min;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k] = 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 + W[j][k];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changes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++;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][k] = min(W[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][k], 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][k]);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else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 = min(W[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][j], 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][j]);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/*for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j = 0; j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j++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)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std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::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cout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&lt;&lt; 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j] &lt;&lt; " ";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std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::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cout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&lt;&lt;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std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::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endl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;*/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 0;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++)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for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int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j = 0; j &lt; vertices; 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j++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)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{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W[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][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>j] = (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 xml:space="preserve"> == j) ? </w:t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0 :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TEMP[</w:t>
      </w:r>
      <w:proofErr w:type="spellStart"/>
      <w:r w:rsidRPr="00D75600">
        <w:rPr>
          <w:rFonts w:ascii="Consolas" w:hAnsi="Consolas"/>
          <w:b/>
          <w:sz w:val="18"/>
          <w:szCs w:val="18"/>
          <w:lang w:val="en-US"/>
        </w:rPr>
        <w:t>i</w:t>
      </w:r>
      <w:proofErr w:type="spellEnd"/>
      <w:r w:rsidRPr="00D75600">
        <w:rPr>
          <w:rFonts w:ascii="Consolas" w:hAnsi="Consolas"/>
          <w:b/>
          <w:sz w:val="18"/>
          <w:szCs w:val="18"/>
          <w:lang w:val="en-US"/>
        </w:rPr>
        <w:t>][j];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</w: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>
        <w:rPr>
          <w:rFonts w:ascii="Consolas" w:hAnsi="Consolas"/>
          <w:b/>
          <w:sz w:val="18"/>
          <w:szCs w:val="18"/>
          <w:lang w:val="en-US"/>
        </w:rPr>
        <w:tab/>
      </w:r>
      <w:r>
        <w:rPr>
          <w:rFonts w:ascii="Consolas" w:hAnsi="Consolas"/>
          <w:b/>
          <w:sz w:val="18"/>
          <w:szCs w:val="18"/>
          <w:lang w:val="en-US"/>
        </w:rPr>
        <w:tab/>
        <w:t>}</w:t>
      </w:r>
      <w:bookmarkStart w:id="0" w:name="_GoBack"/>
      <w:bookmarkEnd w:id="0"/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  <w:t>}</w:t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</w:p>
    <w:p w:rsidR="00D75600" w:rsidRPr="00D75600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ab/>
      </w:r>
      <w:proofErr w:type="gramStart"/>
      <w:r w:rsidRPr="00D75600">
        <w:rPr>
          <w:rFonts w:ascii="Consolas" w:hAnsi="Consolas"/>
          <w:b/>
          <w:sz w:val="18"/>
          <w:szCs w:val="18"/>
          <w:lang w:val="en-US"/>
        </w:rPr>
        <w:t>return</w:t>
      </w:r>
      <w:proofErr w:type="gramEnd"/>
      <w:r w:rsidRPr="00D75600">
        <w:rPr>
          <w:rFonts w:ascii="Consolas" w:hAnsi="Consolas"/>
          <w:b/>
          <w:sz w:val="18"/>
          <w:szCs w:val="18"/>
          <w:lang w:val="en-US"/>
        </w:rPr>
        <w:t xml:space="preserve"> W;</w:t>
      </w:r>
    </w:p>
    <w:p w:rsidR="00386B88" w:rsidRPr="000100EE" w:rsidRDefault="00D75600" w:rsidP="00D75600">
      <w:pPr>
        <w:pStyle w:val="af3"/>
        <w:spacing w:line="240" w:lineRule="auto"/>
        <w:ind w:left="-142" w:firstLine="0"/>
        <w:rPr>
          <w:rFonts w:ascii="Consolas" w:hAnsi="Consolas"/>
          <w:b/>
          <w:sz w:val="18"/>
          <w:szCs w:val="18"/>
          <w:highlight w:val="white"/>
          <w:lang w:val="en-US"/>
        </w:rPr>
      </w:pPr>
      <w:r w:rsidRPr="00D75600">
        <w:rPr>
          <w:rFonts w:ascii="Consolas" w:hAnsi="Consolas"/>
          <w:b/>
          <w:sz w:val="18"/>
          <w:szCs w:val="18"/>
          <w:lang w:val="en-US"/>
        </w:rPr>
        <w:t>}</w:t>
      </w:r>
    </w:p>
    <w:sectPr w:rsidR="00386B88" w:rsidRPr="000100EE" w:rsidSect="00491393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2D0" w:rsidRPr="00D60F71" w:rsidRDefault="005942D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5942D0" w:rsidRPr="00D60F71" w:rsidRDefault="005942D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0948902"/>
    </w:sdtPr>
    <w:sdtEndPr>
      <w:rPr>
        <w:sz w:val="24"/>
        <w:szCs w:val="24"/>
      </w:rPr>
    </w:sdtEndPr>
    <w:sdtContent>
      <w:p w:rsidR="00C07D8B" w:rsidRPr="00C53ADA" w:rsidRDefault="00C07D8B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5600">
          <w:rPr>
            <w:noProof/>
            <w:sz w:val="24"/>
            <w:szCs w:val="24"/>
          </w:rPr>
          <w:t>6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2D0" w:rsidRPr="00D60F71" w:rsidRDefault="005942D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5942D0" w:rsidRPr="00D60F71" w:rsidRDefault="005942D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1A53BA7"/>
    <w:multiLevelType w:val="hybridMultilevel"/>
    <w:tmpl w:val="E3607020"/>
    <w:lvl w:ilvl="0" w:tplc="DBB695A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6495B2A"/>
    <w:multiLevelType w:val="multilevel"/>
    <w:tmpl w:val="4B5EEB44"/>
    <w:styleLink w:val="WW8Num4"/>
    <w:lvl w:ilvl="0">
      <w:start w:val="1"/>
      <w:numFmt w:val="decimal"/>
      <w:lvlText w:val="%1)"/>
      <w:lvlJc w:val="left"/>
      <w:pPr>
        <w:ind w:left="502" w:hanging="360"/>
      </w:pPr>
      <w:rPr>
        <w:rFonts w:cs="Times New Roman"/>
        <w:i w:val="0"/>
        <w:lang w:val="en-US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4118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6" w15:restartNumberingAfterBreak="0">
    <w:nsid w:val="0D466D2B"/>
    <w:multiLevelType w:val="hybridMultilevel"/>
    <w:tmpl w:val="95125DFC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0FE57962"/>
    <w:multiLevelType w:val="multilevel"/>
    <w:tmpl w:val="BC0479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7751012"/>
    <w:multiLevelType w:val="hybridMultilevel"/>
    <w:tmpl w:val="64B03BD2"/>
    <w:lvl w:ilvl="0" w:tplc="04190017">
      <w:start w:val="1"/>
      <w:numFmt w:val="lowerLetter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2" w15:restartNumberingAfterBreak="0">
    <w:nsid w:val="25920F97"/>
    <w:multiLevelType w:val="hybridMultilevel"/>
    <w:tmpl w:val="69C648E4"/>
    <w:lvl w:ilvl="0" w:tplc="7626F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5F2D08"/>
    <w:multiLevelType w:val="hybridMultilevel"/>
    <w:tmpl w:val="6D4A3F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8F61CC"/>
    <w:multiLevelType w:val="hybridMultilevel"/>
    <w:tmpl w:val="219CE8A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18E5F0F"/>
    <w:multiLevelType w:val="multilevel"/>
    <w:tmpl w:val="22EACC9C"/>
    <w:styleLink w:val="WW8Num3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  <w:b/>
        <w:i w:val="0"/>
        <w:sz w:val="24"/>
        <w:szCs w:val="24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 w:cs="Symbol"/>
        <w:i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61F7D5E"/>
    <w:multiLevelType w:val="hybridMultilevel"/>
    <w:tmpl w:val="8E12E1F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367E2BD9"/>
    <w:multiLevelType w:val="hybridMultilevel"/>
    <w:tmpl w:val="373205D2"/>
    <w:lvl w:ilvl="0" w:tplc="35402D6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8" w15:restartNumberingAfterBreak="0">
    <w:nsid w:val="46445CCB"/>
    <w:multiLevelType w:val="hybridMultilevel"/>
    <w:tmpl w:val="595ECDC6"/>
    <w:lvl w:ilvl="0" w:tplc="F79479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4A2B07"/>
    <w:multiLevelType w:val="hybridMultilevel"/>
    <w:tmpl w:val="181EB7E4"/>
    <w:lvl w:ilvl="0" w:tplc="F79479C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4050FAD"/>
    <w:multiLevelType w:val="hybridMultilevel"/>
    <w:tmpl w:val="2604C1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5927DD0"/>
    <w:multiLevelType w:val="hybridMultilevel"/>
    <w:tmpl w:val="F5A45F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C2314A"/>
    <w:multiLevelType w:val="hybridMultilevel"/>
    <w:tmpl w:val="4F8AE55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59425AA"/>
    <w:multiLevelType w:val="hybridMultilevel"/>
    <w:tmpl w:val="A692BB0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6AE932BE"/>
    <w:multiLevelType w:val="multilevel"/>
    <w:tmpl w:val="A1084AE4"/>
    <w:styleLink w:val="WW8Num2"/>
    <w:lvl w:ilvl="0">
      <w:start w:val="5"/>
      <w:numFmt w:val="decimal"/>
      <w:lvlText w:val="%1)"/>
      <w:lvlJc w:val="left"/>
      <w:pPr>
        <w:ind w:left="502" w:hanging="360"/>
      </w:pPr>
      <w:rPr>
        <w:rFonts w:cs="Times New Roman"/>
        <w:b/>
        <w:i w:val="0"/>
      </w:rPr>
    </w:lvl>
    <w:lvl w:ilvl="1">
      <w:start w:val="1"/>
      <w:numFmt w:val="lowerLetter"/>
      <w:lvlText w:val="%2."/>
      <w:lvlJc w:val="left"/>
      <w:pPr>
        <w:ind w:left="122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hanging="180"/>
      </w:pPr>
      <w:rPr>
        <w:rFonts w:cs="Times New Roman"/>
      </w:rPr>
    </w:lvl>
  </w:abstractNum>
  <w:abstractNum w:abstractNumId="28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BC0378"/>
    <w:multiLevelType w:val="hybridMultilevel"/>
    <w:tmpl w:val="655E4EE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7C1B592B"/>
    <w:multiLevelType w:val="hybridMultilevel"/>
    <w:tmpl w:val="0900C420"/>
    <w:lvl w:ilvl="0" w:tplc="F4D40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1"/>
  </w:num>
  <w:num w:numId="2">
    <w:abstractNumId w:val="0"/>
  </w:num>
  <w:num w:numId="3">
    <w:abstractNumId w:val="28"/>
  </w:num>
  <w:num w:numId="4">
    <w:abstractNumId w:val="5"/>
  </w:num>
  <w:num w:numId="5">
    <w:abstractNumId w:val="10"/>
  </w:num>
  <w:num w:numId="6">
    <w:abstractNumId w:val="9"/>
  </w:num>
  <w:num w:numId="7">
    <w:abstractNumId w:val="23"/>
  </w:num>
  <w:num w:numId="8">
    <w:abstractNumId w:val="3"/>
  </w:num>
  <w:num w:numId="9">
    <w:abstractNumId w:val="25"/>
  </w:num>
  <w:num w:numId="10">
    <w:abstractNumId w:val="26"/>
  </w:num>
  <w:num w:numId="11">
    <w:abstractNumId w:val="1"/>
  </w:num>
  <w:num w:numId="12">
    <w:abstractNumId w:val="4"/>
  </w:num>
  <w:num w:numId="13">
    <w:abstractNumId w:val="27"/>
  </w:num>
  <w:num w:numId="14">
    <w:abstractNumId w:val="15"/>
  </w:num>
  <w:num w:numId="15">
    <w:abstractNumId w:val="13"/>
  </w:num>
  <w:num w:numId="16">
    <w:abstractNumId w:val="12"/>
  </w:num>
  <w:num w:numId="17">
    <w:abstractNumId w:val="20"/>
  </w:num>
  <w:num w:numId="18">
    <w:abstractNumId w:val="2"/>
  </w:num>
  <w:num w:numId="19">
    <w:abstractNumId w:val="16"/>
  </w:num>
  <w:num w:numId="20">
    <w:abstractNumId w:val="14"/>
  </w:num>
  <w:num w:numId="21">
    <w:abstractNumId w:val="19"/>
  </w:num>
  <w:num w:numId="22">
    <w:abstractNumId w:val="18"/>
  </w:num>
  <w:num w:numId="23">
    <w:abstractNumId w:val="24"/>
  </w:num>
  <w:num w:numId="24">
    <w:abstractNumId w:val="22"/>
  </w:num>
  <w:num w:numId="25">
    <w:abstractNumId w:val="30"/>
  </w:num>
  <w:num w:numId="26">
    <w:abstractNumId w:val="17"/>
  </w:num>
  <w:num w:numId="27">
    <w:abstractNumId w:val="6"/>
  </w:num>
  <w:num w:numId="28">
    <w:abstractNumId w:val="7"/>
  </w:num>
  <w:num w:numId="29">
    <w:abstractNumId w:val="29"/>
  </w:num>
  <w:num w:numId="30">
    <w:abstractNumId w:val="8"/>
  </w:num>
  <w:num w:numId="31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53ADA"/>
    <w:rsid w:val="000100EE"/>
    <w:rsid w:val="00031B9C"/>
    <w:rsid w:val="00035C4C"/>
    <w:rsid w:val="0004621C"/>
    <w:rsid w:val="0005579C"/>
    <w:rsid w:val="0006172D"/>
    <w:rsid w:val="00090579"/>
    <w:rsid w:val="000A5691"/>
    <w:rsid w:val="000B19D4"/>
    <w:rsid w:val="000B1F41"/>
    <w:rsid w:val="00126AFD"/>
    <w:rsid w:val="001401D4"/>
    <w:rsid w:val="001446F9"/>
    <w:rsid w:val="001456BA"/>
    <w:rsid w:val="00145B57"/>
    <w:rsid w:val="00151BEC"/>
    <w:rsid w:val="00154846"/>
    <w:rsid w:val="00162375"/>
    <w:rsid w:val="00167032"/>
    <w:rsid w:val="001764F2"/>
    <w:rsid w:val="00194DFE"/>
    <w:rsid w:val="001A2572"/>
    <w:rsid w:val="001B1B03"/>
    <w:rsid w:val="001B32F7"/>
    <w:rsid w:val="001B7D6C"/>
    <w:rsid w:val="001D7E71"/>
    <w:rsid w:val="001E6E38"/>
    <w:rsid w:val="001F04BD"/>
    <w:rsid w:val="0020070E"/>
    <w:rsid w:val="00211022"/>
    <w:rsid w:val="00236F4A"/>
    <w:rsid w:val="00240B33"/>
    <w:rsid w:val="00246C35"/>
    <w:rsid w:val="002523D2"/>
    <w:rsid w:val="0025334A"/>
    <w:rsid w:val="00263C57"/>
    <w:rsid w:val="00291050"/>
    <w:rsid w:val="002A1674"/>
    <w:rsid w:val="002B34A8"/>
    <w:rsid w:val="002B5CB4"/>
    <w:rsid w:val="002C4CC7"/>
    <w:rsid w:val="002D1672"/>
    <w:rsid w:val="002D4135"/>
    <w:rsid w:val="002D5C58"/>
    <w:rsid w:val="002E373A"/>
    <w:rsid w:val="003020C4"/>
    <w:rsid w:val="00312B77"/>
    <w:rsid w:val="00316F7B"/>
    <w:rsid w:val="00323738"/>
    <w:rsid w:val="003255C4"/>
    <w:rsid w:val="00327A23"/>
    <w:rsid w:val="003343F0"/>
    <w:rsid w:val="003345F5"/>
    <w:rsid w:val="00335E5A"/>
    <w:rsid w:val="00350F64"/>
    <w:rsid w:val="0037417C"/>
    <w:rsid w:val="00375048"/>
    <w:rsid w:val="00384ECC"/>
    <w:rsid w:val="00386B88"/>
    <w:rsid w:val="00395E78"/>
    <w:rsid w:val="00397B98"/>
    <w:rsid w:val="003B126B"/>
    <w:rsid w:val="003B2153"/>
    <w:rsid w:val="003B7418"/>
    <w:rsid w:val="003C218B"/>
    <w:rsid w:val="003C234B"/>
    <w:rsid w:val="003C7D47"/>
    <w:rsid w:val="003E4132"/>
    <w:rsid w:val="003E4C7B"/>
    <w:rsid w:val="003E5946"/>
    <w:rsid w:val="003F1551"/>
    <w:rsid w:val="003F46BD"/>
    <w:rsid w:val="0040671E"/>
    <w:rsid w:val="00413974"/>
    <w:rsid w:val="004156CB"/>
    <w:rsid w:val="00420EA6"/>
    <w:rsid w:val="00440610"/>
    <w:rsid w:val="0044311A"/>
    <w:rsid w:val="00443979"/>
    <w:rsid w:val="004457CF"/>
    <w:rsid w:val="00467575"/>
    <w:rsid w:val="00475C3D"/>
    <w:rsid w:val="00491393"/>
    <w:rsid w:val="00495128"/>
    <w:rsid w:val="00497F6F"/>
    <w:rsid w:val="004A2183"/>
    <w:rsid w:val="004B37E8"/>
    <w:rsid w:val="004B5CD2"/>
    <w:rsid w:val="004C3781"/>
    <w:rsid w:val="004E289E"/>
    <w:rsid w:val="004E59F3"/>
    <w:rsid w:val="004F2A89"/>
    <w:rsid w:val="004F7F88"/>
    <w:rsid w:val="00513F33"/>
    <w:rsid w:val="00516DFF"/>
    <w:rsid w:val="00543F39"/>
    <w:rsid w:val="00544F2D"/>
    <w:rsid w:val="00545A95"/>
    <w:rsid w:val="00556A8E"/>
    <w:rsid w:val="005673DF"/>
    <w:rsid w:val="005942D0"/>
    <w:rsid w:val="005B2366"/>
    <w:rsid w:val="005B5949"/>
    <w:rsid w:val="005C16C5"/>
    <w:rsid w:val="005D08D3"/>
    <w:rsid w:val="005D2800"/>
    <w:rsid w:val="005E4F2A"/>
    <w:rsid w:val="005E7643"/>
    <w:rsid w:val="005F5820"/>
    <w:rsid w:val="00616817"/>
    <w:rsid w:val="00655320"/>
    <w:rsid w:val="00674524"/>
    <w:rsid w:val="0068163F"/>
    <w:rsid w:val="006B3E75"/>
    <w:rsid w:val="006C7A54"/>
    <w:rsid w:val="006E7B40"/>
    <w:rsid w:val="006E7ED1"/>
    <w:rsid w:val="006F5F48"/>
    <w:rsid w:val="0071183B"/>
    <w:rsid w:val="007246FB"/>
    <w:rsid w:val="0072473F"/>
    <w:rsid w:val="007362B9"/>
    <w:rsid w:val="00747D55"/>
    <w:rsid w:val="00754F00"/>
    <w:rsid w:val="0076432A"/>
    <w:rsid w:val="00782CC4"/>
    <w:rsid w:val="0078465D"/>
    <w:rsid w:val="00791906"/>
    <w:rsid w:val="00791D47"/>
    <w:rsid w:val="00792F94"/>
    <w:rsid w:val="007B7265"/>
    <w:rsid w:val="007C2275"/>
    <w:rsid w:val="007C378E"/>
    <w:rsid w:val="007C5E03"/>
    <w:rsid w:val="007C78A8"/>
    <w:rsid w:val="007C7B47"/>
    <w:rsid w:val="007D0609"/>
    <w:rsid w:val="007F3AF9"/>
    <w:rsid w:val="00804300"/>
    <w:rsid w:val="008045D8"/>
    <w:rsid w:val="00805903"/>
    <w:rsid w:val="008226CF"/>
    <w:rsid w:val="008244CC"/>
    <w:rsid w:val="008302C7"/>
    <w:rsid w:val="00830F2D"/>
    <w:rsid w:val="00853432"/>
    <w:rsid w:val="00856000"/>
    <w:rsid w:val="008948F3"/>
    <w:rsid w:val="008B6C8E"/>
    <w:rsid w:val="008C1B92"/>
    <w:rsid w:val="008D5B43"/>
    <w:rsid w:val="008E3FF6"/>
    <w:rsid w:val="00904A5C"/>
    <w:rsid w:val="00917645"/>
    <w:rsid w:val="00917D90"/>
    <w:rsid w:val="009218BE"/>
    <w:rsid w:val="0093477C"/>
    <w:rsid w:val="00955AD2"/>
    <w:rsid w:val="00957249"/>
    <w:rsid w:val="0098263F"/>
    <w:rsid w:val="00985035"/>
    <w:rsid w:val="009A77CB"/>
    <w:rsid w:val="009B1702"/>
    <w:rsid w:val="009C0CF1"/>
    <w:rsid w:val="009D53C4"/>
    <w:rsid w:val="009F270C"/>
    <w:rsid w:val="009F5065"/>
    <w:rsid w:val="00A02864"/>
    <w:rsid w:val="00A07C3B"/>
    <w:rsid w:val="00A2111C"/>
    <w:rsid w:val="00A233A8"/>
    <w:rsid w:val="00A40B12"/>
    <w:rsid w:val="00A55CD1"/>
    <w:rsid w:val="00A64183"/>
    <w:rsid w:val="00A70579"/>
    <w:rsid w:val="00AC7D2F"/>
    <w:rsid w:val="00AD03E2"/>
    <w:rsid w:val="00AE243B"/>
    <w:rsid w:val="00AE41DD"/>
    <w:rsid w:val="00AE53D9"/>
    <w:rsid w:val="00AF1682"/>
    <w:rsid w:val="00B02365"/>
    <w:rsid w:val="00B0356A"/>
    <w:rsid w:val="00B057BD"/>
    <w:rsid w:val="00B07F54"/>
    <w:rsid w:val="00B13B4B"/>
    <w:rsid w:val="00B6710E"/>
    <w:rsid w:val="00B7575E"/>
    <w:rsid w:val="00B915B0"/>
    <w:rsid w:val="00B93A7E"/>
    <w:rsid w:val="00B968FE"/>
    <w:rsid w:val="00B96CCB"/>
    <w:rsid w:val="00BD016D"/>
    <w:rsid w:val="00BE19C9"/>
    <w:rsid w:val="00BE1C48"/>
    <w:rsid w:val="00BE3EBC"/>
    <w:rsid w:val="00C07D8B"/>
    <w:rsid w:val="00C174D6"/>
    <w:rsid w:val="00C36F05"/>
    <w:rsid w:val="00C469D8"/>
    <w:rsid w:val="00C5031D"/>
    <w:rsid w:val="00C53ADA"/>
    <w:rsid w:val="00C571C4"/>
    <w:rsid w:val="00C71DB6"/>
    <w:rsid w:val="00C77E41"/>
    <w:rsid w:val="00CA70B1"/>
    <w:rsid w:val="00CD21AD"/>
    <w:rsid w:val="00D03637"/>
    <w:rsid w:val="00D139C3"/>
    <w:rsid w:val="00D301B9"/>
    <w:rsid w:val="00D32446"/>
    <w:rsid w:val="00D5217D"/>
    <w:rsid w:val="00D60F71"/>
    <w:rsid w:val="00D75600"/>
    <w:rsid w:val="00D8176D"/>
    <w:rsid w:val="00DA6375"/>
    <w:rsid w:val="00DB3EF6"/>
    <w:rsid w:val="00DB66C1"/>
    <w:rsid w:val="00DD029E"/>
    <w:rsid w:val="00DD6674"/>
    <w:rsid w:val="00DF6810"/>
    <w:rsid w:val="00DF68DB"/>
    <w:rsid w:val="00E027C5"/>
    <w:rsid w:val="00E15C4F"/>
    <w:rsid w:val="00E2026C"/>
    <w:rsid w:val="00E202F0"/>
    <w:rsid w:val="00E368D3"/>
    <w:rsid w:val="00E61986"/>
    <w:rsid w:val="00E675B9"/>
    <w:rsid w:val="00E802CE"/>
    <w:rsid w:val="00E80FFE"/>
    <w:rsid w:val="00E81624"/>
    <w:rsid w:val="00EA0977"/>
    <w:rsid w:val="00EA3A9F"/>
    <w:rsid w:val="00EA4A90"/>
    <w:rsid w:val="00EB2D39"/>
    <w:rsid w:val="00EC03D0"/>
    <w:rsid w:val="00EF4ADA"/>
    <w:rsid w:val="00F03722"/>
    <w:rsid w:val="00F2105D"/>
    <w:rsid w:val="00F476A0"/>
    <w:rsid w:val="00F52F00"/>
    <w:rsid w:val="00F53F76"/>
    <w:rsid w:val="00F570B7"/>
    <w:rsid w:val="00F67AC2"/>
    <w:rsid w:val="00F72418"/>
    <w:rsid w:val="00F726EF"/>
    <w:rsid w:val="00F72D85"/>
    <w:rsid w:val="00F7377D"/>
    <w:rsid w:val="00F74364"/>
    <w:rsid w:val="00F91A1E"/>
    <w:rsid w:val="00F9497B"/>
    <w:rsid w:val="00FB406A"/>
    <w:rsid w:val="00FB5D42"/>
    <w:rsid w:val="00FC25A2"/>
    <w:rsid w:val="00FC2BED"/>
    <w:rsid w:val="00FD13E5"/>
    <w:rsid w:val="00FD498F"/>
    <w:rsid w:val="00FE7F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DB35A5-B416-4365-ACA7-9D6A909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4"/>
      </w:numPr>
      <w:tabs>
        <w:tab w:val="left" w:pos="567"/>
      </w:tabs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4"/>
      </w:numPr>
      <w:tabs>
        <w:tab w:val="left" w:pos="810"/>
      </w:tabs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4"/>
      </w:numPr>
      <w:tabs>
        <w:tab w:val="left" w:pos="1134"/>
        <w:tab w:val="left" w:pos="1701"/>
      </w:tabs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4"/>
      </w:numPr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4"/>
      </w:numPr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4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4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4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4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Название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1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3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2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3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5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6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7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8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9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0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customStyle="1" w:styleId="aff9">
    <w:name w:val="Содержимое таблицы"/>
    <w:basedOn w:val="a4"/>
    <w:rsid w:val="00491393"/>
    <w:pPr>
      <w:widowControl w:val="0"/>
      <w:suppressAutoHyphens/>
      <w:spacing w:line="240" w:lineRule="auto"/>
      <w:ind w:firstLine="0"/>
      <w:jc w:val="left"/>
      <w:textAlignment w:val="baseline"/>
    </w:pPr>
    <w:rPr>
      <w:rFonts w:ascii="Arial" w:eastAsia="Arial Unicode MS" w:hAnsi="Arial" w:cs="Tahoma"/>
      <w:sz w:val="21"/>
      <w:szCs w:val="24"/>
    </w:rPr>
  </w:style>
  <w:style w:type="paragraph" w:customStyle="1" w:styleId="Standard">
    <w:name w:val="Standard"/>
    <w:rsid w:val="00491393"/>
    <w:pPr>
      <w:suppressAutoHyphens/>
      <w:autoSpaceDN w:val="0"/>
      <w:jc w:val="left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a7"/>
    <w:rsid w:val="00EA0977"/>
    <w:pPr>
      <w:numPr>
        <w:numId w:val="12"/>
      </w:numPr>
    </w:pPr>
  </w:style>
  <w:style w:type="numbering" w:customStyle="1" w:styleId="WW8Num2">
    <w:name w:val="WW8Num2"/>
    <w:basedOn w:val="a7"/>
    <w:rsid w:val="00B07F54"/>
    <w:pPr>
      <w:numPr>
        <w:numId w:val="13"/>
      </w:numPr>
    </w:pPr>
  </w:style>
  <w:style w:type="numbering" w:customStyle="1" w:styleId="WW8Num3">
    <w:name w:val="WW8Num3"/>
    <w:basedOn w:val="a7"/>
    <w:rsid w:val="00B07F54"/>
    <w:pPr>
      <w:numPr>
        <w:numId w:val="14"/>
      </w:numPr>
    </w:pPr>
  </w:style>
  <w:style w:type="character" w:styleId="affa">
    <w:name w:val="Placeholder Text"/>
    <w:basedOn w:val="a5"/>
    <w:uiPriority w:val="99"/>
    <w:semiHidden/>
    <w:locked/>
    <w:rsid w:val="007B7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2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lavrova\Desktop\v.3_&#1064;&#1072;&#1073;&#1083;&#1086;&#1085;_&#1043;&#1054;&#1057;&#1058;_7.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F13"/>
    <w:rsid w:val="007C4F13"/>
    <w:rsid w:val="00AF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C4F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F2685-5D83-4B26-B529-7213F43E7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v.3_Шаблон_ГОСТ_7.32.dotx</Template>
  <TotalTime>1217</TotalTime>
  <Pages>6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 Lavrova</dc:creator>
  <cp:lastModifiedBy>Евгений Проценко</cp:lastModifiedBy>
  <cp:revision>18</cp:revision>
  <dcterms:created xsi:type="dcterms:W3CDTF">2016-02-28T01:04:00Z</dcterms:created>
  <dcterms:modified xsi:type="dcterms:W3CDTF">2016-05-07T11:22:00Z</dcterms:modified>
</cp:coreProperties>
</file>