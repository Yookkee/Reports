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5C16C5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5C16C5">
        <w:rPr>
          <w:b/>
          <w:caps/>
          <w:sz w:val="32"/>
          <w:szCs w:val="32"/>
          <w:lang w:val="en-US"/>
        </w:rPr>
        <w:t>1</w:t>
      </w:r>
    </w:p>
    <w:p w:rsidR="00830F2D" w:rsidRPr="006A0481" w:rsidRDefault="00830F2D" w:rsidP="00E61986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C16C5">
        <w:rPr>
          <w:rFonts w:eastAsia="Times New Roman" w:cs="Times New Roman"/>
        </w:rPr>
        <w:t>Дискретная М</w:t>
      </w:r>
      <w:r w:rsidR="00FC25A2">
        <w:rPr>
          <w:rFonts w:eastAsia="Times New Roman" w:cs="Times New Roman"/>
        </w:rPr>
        <w:t>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="005C16C5">
        <w:rPr>
          <w:rFonts w:cs="Times New Roman"/>
        </w:rPr>
        <w:t>а</w:t>
      </w:r>
    </w:p>
    <w:p w:rsidR="00C53ADA" w:rsidRPr="00491393" w:rsidRDefault="00791D47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ассистент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5C16C5">
        <w:rPr>
          <w:rFonts w:cs="Times New Roman"/>
        </w:rPr>
        <w:t>Д.С</w:t>
      </w:r>
      <w:r w:rsidR="00FC25A2">
        <w:rPr>
          <w:rFonts w:cs="Times New Roman"/>
        </w:rPr>
        <w:t xml:space="preserve">. </w:t>
      </w:r>
      <w:r w:rsidR="005C16C5">
        <w:rPr>
          <w:rFonts w:cs="Times New Roman"/>
        </w:rPr>
        <w:t>Лаврова</w:t>
      </w:r>
    </w:p>
    <w:p w:rsidR="00C53ADA" w:rsidRPr="006A0481" w:rsidRDefault="00C53ADA" w:rsidP="00E61986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Default="00C53ADA" w:rsidP="0068163F">
      <w:pPr>
        <w:pStyle w:val="1"/>
        <w:keepNext/>
        <w:pageBreakBefore/>
        <w:ind w:left="142" w:firstLine="0"/>
        <w:jc w:val="center"/>
      </w:pPr>
      <w:r>
        <w:lastRenderedPageBreak/>
        <w:t>Формулировка задания</w:t>
      </w:r>
      <w:r w:rsidR="00957249">
        <w:t xml:space="preserve"> (Вариант </w:t>
      </w:r>
      <w:r w:rsidR="005C16C5">
        <w:t>7</w:t>
      </w:r>
      <w:r w:rsidR="00957249">
        <w:t>)</w:t>
      </w:r>
    </w:p>
    <w:p w:rsidR="005B2366" w:rsidRDefault="005C16C5" w:rsidP="0068163F">
      <w:pPr>
        <w:pStyle w:val="af3"/>
        <w:tabs>
          <w:tab w:val="left" w:pos="6360"/>
        </w:tabs>
        <w:spacing w:line="240" w:lineRule="auto"/>
        <w:ind w:left="142" w:firstLine="0"/>
        <w:jc w:val="left"/>
      </w:pPr>
      <w:r>
        <w:t>Цель работы – изучение основ теории графов, базовых понятий и определений компьютерных способов представления графов и операций над ними.</w:t>
      </w:r>
    </w:p>
    <w:p w:rsidR="005B2366" w:rsidRDefault="005B2366" w:rsidP="0068163F">
      <w:pPr>
        <w:pStyle w:val="af3"/>
        <w:tabs>
          <w:tab w:val="left" w:pos="6360"/>
        </w:tabs>
        <w:spacing w:line="240" w:lineRule="auto"/>
        <w:ind w:left="142" w:firstLine="0"/>
        <w:jc w:val="left"/>
      </w:pPr>
    </w:p>
    <w:p w:rsidR="005C16C5" w:rsidRPr="005C16C5" w:rsidRDefault="005C16C5" w:rsidP="00E61986">
      <w:pPr>
        <w:pStyle w:val="af3"/>
        <w:numPr>
          <w:ilvl w:val="0"/>
          <w:numId w:val="16"/>
        </w:numPr>
        <w:tabs>
          <w:tab w:val="left" w:pos="6360"/>
        </w:tabs>
        <w:spacing w:line="240" w:lineRule="auto"/>
        <w:ind w:left="-284"/>
        <w:jc w:val="left"/>
      </w:pPr>
      <w:r>
        <w:t xml:space="preserve">Написать на </w:t>
      </w:r>
      <w:r>
        <w:rPr>
          <w:lang w:val="en-US"/>
        </w:rPr>
        <w:t>C</w:t>
      </w:r>
      <w:r w:rsidRPr="005C16C5">
        <w:t>++</w:t>
      </w:r>
      <w:r>
        <w:t xml:space="preserve"> класс, описывающий граф/орграф. Класс должен поддерживать следующую функциональность</w:t>
      </w:r>
      <w:r w:rsidRPr="005C16C5">
        <w:t>:</w:t>
      </w:r>
    </w:p>
    <w:p w:rsidR="005C16C5" w:rsidRPr="005C16C5" w:rsidRDefault="005C16C5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числа вершин</w:t>
      </w:r>
      <w:r>
        <w:rPr>
          <w:lang w:val="en-US"/>
        </w:rPr>
        <w:t>;</w:t>
      </w:r>
    </w:p>
    <w:p w:rsidR="005C16C5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числа ребер (дуг)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степени произвольной вершины (для орграфа – полустепеней захода)</w:t>
      </w:r>
      <w:r w:rsidRPr="007362B9">
        <w:t>;</w:t>
      </w:r>
    </w:p>
    <w:p w:rsid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степенной последовательности графа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матрицы смежности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матрицы инцидентности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списка смежности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Добавления</w:t>
      </w:r>
      <w:r w:rsidRPr="007362B9">
        <w:t>/</w:t>
      </w:r>
      <w:r>
        <w:t>удаление вершин в граф</w:t>
      </w:r>
      <w:r w:rsidRPr="007362B9">
        <w:t>;</w:t>
      </w:r>
    </w:p>
    <w:p w:rsid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Добавление/удаление ребра в граф</w:t>
      </w:r>
      <w:r w:rsidRPr="007362B9"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Определение дополнения графа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Подразбиение ребра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Стягивание графа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Отождествление вершин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Дублирование вершин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Размножение вершин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Объединение (дизъюнктивное) графов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Соединение графов</w:t>
      </w:r>
      <w:r>
        <w:rPr>
          <w:lang w:val="en-US"/>
        </w:rPr>
        <w:t>;</w:t>
      </w:r>
    </w:p>
    <w:p w:rsidR="007362B9" w:rsidRPr="007362B9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Произведение графов</w:t>
      </w:r>
      <w:r>
        <w:rPr>
          <w:lang w:val="en-US"/>
        </w:rPr>
        <w:t>;</w:t>
      </w:r>
    </w:p>
    <w:p w:rsidR="007362B9" w:rsidRPr="005C16C5" w:rsidRDefault="007362B9" w:rsidP="00E61986">
      <w:pPr>
        <w:pStyle w:val="af3"/>
        <w:numPr>
          <w:ilvl w:val="0"/>
          <w:numId w:val="15"/>
        </w:numPr>
        <w:tabs>
          <w:tab w:val="left" w:pos="6360"/>
        </w:tabs>
        <w:spacing w:line="240" w:lineRule="auto"/>
        <w:ind w:left="142"/>
        <w:jc w:val="left"/>
      </w:pPr>
      <w:r>
        <w:t>Ввод/вывод графов в текстовый файл в виде списка смежности в следующем формате</w:t>
      </w:r>
      <w:r w:rsidRPr="007362B9">
        <w:t>: {</w:t>
      </w:r>
      <w:r>
        <w:t xml:space="preserve">1 </w:t>
      </w:r>
      <w:r w:rsidRPr="007362B9">
        <w:t>&lt;</w:t>
      </w:r>
      <w:r>
        <w:t>смежные вершины через пробел</w:t>
      </w:r>
      <w:r w:rsidRPr="007362B9">
        <w:t>&gt;…}{2 &lt;</w:t>
      </w:r>
      <w:r>
        <w:t>смежные вершины через пробел</w:t>
      </w:r>
      <w:r w:rsidRPr="007362B9">
        <w:t xml:space="preserve">&gt;}… </w:t>
      </w:r>
      <w:r>
        <w:t>Например</w:t>
      </w:r>
      <w:r>
        <w:rPr>
          <w:lang w:val="en-US"/>
        </w:rPr>
        <w:t>: {1 2}{2 1 4}{3}{4 2}.</w:t>
      </w:r>
    </w:p>
    <w:p w:rsidR="005B2366" w:rsidRPr="007362B9" w:rsidRDefault="007362B9" w:rsidP="00E61986">
      <w:pPr>
        <w:pStyle w:val="af3"/>
        <w:numPr>
          <w:ilvl w:val="0"/>
          <w:numId w:val="16"/>
        </w:numPr>
        <w:tabs>
          <w:tab w:val="left" w:pos="6360"/>
        </w:tabs>
        <w:spacing w:line="240" w:lineRule="auto"/>
        <w:ind w:left="-284"/>
        <w:jc w:val="left"/>
      </w:pPr>
      <w:r>
        <w:t>Главная программа должна демонстрировать возможности разработанного класса. А именно</w:t>
      </w:r>
      <w:r>
        <w:rPr>
          <w:lang w:val="en-US"/>
        </w:rPr>
        <w:t>:</w:t>
      </w:r>
    </w:p>
    <w:p w:rsidR="007362B9" w:rsidRPr="007362B9" w:rsidRDefault="007362B9" w:rsidP="00E61986">
      <w:pPr>
        <w:pStyle w:val="af3"/>
        <w:numPr>
          <w:ilvl w:val="0"/>
          <w:numId w:val="17"/>
        </w:numPr>
        <w:tabs>
          <w:tab w:val="left" w:pos="6360"/>
        </w:tabs>
        <w:spacing w:line="240" w:lineRule="auto"/>
        <w:ind w:left="142"/>
        <w:jc w:val="left"/>
      </w:pPr>
      <w:r>
        <w:t>Она должна позволять задавать пользователю граф в любом из трех видов (список смежности, матрица смежности или матрица инцидентности) и получать на выходе любое другое представление</w:t>
      </w:r>
      <w:r w:rsidRPr="007362B9">
        <w:t>;</w:t>
      </w:r>
    </w:p>
    <w:p w:rsidR="007362B9" w:rsidRPr="007362B9" w:rsidRDefault="007362B9" w:rsidP="00E61986">
      <w:pPr>
        <w:pStyle w:val="af3"/>
        <w:numPr>
          <w:ilvl w:val="0"/>
          <w:numId w:val="17"/>
        </w:numPr>
        <w:tabs>
          <w:tab w:val="left" w:pos="6360"/>
        </w:tabs>
        <w:spacing w:line="240" w:lineRule="auto"/>
        <w:ind w:left="142"/>
        <w:jc w:val="left"/>
      </w:pPr>
      <w:r>
        <w:t>По запросу пользователя выводить характеристики графа (число вершин, число ребер, степенную последовательность, степень выбранной вершины)</w:t>
      </w:r>
      <w:r w:rsidRPr="007362B9">
        <w:t>;</w:t>
      </w:r>
    </w:p>
    <w:p w:rsidR="007362B9" w:rsidRPr="007362B9" w:rsidRDefault="007362B9" w:rsidP="00E61986">
      <w:pPr>
        <w:pStyle w:val="af3"/>
        <w:numPr>
          <w:ilvl w:val="0"/>
          <w:numId w:val="17"/>
        </w:numPr>
        <w:tabs>
          <w:tab w:val="left" w:pos="6360"/>
        </w:tabs>
        <w:spacing w:line="240" w:lineRule="auto"/>
        <w:ind w:left="142"/>
        <w:jc w:val="left"/>
      </w:pPr>
      <w:r>
        <w:t>Позволять пользователю выполнять реализованные в классе операции</w:t>
      </w:r>
      <w:r w:rsidRPr="007362B9">
        <w:t>;</w:t>
      </w:r>
    </w:p>
    <w:p w:rsidR="007362B9" w:rsidRPr="007362B9" w:rsidRDefault="007362B9" w:rsidP="00E61986">
      <w:pPr>
        <w:pStyle w:val="af3"/>
        <w:numPr>
          <w:ilvl w:val="0"/>
          <w:numId w:val="17"/>
        </w:numPr>
        <w:tabs>
          <w:tab w:val="left" w:pos="6360"/>
        </w:tabs>
        <w:spacing w:line="240" w:lineRule="auto"/>
        <w:ind w:left="142"/>
        <w:jc w:val="left"/>
      </w:pPr>
      <w:r>
        <w:t>Визуализация графа – по желанию</w:t>
      </w:r>
      <w:r>
        <w:rPr>
          <w:lang w:val="en-US"/>
        </w:rPr>
        <w:t>.</w:t>
      </w:r>
    </w:p>
    <w:p w:rsidR="007362B9" w:rsidRDefault="007362B9" w:rsidP="00E61986">
      <w:pPr>
        <w:pStyle w:val="af3"/>
        <w:numPr>
          <w:ilvl w:val="0"/>
          <w:numId w:val="16"/>
        </w:numPr>
        <w:tabs>
          <w:tab w:val="left" w:pos="6360"/>
        </w:tabs>
        <w:spacing w:line="240" w:lineRule="auto"/>
        <w:jc w:val="left"/>
      </w:pPr>
      <w:r>
        <w:t>Получить у преподавателя вариант задания и представить результаты его выполнения в отчете.</w:t>
      </w:r>
    </w:p>
    <w:p w:rsidR="007362B9" w:rsidRDefault="007362B9" w:rsidP="007362B9">
      <w:pPr>
        <w:pStyle w:val="af3"/>
        <w:tabs>
          <w:tab w:val="left" w:pos="6360"/>
        </w:tabs>
        <w:spacing w:line="240" w:lineRule="auto"/>
        <w:ind w:left="1080" w:firstLine="0"/>
        <w:jc w:val="left"/>
      </w:pPr>
    </w:p>
    <w:p w:rsidR="007362B9" w:rsidRDefault="007362B9" w:rsidP="007362B9">
      <w:pPr>
        <w:tabs>
          <w:tab w:val="left" w:pos="6360"/>
        </w:tabs>
        <w:spacing w:line="240" w:lineRule="auto"/>
        <w:jc w:val="left"/>
      </w:pPr>
    </w:p>
    <w:p w:rsidR="007362B9" w:rsidRDefault="007362B9" w:rsidP="00F9497B">
      <w:pPr>
        <w:tabs>
          <w:tab w:val="left" w:pos="6360"/>
        </w:tabs>
        <w:spacing w:line="240" w:lineRule="auto"/>
        <w:ind w:left="-567" w:firstLine="567"/>
        <w:jc w:val="left"/>
      </w:pPr>
      <w:r>
        <w:lastRenderedPageBreak/>
        <w:t xml:space="preserve">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362B9">
        <w:t xml:space="preserve"> </w:t>
      </w:r>
      <w:r>
        <w:t xml:space="preserve">задан матрицей смежности,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362B9">
        <w:t xml:space="preserve"> </w:t>
      </w:r>
      <w:r>
        <w:t>–</w:t>
      </w:r>
      <w:r w:rsidRPr="007362B9">
        <w:t xml:space="preserve"> </w:t>
      </w:r>
      <w:r>
        <w:t xml:space="preserve">матрицей </w:t>
      </w:r>
      <w:r w:rsidR="00F9497B">
        <w:t xml:space="preserve">инцидентности, орграф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497B" w:rsidRPr="00F9497B">
        <w:t xml:space="preserve"> </w:t>
      </w:r>
      <w:r w:rsidR="00F9497B">
        <w:t>–</w:t>
      </w:r>
      <w:r w:rsidR="00F9497B" w:rsidRPr="00F9497B">
        <w:t xml:space="preserve"> </w:t>
      </w:r>
      <w:r w:rsidR="00F9497B">
        <w:t>матрицей инцидентности. В матрицах инцидентности по строкам располагаются номера вершин. Вывод результатов понимается как вывод в файл и/или на экран (в отчете также представить результат). Если выполнить операцию невозможно – в отчете необходимо обоснование.</w:t>
      </w:r>
    </w:p>
    <w:p w:rsidR="00F9497B" w:rsidRPr="00F9497B" w:rsidRDefault="00F9497B" w:rsidP="00F9497B">
      <w:pPr>
        <w:tabs>
          <w:tab w:val="left" w:pos="6360"/>
        </w:tabs>
        <w:spacing w:line="240" w:lineRule="auto"/>
        <w:ind w:left="567" w:hanging="567"/>
        <w:jc w:val="left"/>
      </w:pPr>
      <w:r>
        <w:rPr>
          <w:i/>
        </w:rPr>
        <w:t xml:space="preserve">Задание 1. </w:t>
      </w:r>
      <w:r>
        <w:t>Для заданных графов и орграфов вывести (определить)</w:t>
      </w:r>
      <w:r w:rsidRPr="00F9497B">
        <w:t>:</w:t>
      </w:r>
    </w:p>
    <w:p w:rsidR="00F9497B" w:rsidRPr="00F9497B" w:rsidRDefault="00616817" w:rsidP="00616817">
      <w:pPr>
        <w:tabs>
          <w:tab w:val="left" w:pos="6360"/>
        </w:tabs>
        <w:spacing w:line="240" w:lineRule="auto"/>
        <w:ind w:left="567" w:firstLine="0"/>
        <w:jc w:val="left"/>
      </w:pPr>
      <w:r>
        <w:t xml:space="preserve">а) </w:t>
      </w:r>
      <w:r w:rsidR="00F9497B">
        <w:t>Число вершин и число ребер (дуг)</w:t>
      </w:r>
      <w:r w:rsidR="00F9497B" w:rsidRPr="00F9497B">
        <w:t>;</w:t>
      </w:r>
    </w:p>
    <w:p w:rsidR="00F9497B" w:rsidRPr="00F9497B" w:rsidRDefault="00616817" w:rsidP="00616817">
      <w:pPr>
        <w:tabs>
          <w:tab w:val="left" w:pos="6360"/>
        </w:tabs>
        <w:spacing w:line="240" w:lineRule="auto"/>
        <w:ind w:left="567" w:firstLine="0"/>
        <w:jc w:val="left"/>
      </w:pPr>
      <w:r>
        <w:t xml:space="preserve">б) </w:t>
      </w:r>
      <w:r w:rsidR="00F9497B">
        <w:t>Списки смежности</w:t>
      </w:r>
      <w:r w:rsidR="00F9497B" w:rsidRPr="00616817">
        <w:t>;</w:t>
      </w:r>
    </w:p>
    <w:p w:rsidR="00F9497B" w:rsidRPr="00F9497B" w:rsidRDefault="00616817" w:rsidP="00616817">
      <w:pPr>
        <w:tabs>
          <w:tab w:val="left" w:pos="6360"/>
        </w:tabs>
        <w:spacing w:line="240" w:lineRule="auto"/>
        <w:ind w:left="851" w:hanging="284"/>
        <w:jc w:val="left"/>
      </w:pPr>
      <w:r>
        <w:t xml:space="preserve">в) </w:t>
      </w:r>
      <w:r w:rsidR="00F9497B">
        <w:t>Степенные последовательности (для орграфа – полустепени захода и исхода каждой вершины)</w:t>
      </w:r>
      <w:r w:rsidR="00F9497B" w:rsidRPr="00F9497B">
        <w:t>;</w:t>
      </w:r>
    </w:p>
    <w:p w:rsidR="00616817" w:rsidRPr="00616817" w:rsidRDefault="00616817" w:rsidP="00616817">
      <w:pPr>
        <w:tabs>
          <w:tab w:val="left" w:pos="567"/>
          <w:tab w:val="left" w:pos="6360"/>
        </w:tabs>
        <w:spacing w:line="240" w:lineRule="auto"/>
        <w:ind w:left="567" w:firstLine="0"/>
        <w:jc w:val="left"/>
      </w:pPr>
      <w:r>
        <w:t xml:space="preserve">г) матрицу инцидентности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6817">
        <w:t xml:space="preserve">, </w:t>
      </w:r>
      <w:r>
        <w:t xml:space="preserve">матрицы смежности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16817">
        <w:t>.</w:t>
      </w:r>
    </w:p>
    <w:p w:rsidR="005B2366" w:rsidRDefault="00616817" w:rsidP="00616817">
      <w:pPr>
        <w:pStyle w:val="af3"/>
        <w:tabs>
          <w:tab w:val="left" w:pos="6360"/>
        </w:tabs>
        <w:spacing w:line="240" w:lineRule="auto"/>
        <w:ind w:left="567" w:hanging="567"/>
        <w:jc w:val="left"/>
        <w:rPr>
          <w:i/>
        </w:rPr>
      </w:pPr>
      <w:r>
        <w:rPr>
          <w:i/>
        </w:rPr>
        <w:t>Задание 2.</w:t>
      </w:r>
    </w:p>
    <w:p w:rsidR="00616817" w:rsidRPr="00616817" w:rsidRDefault="00616817" w:rsidP="00616817">
      <w:pPr>
        <w:pStyle w:val="af3"/>
        <w:tabs>
          <w:tab w:val="left" w:pos="6360"/>
        </w:tabs>
        <w:spacing w:line="240" w:lineRule="auto"/>
        <w:ind w:left="851" w:hanging="284"/>
        <w:jc w:val="left"/>
      </w:pPr>
      <w:r>
        <w:t xml:space="preserve">а) добавить в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новые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6817">
        <w:t xml:space="preserve"> </w:t>
      </w:r>
      <w:r>
        <w:t>и удалить из него вершину</w:t>
      </w:r>
      <w:r w:rsidRPr="006168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16817">
        <w:t xml:space="preserve">. </w:t>
      </w:r>
      <w:r>
        <w:t>Вывести результат</w:t>
      </w:r>
      <w:r w:rsidRPr="00616817">
        <w:t>;</w:t>
      </w:r>
    </w:p>
    <w:p w:rsidR="00616817" w:rsidRPr="00291050" w:rsidRDefault="00616817" w:rsidP="00616817">
      <w:pPr>
        <w:pStyle w:val="af3"/>
        <w:tabs>
          <w:tab w:val="left" w:pos="6360"/>
        </w:tabs>
        <w:spacing w:line="240" w:lineRule="auto"/>
        <w:ind w:left="851" w:hanging="284"/>
        <w:jc w:val="left"/>
      </w:pPr>
      <w:r>
        <w:t xml:space="preserve">б) добавить в полученный на предыдущем шаге граф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616817">
        <w:t xml:space="preserve"> </w:t>
      </w:r>
      <w:r>
        <w:t xml:space="preserve">и удалить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616817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. Вывести результат в виде матрицы инцидентности</w:t>
      </w:r>
      <w:r w:rsidRPr="00291050">
        <w:t>;</w:t>
      </w:r>
    </w:p>
    <w:p w:rsidR="00616817" w:rsidRPr="00616817" w:rsidRDefault="00616817" w:rsidP="00616817">
      <w:pPr>
        <w:pStyle w:val="af3"/>
        <w:tabs>
          <w:tab w:val="left" w:pos="6360"/>
        </w:tabs>
        <w:spacing w:line="240" w:lineRule="auto"/>
        <w:ind w:left="851" w:hanging="284"/>
        <w:jc w:val="left"/>
      </w:pPr>
      <w:r>
        <w:t xml:space="preserve">в) построить дополнение полученного на шаге б) графа. Пусть это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16817">
        <w:t xml:space="preserve"> (</w:t>
      </w:r>
      <w:r>
        <w:t>вывести его в виде матрицы смежности</w:t>
      </w:r>
      <w:r w:rsidRPr="00616817">
        <w:t>);</w:t>
      </w:r>
    </w:p>
    <w:p w:rsidR="00616817" w:rsidRDefault="00A70579" w:rsidP="00616817">
      <w:pPr>
        <w:pStyle w:val="af3"/>
        <w:tabs>
          <w:tab w:val="left" w:pos="6360"/>
        </w:tabs>
        <w:spacing w:line="240" w:lineRule="auto"/>
        <w:ind w:left="851" w:hanging="284"/>
        <w:jc w:val="left"/>
      </w:pPr>
      <w:r>
        <w:t>г) д</w:t>
      </w:r>
      <w:r w:rsidR="00616817">
        <w:t xml:space="preserve">обавить в орграф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16817" w:rsidRPr="00616817">
        <w:t xml:space="preserve"> </w:t>
      </w:r>
      <w:r w:rsidR="00616817">
        <w:t xml:space="preserve">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16817"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16817"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616817" w:rsidRPr="00616817">
        <w:t xml:space="preserve"> </w:t>
      </w:r>
      <w:r w:rsidR="00616817">
        <w:t xml:space="preserve">и удалить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616817" w:rsidRPr="00616817">
        <w:t xml:space="preserve">. </w:t>
      </w:r>
      <w:r w:rsidR="00616817">
        <w:t xml:space="preserve">Добавить дуги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16817"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6817"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16817" w:rsidRPr="00616817">
        <w:t xml:space="preserve">, </w:t>
      </w:r>
      <w:r w:rsidR="00616817">
        <w:t xml:space="preserve">удалить дугу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16817" w:rsidRPr="00616817">
        <w:t xml:space="preserve">. </w:t>
      </w:r>
      <w:r w:rsidR="00616817">
        <w:t>Вывести результат</w:t>
      </w:r>
      <w:r w:rsidR="00616817" w:rsidRPr="00616817">
        <w:t>;</w:t>
      </w:r>
    </w:p>
    <w:p w:rsidR="00E15C4F" w:rsidRDefault="00E15C4F" w:rsidP="00616817">
      <w:pPr>
        <w:pStyle w:val="af3"/>
        <w:tabs>
          <w:tab w:val="left" w:pos="6360"/>
        </w:tabs>
        <w:spacing w:line="240" w:lineRule="auto"/>
        <w:ind w:left="851" w:hanging="284"/>
        <w:jc w:val="left"/>
      </w:pPr>
      <w:r>
        <w:t xml:space="preserve">д) </w:t>
      </w:r>
      <w:r w:rsidR="00A70579">
        <w:t>в</w:t>
      </w:r>
      <w:r w:rsidR="002A1674">
        <w:t>ыполнить операции предыдущего п</w:t>
      </w:r>
      <w:r>
        <w:t>ункта в обратном порядке (сначала дуги, потом вершины). Вывести результат и сравнить с предыдущим.</w:t>
      </w:r>
    </w:p>
    <w:p w:rsidR="00E15C4F" w:rsidRDefault="00E15C4F" w:rsidP="00E15C4F">
      <w:pPr>
        <w:pStyle w:val="af3"/>
        <w:tabs>
          <w:tab w:val="left" w:pos="6360"/>
        </w:tabs>
        <w:spacing w:line="240" w:lineRule="auto"/>
        <w:ind w:left="567" w:hanging="567"/>
        <w:jc w:val="left"/>
        <w:rPr>
          <w:i/>
        </w:rPr>
      </w:pPr>
      <w:r>
        <w:rPr>
          <w:i/>
        </w:rPr>
        <w:t>Задание 3.</w:t>
      </w:r>
    </w:p>
    <w:p w:rsidR="00E15C4F" w:rsidRDefault="00E15C4F" w:rsidP="00E15C4F">
      <w:pPr>
        <w:pStyle w:val="af3"/>
        <w:tabs>
          <w:tab w:val="left" w:pos="6360"/>
        </w:tabs>
        <w:spacing w:line="240" w:lineRule="auto"/>
        <w:ind w:left="567" w:firstLine="0"/>
        <w:jc w:val="left"/>
      </w:pPr>
      <w:r>
        <w:t xml:space="preserve">Получить граф из имеющихся графов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5C4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</w:t>
      </w:r>
      <w:r w:rsidRPr="00E15C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по заданной формуле (списку операций). Вывести результат.</w:t>
      </w:r>
    </w:p>
    <w:p w:rsidR="00E15C4F" w:rsidRDefault="00E15C4F" w:rsidP="00E15C4F">
      <w:pPr>
        <w:pStyle w:val="af3"/>
        <w:tabs>
          <w:tab w:val="left" w:pos="6360"/>
        </w:tabs>
        <w:spacing w:line="240" w:lineRule="auto"/>
        <w:ind w:left="567" w:firstLine="0"/>
        <w:jc w:val="left"/>
      </w:pPr>
    </w:p>
    <w:p w:rsidR="00616817" w:rsidRDefault="00E15C4F" w:rsidP="0068163F">
      <w:pPr>
        <w:tabs>
          <w:tab w:val="left" w:pos="6360"/>
        </w:tabs>
        <w:spacing w:line="240" w:lineRule="auto"/>
        <w:ind w:firstLine="0"/>
        <w:jc w:val="left"/>
      </w:pPr>
      <w:r w:rsidRPr="00610AB4">
        <w:rPr>
          <w:position w:val="-174"/>
        </w:rPr>
        <w:object w:dxaOrig="434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80pt" o:ole="">
            <v:imagedata r:id="rId8" o:title=""/>
          </v:shape>
          <o:OLEObject Type="Embed" ProgID="Equation.DSMT4" ShapeID="_x0000_i1025" DrawAspect="Content" ObjectID="_1520068456" r:id="rId9"/>
        </w:object>
      </w:r>
      <w:r>
        <w:t xml:space="preserve">, </w:t>
      </w:r>
      <w:r w:rsidRPr="007F2BEB">
        <w:rPr>
          <w:position w:val="-102"/>
        </w:rPr>
        <w:object w:dxaOrig="2920" w:dyaOrig="2160">
          <v:shape id="_x0000_i1026" type="#_x0000_t75" style="width:146.25pt;height:108pt" o:ole="">
            <v:imagedata r:id="rId10" o:title=""/>
          </v:shape>
          <o:OLEObject Type="Embed" ProgID="Equation.DSMT4" ShapeID="_x0000_i1026" DrawAspect="Content" ObjectID="_1520068457" r:id="rId11"/>
        </w:object>
      </w:r>
      <w:r>
        <w:t>,</w:t>
      </w:r>
      <w:r w:rsidRPr="007F2BEB">
        <w:rPr>
          <w:position w:val="-120"/>
        </w:rPr>
        <w:object w:dxaOrig="4060" w:dyaOrig="2520">
          <v:shape id="_x0000_i1027" type="#_x0000_t75" style="width:202.5pt;height:126.75pt" o:ole="">
            <v:imagedata r:id="rId12" o:title=""/>
          </v:shape>
          <o:OLEObject Type="Embed" ProgID="Equation.DSMT4" ShapeID="_x0000_i1027" DrawAspect="Content" ObjectID="_1520068458" r:id="rId13"/>
        </w:object>
      </w:r>
      <w:r>
        <w:t>.</w:t>
      </w:r>
    </w:p>
    <w:p w:rsidR="00E15C4F" w:rsidRPr="000B03F2" w:rsidRDefault="00E15C4F" w:rsidP="00E15C4F">
      <w:pPr>
        <w:ind w:left="567" w:hanging="851"/>
      </w:pPr>
      <w:r>
        <w:t>Списки вершин, ребер и дуг для заданий:</w:t>
      </w:r>
    </w:p>
    <w:p w:rsidR="00E15C4F" w:rsidRPr="00CB1D1A" w:rsidRDefault="00E15C4F" w:rsidP="00E15C4F">
      <w:pPr>
        <w:ind w:left="567" w:hanging="851"/>
      </w:pPr>
      <w:r w:rsidRPr="00E47725">
        <w:rPr>
          <w:i/>
          <w:lang w:val="en-US"/>
        </w:rPr>
        <w:t>v</w:t>
      </w:r>
      <w:r w:rsidRPr="00E47725">
        <w:rPr>
          <w:i/>
          <w:vertAlign w:val="subscript"/>
          <w:lang w:val="en-US"/>
        </w:rPr>
        <w:t>i</w:t>
      </w:r>
      <w:r>
        <w:t xml:space="preserve">: </w:t>
      </w:r>
      <w:r w:rsidRPr="00CB1D1A">
        <w:t xml:space="preserve">{11, 12, </w:t>
      </w:r>
      <w:r>
        <w:t>8</w:t>
      </w:r>
      <w:r w:rsidRPr="00CB1D1A">
        <w:t xml:space="preserve">, 8, 9, 10, </w:t>
      </w:r>
      <w:r>
        <w:t>3</w:t>
      </w:r>
      <w:r w:rsidRPr="00CB1D1A">
        <w:t xml:space="preserve">}; </w:t>
      </w:r>
      <w:r w:rsidRPr="000B03F2">
        <w:rPr>
          <w:i/>
          <w:lang w:val="en-US"/>
        </w:rPr>
        <w:t>e</w:t>
      </w:r>
      <w:r w:rsidRPr="000B03F2">
        <w:rPr>
          <w:i/>
          <w:vertAlign w:val="subscript"/>
          <w:lang w:val="en-US"/>
        </w:rPr>
        <w:t>i</w:t>
      </w:r>
      <w:r w:rsidRPr="00CB1D1A">
        <w:t>: {(</w:t>
      </w:r>
      <w:r>
        <w:t>9</w:t>
      </w:r>
      <w:r w:rsidRPr="00CB1D1A">
        <w:t>,11), (9,10), (4,12), (</w:t>
      </w:r>
      <w:r>
        <w:t>10</w:t>
      </w:r>
      <w:r w:rsidRPr="00CB1D1A">
        <w:t>, 12), (</w:t>
      </w:r>
      <w:r>
        <w:t>5</w:t>
      </w:r>
      <w:r w:rsidRPr="00CB1D1A">
        <w:t>,1</w:t>
      </w:r>
      <w:r>
        <w:t>1</w:t>
      </w:r>
      <w:r w:rsidRPr="00CB1D1A">
        <w:t>), (</w:t>
      </w:r>
      <w:r>
        <w:t>5</w:t>
      </w:r>
      <w:r w:rsidRPr="00CB1D1A">
        <w:t>,</w:t>
      </w:r>
      <w:r>
        <w:t>5</w:t>
      </w:r>
      <w:r w:rsidRPr="00CB1D1A">
        <w:t>), (</w:t>
      </w:r>
      <w:r>
        <w:t>7</w:t>
      </w:r>
      <w:r w:rsidRPr="00CB1D1A">
        <w:t>,</w:t>
      </w:r>
      <w:r>
        <w:t>1</w:t>
      </w:r>
      <w:r w:rsidRPr="00CB1D1A">
        <w:t xml:space="preserve">)}; </w:t>
      </w:r>
      <w:r w:rsidRPr="000B03F2">
        <w:rPr>
          <w:i/>
          <w:lang w:val="en-US"/>
        </w:rPr>
        <w:t>f</w:t>
      </w:r>
      <w:r w:rsidRPr="000B03F2">
        <w:rPr>
          <w:i/>
          <w:vertAlign w:val="subscript"/>
          <w:lang w:val="en-US"/>
        </w:rPr>
        <w:t>i</w:t>
      </w:r>
      <w:r w:rsidRPr="00CB1D1A">
        <w:t>: {(1,4), (</w:t>
      </w:r>
      <w:r>
        <w:t>2</w:t>
      </w:r>
      <w:r w:rsidRPr="00CB1D1A">
        <w:t>,</w:t>
      </w:r>
      <w:r>
        <w:t>7</w:t>
      </w:r>
      <w:r w:rsidRPr="00CB1D1A">
        <w:t>), (</w:t>
      </w:r>
      <w:r>
        <w:t>1</w:t>
      </w:r>
      <w:r w:rsidRPr="00CB1D1A">
        <w:t>,</w:t>
      </w:r>
      <w:r>
        <w:t>9</w:t>
      </w:r>
      <w:r w:rsidRPr="00CB1D1A">
        <w:t>), (</w:t>
      </w:r>
      <w:r>
        <w:t>3,4</w:t>
      </w:r>
      <w:r w:rsidRPr="00CB1D1A">
        <w:t>)}.</w:t>
      </w:r>
    </w:p>
    <w:p w:rsidR="00E15C4F" w:rsidRPr="00616817" w:rsidRDefault="00E15C4F" w:rsidP="00E15C4F">
      <w:pPr>
        <w:tabs>
          <w:tab w:val="left" w:pos="6360"/>
        </w:tabs>
        <w:spacing w:line="240" w:lineRule="auto"/>
        <w:ind w:left="567" w:hanging="851"/>
        <w:jc w:val="left"/>
      </w:pPr>
      <w:r>
        <w:t xml:space="preserve">Получить граф: в </w:t>
      </w:r>
      <w:r w:rsidRPr="00485FF7">
        <w:rPr>
          <w:i/>
          <w:lang w:val="en-US"/>
        </w:rPr>
        <w:t>G</w:t>
      </w:r>
      <w:r w:rsidRPr="00485FF7">
        <w:rPr>
          <w:vertAlign w:val="subscript"/>
        </w:rPr>
        <w:t>4</w:t>
      </w:r>
      <w:r>
        <w:t>отождествить вершины 1 и 10, затем найти объединение с</w: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CD21AD" w:rsidRDefault="00D301B9" w:rsidP="005B2366">
      <w:pPr>
        <w:tabs>
          <w:tab w:val="left" w:pos="6360"/>
        </w:tabs>
        <w:spacing w:line="240" w:lineRule="auto"/>
        <w:ind w:firstLine="0"/>
        <w:jc w:val="left"/>
      </w:pPr>
      <w:r>
        <w:tab/>
      </w: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Pr="00957249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C53ADA" w:rsidRDefault="00C53ADA" w:rsidP="00B07F54">
      <w:pPr>
        <w:pStyle w:val="1"/>
        <w:keepNext/>
        <w:tabs>
          <w:tab w:val="clear" w:pos="567"/>
          <w:tab w:val="left" w:pos="0"/>
        </w:tabs>
        <w:ind w:left="0" w:firstLine="0"/>
        <w:jc w:val="center"/>
      </w:pPr>
      <w:r>
        <w:lastRenderedPageBreak/>
        <w:t>Результаты работы</w:t>
      </w:r>
    </w:p>
    <w:p w:rsidR="002A1674" w:rsidRPr="002A1674" w:rsidRDefault="002A1674" w:rsidP="004A2183">
      <w:pPr>
        <w:pStyle w:val="21"/>
        <w:ind w:left="0" w:firstLine="0"/>
        <w:jc w:val="center"/>
      </w:pPr>
      <w:r>
        <w:t>Задание 1</w:t>
      </w:r>
    </w:p>
    <w:p w:rsidR="00B0356A" w:rsidRDefault="00DF6810" w:rsidP="00DF6810">
      <w:pPr>
        <w:pStyle w:val="20"/>
        <w:ind w:left="567" w:hanging="567"/>
        <w:rPr>
          <w:lang w:val="en-US"/>
        </w:rPr>
      </w:pPr>
      <w:r>
        <w:t xml:space="preserve">Задание 1 для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1DB6">
        <w:rPr>
          <w:lang w:val="en-US"/>
        </w:rPr>
        <w:t>.</w:t>
      </w:r>
    </w:p>
    <w:p w:rsidR="00B96CCB" w:rsidRDefault="00B96CCB" w:rsidP="00B96CCB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304925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10" w:rsidRDefault="00DF6810" w:rsidP="00C71DB6">
      <w:pPr>
        <w:pStyle w:val="a"/>
        <w:jc w:val="left"/>
        <w:rPr>
          <w:lang w:val="en-US"/>
        </w:rPr>
      </w:pPr>
      <w:r>
        <w:t>Число вершин</w:t>
      </w:r>
      <w:r w:rsidR="00B96CCB">
        <w:t xml:space="preserve"> и ребер</w:t>
      </w:r>
    </w:p>
    <w:p w:rsidR="00B96CCB" w:rsidRDefault="004A2183" w:rsidP="00B96CCB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647825" cy="523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CCB" w:rsidRDefault="00B96CCB" w:rsidP="00B96CCB">
      <w:pPr>
        <w:pStyle w:val="a"/>
        <w:rPr>
          <w:lang w:val="en-US"/>
        </w:rPr>
      </w:pPr>
      <w:r>
        <w:t>Список смежности</w:t>
      </w:r>
    </w:p>
    <w:p w:rsidR="00B96CCB" w:rsidRPr="00B96CCB" w:rsidRDefault="00B96CCB" w:rsidP="00B96CCB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10" w:rsidRPr="00C71DB6" w:rsidRDefault="00C71DB6" w:rsidP="00C71DB6">
      <w:pPr>
        <w:pStyle w:val="a"/>
        <w:rPr>
          <w:lang w:val="en-US"/>
        </w:rPr>
      </w:pPr>
      <w:r>
        <w:t>Степенная последовательность</w:t>
      </w:r>
    </w:p>
    <w:p w:rsidR="00C71DB6" w:rsidRDefault="00C71DB6" w:rsidP="00C71DB6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3505200" cy="276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B6" w:rsidRPr="00C71DB6" w:rsidRDefault="00C71DB6" w:rsidP="00C71DB6">
      <w:pPr>
        <w:pStyle w:val="a"/>
        <w:rPr>
          <w:lang w:val="en-US"/>
        </w:rPr>
      </w:pPr>
      <w:r>
        <w:t>Матрица инцидентности</w:t>
      </w:r>
    </w:p>
    <w:p w:rsidR="00C71DB6" w:rsidRDefault="00C71DB6" w:rsidP="00C71DB6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1816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B6" w:rsidRPr="00C71DB6" w:rsidRDefault="00C71DB6" w:rsidP="00C71DB6">
      <w:pPr>
        <w:pStyle w:val="aa"/>
        <w:rPr>
          <w:lang w:val="en-US"/>
        </w:rPr>
      </w:pPr>
    </w:p>
    <w:p w:rsidR="00167032" w:rsidRDefault="00167032" w:rsidP="00167032"/>
    <w:p w:rsidR="00C71DB6" w:rsidRDefault="00C71DB6" w:rsidP="00167032"/>
    <w:p w:rsidR="00C71DB6" w:rsidRDefault="00C71DB6" w:rsidP="00167032"/>
    <w:p w:rsidR="00C71DB6" w:rsidRDefault="00C71DB6" w:rsidP="00C71DB6">
      <w:pPr>
        <w:pStyle w:val="20"/>
        <w:ind w:left="567" w:hanging="567"/>
      </w:pPr>
      <w:r>
        <w:t xml:space="preserve">Задание 1 для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>.</w:t>
      </w:r>
    </w:p>
    <w:p w:rsidR="00167032" w:rsidRDefault="00C71DB6" w:rsidP="00C71DB6">
      <w:pPr>
        <w:pStyle w:val="af5"/>
      </w:pPr>
      <w:r>
        <w:rPr>
          <w:noProof/>
        </w:rPr>
        <w:drawing>
          <wp:inline distT="0" distB="0" distL="0" distR="0">
            <wp:extent cx="48006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B6" w:rsidRDefault="00C71DB6" w:rsidP="00C71DB6">
      <w:pPr>
        <w:pStyle w:val="a"/>
        <w:numPr>
          <w:ilvl w:val="0"/>
          <w:numId w:val="19"/>
        </w:numPr>
        <w:ind w:left="0" w:firstLine="851"/>
      </w:pPr>
      <w:r>
        <w:t>Число вершин и ребер</w:t>
      </w:r>
    </w:p>
    <w:p w:rsidR="00C71DB6" w:rsidRDefault="00413974" w:rsidP="00413974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619250" cy="523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74" w:rsidRDefault="00413974" w:rsidP="00413974">
      <w:r>
        <w:t>б)</w:t>
      </w:r>
      <w:r>
        <w:tab/>
        <w:t>Список смежности</w:t>
      </w:r>
    </w:p>
    <w:p w:rsidR="00413974" w:rsidRDefault="00413974" w:rsidP="00413974">
      <w:pPr>
        <w:pStyle w:val="af5"/>
      </w:pPr>
      <w:r>
        <w:rPr>
          <w:noProof/>
        </w:rPr>
        <w:drawing>
          <wp:inline distT="0" distB="0" distL="0" distR="0">
            <wp:extent cx="1171575" cy="1076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74" w:rsidRDefault="00413974" w:rsidP="00413974">
      <w:r>
        <w:t>в)</w:t>
      </w:r>
      <w:r>
        <w:tab/>
        <w:t>Степенная последовательность</w:t>
      </w:r>
    </w:p>
    <w:p w:rsidR="00413974" w:rsidRDefault="00413974" w:rsidP="00413974">
      <w:pPr>
        <w:pStyle w:val="af5"/>
      </w:pPr>
      <w:r>
        <w:rPr>
          <w:noProof/>
        </w:rPr>
        <w:drawing>
          <wp:inline distT="0" distB="0" distL="0" distR="0">
            <wp:extent cx="2390775" cy="390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74" w:rsidRPr="00413974" w:rsidRDefault="00413974" w:rsidP="00413974">
      <w:pPr>
        <w:rPr>
          <w:lang w:val="en-US"/>
        </w:rPr>
      </w:pPr>
      <w:r>
        <w:t>г)</w:t>
      </w:r>
      <w:r>
        <w:tab/>
        <w:t>Матрица смежности</w:t>
      </w:r>
    </w:p>
    <w:p w:rsidR="00413974" w:rsidRPr="00413974" w:rsidRDefault="00413974" w:rsidP="00413974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247775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413974" w:rsidRDefault="00413974" w:rsidP="00167032"/>
    <w:p w:rsidR="00413974" w:rsidRDefault="00413974" w:rsidP="00167032"/>
    <w:p w:rsidR="00413974" w:rsidRDefault="00413974" w:rsidP="00167032"/>
    <w:p w:rsidR="00413974" w:rsidRDefault="00413974" w:rsidP="00167032"/>
    <w:p w:rsidR="00413974" w:rsidRDefault="00413974" w:rsidP="00167032"/>
    <w:p w:rsidR="00413974" w:rsidRPr="008B6C8E" w:rsidRDefault="00413974" w:rsidP="00413974">
      <w:pPr>
        <w:pStyle w:val="20"/>
        <w:ind w:left="567" w:hanging="567"/>
      </w:pPr>
      <w:r>
        <w:t xml:space="preserve">Задание 1 для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en-US"/>
        </w:rPr>
        <w:t>.</w:t>
      </w:r>
    </w:p>
    <w:p w:rsidR="008B6C8E" w:rsidRPr="00413974" w:rsidRDefault="008B6C8E" w:rsidP="008B6C8E">
      <w:pPr>
        <w:pStyle w:val="af5"/>
      </w:pPr>
      <w:r>
        <w:rPr>
          <w:noProof/>
        </w:rPr>
        <w:drawing>
          <wp:inline distT="0" distB="0" distL="0" distR="0">
            <wp:extent cx="337185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E" w:rsidRDefault="008B6C8E" w:rsidP="008B6C8E">
      <w:pPr>
        <w:pStyle w:val="a"/>
        <w:numPr>
          <w:ilvl w:val="0"/>
          <w:numId w:val="20"/>
        </w:numPr>
        <w:ind w:left="0" w:firstLine="851"/>
      </w:pPr>
      <w:r>
        <w:t>Число вершин и ребер</w:t>
      </w:r>
    </w:p>
    <w:p w:rsidR="008B6C8E" w:rsidRDefault="008B6C8E" w:rsidP="008B6C8E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619250" cy="542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E" w:rsidRDefault="008B6C8E" w:rsidP="008B6C8E">
      <w:r>
        <w:t>б)</w:t>
      </w:r>
      <w:r>
        <w:tab/>
        <w:t>Список смежности</w:t>
      </w:r>
    </w:p>
    <w:p w:rsidR="008B6C8E" w:rsidRDefault="008B6C8E" w:rsidP="008B6C8E">
      <w:pPr>
        <w:pStyle w:val="af5"/>
      </w:pPr>
      <w:r>
        <w:rPr>
          <w:noProof/>
        </w:rPr>
        <w:drawing>
          <wp:inline distT="0" distB="0" distL="0" distR="0">
            <wp:extent cx="1200150" cy="1228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E" w:rsidRDefault="008B6C8E" w:rsidP="008B6C8E">
      <w:r>
        <w:t>в)</w:t>
      </w:r>
      <w:r>
        <w:tab/>
        <w:t>Степенная последовательность</w:t>
      </w:r>
    </w:p>
    <w:p w:rsidR="008B6C8E" w:rsidRDefault="008B6C8E" w:rsidP="008B6C8E">
      <w:pPr>
        <w:pStyle w:val="af5"/>
      </w:pPr>
      <w:r>
        <w:rPr>
          <w:noProof/>
        </w:rPr>
        <w:drawing>
          <wp:inline distT="0" distB="0" distL="0" distR="0">
            <wp:extent cx="329184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E" w:rsidRPr="00413974" w:rsidRDefault="008B6C8E" w:rsidP="008B6C8E">
      <w:pPr>
        <w:rPr>
          <w:lang w:val="en-US"/>
        </w:rPr>
      </w:pPr>
      <w:r>
        <w:t>г)</w:t>
      </w:r>
      <w:r>
        <w:tab/>
        <w:t>Матрица смежности</w:t>
      </w:r>
    </w:p>
    <w:p w:rsidR="008B6C8E" w:rsidRDefault="008B6C8E" w:rsidP="008B6C8E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238250" cy="1190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E" w:rsidRDefault="008B6C8E" w:rsidP="008B6C8E">
      <w:pPr>
        <w:pStyle w:val="aa"/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8B6C8E" w:rsidP="008B6C8E">
      <w:pPr>
        <w:rPr>
          <w:lang w:val="en-US"/>
        </w:rPr>
      </w:pPr>
    </w:p>
    <w:p w:rsidR="008B6C8E" w:rsidRDefault="002A1674" w:rsidP="004A2183">
      <w:pPr>
        <w:pStyle w:val="21"/>
        <w:ind w:left="0" w:firstLine="0"/>
        <w:jc w:val="center"/>
        <w:rPr>
          <w:lang w:val="en-US"/>
        </w:rPr>
      </w:pPr>
      <w:r>
        <w:lastRenderedPageBreak/>
        <w:t>Задание 2</w:t>
      </w:r>
    </w:p>
    <w:p w:rsidR="008B6C8E" w:rsidRPr="004A2183" w:rsidRDefault="004A2183" w:rsidP="004A2183">
      <w:pPr>
        <w:pStyle w:val="af3"/>
        <w:numPr>
          <w:ilvl w:val="0"/>
          <w:numId w:val="23"/>
        </w:numPr>
        <w:tabs>
          <w:tab w:val="left" w:pos="6360"/>
        </w:tabs>
        <w:spacing w:line="240" w:lineRule="auto"/>
        <w:ind w:left="284" w:hanging="426"/>
        <w:jc w:val="left"/>
      </w:pPr>
      <w:r>
        <w:t xml:space="preserve">добавить в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новые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={11}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={12}</m:t>
        </m:r>
      </m:oMath>
      <w:r w:rsidRPr="00616817">
        <w:t xml:space="preserve"> </w:t>
      </w:r>
      <w:r>
        <w:t>и удалить из него вершину</w:t>
      </w:r>
      <w:r w:rsidRPr="006168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={8}</m:t>
        </m:r>
      </m:oMath>
      <w:r w:rsidRPr="00616817">
        <w:t xml:space="preserve">. </w:t>
      </w:r>
      <w:r>
        <w:t>Вывести результат</w:t>
      </w:r>
      <w:r w:rsidRPr="00616817">
        <w:t>;</w:t>
      </w:r>
    </w:p>
    <w:p w:rsidR="00167032" w:rsidRDefault="004A2183" w:rsidP="004A2183">
      <w:pPr>
        <w:pStyle w:val="af5"/>
      </w:pPr>
      <w:r>
        <w:rPr>
          <w:noProof/>
        </w:rPr>
        <w:drawing>
          <wp:inline distT="0" distB="0" distL="0" distR="0">
            <wp:extent cx="4143375" cy="2705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83" w:rsidRDefault="004A2183" w:rsidP="00246C35">
      <w:pPr>
        <w:spacing w:line="276" w:lineRule="auto"/>
      </w:pPr>
      <w:r>
        <w:t>Не забываем, что нумерация начинается с нуля.</w:t>
      </w:r>
    </w:p>
    <w:p w:rsidR="00246C35" w:rsidRDefault="004A2183" w:rsidP="00246C35">
      <w:pPr>
        <w:spacing w:line="276" w:lineRule="auto"/>
      </w:pPr>
      <w:r>
        <w:t xml:space="preserve">После того как мы удалили вершину 8, </w:t>
      </w:r>
      <w:r w:rsidR="00246C35">
        <w:t>вершины с большим индексом сдвинулись вниз.</w:t>
      </w:r>
      <w:r w:rsidR="00246C35" w:rsidRPr="00246C35">
        <w:t xml:space="preserve"> </w:t>
      </w:r>
    </w:p>
    <w:p w:rsidR="004A2183" w:rsidRDefault="00246C35" w:rsidP="00246C35">
      <w:pPr>
        <w:spacing w:line="276" w:lineRule="auto"/>
      </w:pPr>
      <w:r>
        <w:rPr>
          <w:lang w:val="en-US"/>
        </w:rPr>
        <w:t xml:space="preserve">1, 2, 3, 4, 5, 6, 7, 9, 10, 11, 12 – </w:t>
      </w:r>
      <w:r>
        <w:t>остались</w:t>
      </w:r>
    </w:p>
    <w:p w:rsidR="00246C35" w:rsidRPr="00246C35" w:rsidRDefault="00246C35" w:rsidP="00246C35">
      <w:pPr>
        <w:spacing w:line="276" w:lineRule="auto"/>
      </w:pPr>
      <w:r>
        <w:t>0</w:t>
      </w:r>
      <w:r>
        <w:rPr>
          <w:lang w:val="en-US"/>
        </w:rPr>
        <w:t xml:space="preserve">, 1, 2, 3, 4, 5, 6, 7,  8,   9,  10 – </w:t>
      </w:r>
      <w:r>
        <w:t>их индексы</w:t>
      </w:r>
    </w:p>
    <w:p w:rsidR="00246C35" w:rsidRPr="004A2183" w:rsidRDefault="00246C35" w:rsidP="00246C35">
      <w:pPr>
        <w:spacing w:line="276" w:lineRule="auto"/>
      </w:pPr>
    </w:p>
    <w:p w:rsidR="004A2183" w:rsidRPr="00246C35" w:rsidRDefault="00246C35" w:rsidP="00246C35">
      <w:pPr>
        <w:pStyle w:val="af3"/>
        <w:numPr>
          <w:ilvl w:val="0"/>
          <w:numId w:val="23"/>
        </w:numPr>
        <w:ind w:left="284"/>
      </w:pPr>
      <w:r>
        <w:t xml:space="preserve">добавить в полученный на предыдущем шаге граф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={9,11}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={9,10}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={4,12}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={10,12}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={5,11}</m:t>
        </m:r>
      </m:oMath>
      <w:r w:rsidRPr="00616817">
        <w:t xml:space="preserve"> </w:t>
      </w:r>
      <w:r>
        <w:t xml:space="preserve">и удалить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={5,5}</m:t>
        </m:r>
      </m:oMath>
      <w:r w:rsidRPr="00616817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={7,1}</m:t>
        </m:r>
      </m:oMath>
      <w:r>
        <w:t>. Вывести результат в виде матрицы инцидентности</w:t>
      </w:r>
      <w:r w:rsidRPr="00246C35">
        <w:t>;</w:t>
      </w:r>
    </w:p>
    <w:p w:rsidR="00167032" w:rsidRPr="00E2026C" w:rsidRDefault="00E2026C" w:rsidP="00E2026C">
      <w:pPr>
        <w:pStyle w:val="af5"/>
        <w:rPr>
          <w:lang w:val="en-US"/>
        </w:rPr>
      </w:pPr>
      <w:r>
        <w:t>До преобразований</w:t>
      </w:r>
      <w:r>
        <w:rPr>
          <w:lang w:val="en-US"/>
        </w:rPr>
        <w:t>:</w:t>
      </w:r>
    </w:p>
    <w:p w:rsidR="00E2026C" w:rsidRDefault="003343F0" w:rsidP="00E2026C">
      <w:r>
        <w:rPr>
          <w:noProof/>
        </w:rPr>
        <w:drawing>
          <wp:inline distT="0" distB="0" distL="0" distR="0">
            <wp:extent cx="4391025" cy="17227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6C" w:rsidRPr="00E2026C" w:rsidRDefault="00E2026C" w:rsidP="00E2026C">
      <w:pPr>
        <w:pStyle w:val="af5"/>
        <w:rPr>
          <w:lang w:val="en-US"/>
        </w:rPr>
      </w:pPr>
      <w:r>
        <w:lastRenderedPageBreak/>
        <w:t>После преобразований</w:t>
      </w:r>
      <w:r>
        <w:rPr>
          <w:lang w:val="en-US"/>
        </w:rPr>
        <w:t>:</w:t>
      </w:r>
    </w:p>
    <w:p w:rsidR="003343F0" w:rsidRDefault="003343F0" w:rsidP="003343F0">
      <w:pPr>
        <w:pStyle w:val="af5"/>
      </w:pPr>
      <w:r>
        <w:rPr>
          <w:noProof/>
        </w:rPr>
        <w:drawing>
          <wp:inline distT="0" distB="0" distL="0" distR="0">
            <wp:extent cx="4773930" cy="54971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32" w:rsidRDefault="00167032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4457CF" w:rsidRDefault="004457CF" w:rsidP="00167032"/>
    <w:p w:rsidR="00E2026C" w:rsidRDefault="00E2026C" w:rsidP="00E2026C">
      <w:pPr>
        <w:pStyle w:val="af3"/>
        <w:numPr>
          <w:ilvl w:val="0"/>
          <w:numId w:val="23"/>
        </w:numPr>
        <w:ind w:left="284"/>
      </w:pPr>
      <w:r>
        <w:lastRenderedPageBreak/>
        <w:t xml:space="preserve">построить дополнение полученного на шаге b) графа. Пусть это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16817">
        <w:t xml:space="preserve"> (</w:t>
      </w:r>
      <w:r>
        <w:t>вывести его в виде матрицы смежности</w:t>
      </w:r>
      <w:r w:rsidRPr="00616817">
        <w:t>);</w:t>
      </w:r>
    </w:p>
    <w:p w:rsidR="00E2026C" w:rsidRPr="00E2026C" w:rsidRDefault="00E2026C" w:rsidP="00E2026C">
      <w:pPr>
        <w:pStyle w:val="af3"/>
        <w:ind w:left="284" w:firstLine="0"/>
      </w:pPr>
    </w:p>
    <w:p w:rsidR="00E2026C" w:rsidRPr="00E2026C" w:rsidRDefault="00E2026C" w:rsidP="00E2026C">
      <w:pPr>
        <w:pStyle w:val="af5"/>
        <w:rPr>
          <w:lang w:val="en-US"/>
        </w:rPr>
      </w:pPr>
      <w:r>
        <w:t>До преобразований</w:t>
      </w:r>
      <w:r>
        <w:rPr>
          <w:lang w:val="en-US"/>
        </w:rPr>
        <w:t>:</w:t>
      </w:r>
    </w:p>
    <w:p w:rsidR="00167032" w:rsidRDefault="00E2026C" w:rsidP="00E2026C">
      <w:pPr>
        <w:pStyle w:val="af5"/>
      </w:pPr>
      <w:r>
        <w:rPr>
          <w:noProof/>
        </w:rPr>
        <w:drawing>
          <wp:inline distT="0" distB="0" distL="0" distR="0">
            <wp:extent cx="5932805" cy="2764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32" w:rsidRPr="004457CF" w:rsidRDefault="00E2026C" w:rsidP="004457CF">
      <w:pPr>
        <w:pStyle w:val="af5"/>
        <w:rPr>
          <w:lang w:val="en-US"/>
        </w:rPr>
      </w:pPr>
      <w:r>
        <w:t>После преобразований</w:t>
      </w:r>
      <w:r>
        <w:rPr>
          <w:lang w:val="en-US"/>
        </w:rPr>
        <w:t>:</w:t>
      </w:r>
    </w:p>
    <w:p w:rsidR="00167032" w:rsidRDefault="004457CF" w:rsidP="004457CF">
      <w:pPr>
        <w:pStyle w:val="af5"/>
      </w:pPr>
      <w:r>
        <w:rPr>
          <w:noProof/>
        </w:rPr>
        <w:drawing>
          <wp:inline distT="0" distB="0" distL="0" distR="0">
            <wp:extent cx="1807845" cy="2019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167032" w:rsidP="00167032"/>
    <w:p w:rsidR="00167032" w:rsidRDefault="00A70579" w:rsidP="00A70579">
      <w:pPr>
        <w:pStyle w:val="af3"/>
        <w:numPr>
          <w:ilvl w:val="0"/>
          <w:numId w:val="23"/>
        </w:numPr>
        <w:ind w:left="284"/>
      </w:pPr>
      <w:r>
        <w:lastRenderedPageBreak/>
        <w:t xml:space="preserve">Добавить в орграф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16817">
        <w:t xml:space="preserve"> </w:t>
      </w:r>
      <w:r>
        <w:t xml:space="preserve">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={8}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={9}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={10}</m:t>
        </m:r>
      </m:oMath>
      <w:r w:rsidRPr="00616817">
        <w:t xml:space="preserve"> </w:t>
      </w:r>
      <w:r>
        <w:t xml:space="preserve">и удалить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={3}</m:t>
        </m:r>
      </m:oMath>
      <w:r w:rsidRPr="00616817">
        <w:t xml:space="preserve">. </w:t>
      </w:r>
      <w:r>
        <w:t xml:space="preserve">Добавить дуги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={1,4}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={2,7}</m:t>
        </m:r>
      </m:oMath>
      <w:r w:rsidRPr="006168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={1,9}</m:t>
        </m:r>
      </m:oMath>
      <w:r w:rsidRPr="00616817">
        <w:t xml:space="preserve">, </w:t>
      </w:r>
      <w:r>
        <w:t xml:space="preserve">удалить дугу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={3,4}</m:t>
        </m:r>
      </m:oMath>
      <w:r w:rsidRPr="00616817">
        <w:t xml:space="preserve">. </w:t>
      </w:r>
      <w:r>
        <w:t>Вывести результат</w:t>
      </w:r>
      <w:r w:rsidRPr="00616817">
        <w:t>;</w:t>
      </w:r>
    </w:p>
    <w:p w:rsidR="00A70579" w:rsidRPr="00A70579" w:rsidRDefault="00A70579" w:rsidP="00A70579">
      <w:pPr>
        <w:pStyle w:val="af3"/>
        <w:ind w:left="284" w:firstLine="0"/>
      </w:pPr>
    </w:p>
    <w:p w:rsidR="00167032" w:rsidRPr="00A70579" w:rsidRDefault="00A70579" w:rsidP="00A70579">
      <w:pPr>
        <w:pStyle w:val="af5"/>
        <w:rPr>
          <w:lang w:val="en-US"/>
        </w:rPr>
      </w:pPr>
      <w:r>
        <w:t>Считали граф</w:t>
      </w:r>
      <w:r>
        <w:rPr>
          <w:lang w:val="en-US"/>
        </w:rPr>
        <w:t>:</w:t>
      </w:r>
    </w:p>
    <w:p w:rsidR="00A70579" w:rsidRDefault="00A70579" w:rsidP="00A70579">
      <w:pPr>
        <w:pStyle w:val="af5"/>
      </w:pPr>
      <w:r>
        <w:rPr>
          <w:noProof/>
        </w:rPr>
        <w:drawing>
          <wp:inline distT="0" distB="0" distL="0" distR="0">
            <wp:extent cx="5869305" cy="2275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9" w:rsidRPr="00A70579" w:rsidRDefault="00A70579" w:rsidP="00A70579">
      <w:pPr>
        <w:pStyle w:val="aa"/>
      </w:pPr>
    </w:p>
    <w:p w:rsidR="00167032" w:rsidRPr="003E5946" w:rsidRDefault="00A70579" w:rsidP="00A70579">
      <w:pPr>
        <w:pStyle w:val="af5"/>
      </w:pPr>
      <w:r>
        <w:t>Добавили, удалили вершины</w:t>
      </w:r>
      <w:r w:rsidR="003E5946" w:rsidRPr="003E59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E5946">
        <w:t>:</w:t>
      </w:r>
    </w:p>
    <w:p w:rsidR="00167032" w:rsidRDefault="00A70579" w:rsidP="00A70579">
      <w:pPr>
        <w:pStyle w:val="af5"/>
      </w:pPr>
      <w:r>
        <w:rPr>
          <w:noProof/>
        </w:rPr>
        <w:drawing>
          <wp:inline distT="0" distB="0" distL="0" distR="0">
            <wp:extent cx="3997960" cy="266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9" w:rsidRPr="003E5946" w:rsidRDefault="00A70579" w:rsidP="00A70579">
      <w:r>
        <w:t>Вершины</w:t>
      </w:r>
      <w:r w:rsidRPr="003E5946">
        <w:t>:</w:t>
      </w:r>
    </w:p>
    <w:p w:rsidR="00A70579" w:rsidRDefault="003E5946" w:rsidP="00A70579">
      <w:pPr>
        <w:spacing w:line="276" w:lineRule="auto"/>
      </w:pPr>
      <w:r w:rsidRPr="003E5946">
        <w:t>1, 2, 4, 5, 6, 7, 8, 9, 10</w:t>
      </w:r>
      <w:r w:rsidR="00A70579" w:rsidRPr="003E5946">
        <w:t xml:space="preserve"> – </w:t>
      </w:r>
      <w:r w:rsidR="00A70579">
        <w:t>остались</w:t>
      </w:r>
    </w:p>
    <w:p w:rsidR="00A70579" w:rsidRPr="00246C35" w:rsidRDefault="00A70579" w:rsidP="00A70579">
      <w:pPr>
        <w:spacing w:line="276" w:lineRule="auto"/>
      </w:pPr>
      <w:r>
        <w:t>0</w:t>
      </w:r>
      <w:r w:rsidRPr="003E5946">
        <w:t>, 1, 2, 3, 4, 5, 6, 7</w:t>
      </w:r>
      <w:r w:rsidR="003E5946" w:rsidRPr="003E5946">
        <w:t xml:space="preserve">,   8 – </w:t>
      </w:r>
      <w:r>
        <w:t>их индексы</w:t>
      </w:r>
    </w:p>
    <w:p w:rsidR="00A70579" w:rsidRPr="003E5946" w:rsidRDefault="00A70579" w:rsidP="00A70579"/>
    <w:p w:rsidR="00167032" w:rsidRDefault="00167032" w:rsidP="00167032"/>
    <w:p w:rsidR="00B0356A" w:rsidRDefault="00B0356A" w:rsidP="00556A8E">
      <w:pPr>
        <w:ind w:firstLine="0"/>
      </w:pPr>
    </w:p>
    <w:p w:rsidR="00A55CD1" w:rsidRDefault="00A55CD1" w:rsidP="00556A8E">
      <w:pPr>
        <w:ind w:firstLine="0"/>
      </w:pPr>
    </w:p>
    <w:p w:rsidR="00A70579" w:rsidRDefault="003E5946" w:rsidP="003E5946">
      <w:pPr>
        <w:pStyle w:val="af5"/>
      </w:pPr>
      <w:r>
        <w:lastRenderedPageBreak/>
        <w:t>Добавили, удалили дуги</w:t>
      </w:r>
      <w:r w:rsidRPr="003E59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E5946">
        <w:t>:</w:t>
      </w:r>
    </w:p>
    <w:p w:rsidR="00A70579" w:rsidRDefault="003E5946" w:rsidP="003E5946">
      <w:pPr>
        <w:pStyle w:val="af5"/>
      </w:pPr>
      <w:r>
        <w:rPr>
          <w:noProof/>
        </w:rPr>
        <w:drawing>
          <wp:inline distT="0" distB="0" distL="0" distR="0">
            <wp:extent cx="5210175" cy="1637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46" w:rsidRDefault="003E5946" w:rsidP="003E5946">
      <w:r>
        <w:t xml:space="preserve">Удалить ребро </w:t>
      </w:r>
      <w:r w:rsidRPr="003E5946">
        <w:t>{3,4}</w:t>
      </w:r>
      <w:r>
        <w:t xml:space="preserve"> невозможно, т.к. вершина 3 была удалена ранее.</w:t>
      </w:r>
    </w:p>
    <w:p w:rsidR="003E5946" w:rsidRDefault="003E5946" w:rsidP="003E5946">
      <w:pPr>
        <w:pStyle w:val="af5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E5946" w:rsidRDefault="003E5946" w:rsidP="003E5946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254760" cy="1488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46" w:rsidRDefault="003E5946" w:rsidP="003E5946">
      <w:pPr>
        <w:pStyle w:val="aa"/>
        <w:numPr>
          <w:ilvl w:val="0"/>
          <w:numId w:val="23"/>
        </w:numPr>
        <w:ind w:left="284"/>
        <w:jc w:val="left"/>
      </w:pPr>
      <w:r>
        <w:t>выполнить операции предыдущего пункта в обратном порядке (сначала дуги, потом вершины). Вывести результат и сравнить с предыдущим.</w:t>
      </w:r>
    </w:p>
    <w:p w:rsidR="003E5946" w:rsidRDefault="00513F33" w:rsidP="003E5946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3796030" cy="16052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33" w:rsidRDefault="00513F33" w:rsidP="00513F33">
      <w:pPr>
        <w:pStyle w:val="aa"/>
        <w:rPr>
          <w:lang w:val="en-US"/>
        </w:rPr>
      </w:pPr>
      <w:r>
        <w:rPr>
          <w:noProof/>
        </w:rPr>
        <w:drawing>
          <wp:inline distT="0" distB="0" distL="0" distR="0">
            <wp:extent cx="1190625" cy="1477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33" w:rsidRDefault="00513F33" w:rsidP="00513F33">
      <w:pPr>
        <w:rPr>
          <w:lang w:val="en-US"/>
        </w:rPr>
      </w:pPr>
    </w:p>
    <w:p w:rsidR="00513F33" w:rsidRDefault="00513F33" w:rsidP="00513F33">
      <w:pPr>
        <w:rPr>
          <w:lang w:val="en-US"/>
        </w:rPr>
      </w:pPr>
    </w:p>
    <w:p w:rsidR="00513F33" w:rsidRPr="00513F33" w:rsidRDefault="00513F33" w:rsidP="00513F33">
      <w:pPr>
        <w:rPr>
          <w:lang w:val="en-US"/>
        </w:rPr>
      </w:pPr>
    </w:p>
    <w:p w:rsidR="003E5946" w:rsidRDefault="003E5946" w:rsidP="003E5946">
      <w:pPr>
        <w:rPr>
          <w:lang w:val="en-US"/>
        </w:rPr>
      </w:pPr>
      <w:r>
        <w:lastRenderedPageBreak/>
        <w:t>После добавление вершины, она встанет на последнюю позицию</w:t>
      </w:r>
      <w:r>
        <w:rPr>
          <w:lang w:val="en-US"/>
        </w:rPr>
        <w:t>:</w:t>
      </w:r>
    </w:p>
    <w:p w:rsidR="003E5946" w:rsidRDefault="00513F33" w:rsidP="003E5946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1329055" cy="16052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33" w:rsidRPr="00513F33" w:rsidRDefault="00513F33" w:rsidP="00513F33">
      <w:pPr>
        <w:rPr>
          <w:lang w:val="en-US"/>
        </w:rPr>
      </w:pPr>
      <w:r>
        <w:t>Вершины</w:t>
      </w:r>
      <w:r>
        <w:rPr>
          <w:lang w:val="en-US"/>
        </w:rPr>
        <w:t>:</w:t>
      </w:r>
    </w:p>
    <w:p w:rsidR="00513F33" w:rsidRDefault="00513F33" w:rsidP="00513F33">
      <w:pPr>
        <w:spacing w:line="276" w:lineRule="auto"/>
      </w:pPr>
      <w:r w:rsidRPr="003E5946">
        <w:t xml:space="preserve">1, 2, </w:t>
      </w:r>
      <w:r>
        <w:t xml:space="preserve">3, </w:t>
      </w:r>
      <w:r w:rsidRPr="003E5946">
        <w:t xml:space="preserve">4, 5, 6, 7, 8, 9, 10 – </w:t>
      </w:r>
      <w:r>
        <w:t>остались</w:t>
      </w:r>
    </w:p>
    <w:p w:rsidR="00513F33" w:rsidRDefault="00513F33" w:rsidP="00513F33">
      <w:pPr>
        <w:spacing w:line="276" w:lineRule="auto"/>
      </w:pPr>
      <w:r>
        <w:t>0</w:t>
      </w:r>
      <w:r w:rsidRPr="003E5946">
        <w:t xml:space="preserve">, 1, </w:t>
      </w:r>
      <w:r>
        <w:t xml:space="preserve">9, </w:t>
      </w:r>
      <w:r w:rsidRPr="003E5946">
        <w:t xml:space="preserve">2, 3, 4, 5, 6, 7,   8 – </w:t>
      </w:r>
      <w:r>
        <w:t>их индексы</w:t>
      </w:r>
    </w:p>
    <w:p w:rsidR="00513F33" w:rsidRDefault="00513F33" w:rsidP="00513F33">
      <w:pPr>
        <w:spacing w:line="276" w:lineRule="auto"/>
      </w:pPr>
    </w:p>
    <w:p w:rsidR="00513F33" w:rsidRPr="00513F33" w:rsidRDefault="00513F33" w:rsidP="00513F3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3987165" cy="239204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33" w:rsidRPr="00513F33" w:rsidRDefault="00513F33" w:rsidP="00513F33">
      <w:r>
        <w:t>Вершины</w:t>
      </w:r>
      <w:r w:rsidRPr="00513F33">
        <w:t>:</w:t>
      </w:r>
    </w:p>
    <w:p w:rsidR="00513F33" w:rsidRDefault="00513F33" w:rsidP="00513F33">
      <w:pPr>
        <w:spacing w:line="276" w:lineRule="auto"/>
      </w:pPr>
      <w:r w:rsidRPr="003E5946">
        <w:t xml:space="preserve">1, 2, </w:t>
      </w:r>
      <w:r>
        <w:t>3, 4, 5, 6, 7</w:t>
      </w:r>
      <w:r w:rsidRPr="003E5946">
        <w:t xml:space="preserve"> – </w:t>
      </w:r>
      <w:r>
        <w:t>остались</w:t>
      </w:r>
    </w:p>
    <w:p w:rsidR="00513F33" w:rsidRDefault="00513F33" w:rsidP="00513F33">
      <w:pPr>
        <w:spacing w:line="276" w:lineRule="auto"/>
      </w:pPr>
      <w:r>
        <w:t>0</w:t>
      </w:r>
      <w:r w:rsidRPr="003E5946">
        <w:t xml:space="preserve">, 1, </w:t>
      </w:r>
      <w:r>
        <w:t xml:space="preserve">9, 2, 3, 4, 5 </w:t>
      </w:r>
      <w:r w:rsidRPr="003E5946">
        <w:t xml:space="preserve">– </w:t>
      </w:r>
      <w:r>
        <w:t>их индексы</w:t>
      </w:r>
    </w:p>
    <w:p w:rsidR="00513F33" w:rsidRDefault="00513F33" w:rsidP="00513F33"/>
    <w:p w:rsidR="00513F33" w:rsidRDefault="00513F33" w:rsidP="00513F33"/>
    <w:p w:rsidR="00513F33" w:rsidRDefault="00513F33" w:rsidP="00513F33"/>
    <w:p w:rsidR="00513F33" w:rsidRDefault="00513F33" w:rsidP="00513F33"/>
    <w:p w:rsidR="00513F33" w:rsidRPr="00513F33" w:rsidRDefault="00513F33" w:rsidP="00513F33"/>
    <w:p w:rsidR="00A70579" w:rsidRPr="00513F33" w:rsidRDefault="00513F33" w:rsidP="00513F33">
      <w:pPr>
        <w:pStyle w:val="af5"/>
      </w:pPr>
      <w:r>
        <w:lastRenderedPageBreak/>
        <w:t>До и после преобразований</w:t>
      </w:r>
      <w:r w:rsidRPr="00513F33">
        <w:t>:</w:t>
      </w:r>
    </w:p>
    <w:p w:rsidR="00513F33" w:rsidRPr="00513F33" w:rsidRDefault="00513F33" w:rsidP="00513F33">
      <w:pPr>
        <w:pStyle w:val="aa"/>
      </w:pPr>
      <w:r>
        <w:rPr>
          <w:noProof/>
        </w:rPr>
        <w:drawing>
          <wp:inline distT="0" distB="0" distL="0" distR="0">
            <wp:extent cx="1265555" cy="12014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F33">
        <w:rPr>
          <w:lang w:val="en-US"/>
        </w:rPr>
        <w:sym w:font="Wingdings" w:char="F0E0"/>
      </w:r>
      <w:r w:rsidRPr="00513F33">
        <w:t xml:space="preserve">      </w:t>
      </w:r>
      <w:r>
        <w:rPr>
          <w:noProof/>
        </w:rPr>
        <w:drawing>
          <wp:inline distT="0" distB="0" distL="0" distR="0">
            <wp:extent cx="1254760" cy="11696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33" w:rsidRDefault="00513F33" w:rsidP="00513F33">
      <w:r>
        <w:t>Вершина 3 переместилась вниз из-за удаления/добавлении.</w:t>
      </w:r>
    </w:p>
    <w:p w:rsidR="00513F33" w:rsidRPr="003F1551" w:rsidRDefault="00513F33" w:rsidP="00513F33">
      <w:r>
        <w:t xml:space="preserve">При удалении вместе с вершиной удалилась дуга </w:t>
      </w:r>
      <w:r w:rsidR="003F1551" w:rsidRPr="003F1551">
        <w:t>{3,4}</w:t>
      </w:r>
      <w:r w:rsidR="003F1551">
        <w:t>.</w:t>
      </w:r>
    </w:p>
    <w:p w:rsidR="00513F33" w:rsidRPr="00513F33" w:rsidRDefault="00513F33" w:rsidP="00556A8E">
      <w:pPr>
        <w:ind w:firstLine="0"/>
      </w:pPr>
    </w:p>
    <w:p w:rsidR="00A70579" w:rsidRDefault="00A70579" w:rsidP="00556A8E">
      <w:pPr>
        <w:ind w:firstLine="0"/>
      </w:pPr>
    </w:p>
    <w:p w:rsidR="00A70579" w:rsidRDefault="00A70579" w:rsidP="00556A8E">
      <w:pPr>
        <w:ind w:firstLine="0"/>
      </w:pPr>
    </w:p>
    <w:p w:rsidR="003F1551" w:rsidRDefault="003F1551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Default="00291050" w:rsidP="00556A8E">
      <w:pPr>
        <w:ind w:firstLine="0"/>
      </w:pPr>
    </w:p>
    <w:p w:rsidR="00291050" w:rsidRPr="00126AFD" w:rsidRDefault="00291050" w:rsidP="00556A8E">
      <w:pPr>
        <w:ind w:firstLine="0"/>
      </w:pPr>
    </w:p>
    <w:p w:rsidR="00291050" w:rsidRDefault="00291050" w:rsidP="00291050">
      <w:pPr>
        <w:pStyle w:val="1"/>
        <w:ind w:left="0"/>
        <w:jc w:val="center"/>
      </w:pPr>
      <w:r>
        <w:lastRenderedPageBreak/>
        <w:t>контрольные вопросы</w:t>
      </w:r>
    </w:p>
    <w:p w:rsidR="00291050" w:rsidRDefault="00291050" w:rsidP="00291050">
      <w:pPr>
        <w:pStyle w:val="af3"/>
        <w:numPr>
          <w:ilvl w:val="0"/>
          <w:numId w:val="25"/>
        </w:numPr>
        <w:spacing w:line="240" w:lineRule="auto"/>
        <w:jc w:val="left"/>
      </w:pPr>
      <w:r w:rsidRPr="005E57B3">
        <w:t>Чему равна сумма степеней всех вершин графа?</w:t>
      </w:r>
    </w:p>
    <w:p w:rsidR="00291050" w:rsidRDefault="00291050" w:rsidP="00291050">
      <w:pPr>
        <w:pStyle w:val="af3"/>
        <w:ind w:left="927"/>
      </w:pPr>
    </w:p>
    <w:p w:rsidR="00291050" w:rsidRDefault="00291050" w:rsidP="00291050">
      <w:pPr>
        <w:pStyle w:val="af3"/>
        <w:ind w:left="927"/>
      </w:pPr>
      <w:r>
        <w:t xml:space="preserve">По </w:t>
      </w:r>
      <w:r w:rsidRPr="00291050">
        <w:t>лемме о</w:t>
      </w:r>
      <w:r>
        <w:t xml:space="preserve"> рукопожатиях  </w:t>
      </w:r>
      <w:r>
        <w:rPr>
          <w:noProof/>
        </w:rPr>
        <w:drawing>
          <wp:inline distT="0" distB="0" distL="0" distR="0" wp14:anchorId="1A504C44" wp14:editId="158A983C">
            <wp:extent cx="1409700" cy="361950"/>
            <wp:effectExtent l="0" t="0" r="0" b="0"/>
            <wp:docPr id="36" name="Рисунок 36" descr="{\displaystyle \sum_{v\in V} \deg(v) = 2|E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{\displaystyle \sum_{v\in V} \deg(v) = 2|E|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0" w:rsidRDefault="00291050" w:rsidP="00291050">
      <w:pPr>
        <w:pStyle w:val="af3"/>
        <w:ind w:left="927"/>
      </w:pPr>
    </w:p>
    <w:p w:rsidR="00291050" w:rsidRDefault="00291050" w:rsidP="00291050">
      <w:pPr>
        <w:pStyle w:val="af3"/>
        <w:numPr>
          <w:ilvl w:val="0"/>
          <w:numId w:val="25"/>
        </w:numPr>
        <w:spacing w:line="240" w:lineRule="auto"/>
        <w:jc w:val="left"/>
      </w:pPr>
      <w:r>
        <w:t>Докажите, что алгебраические дополнения всех элементов матрицы Кирхгофа графа равны между собой.</w:t>
      </w:r>
    </w:p>
    <w:p w:rsidR="00291050" w:rsidRDefault="00291050" w:rsidP="00291050">
      <w:pPr>
        <w:pStyle w:val="af3"/>
        <w:ind w:left="927"/>
      </w:pPr>
    </w:p>
    <w:p w:rsidR="00291050" w:rsidRPr="00A80541" w:rsidRDefault="00291050" w:rsidP="00291050">
      <w:pPr>
        <w:shd w:val="clear" w:color="auto" w:fill="FFFFFF"/>
        <w:spacing w:before="150" w:after="150"/>
        <w:rPr>
          <w:rFonts w:eastAsia="Times New Roman"/>
          <w:color w:val="000000"/>
          <w:szCs w:val="24"/>
        </w:rPr>
      </w:pPr>
      <w:r w:rsidRPr="00A80541">
        <w:rPr>
          <w:rFonts w:eastAsia="Times New Roman"/>
          <w:color w:val="000000"/>
          <w:szCs w:val="24"/>
        </w:rPr>
        <w:t>Определим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bCs/>
          <w:color w:val="000000"/>
          <w:szCs w:val="24"/>
        </w:rPr>
        <w:t>матрицу Кирхгофа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 </w:t>
      </w:r>
      <w:r w:rsidRPr="00A80541">
        <w:rPr>
          <w:rFonts w:eastAsia="Times New Roman"/>
          <w:color w:val="000000"/>
          <w:szCs w:val="24"/>
        </w:rPr>
        <w:t>=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A80541">
        <w:rPr>
          <w:rFonts w:eastAsia="Times New Roman"/>
          <w:color w:val="000000"/>
          <w:szCs w:val="24"/>
        </w:rPr>
        <w:t>(</w:t>
      </w:r>
      <w:r w:rsidRPr="00F038C2">
        <w:rPr>
          <w:rFonts w:eastAsia="Times New Roman"/>
          <w:i/>
          <w:iCs/>
          <w:color w:val="000000"/>
          <w:szCs w:val="24"/>
        </w:rPr>
        <w:t>G</w:t>
      </w:r>
      <w:r w:rsidRPr="00A80541">
        <w:rPr>
          <w:rFonts w:eastAsia="Times New Roman"/>
          <w:color w:val="000000"/>
          <w:szCs w:val="24"/>
        </w:rPr>
        <w:t>), полагая</w:t>
      </w:r>
    </w:p>
    <w:p w:rsidR="00291050" w:rsidRPr="00A80541" w:rsidRDefault="00291050" w:rsidP="00291050">
      <w:pPr>
        <w:shd w:val="clear" w:color="auto" w:fill="FFFFFF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noProof/>
          <w:color w:val="000000"/>
          <w:szCs w:val="24"/>
        </w:rPr>
        <w:drawing>
          <wp:inline distT="0" distB="0" distL="0" distR="0" wp14:anchorId="00FEECE0" wp14:editId="4ED1EDE5">
            <wp:extent cx="4429125" cy="1314450"/>
            <wp:effectExtent l="0" t="0" r="9525" b="0"/>
            <wp:docPr id="38" name="Рисунок 38" descr="матрица Кирхго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атрица Кирхгоф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0" w:rsidRPr="00A80541" w:rsidRDefault="00291050" w:rsidP="00291050">
      <w:pPr>
        <w:shd w:val="clear" w:color="auto" w:fill="FFFFFF"/>
        <w:spacing w:before="150" w:after="150"/>
        <w:rPr>
          <w:rFonts w:eastAsia="Times New Roman"/>
          <w:color w:val="000000"/>
          <w:szCs w:val="24"/>
        </w:rPr>
      </w:pPr>
      <w:r w:rsidRPr="00A80541">
        <w:rPr>
          <w:rFonts w:eastAsia="Times New Roman"/>
          <w:color w:val="000000"/>
          <w:szCs w:val="24"/>
        </w:rPr>
        <w:t>где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i/>
          <w:iCs/>
          <w:color w:val="000000"/>
          <w:szCs w:val="24"/>
        </w:rPr>
        <w:t>A</w:t>
      </w:r>
      <w:r w:rsidRPr="00A80541">
        <w:rPr>
          <w:rFonts w:eastAsia="Times New Roman"/>
          <w:color w:val="000000"/>
          <w:szCs w:val="24"/>
        </w:rPr>
        <w:t>(</w:t>
      </w:r>
      <w:r w:rsidRPr="00F038C2">
        <w:rPr>
          <w:rFonts w:eastAsia="Times New Roman"/>
          <w:i/>
          <w:iCs/>
          <w:color w:val="000000"/>
          <w:szCs w:val="24"/>
        </w:rPr>
        <w:t>G</w:t>
      </w:r>
      <w:r w:rsidRPr="00A80541">
        <w:rPr>
          <w:rFonts w:eastAsia="Times New Roman"/>
          <w:color w:val="000000"/>
          <w:szCs w:val="24"/>
        </w:rPr>
        <w:t>) —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bCs/>
          <w:color w:val="000000"/>
          <w:szCs w:val="24"/>
        </w:rPr>
        <w:t>матрица смежности</w:t>
      </w:r>
      <w:r w:rsidRPr="00F038C2">
        <w:rPr>
          <w:rFonts w:eastAsia="Times New Roman"/>
          <w:color w:val="000000"/>
          <w:szCs w:val="24"/>
        </w:rPr>
        <w:t> </w:t>
      </w:r>
      <w:r w:rsidRPr="00A80541">
        <w:rPr>
          <w:rFonts w:eastAsia="Times New Roman"/>
          <w:color w:val="000000"/>
          <w:szCs w:val="24"/>
        </w:rPr>
        <w:t>графа</w:t>
      </w:r>
      <w:r w:rsidRPr="00F038C2">
        <w:rPr>
          <w:rFonts w:eastAsia="Times New Roman"/>
          <w:color w:val="000000"/>
          <w:szCs w:val="24"/>
        </w:rPr>
        <w:t> </w:t>
      </w:r>
      <w:r w:rsidRPr="00F038C2">
        <w:rPr>
          <w:rFonts w:eastAsia="Times New Roman"/>
          <w:i/>
          <w:iCs/>
          <w:color w:val="000000"/>
          <w:szCs w:val="24"/>
        </w:rPr>
        <w:t>G</w:t>
      </w:r>
      <w:r w:rsidRPr="00A80541">
        <w:rPr>
          <w:rFonts w:eastAsia="Times New Roman"/>
          <w:color w:val="000000"/>
          <w:szCs w:val="24"/>
        </w:rPr>
        <w:t>.</w:t>
      </w:r>
    </w:p>
    <w:p w:rsidR="00291050" w:rsidRPr="00F038C2" w:rsidRDefault="00291050" w:rsidP="00291050">
      <w:pPr>
        <w:pStyle w:val="af3"/>
        <w:ind w:left="927"/>
        <w:rPr>
          <w:szCs w:val="24"/>
        </w:rPr>
      </w:pPr>
    </w:p>
    <w:p w:rsidR="00291050" w:rsidRPr="00F038C2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Обозначим столбец (1, 1, ..., 1)</w:t>
      </w:r>
      <w:r w:rsidRPr="00F038C2">
        <w:rPr>
          <w:rFonts w:eastAsia="Times New Roman"/>
          <w:color w:val="000000"/>
          <w:szCs w:val="24"/>
          <w:vertAlign w:val="superscript"/>
        </w:rPr>
        <w:t>T</w:t>
      </w:r>
      <w:r w:rsidRPr="00F038C2">
        <w:rPr>
          <w:rFonts w:eastAsia="Times New Roman"/>
          <w:color w:val="000000"/>
          <w:szCs w:val="24"/>
        </w:rPr>
        <w:t> длины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, состо</w:t>
      </w:r>
      <w:r w:rsidRPr="00F038C2">
        <w:rPr>
          <w:rFonts w:eastAsia="Times New Roman"/>
          <w:color w:val="000000"/>
          <w:szCs w:val="24"/>
        </w:rPr>
        <w:softHyphen/>
        <w:t>ящий из единиц, через </w:t>
      </w:r>
      <w:r w:rsidRPr="00F038C2">
        <w:rPr>
          <w:rFonts w:eastAsia="Times New Roman"/>
          <w:bCs/>
          <w:color w:val="000000"/>
          <w:szCs w:val="24"/>
        </w:rPr>
        <w:t>1</w:t>
      </w:r>
      <w:r w:rsidRPr="00F038C2">
        <w:rPr>
          <w:rFonts w:eastAsia="Times New Roman"/>
          <w:color w:val="000000"/>
          <w:szCs w:val="24"/>
        </w:rPr>
        <w:t>.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Для матрицы Кирхгофа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(</w:t>
      </w:r>
      <w:r w:rsidRPr="00F038C2">
        <w:rPr>
          <w:rFonts w:eastAsia="Times New Roman"/>
          <w:i/>
          <w:iCs/>
          <w:color w:val="000000"/>
          <w:szCs w:val="24"/>
        </w:rPr>
        <w:t>G</w:t>
      </w:r>
      <w:r w:rsidRPr="00F038C2">
        <w:rPr>
          <w:rFonts w:eastAsia="Times New Roman"/>
          <w:color w:val="000000"/>
          <w:szCs w:val="24"/>
        </w:rPr>
        <w:t xml:space="preserve">) </w:t>
      </w:r>
      <w:r w:rsidRPr="00F038C2">
        <w:rPr>
          <w:rFonts w:eastAsia="Times New Roman"/>
          <w:color w:val="000000"/>
        </w:rPr>
        <w:t>= (</w:t>
      </w:r>
      <w:r w:rsidRPr="00F038C2">
        <w:rPr>
          <w:rFonts w:eastAsia="Times New Roman"/>
          <w:i/>
          <w:iCs/>
          <w:color w:val="000000"/>
        </w:rPr>
        <w:t>β</w:t>
      </w:r>
      <w:r w:rsidRPr="00F038C2">
        <w:rPr>
          <w:rFonts w:eastAsia="Times New Roman"/>
          <w:i/>
          <w:iCs/>
          <w:color w:val="000000"/>
          <w:vertAlign w:val="subscript"/>
        </w:rPr>
        <w:t>ij</w:t>
      </w:r>
      <w:r w:rsidRPr="00F038C2">
        <w:rPr>
          <w:rFonts w:eastAsia="Times New Roman"/>
          <w:color w:val="000000"/>
        </w:rPr>
        <w:t>)</w:t>
      </w:r>
      <w:r w:rsidRPr="00F038C2">
        <w:rPr>
          <w:rFonts w:eastAsia="Times New Roman"/>
          <w:i/>
          <w:iCs/>
          <w:color w:val="000000"/>
          <w:vertAlign w:val="subscript"/>
        </w:rPr>
        <w:t>n</w:t>
      </w:r>
      <w:r w:rsidRPr="00F038C2">
        <w:rPr>
          <w:rFonts w:eastAsia="Times New Roman"/>
          <w:color w:val="000000"/>
          <w:vertAlign w:val="subscript"/>
        </w:rPr>
        <w:t>x</w:t>
      </w:r>
      <w:r w:rsidRPr="00F038C2">
        <w:rPr>
          <w:rFonts w:eastAsia="Times New Roman"/>
          <w:i/>
          <w:iCs/>
          <w:color w:val="000000"/>
          <w:vertAlign w:val="subscript"/>
        </w:rPr>
        <w:t>n</w:t>
      </w:r>
      <w:r w:rsidRPr="00F038C2">
        <w:rPr>
          <w:rFonts w:eastAsia="Times New Roman"/>
          <w:color w:val="000000"/>
          <w:szCs w:val="24"/>
        </w:rPr>
        <w:t> выполняется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 w:line="360" w:lineRule="atLeast"/>
        <w:ind w:left="927"/>
        <w:rPr>
          <w:rFonts w:eastAsia="Times New Roman"/>
          <w:color w:val="000000"/>
          <w:lang w:val="en-US"/>
        </w:rPr>
      </w:pPr>
      <w:r w:rsidRPr="00F038C2">
        <w:rPr>
          <w:rFonts w:eastAsia="Times New Roman"/>
          <w:color w:val="000000"/>
        </w:rPr>
        <w:t>Σ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j</w:t>
      </w:r>
      <w:r w:rsidRPr="00F038C2">
        <w:rPr>
          <w:rFonts w:eastAsia="Times New Roman"/>
          <w:color w:val="000000"/>
          <w:vertAlign w:val="subscript"/>
          <w:lang w:val="en-US"/>
        </w:rPr>
        <w:t>=1..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n</w:t>
      </w:r>
      <w:r w:rsidRPr="00F038C2">
        <w:rPr>
          <w:rFonts w:eastAsia="Times New Roman"/>
          <w:color w:val="000000"/>
          <w:lang w:val="en-US"/>
        </w:rPr>
        <w:t> </w:t>
      </w:r>
      <w:r w:rsidRPr="00F038C2">
        <w:rPr>
          <w:rFonts w:eastAsia="Times New Roman"/>
          <w:i/>
          <w:iCs/>
          <w:color w:val="000000"/>
        </w:rPr>
        <w:t>β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ij</w:t>
      </w:r>
      <w:r w:rsidRPr="00F038C2">
        <w:rPr>
          <w:rFonts w:eastAsia="Times New Roman"/>
          <w:color w:val="000000"/>
          <w:lang w:val="en-US"/>
        </w:rPr>
        <w:t> = 0 (</w:t>
      </w:r>
      <w:r w:rsidRPr="00F038C2">
        <w:rPr>
          <w:rFonts w:eastAsia="Times New Roman"/>
          <w:i/>
          <w:iCs/>
          <w:color w:val="000000"/>
          <w:lang w:val="en-US"/>
        </w:rPr>
        <w:t>i</w:t>
      </w:r>
      <w:r w:rsidRPr="00F038C2">
        <w:rPr>
          <w:rFonts w:eastAsia="Times New Roman"/>
          <w:color w:val="000000"/>
          <w:lang w:val="en-US"/>
        </w:rPr>
        <w:t> = 1, 2, ..., </w:t>
      </w:r>
      <w:r w:rsidRPr="00F038C2">
        <w:rPr>
          <w:rFonts w:eastAsia="Times New Roman"/>
          <w:i/>
          <w:iCs/>
          <w:color w:val="000000"/>
          <w:lang w:val="en-US"/>
        </w:rPr>
        <w:t>n</w:t>
      </w:r>
      <w:r w:rsidRPr="00F038C2">
        <w:rPr>
          <w:rFonts w:eastAsia="Times New Roman"/>
          <w:color w:val="000000"/>
          <w:lang w:val="en-US"/>
        </w:rPr>
        <w:t xml:space="preserve">), </w:t>
      </w:r>
      <w:r w:rsidRPr="00F038C2">
        <w:rPr>
          <w:rFonts w:eastAsia="Times New Roman"/>
          <w:color w:val="000000"/>
        </w:rPr>
        <w:t>т</w:t>
      </w:r>
      <w:r w:rsidRPr="00F038C2">
        <w:rPr>
          <w:rFonts w:eastAsia="Times New Roman"/>
          <w:color w:val="000000"/>
          <w:lang w:val="en-US"/>
        </w:rPr>
        <w:t>.</w:t>
      </w:r>
      <w:r w:rsidRPr="00F038C2">
        <w:rPr>
          <w:rFonts w:eastAsia="Times New Roman"/>
          <w:color w:val="000000"/>
        </w:rPr>
        <w:t>е</w:t>
      </w:r>
      <w:r w:rsidRPr="00F038C2">
        <w:rPr>
          <w:rFonts w:eastAsia="Times New Roman"/>
          <w:color w:val="000000"/>
          <w:lang w:val="en-US"/>
        </w:rPr>
        <w:t>. </w:t>
      </w:r>
      <w:r w:rsidRPr="00F038C2">
        <w:rPr>
          <w:rFonts w:eastAsia="Times New Roman"/>
          <w:i/>
          <w:iCs/>
          <w:color w:val="000000"/>
          <w:lang w:val="en-US"/>
        </w:rPr>
        <w:t>B</w:t>
      </w:r>
      <w:r w:rsidRPr="00F038C2">
        <w:rPr>
          <w:rFonts w:eastAsia="Times New Roman"/>
          <w:color w:val="000000"/>
          <w:lang w:val="en-US"/>
        </w:rPr>
        <w:t> * </w:t>
      </w:r>
      <w:r w:rsidRPr="00F038C2">
        <w:rPr>
          <w:rFonts w:eastAsia="Times New Roman"/>
          <w:bCs/>
          <w:color w:val="000000"/>
          <w:lang w:val="en-US"/>
        </w:rPr>
        <w:t>1</w:t>
      </w:r>
      <w:r w:rsidRPr="00F038C2">
        <w:rPr>
          <w:rFonts w:eastAsia="Times New Roman"/>
          <w:color w:val="000000"/>
          <w:lang w:val="en-US"/>
        </w:rPr>
        <w:t> = 0,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 w:line="360" w:lineRule="atLeast"/>
        <w:ind w:left="927"/>
        <w:rPr>
          <w:rFonts w:eastAsia="Times New Roman"/>
          <w:color w:val="000000"/>
          <w:lang w:val="en-US"/>
        </w:rPr>
      </w:pPr>
      <w:r w:rsidRPr="00F038C2">
        <w:rPr>
          <w:rFonts w:eastAsia="Times New Roman"/>
          <w:color w:val="000000"/>
        </w:rPr>
        <w:t>Σ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i</w:t>
      </w:r>
      <w:r w:rsidRPr="00F038C2">
        <w:rPr>
          <w:rFonts w:eastAsia="Times New Roman"/>
          <w:color w:val="000000"/>
          <w:vertAlign w:val="subscript"/>
          <w:lang w:val="en-US"/>
        </w:rPr>
        <w:t>=1..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n</w:t>
      </w:r>
      <w:r w:rsidRPr="00F038C2">
        <w:rPr>
          <w:rFonts w:eastAsia="Times New Roman"/>
          <w:color w:val="000000"/>
          <w:lang w:val="en-US"/>
        </w:rPr>
        <w:t> </w:t>
      </w:r>
      <w:r w:rsidRPr="00F038C2">
        <w:rPr>
          <w:rFonts w:eastAsia="Times New Roman"/>
          <w:i/>
          <w:iCs/>
          <w:color w:val="000000"/>
        </w:rPr>
        <w:t>β</w:t>
      </w:r>
      <w:r w:rsidRPr="00F038C2">
        <w:rPr>
          <w:rFonts w:eastAsia="Times New Roman"/>
          <w:i/>
          <w:iCs/>
          <w:color w:val="000000"/>
          <w:vertAlign w:val="subscript"/>
          <w:lang w:val="en-US"/>
        </w:rPr>
        <w:t>ij</w:t>
      </w:r>
      <w:r w:rsidRPr="00F038C2">
        <w:rPr>
          <w:rFonts w:eastAsia="Times New Roman"/>
          <w:color w:val="000000"/>
          <w:lang w:val="en-US"/>
        </w:rPr>
        <w:t> = 0 (</w:t>
      </w:r>
      <w:r w:rsidRPr="00F038C2">
        <w:rPr>
          <w:rFonts w:eastAsia="Times New Roman"/>
          <w:i/>
          <w:iCs/>
          <w:color w:val="000000"/>
          <w:lang w:val="en-US"/>
        </w:rPr>
        <w:t>j</w:t>
      </w:r>
      <w:r w:rsidRPr="00F038C2">
        <w:rPr>
          <w:rFonts w:eastAsia="Times New Roman"/>
          <w:color w:val="000000"/>
          <w:lang w:val="en-US"/>
        </w:rPr>
        <w:t> = 1, 2, ..., </w:t>
      </w:r>
      <w:r w:rsidRPr="00F038C2">
        <w:rPr>
          <w:rFonts w:eastAsia="Times New Roman"/>
          <w:i/>
          <w:iCs/>
          <w:color w:val="000000"/>
          <w:lang w:val="en-US"/>
        </w:rPr>
        <w:t>n</w:t>
      </w:r>
      <w:r w:rsidRPr="00F038C2">
        <w:rPr>
          <w:rFonts w:eastAsia="Times New Roman"/>
          <w:color w:val="000000"/>
          <w:lang w:val="en-US"/>
        </w:rPr>
        <w:t xml:space="preserve">), </w:t>
      </w:r>
      <w:r w:rsidRPr="00F038C2">
        <w:rPr>
          <w:rFonts w:eastAsia="Times New Roman"/>
          <w:color w:val="000000"/>
        </w:rPr>
        <w:t>т</w:t>
      </w:r>
      <w:r w:rsidRPr="00F038C2">
        <w:rPr>
          <w:rFonts w:eastAsia="Times New Roman"/>
          <w:color w:val="000000"/>
          <w:lang w:val="en-US"/>
        </w:rPr>
        <w:t>.</w:t>
      </w:r>
      <w:r w:rsidRPr="00F038C2">
        <w:rPr>
          <w:rFonts w:eastAsia="Times New Roman"/>
          <w:color w:val="000000"/>
        </w:rPr>
        <w:t>е</w:t>
      </w:r>
      <w:r w:rsidRPr="00F038C2">
        <w:rPr>
          <w:rFonts w:eastAsia="Times New Roman"/>
          <w:color w:val="000000"/>
          <w:lang w:val="en-US"/>
        </w:rPr>
        <w:t>. </w:t>
      </w:r>
      <w:r w:rsidRPr="00F038C2">
        <w:rPr>
          <w:rFonts w:eastAsia="Times New Roman"/>
          <w:bCs/>
          <w:color w:val="000000"/>
          <w:lang w:val="en-US"/>
        </w:rPr>
        <w:t>1</w:t>
      </w:r>
      <w:r w:rsidRPr="00F038C2">
        <w:rPr>
          <w:rFonts w:eastAsia="Times New Roman"/>
          <w:color w:val="000000"/>
          <w:vertAlign w:val="superscript"/>
          <w:lang w:val="en-US"/>
        </w:rPr>
        <w:t>T</w:t>
      </w:r>
      <w:r w:rsidRPr="00F038C2">
        <w:rPr>
          <w:rFonts w:eastAsia="Times New Roman"/>
          <w:color w:val="000000"/>
          <w:lang w:val="en-US"/>
        </w:rPr>
        <w:t> * </w:t>
      </w:r>
      <w:r w:rsidRPr="00F038C2">
        <w:rPr>
          <w:rFonts w:eastAsia="Times New Roman"/>
          <w:i/>
          <w:iCs/>
          <w:color w:val="000000"/>
          <w:lang w:val="en-US"/>
        </w:rPr>
        <w:t>B</w:t>
      </w:r>
      <w:r w:rsidRPr="00F038C2">
        <w:rPr>
          <w:rFonts w:eastAsia="Times New Roman"/>
          <w:color w:val="000000"/>
          <w:lang w:val="en-US"/>
        </w:rPr>
        <w:t> = 0.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Отсюда следует, что det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 = 0 и rank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 ≤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 - 1.</w:t>
      </w:r>
    </w:p>
    <w:p w:rsidR="00291050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Если rank </w:t>
      </w:r>
      <w:r w:rsidRPr="00F038C2">
        <w:rPr>
          <w:rFonts w:eastAsia="Times New Roman"/>
          <w:i/>
          <w:iCs/>
          <w:color w:val="000000"/>
          <w:szCs w:val="24"/>
        </w:rPr>
        <w:t>В</w:t>
      </w:r>
      <w:r w:rsidRPr="00F038C2">
        <w:rPr>
          <w:rFonts w:eastAsia="Times New Roman"/>
          <w:color w:val="000000"/>
          <w:szCs w:val="24"/>
        </w:rPr>
        <w:t> &lt;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 - 1, то все алгебраические дополнения элементов матрицы </w:t>
      </w:r>
      <w:r w:rsidRPr="00F038C2">
        <w:rPr>
          <w:rFonts w:eastAsia="Times New Roman"/>
          <w:i/>
          <w:iCs/>
          <w:color w:val="000000"/>
          <w:szCs w:val="24"/>
        </w:rPr>
        <w:t>В</w:t>
      </w:r>
      <w:r w:rsidRPr="00F038C2">
        <w:rPr>
          <w:rFonts w:eastAsia="Times New Roman"/>
          <w:color w:val="000000"/>
          <w:szCs w:val="24"/>
        </w:rPr>
        <w:t> равны 0. Пусть rank </w:t>
      </w:r>
      <w:r w:rsidRPr="00F038C2">
        <w:rPr>
          <w:rFonts w:eastAsia="Times New Roman"/>
          <w:i/>
          <w:iCs/>
          <w:color w:val="000000"/>
          <w:szCs w:val="24"/>
        </w:rPr>
        <w:t>В</w:t>
      </w:r>
      <w:r w:rsidRPr="00F038C2">
        <w:rPr>
          <w:rFonts w:eastAsia="Times New Roman"/>
          <w:color w:val="000000"/>
          <w:szCs w:val="24"/>
        </w:rPr>
        <w:t> =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 - 1 и </w:t>
      </w:r>
      <w:r w:rsidRPr="00F038C2">
        <w:rPr>
          <w:rFonts w:eastAsia="Times New Roman"/>
          <w:i/>
          <w:iCs/>
          <w:color w:val="000000"/>
          <w:szCs w:val="24"/>
        </w:rPr>
        <w:t>C</w:t>
      </w:r>
      <w:r w:rsidRPr="00F038C2">
        <w:rPr>
          <w:rFonts w:eastAsia="Times New Roman"/>
          <w:color w:val="000000"/>
          <w:szCs w:val="24"/>
        </w:rPr>
        <w:t xml:space="preserve"> — присоединённая к В матрица, составленная из алгебраических дополнений </w:t>
      </w:r>
      <w:r w:rsidRPr="00F038C2">
        <w:rPr>
          <w:rFonts w:eastAsia="Times New Roman"/>
          <w:i/>
          <w:iCs/>
          <w:color w:val="000000"/>
          <w:szCs w:val="24"/>
        </w:rPr>
        <w:t>В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ij</w:t>
      </w:r>
      <w:r w:rsidRPr="00F038C2">
        <w:rPr>
          <w:rFonts w:eastAsia="Times New Roman"/>
          <w:color w:val="000000"/>
          <w:szCs w:val="24"/>
        </w:rPr>
        <w:t> элементов </w:t>
      </w:r>
      <w:r w:rsidRPr="00F038C2">
        <w:rPr>
          <w:rFonts w:eastAsia="Times New Roman"/>
          <w:i/>
          <w:iCs/>
          <w:color w:val="000000"/>
          <w:szCs w:val="24"/>
        </w:rPr>
        <w:t>β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ij</w:t>
      </w:r>
      <w:r w:rsidRPr="00F038C2">
        <w:rPr>
          <w:rFonts w:eastAsia="Times New Roman"/>
          <w:color w:val="000000"/>
          <w:szCs w:val="24"/>
        </w:rPr>
        <w:t>, т.е.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</w:p>
    <w:p w:rsidR="00291050" w:rsidRPr="00F038C2" w:rsidRDefault="00291050" w:rsidP="00291050">
      <w:pPr>
        <w:pStyle w:val="af3"/>
        <w:shd w:val="clear" w:color="auto" w:fill="FFFFFF"/>
        <w:ind w:left="927"/>
        <w:rPr>
          <w:rFonts w:eastAsia="Times New Roman"/>
          <w:color w:val="000000"/>
          <w:szCs w:val="24"/>
        </w:rPr>
      </w:pPr>
      <w:r w:rsidRPr="00F038C2">
        <w:rPr>
          <w:noProof/>
          <w:szCs w:val="24"/>
        </w:rPr>
        <w:lastRenderedPageBreak/>
        <w:drawing>
          <wp:inline distT="0" distB="0" distL="0" distR="0" wp14:anchorId="66A03D96" wp14:editId="2C678F2A">
            <wp:extent cx="2190750" cy="1057275"/>
            <wp:effectExtent l="0" t="0" r="0" b="9525"/>
            <wp:docPr id="37" name="Рисунок 37" descr="присоединённая матр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рисоединённая матриц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0" w:rsidRPr="00F038C2" w:rsidRDefault="00291050" w:rsidP="00291050">
      <w:pPr>
        <w:shd w:val="clear" w:color="auto" w:fill="FFFFFF"/>
        <w:spacing w:before="150" w:after="150"/>
        <w:ind w:left="56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В силу свойств </w:t>
      </w:r>
      <w:r w:rsidRPr="00F038C2">
        <w:rPr>
          <w:rFonts w:eastAsia="Times New Roman"/>
          <w:i/>
          <w:iCs/>
          <w:color w:val="000000"/>
          <w:szCs w:val="24"/>
        </w:rPr>
        <w:t>C</w:t>
      </w:r>
      <w:r w:rsidRPr="00F038C2">
        <w:rPr>
          <w:rFonts w:eastAsia="Times New Roman"/>
          <w:color w:val="000000"/>
          <w:szCs w:val="24"/>
        </w:rPr>
        <w:t> получаем</w:t>
      </w:r>
    </w:p>
    <w:p w:rsidR="00291050" w:rsidRPr="00F038C2" w:rsidRDefault="00291050" w:rsidP="00291050">
      <w:pPr>
        <w:shd w:val="clear" w:color="auto" w:fill="FFFFFF"/>
        <w:spacing w:before="150" w:after="150" w:line="360" w:lineRule="atLeast"/>
        <w:rPr>
          <w:rFonts w:eastAsia="Times New Roman"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 xml:space="preserve">         </w:t>
      </w:r>
      <w:r w:rsidRPr="00F038C2">
        <w:rPr>
          <w:rFonts w:eastAsia="Times New Roman"/>
          <w:i/>
          <w:iCs/>
          <w:color w:val="000000"/>
          <w:szCs w:val="24"/>
        </w:rPr>
        <w:t>BC</w:t>
      </w:r>
      <w:r w:rsidRPr="00F038C2">
        <w:rPr>
          <w:rFonts w:eastAsia="Times New Roman"/>
          <w:color w:val="000000"/>
          <w:szCs w:val="24"/>
        </w:rPr>
        <w:t> = </w:t>
      </w:r>
      <w:r w:rsidRPr="00F038C2">
        <w:rPr>
          <w:rFonts w:eastAsia="Times New Roman"/>
          <w:i/>
          <w:iCs/>
          <w:color w:val="000000"/>
          <w:szCs w:val="24"/>
        </w:rPr>
        <w:t>CB</w:t>
      </w:r>
      <w:r w:rsidRPr="00F038C2">
        <w:rPr>
          <w:rFonts w:eastAsia="Times New Roman"/>
          <w:color w:val="000000"/>
          <w:szCs w:val="24"/>
        </w:rPr>
        <w:t> = (det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)</w:t>
      </w:r>
      <w:r w:rsidRPr="00F038C2">
        <w:rPr>
          <w:rFonts w:eastAsia="Times New Roman"/>
          <w:i/>
          <w:iCs/>
          <w:color w:val="000000"/>
          <w:szCs w:val="24"/>
        </w:rPr>
        <w:t>E</w:t>
      </w:r>
      <w:r w:rsidRPr="00F038C2">
        <w:rPr>
          <w:rFonts w:eastAsia="Times New Roman"/>
          <w:color w:val="000000"/>
          <w:szCs w:val="24"/>
        </w:rPr>
        <w:t> = 0.</w:t>
      </w:r>
    </w:p>
    <w:p w:rsidR="00291050" w:rsidRPr="00F038C2" w:rsidRDefault="00291050" w:rsidP="00291050">
      <w:pPr>
        <w:shd w:val="clear" w:color="auto" w:fill="FFFFFF"/>
        <w:spacing w:before="150" w:after="150"/>
        <w:ind w:left="56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Так как </w:t>
      </w:r>
      <w:r w:rsidRPr="00F038C2">
        <w:rPr>
          <w:rFonts w:eastAsia="Times New Roman"/>
          <w:i/>
          <w:iCs/>
          <w:color w:val="000000"/>
          <w:szCs w:val="24"/>
        </w:rPr>
        <w:t>ВC</w:t>
      </w:r>
      <w:r w:rsidRPr="00F038C2">
        <w:rPr>
          <w:rFonts w:eastAsia="Times New Roman"/>
          <w:color w:val="000000"/>
          <w:szCs w:val="24"/>
        </w:rPr>
        <w:t> = 0, любой столбец </w:t>
      </w:r>
      <w:r w:rsidRPr="00F038C2">
        <w:rPr>
          <w:rFonts w:eastAsia="Times New Roman"/>
          <w:i/>
          <w:iCs/>
          <w:color w:val="000000"/>
          <w:szCs w:val="24"/>
        </w:rPr>
        <w:t>X</w:t>
      </w:r>
      <w:r w:rsidRPr="00F038C2">
        <w:rPr>
          <w:rFonts w:eastAsia="Times New Roman"/>
          <w:color w:val="000000"/>
          <w:szCs w:val="24"/>
        </w:rPr>
        <w:t> матрицы </w:t>
      </w:r>
      <w:r w:rsidRPr="00F038C2">
        <w:rPr>
          <w:rFonts w:eastAsia="Times New Roman"/>
          <w:i/>
          <w:iCs/>
          <w:color w:val="000000"/>
          <w:szCs w:val="24"/>
        </w:rPr>
        <w:t>C</w:t>
      </w:r>
      <w:r w:rsidRPr="00F038C2">
        <w:rPr>
          <w:rFonts w:eastAsia="Times New Roman"/>
          <w:color w:val="000000"/>
          <w:szCs w:val="24"/>
        </w:rPr>
        <w:t> удовлетворяет системе </w:t>
      </w:r>
      <w:r w:rsidRPr="00F038C2">
        <w:rPr>
          <w:rFonts w:eastAsia="Times New Roman"/>
          <w:i/>
          <w:iCs/>
          <w:color w:val="000000"/>
          <w:szCs w:val="24"/>
        </w:rPr>
        <w:t>ВХ</w:t>
      </w:r>
      <w:r w:rsidRPr="00F038C2">
        <w:rPr>
          <w:rFonts w:eastAsia="Times New Roman"/>
          <w:color w:val="000000"/>
          <w:szCs w:val="24"/>
        </w:rPr>
        <w:t> = 0. Эта система линейных уравнений имеет ранг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 - 1. Так как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</w:rPr>
        <w:t> * </w:t>
      </w:r>
      <w:r w:rsidRPr="00F038C2">
        <w:rPr>
          <w:rFonts w:eastAsia="Times New Roman"/>
          <w:bCs/>
          <w:color w:val="000000"/>
          <w:szCs w:val="24"/>
        </w:rPr>
        <w:t>1</w:t>
      </w:r>
      <w:r w:rsidRPr="00F038C2">
        <w:rPr>
          <w:rFonts w:eastAsia="Times New Roman"/>
          <w:color w:val="000000"/>
          <w:szCs w:val="24"/>
        </w:rPr>
        <w:t> = 0, этой системе удовлетворяет столбец </w:t>
      </w:r>
      <w:r w:rsidRPr="00F038C2">
        <w:rPr>
          <w:rFonts w:eastAsia="Times New Roman"/>
          <w:bCs/>
          <w:color w:val="000000"/>
          <w:szCs w:val="24"/>
        </w:rPr>
        <w:t>1</w:t>
      </w:r>
      <w:r w:rsidRPr="00F038C2">
        <w:rPr>
          <w:rFonts w:eastAsia="Times New Roman"/>
          <w:color w:val="000000"/>
          <w:szCs w:val="24"/>
        </w:rPr>
        <w:t>. Следовательно, столбцы матрицы </w:t>
      </w:r>
      <w:r w:rsidRPr="00F038C2">
        <w:rPr>
          <w:rFonts w:eastAsia="Times New Roman"/>
          <w:i/>
          <w:iCs/>
          <w:color w:val="000000"/>
          <w:szCs w:val="24"/>
        </w:rPr>
        <w:t>C</w:t>
      </w:r>
      <w:r w:rsidRPr="00F038C2">
        <w:rPr>
          <w:rFonts w:eastAsia="Times New Roman"/>
          <w:color w:val="000000"/>
          <w:szCs w:val="24"/>
        </w:rPr>
        <w:t> пропорциональны столбцу </w:t>
      </w:r>
      <w:r w:rsidRPr="00F038C2">
        <w:rPr>
          <w:rFonts w:eastAsia="Times New Roman"/>
          <w:bCs/>
          <w:color w:val="000000"/>
          <w:szCs w:val="24"/>
        </w:rPr>
        <w:t>1</w:t>
      </w:r>
      <w:r w:rsidRPr="00F038C2">
        <w:rPr>
          <w:rFonts w:eastAsia="Times New Roman"/>
          <w:color w:val="000000"/>
          <w:szCs w:val="24"/>
        </w:rPr>
        <w:t>, откуда следует</w:t>
      </w:r>
    </w:p>
    <w:p w:rsidR="00291050" w:rsidRPr="00F038C2" w:rsidRDefault="00291050" w:rsidP="00291050">
      <w:pPr>
        <w:shd w:val="clear" w:color="auto" w:fill="FFFFFF"/>
        <w:spacing w:before="150" w:after="150" w:line="360" w:lineRule="atLeast"/>
        <w:ind w:left="56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i</w:t>
      </w:r>
      <w:r w:rsidRPr="00F038C2">
        <w:rPr>
          <w:rFonts w:eastAsia="Times New Roman"/>
          <w:color w:val="000000"/>
          <w:szCs w:val="24"/>
          <w:vertAlign w:val="subscript"/>
        </w:rPr>
        <w:t>1</w:t>
      </w:r>
      <w:r w:rsidRPr="00F038C2">
        <w:rPr>
          <w:rFonts w:eastAsia="Times New Roman"/>
          <w:color w:val="000000"/>
          <w:szCs w:val="24"/>
        </w:rPr>
        <w:t> =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i</w:t>
      </w:r>
      <w:r w:rsidRPr="00F038C2">
        <w:rPr>
          <w:rFonts w:eastAsia="Times New Roman"/>
          <w:color w:val="000000"/>
          <w:szCs w:val="24"/>
          <w:vertAlign w:val="subscript"/>
        </w:rPr>
        <w:t>2</w:t>
      </w:r>
      <w:r w:rsidRPr="00F038C2">
        <w:rPr>
          <w:rFonts w:eastAsia="Times New Roman"/>
          <w:color w:val="000000"/>
          <w:szCs w:val="24"/>
        </w:rPr>
        <w:t> = ... =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in</w:t>
      </w:r>
      <w:r w:rsidRPr="00F038C2">
        <w:rPr>
          <w:rFonts w:eastAsia="Times New Roman"/>
          <w:color w:val="000000"/>
          <w:szCs w:val="24"/>
        </w:rPr>
        <w:t> (</w:t>
      </w:r>
      <w:r w:rsidRPr="00F038C2">
        <w:rPr>
          <w:rFonts w:eastAsia="Times New Roman"/>
          <w:i/>
          <w:iCs/>
          <w:color w:val="000000"/>
          <w:szCs w:val="24"/>
        </w:rPr>
        <w:t>i</w:t>
      </w:r>
      <w:r w:rsidRPr="00F038C2">
        <w:rPr>
          <w:rFonts w:eastAsia="Times New Roman"/>
          <w:color w:val="000000"/>
          <w:szCs w:val="24"/>
        </w:rPr>
        <w:t> = 1, 2, ...,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).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Аналогично получаем</w:t>
      </w:r>
    </w:p>
    <w:p w:rsidR="00291050" w:rsidRPr="00F038C2" w:rsidRDefault="00291050" w:rsidP="00291050">
      <w:pPr>
        <w:pStyle w:val="af3"/>
        <w:shd w:val="clear" w:color="auto" w:fill="FFFFFF"/>
        <w:spacing w:before="150" w:after="150" w:line="360" w:lineRule="atLeast"/>
        <w:ind w:left="92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  <w:vertAlign w:val="subscript"/>
        </w:rPr>
        <w:t>1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j</w:t>
      </w:r>
      <w:r w:rsidRPr="00F038C2">
        <w:rPr>
          <w:rFonts w:eastAsia="Times New Roman"/>
          <w:color w:val="000000"/>
          <w:szCs w:val="24"/>
        </w:rPr>
        <w:t> =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color w:val="000000"/>
          <w:szCs w:val="24"/>
          <w:vertAlign w:val="subscript"/>
        </w:rPr>
        <w:t>2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j</w:t>
      </w:r>
      <w:r w:rsidRPr="00F038C2">
        <w:rPr>
          <w:rFonts w:eastAsia="Times New Roman"/>
          <w:color w:val="000000"/>
          <w:szCs w:val="24"/>
        </w:rPr>
        <w:t> = ... = </w:t>
      </w:r>
      <w:r w:rsidRPr="00F038C2">
        <w:rPr>
          <w:rFonts w:eastAsia="Times New Roman"/>
          <w:i/>
          <w:iCs/>
          <w:color w:val="000000"/>
          <w:szCs w:val="24"/>
        </w:rPr>
        <w:t>B</w:t>
      </w:r>
      <w:r w:rsidRPr="00F038C2">
        <w:rPr>
          <w:rFonts w:eastAsia="Times New Roman"/>
          <w:i/>
          <w:iCs/>
          <w:color w:val="000000"/>
          <w:szCs w:val="24"/>
          <w:vertAlign w:val="subscript"/>
        </w:rPr>
        <w:t>nj</w:t>
      </w:r>
      <w:r w:rsidRPr="00F038C2">
        <w:rPr>
          <w:rFonts w:eastAsia="Times New Roman"/>
          <w:color w:val="000000"/>
          <w:szCs w:val="24"/>
        </w:rPr>
        <w:t> (</w:t>
      </w:r>
      <w:r w:rsidRPr="00F038C2">
        <w:rPr>
          <w:rFonts w:eastAsia="Times New Roman"/>
          <w:i/>
          <w:iCs/>
          <w:color w:val="000000"/>
          <w:szCs w:val="24"/>
        </w:rPr>
        <w:t>j</w:t>
      </w:r>
      <w:r w:rsidRPr="00F038C2">
        <w:rPr>
          <w:rFonts w:eastAsia="Times New Roman"/>
          <w:color w:val="000000"/>
          <w:szCs w:val="24"/>
        </w:rPr>
        <w:t> = 1, 2, ..., </w:t>
      </w:r>
      <w:r w:rsidRPr="00F038C2">
        <w:rPr>
          <w:rFonts w:eastAsia="Times New Roman"/>
          <w:i/>
          <w:iCs/>
          <w:color w:val="000000"/>
          <w:szCs w:val="24"/>
        </w:rPr>
        <w:t>n</w:t>
      </w:r>
      <w:r w:rsidRPr="00F038C2">
        <w:rPr>
          <w:rFonts w:eastAsia="Times New Roman"/>
          <w:color w:val="000000"/>
          <w:szCs w:val="24"/>
        </w:rPr>
        <w:t>).</w:t>
      </w:r>
    </w:p>
    <w:p w:rsidR="00291050" w:rsidRPr="00F038C2" w:rsidRDefault="00291050" w:rsidP="00291050">
      <w:pPr>
        <w:shd w:val="clear" w:color="auto" w:fill="FFFFFF"/>
        <w:spacing w:before="150" w:after="150"/>
        <w:ind w:left="567"/>
        <w:rPr>
          <w:rFonts w:eastAsia="Times New Roman"/>
          <w:color w:val="000000"/>
          <w:szCs w:val="24"/>
        </w:rPr>
      </w:pPr>
      <w:r w:rsidRPr="00F038C2">
        <w:rPr>
          <w:rFonts w:eastAsia="Times New Roman"/>
          <w:color w:val="000000"/>
          <w:szCs w:val="24"/>
        </w:rPr>
        <w:t>Следовательно, все элементы матрицы </w:t>
      </w:r>
      <w:r w:rsidRPr="00F038C2">
        <w:rPr>
          <w:rFonts w:eastAsia="Times New Roman"/>
          <w:i/>
          <w:iCs/>
          <w:color w:val="000000"/>
          <w:szCs w:val="24"/>
        </w:rPr>
        <w:t>C</w:t>
      </w:r>
      <w:r w:rsidRPr="00F038C2">
        <w:rPr>
          <w:rFonts w:eastAsia="Times New Roman"/>
          <w:color w:val="000000"/>
          <w:szCs w:val="24"/>
        </w:rPr>
        <w:t xml:space="preserve"> одинаковы. </w:t>
      </w:r>
      <w:r>
        <w:rPr>
          <w:rFonts w:eastAsia="Times New Roman"/>
          <w:color w:val="000000"/>
          <w:szCs w:val="24"/>
        </w:rPr>
        <w:t>Ч.т.д</w:t>
      </w:r>
    </w:p>
    <w:p w:rsidR="00291050" w:rsidRDefault="00291050" w:rsidP="00291050">
      <w:pPr>
        <w:pStyle w:val="af3"/>
        <w:ind w:left="927"/>
      </w:pPr>
    </w:p>
    <w:p w:rsidR="00291050" w:rsidRDefault="00291050" w:rsidP="00291050">
      <w:pPr>
        <w:pStyle w:val="af3"/>
        <w:numPr>
          <w:ilvl w:val="0"/>
          <w:numId w:val="25"/>
        </w:numPr>
        <w:spacing w:line="240" w:lineRule="auto"/>
        <w:jc w:val="left"/>
      </w:pPr>
      <w:r w:rsidRPr="005E57B3">
        <w:t xml:space="preserve">Пусть </w:t>
      </w:r>
      <w:r w:rsidRPr="005E57B3">
        <w:rPr>
          <w:i/>
        </w:rPr>
        <w:t>G</w:t>
      </w:r>
      <w:r w:rsidRPr="005E57B3">
        <w:t xml:space="preserve"> — граф, множество вершин которого совпадает с отрезком</w:t>
      </w:r>
      <w:r>
        <w:t xml:space="preserve"> натурального ряда </w:t>
      </w:r>
      <w:r w:rsidRPr="005E57B3">
        <w:t xml:space="preserve">{1,2,...5}, а множество ребер определяется следующим условием: несовпадающие вершины </w:t>
      </w:r>
      <w:r w:rsidRPr="005E57B3">
        <w:rPr>
          <w:i/>
        </w:rPr>
        <w:t>v</w:t>
      </w:r>
      <w:r w:rsidRPr="005E57B3">
        <w:rPr>
          <w:i/>
          <w:vertAlign w:val="subscript"/>
        </w:rPr>
        <w:t>i</w:t>
      </w:r>
      <w:r w:rsidRPr="005E57B3">
        <w:t xml:space="preserve">, и </w:t>
      </w:r>
      <w:r w:rsidRPr="005E57B3">
        <w:rPr>
          <w:i/>
        </w:rPr>
        <w:t>v</w:t>
      </w:r>
      <w:r w:rsidRPr="005E57B3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5E57B3">
        <w:t xml:space="preserve">смежны тогда, когда числа </w:t>
      </w:r>
      <w:r w:rsidRPr="005E57B3">
        <w:rPr>
          <w:i/>
        </w:rPr>
        <w:t>i</w:t>
      </w:r>
      <w:r w:rsidRPr="005E57B3">
        <w:t xml:space="preserve"> и </w:t>
      </w:r>
      <w:r w:rsidRPr="005E57B3">
        <w:rPr>
          <w:i/>
        </w:rPr>
        <w:t>j</w:t>
      </w:r>
      <w:r>
        <w:t>взаимно просты. Какой вид имеют матрица смежности, матрица инцидентности и матрица Кирхгофа?</w:t>
      </w:r>
    </w:p>
    <w:p w:rsidR="00291050" w:rsidRPr="006737E7" w:rsidRDefault="00291050" w:rsidP="00291050">
      <w:pPr>
        <w:pStyle w:val="af3"/>
        <w:ind w:left="92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00300" cy="5400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50" w:rsidRDefault="00291050" w:rsidP="00291050">
      <w:pPr>
        <w:pStyle w:val="af3"/>
        <w:ind w:left="927"/>
      </w:pPr>
    </w:p>
    <w:p w:rsidR="00291050" w:rsidRDefault="00291050" w:rsidP="00291050">
      <w:r>
        <w:t>4.</w:t>
      </w:r>
      <w:r>
        <w:tab/>
        <w:t>З</w:t>
      </w:r>
      <w:r w:rsidRPr="005E57B3">
        <w:t xml:space="preserve">адан неориентированный граф </w:t>
      </w:r>
      <w:r w:rsidRPr="00476E3A">
        <w:rPr>
          <w:i/>
        </w:rPr>
        <w:t>G</w:t>
      </w:r>
      <w:r w:rsidRPr="005E57B3">
        <w:t>. В графе удаляются вершина и два</w:t>
      </w:r>
      <w:r>
        <w:t xml:space="preserve"> ребра. </w:t>
      </w:r>
      <w:r w:rsidRPr="005E57B3">
        <w:t>Существенна ли последовательность выполнения операций?</w:t>
      </w:r>
      <w:r w:rsidRPr="00476E3A">
        <w:t xml:space="preserve"> </w:t>
      </w:r>
      <w:r>
        <w:t>Нет.</w:t>
      </w:r>
    </w:p>
    <w:p w:rsidR="00291050" w:rsidRDefault="00291050" w:rsidP="00291050">
      <w:r>
        <w:t xml:space="preserve">5.Верно ли равенство: </w:t>
      </w:r>
      <w:r w:rsidRPr="005E57B3">
        <w:rPr>
          <w:position w:val="-12"/>
        </w:rPr>
        <w:object w:dxaOrig="1200" w:dyaOrig="499">
          <v:shape id="_x0000_i1028" type="#_x0000_t75" style="width:60pt;height:24.75pt" o:ole="">
            <v:imagedata r:id="rId48" o:title=""/>
          </v:shape>
          <o:OLEObject Type="Embed" ProgID="Equation.DSMT4" ShapeID="_x0000_i1028" DrawAspect="Content" ObjectID="_1520068459" r:id="rId49"/>
        </w:object>
      </w:r>
      <w:r>
        <w:t>. Да</w:t>
      </w:r>
    </w:p>
    <w:p w:rsidR="00291050" w:rsidRDefault="00291050" w:rsidP="00291050"/>
    <w:p w:rsidR="00291050" w:rsidRDefault="00291050" w:rsidP="00291050">
      <w:r>
        <w:t xml:space="preserve">6.Графы </w:t>
      </w:r>
      <w:r w:rsidRPr="005E57B3">
        <w:rPr>
          <w:position w:val="-12"/>
        </w:rPr>
        <w:object w:dxaOrig="1320" w:dyaOrig="360">
          <v:shape id="_x0000_i1029" type="#_x0000_t75" style="width:66pt;height:18pt" o:ole="">
            <v:imagedata r:id="rId50" o:title=""/>
          </v:shape>
          <o:OLEObject Type="Embed" ProgID="Equation.DSMT4" ShapeID="_x0000_i1029" DrawAspect="Content" ObjectID="_1520068460" r:id="rId51"/>
        </w:object>
      </w:r>
      <w:r>
        <w:t xml:space="preserve"> и </w:t>
      </w:r>
      <w:r w:rsidRPr="00476E3A">
        <w:rPr>
          <w:i/>
          <w:lang w:val="en-US"/>
        </w:rPr>
        <w:t>G</w:t>
      </w:r>
      <w:r w:rsidRPr="005E57B3">
        <w:t xml:space="preserve"> являются</w:t>
      </w:r>
      <w:r>
        <w:t xml:space="preserve"> подграфами </w:t>
      </w:r>
      <w:r w:rsidRPr="005E57B3">
        <w:rPr>
          <w:position w:val="-12"/>
        </w:rPr>
        <w:object w:dxaOrig="340" w:dyaOrig="360">
          <v:shape id="_x0000_i1030" type="#_x0000_t75" style="width:17.25pt;height:18pt" o:ole="">
            <v:imagedata r:id="rId52" o:title=""/>
          </v:shape>
          <o:OLEObject Type="Embed" ProgID="Equation.DSMT4" ShapeID="_x0000_i1030" DrawAspect="Content" ObjectID="_1520068461" r:id="rId53"/>
        </w:object>
      </w:r>
      <w:r w:rsidRPr="005E57B3">
        <w:t>.</w:t>
      </w:r>
      <w:r>
        <w:t>Выполняется ли для них соотношение:</w:t>
      </w:r>
    </w:p>
    <w:p w:rsidR="00291050" w:rsidRPr="002B1CA9" w:rsidRDefault="00291050" w:rsidP="00291050">
      <w:pPr>
        <w:pStyle w:val="af3"/>
        <w:ind w:left="757"/>
        <w:rPr>
          <w:lang w:val="en-US"/>
        </w:rPr>
      </w:pPr>
      <w:r w:rsidRPr="00017685">
        <w:rPr>
          <w:position w:val="-12"/>
        </w:rPr>
        <w:object w:dxaOrig="4020" w:dyaOrig="360">
          <v:shape id="_x0000_i1031" type="#_x0000_t75" style="width:201pt;height:18pt" o:ole="">
            <v:imagedata r:id="rId54" o:title=""/>
          </v:shape>
          <o:OLEObject Type="Embed" ProgID="Equation.DSMT4" ShapeID="_x0000_i1031" DrawAspect="Content" ObjectID="_1520068462" r:id="rId55"/>
        </w:object>
      </w:r>
      <w:r>
        <w:t>? Да</w:t>
      </w:r>
    </w:p>
    <w:p w:rsidR="00291050" w:rsidRDefault="00291050" w:rsidP="00291050"/>
    <w:p w:rsidR="00291050" w:rsidRDefault="00291050" w:rsidP="00291050">
      <w:pPr>
        <w:ind w:firstLine="0"/>
      </w:pPr>
    </w:p>
    <w:p w:rsidR="00291050" w:rsidRPr="00291050" w:rsidRDefault="00291050" w:rsidP="00291050"/>
    <w:p w:rsidR="00291050" w:rsidRPr="00291050" w:rsidRDefault="00291050" w:rsidP="00291050">
      <w:pPr>
        <w:pStyle w:val="1"/>
        <w:ind w:left="0"/>
        <w:jc w:val="center"/>
      </w:pPr>
      <w:r>
        <w:lastRenderedPageBreak/>
        <w:t>Вывод</w:t>
      </w:r>
    </w:p>
    <w:p w:rsidR="003F1551" w:rsidRDefault="003F1551" w:rsidP="003F1551">
      <w:r>
        <w:t xml:space="preserve">В данной лабораторной работе я познакомился с языком </w:t>
      </w:r>
      <w:r>
        <w:rPr>
          <w:lang w:val="en-US"/>
        </w:rPr>
        <w:t>C</w:t>
      </w:r>
      <w:r w:rsidRPr="003F1551">
        <w:t xml:space="preserve">++ </w:t>
      </w:r>
      <w:r>
        <w:t>и классами. Был написан класс</w:t>
      </w:r>
      <w:r w:rsidRPr="003F1551">
        <w:t xml:space="preserve">, который работает </w:t>
      </w:r>
      <w:r>
        <w:t>с графами и орграфами. Методами класса являются все основные операции над графами, начиная от добавления/удаления вершин, заканчивая перемножением графов.</w:t>
      </w:r>
      <w:r>
        <w:br/>
        <w:t>Во время написания программы я разобрался с теоретическим материалом и применил на практике. Все вычисления проверялись вручную. Теперь я знаю, чем отличается каждая операция от других.</w:t>
      </w:r>
    </w:p>
    <w:p w:rsidR="003F1551" w:rsidRDefault="003F1551" w:rsidP="003F1551">
      <w:pPr>
        <w:tabs>
          <w:tab w:val="left" w:pos="6262"/>
        </w:tabs>
      </w:pPr>
    </w:p>
    <w:p w:rsidR="003F1551" w:rsidRDefault="003F1551" w:rsidP="003F1551">
      <w:pPr>
        <w:tabs>
          <w:tab w:val="left" w:pos="6262"/>
        </w:tabs>
        <w:ind w:hanging="142"/>
      </w:pPr>
      <w:r>
        <w:t>Факты о работе</w:t>
      </w:r>
      <w:r>
        <w:rPr>
          <w:lang w:val="en-US"/>
        </w:rPr>
        <w:t>:</w:t>
      </w:r>
      <w:r>
        <w:tab/>
      </w:r>
    </w:p>
    <w:p w:rsidR="003F1551" w:rsidRDefault="003F1551" w:rsidP="003F1551">
      <w:pPr>
        <w:pStyle w:val="af3"/>
        <w:numPr>
          <w:ilvl w:val="0"/>
          <w:numId w:val="24"/>
        </w:numPr>
        <w:ind w:left="567"/>
      </w:pPr>
      <w:r>
        <w:t>На работу было потрачено суммарно около 25 часов</w:t>
      </w:r>
    </w:p>
    <w:p w:rsidR="003F1551" w:rsidRDefault="003F1551" w:rsidP="003F1551">
      <w:pPr>
        <w:pStyle w:val="af3"/>
        <w:numPr>
          <w:ilvl w:val="0"/>
          <w:numId w:val="24"/>
        </w:numPr>
        <w:ind w:left="567"/>
      </w:pPr>
      <w:r>
        <w:t xml:space="preserve"> Было выпито 5 банок </w:t>
      </w:r>
      <w:r w:rsidRPr="003F1551">
        <w:rPr>
          <w:lang w:val="en-US"/>
        </w:rPr>
        <w:t>RedBull</w:t>
      </w:r>
    </w:p>
    <w:p w:rsidR="003F1551" w:rsidRDefault="003F1551" w:rsidP="003F1551">
      <w:pPr>
        <w:pStyle w:val="af3"/>
        <w:numPr>
          <w:ilvl w:val="0"/>
          <w:numId w:val="24"/>
        </w:numPr>
        <w:ind w:left="567"/>
      </w:pPr>
      <w:r w:rsidRPr="003F1551">
        <w:t xml:space="preserve"> </w:t>
      </w:r>
      <w:r>
        <w:t>Было потрачено 3 бессонных ночи</w:t>
      </w:r>
    </w:p>
    <w:p w:rsidR="003F1551" w:rsidRPr="003F1551" w:rsidRDefault="003F1551" w:rsidP="003F1551">
      <w:pPr>
        <w:pStyle w:val="af3"/>
        <w:numPr>
          <w:ilvl w:val="0"/>
          <w:numId w:val="24"/>
        </w:numPr>
        <w:ind w:left="567"/>
      </w:pPr>
      <w:r>
        <w:t xml:space="preserve">Это самая большая программа на </w:t>
      </w:r>
      <w:r>
        <w:rPr>
          <w:lang w:val="en-US"/>
        </w:rPr>
        <w:t>C</w:t>
      </w:r>
      <w:r>
        <w:t>++</w:t>
      </w:r>
    </w:p>
    <w:p w:rsidR="003F1551" w:rsidRDefault="003F1551" w:rsidP="003F1551">
      <w:pPr>
        <w:pStyle w:val="af3"/>
        <w:numPr>
          <w:ilvl w:val="0"/>
          <w:numId w:val="24"/>
        </w:numPr>
        <w:ind w:left="567"/>
      </w:pPr>
      <w:r>
        <w:t>Это самый большой класс, написанный мной</w:t>
      </w:r>
    </w:p>
    <w:p w:rsidR="003F1551" w:rsidRPr="003F1551" w:rsidRDefault="003F1551" w:rsidP="003F1551">
      <w:pPr>
        <w:pStyle w:val="af3"/>
        <w:numPr>
          <w:ilvl w:val="0"/>
          <w:numId w:val="24"/>
        </w:numPr>
        <w:ind w:left="567"/>
      </w:pPr>
      <w:r>
        <w:t>По времени больше заняла только курсовая работа за 2 семестр</w:t>
      </w:r>
      <w:r w:rsidRPr="003F1551">
        <w:t xml:space="preserve"> “</w:t>
      </w:r>
      <w:r>
        <w:t>Покер</w:t>
      </w:r>
      <w:r w:rsidRPr="003F1551">
        <w:t>”</w:t>
      </w:r>
    </w:p>
    <w:p w:rsidR="003F1551" w:rsidRDefault="003F1551" w:rsidP="003F1551">
      <w:pPr>
        <w:ind w:firstLine="0"/>
      </w:pPr>
    </w:p>
    <w:p w:rsidR="003F1551" w:rsidRDefault="003F1551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Default="00291050" w:rsidP="003F1551">
      <w:pPr>
        <w:ind w:firstLine="0"/>
      </w:pPr>
    </w:p>
    <w:p w:rsidR="00291050" w:rsidRPr="003F1551" w:rsidRDefault="00291050" w:rsidP="003F1551">
      <w:pPr>
        <w:ind w:firstLine="0"/>
      </w:pPr>
    </w:p>
    <w:p w:rsidR="003F1551" w:rsidRPr="003F1551" w:rsidRDefault="003F1551" w:rsidP="003F1551">
      <w:pPr>
        <w:pStyle w:val="1"/>
        <w:ind w:left="0"/>
        <w:jc w:val="center"/>
      </w:pPr>
      <w:r>
        <w:lastRenderedPageBreak/>
        <w:t>Приложение</w:t>
      </w:r>
    </w:p>
    <w:p w:rsidR="00DB3EF6" w:rsidRPr="00413974" w:rsidRDefault="00E027C5" w:rsidP="00DB3EF6">
      <w:r>
        <w:t>Листинг написанной программы:</w:t>
      </w:r>
    </w:p>
    <w:p w:rsidR="003F1551" w:rsidRPr="003F1551" w:rsidRDefault="003F1551" w:rsidP="003F1551">
      <w:pPr>
        <w:pStyle w:val="ad"/>
        <w:rPr>
          <w:highlight w:val="white"/>
          <w:u w:val="single"/>
          <w:lang w:val="en-US"/>
        </w:rPr>
      </w:pPr>
      <w:r w:rsidRPr="003F1551">
        <w:rPr>
          <w:highlight w:val="white"/>
          <w:u w:val="single"/>
          <w:lang w:val="en-US"/>
        </w:rPr>
        <w:t>main.cpp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#include "Graph.hpp"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#include &lt;iostream&gt;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#include &lt;fstream&gt;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#include &lt;clocale&gt;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#include &lt;string&gt;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int main()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setlocale(LC_ALL, "Russian");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int total = 1;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int current = 0;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Graph * Graph_arr = (Graph *)malloc(sizeof(Graph));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Graph * _Graph = Graph_arr;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_Graph-&gt;help();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_Graph-&gt;init();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std::string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//char str[256];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while (true)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(str.compare("help") == 0) _Graph-&gt;help();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(str.compare("exit") == 0) 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(str.compare("new")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Graph_arr = (Graph *)realloc((void *)Graph_arr, (++total) * sizeof(Graph));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 = &amp;Graph_arr[current];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Graph_arr[total - 1].init();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"Новый граф создан. </w:t>
      </w:r>
      <w:r w:rsidRPr="003F1551">
        <w:rPr>
          <w:sz w:val="16"/>
          <w:szCs w:val="16"/>
        </w:rPr>
        <w:t>Всего графов: " &lt;&lt; total &lt;&lt; "."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(str.compare("change") == 0 || str.compare("cng")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i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графа, с которым Вы хотите продолжить работу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- 1 &lt;&lt; "): "; 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(i &gt;= 0 &amp;&amp; i &lt;= total - 1)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 = &amp;Graph_arr[i];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current =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"Теперь рабочим графом является граф номер: " &lt;&lt; </w:t>
      </w:r>
      <w:r w:rsidRPr="003F1551">
        <w:rPr>
          <w:sz w:val="16"/>
          <w:szCs w:val="16"/>
        </w:rPr>
        <w:t>i</w:t>
      </w:r>
      <w:r w:rsidRPr="003F1551">
        <w:rPr>
          <w:sz w:val="16"/>
          <w:szCs w:val="16"/>
          <w:lang w:val="ru-RU"/>
        </w:rPr>
        <w:t xml:space="preserve"> &lt;&lt; "."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"Неверные входные данные."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(str.compare("copy") == 0 || str.compare("cpy")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i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графа, который вы хотите скопировать в текущий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(i &gt;= 0 &amp;&amp; i &lt;= total - 1)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_Graph-&gt;copy_from(&amp;Graph_arr[i]);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"Граф скопирован."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"Неверные входные данные."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(str.compare("read_am")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>: Введите название файла из которого считать матрицу: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std::string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lastRenderedPageBreak/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str.c_str();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std::ifstream fin(str.c_str());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(!fin.is_open()){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"Такого файла не существует"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_Graph-&gt;read_adjacency_matrix(&amp;str);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"Done"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(str.compare("read_im")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>: Введите название файла из которого считать матрицу: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std::string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str;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str.c_str();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std::ifstream fin(str.c_str());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(!fin.is_open()){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"Такого файла не существует"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_Graph-&gt;read_incidence_matrix(&amp;str);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"Done"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(str.compare("get_v") == 0) std::cout &lt;&lt; "Число вершин в графе: " &lt;&lt; _Graph-&gt;get_vertices()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(str.compare("get_e") == 0) std::cout &lt;&lt; "Число ребер в графе: " &lt;&lt; _Graph-&gt;get_edges()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(str.compare("get_deg")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вершины: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(i &gt;= 0 &amp;&amp; i &lt; _Graph-&gt;get_vertices())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result[2];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_Graph-&gt;get_v_degree(i, result);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(_Graph-&gt;is_oriented_graph())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"Полу</w:t>
      </w:r>
      <w:r w:rsidRPr="003F1551">
        <w:rPr>
          <w:sz w:val="16"/>
          <w:szCs w:val="16"/>
        </w:rPr>
        <w:t>c</w:t>
      </w:r>
      <w:r w:rsidRPr="003F1551">
        <w:rPr>
          <w:sz w:val="16"/>
          <w:szCs w:val="16"/>
          <w:lang w:val="ru-RU"/>
        </w:rPr>
        <w:t xml:space="preserve">тепень исхода вершины " &lt;&lt; </w:t>
      </w:r>
      <w:r w:rsidRPr="003F1551">
        <w:rPr>
          <w:sz w:val="16"/>
          <w:szCs w:val="16"/>
        </w:rPr>
        <w:t>i</w:t>
      </w:r>
      <w:r w:rsidRPr="003F1551">
        <w:rPr>
          <w:sz w:val="16"/>
          <w:szCs w:val="16"/>
          <w:lang w:val="ru-RU"/>
        </w:rPr>
        <w:t xml:space="preserve"> &lt;&lt; ": " &lt;&lt; </w:t>
      </w:r>
      <w:r w:rsidRPr="003F1551">
        <w:rPr>
          <w:sz w:val="16"/>
          <w:szCs w:val="16"/>
        </w:rPr>
        <w:t>result</w:t>
      </w:r>
      <w:r w:rsidRPr="003F1551">
        <w:rPr>
          <w:sz w:val="16"/>
          <w:szCs w:val="16"/>
          <w:lang w:val="ru-RU"/>
        </w:rPr>
        <w:t xml:space="preserve">[0] &lt;&lt; "."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"Полу</w:t>
      </w:r>
      <w:r w:rsidRPr="003F1551">
        <w:rPr>
          <w:sz w:val="16"/>
          <w:szCs w:val="16"/>
        </w:rPr>
        <w:t>c</w:t>
      </w:r>
      <w:r w:rsidRPr="003F1551">
        <w:rPr>
          <w:sz w:val="16"/>
          <w:szCs w:val="16"/>
          <w:lang w:val="ru-RU"/>
        </w:rPr>
        <w:t xml:space="preserve">тепень захода вершины " &lt;&lt; </w:t>
      </w:r>
      <w:r w:rsidRPr="003F1551">
        <w:rPr>
          <w:sz w:val="16"/>
          <w:szCs w:val="16"/>
        </w:rPr>
        <w:t>i</w:t>
      </w:r>
      <w:r w:rsidRPr="003F1551">
        <w:rPr>
          <w:sz w:val="16"/>
          <w:szCs w:val="16"/>
          <w:lang w:val="ru-RU"/>
        </w:rPr>
        <w:t xml:space="preserve"> &lt;&lt; ": " &lt;&lt; </w:t>
      </w:r>
      <w:r w:rsidRPr="003F1551">
        <w:rPr>
          <w:sz w:val="16"/>
          <w:szCs w:val="16"/>
        </w:rPr>
        <w:t>result</w:t>
      </w:r>
      <w:r w:rsidRPr="003F1551">
        <w:rPr>
          <w:sz w:val="16"/>
          <w:szCs w:val="16"/>
          <w:lang w:val="ru-RU"/>
        </w:rPr>
        <w:t xml:space="preserve">[1] &lt;&lt; "."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"Степень вершины " &lt;&lt; i &lt;&lt; ": " &lt;&lt; result[0] &lt;&lt; "."&lt;&lt;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"Wrong v number"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(str.compare("get_deg_sqnce")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* sqnce = _Graph-&gt;get_degree_sequence();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(_Graph-&gt;is_oriented_graph())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"Полустепени входа и исхода для каждой вершины: 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 ver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for (int i = 0; i &lt; ver; i++) std::cout &lt;&lt; "{" &lt;&lt; i &lt;&lt; ":" &lt;&lt; sqnce[i] &lt;&lt; "," &lt;&lt; sqnce[i + ver] &lt;&lt; "}";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"Степенная последовательность графа: 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lastRenderedPageBreak/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for (int i = 0; i &lt; _Graph-&gt;get_vertices(); i++) std::cout &lt;&lt; "{" &lt;&lt; sqnce[i + _Graph-&gt;get_vertices()] &lt;&lt; ":" &lt;&lt; sqnce[i] &lt;&lt; "}";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(str.compare("print_am")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"Матрица Смежности:"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_Graph-&gt;print_adjacency_matrix();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(str.compare("print_im")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"Матрица Инцидентности:"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_Graph-&gt;print_incidence_matrix();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(str.compare("print_al")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"Список Смежности:"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_Graph-&gt;print_adjacency_list();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(str.compare("print_out")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_Graph-&gt;print_out();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"Список смежнотей теперь в output.txt."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(str.compare("add_v")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_Graph-&gt;add_vortex();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"Вершина добавлена"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(str.compare("del_v")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(vertices &gt; 0) std::cout &lt;&lt; "Command: Введите номер удаляемой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 xml:space="preserve">std::cout &lt;&lt; "Граф пуст. </w:t>
      </w:r>
      <w:r w:rsidRPr="003F1551">
        <w:rPr>
          <w:sz w:val="16"/>
          <w:szCs w:val="16"/>
          <w:lang w:val="ru-RU"/>
        </w:rPr>
        <w:t xml:space="preserve">В нем нечего удалять"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 &gt;= 0 &amp;&amp; v &lt;= vertices - 1)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_Graph-&gt;delete_vortex(v);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"Вершина удалена."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"Неверные входные данные"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(str.compare("add_e")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(vertices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 xml:space="preserve">std::cout &lt;&lt; "Граф пуст. </w:t>
      </w:r>
      <w:r w:rsidRPr="003F1551">
        <w:rPr>
          <w:sz w:val="16"/>
          <w:szCs w:val="16"/>
          <w:lang w:val="ru-RU"/>
        </w:rPr>
        <w:t xml:space="preserve">Невозможно добавить ребро."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out, in;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(_Graph-&gt;is_oriented_graph() == true) std::cout &lt;&lt; "Command: Введите номер вершины, из которой выходит ребро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"Command: Введите номер первой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out;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(out &lt; 0 || out &gt;= vertices)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lastRenderedPageBreak/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(_Graph-&gt;is_oriented_graph() == true) std::cout &lt;&lt; "Command: Введите номер вершины, в которую входит ребро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"Command: Введите номер второй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in;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(in &lt; 0 || in &gt;= vertices)</w:t>
      </w:r>
    </w:p>
    <w:p w:rsidR="003F1551" w:rsidRPr="00291050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291050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291050">
        <w:rPr>
          <w:sz w:val="16"/>
          <w:szCs w:val="16"/>
          <w:lang w:val="ru-RU"/>
        </w:rPr>
        <w:tab/>
      </w:r>
      <w:r w:rsidRPr="00291050">
        <w:rPr>
          <w:sz w:val="16"/>
          <w:szCs w:val="16"/>
          <w:lang w:val="ru-RU"/>
        </w:rPr>
        <w:tab/>
      </w:r>
      <w:r w:rsidRPr="00291050">
        <w:rPr>
          <w:sz w:val="16"/>
          <w:szCs w:val="16"/>
          <w:lang w:val="ru-RU"/>
        </w:rPr>
        <w:tab/>
      </w:r>
      <w:r w:rsidRPr="00291050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_Graph-&gt;add_edge(out, in);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"Ребро добавлено."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(str.compare("del_e")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/*int 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edges = _Graph-&gt;get_edges();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edges</w:t>
      </w:r>
      <w:r w:rsidRPr="003F1551">
        <w:rPr>
          <w:sz w:val="16"/>
          <w:szCs w:val="16"/>
          <w:lang w:val="ru-RU"/>
        </w:rPr>
        <w:t xml:space="preserve">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 графе нет ребер. </w:t>
      </w:r>
      <w:r w:rsidRPr="003F1551">
        <w:rPr>
          <w:sz w:val="16"/>
          <w:szCs w:val="16"/>
        </w:rPr>
        <w:t>Нечего удалять."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"Command: Введите номер удаляемого ребра (0 &lt;= var &lt;= " &lt;&lt; edges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 &lt; 0 || e &gt;= edges)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_Graph-&gt;delete_edge(e);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"Ребро удалено." &lt;&lt; std::endl;*/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v1, v2;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edges = _Graph-&gt;get_edges();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edges</w:t>
      </w:r>
      <w:r w:rsidRPr="003F1551">
        <w:rPr>
          <w:sz w:val="16"/>
          <w:szCs w:val="16"/>
          <w:lang w:val="ru-RU"/>
        </w:rPr>
        <w:t xml:space="preserve">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 графе нет ребер. </w:t>
      </w:r>
      <w:r w:rsidRPr="003F1551">
        <w:rPr>
          <w:sz w:val="16"/>
          <w:szCs w:val="16"/>
        </w:rPr>
        <w:t>Нечего удалять."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одной вершины (0 &lt;= var &lt;= " &lt;&lt; ver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v1;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(v1 &lt; 0 || v1 &gt;= ver)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другой вершины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ver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v2;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(v2 &lt; 0 || v2 &gt;= ver)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bool err = _Graph-&gt;delete_edge_2(v1, v2);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(err == false) std::cout &lt;&lt; "Ребро удалено."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"Такое ребро отсутствует"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(str.compare("1")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lastRenderedPageBreak/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(!_Graph-&gt;is_oriented_graph()) _Graph-&gt;complement_graph();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"Недопустимая операция для ориентированного графа"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"Дополнение графа получено."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(str.compare("2")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edges = _Graph-&gt;get_edges();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edges</w:t>
      </w:r>
      <w:r w:rsidRPr="003F1551">
        <w:rPr>
          <w:sz w:val="16"/>
          <w:szCs w:val="16"/>
          <w:lang w:val="ru-RU"/>
        </w:rPr>
        <w:t xml:space="preserve">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 графе нет ребер. Нечего подразбивать."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подразбиваемого ребра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edges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 &lt; 0 || e &gt;= edges)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_Graph-&gt;edge_subdivision(e);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"Подразбиение выполнено."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(str.compare("3")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count = 0;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* v_index = NULL;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"Последовательно введите неповторяющиеся вершины, которые нужно стянуть"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"Введите -1, чтобы закончить ввод вершин"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std::cout &lt;&lt; "Вершины (0 &lt;= var &lt;= " &lt;&lt; vertices - 1 &lt;&lt; "): 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bool error = false;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while (true)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(i == -1) 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(!(i &gt;= 0 &amp;&amp; i &lt;= vertices - 1))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данные. Такой вершины не сущестует."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error = true;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(error) 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for (int j = 0; j &lt; count; j++)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(v_index[j] == i)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данные. Вершина повторяется."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error = true;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(error) break;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v_index = (int *)realloc((void *)v_index, (++count) * sizeof(int));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v_index[count - 1] = i;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(error) 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count</w:t>
      </w:r>
      <w:r w:rsidRPr="003F1551">
        <w:rPr>
          <w:sz w:val="16"/>
          <w:szCs w:val="16"/>
          <w:lang w:val="ru-RU"/>
        </w:rPr>
        <w:t xml:space="preserve"> &lt; 2){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lastRenderedPageBreak/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данные. Мало вершин. Нужны минимум две."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_Graph-&gt;graph_contraction(v_index, count);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"Стягивание графа выполнено."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(str.compare("4")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x, y;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vertices</w:t>
      </w:r>
      <w:r w:rsidRPr="003F1551">
        <w:rPr>
          <w:sz w:val="16"/>
          <w:szCs w:val="16"/>
          <w:lang w:val="ru-RU"/>
        </w:rPr>
        <w:t xml:space="preserve"> &lt;=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 графе должно быть минимум 2 вершины для даннйо операции."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одной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x;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(x &lt; 0 || x &gt;= vertices)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другой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y;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(y &lt; 0 || y &gt;= vertices || x == y)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if</w:t>
      </w:r>
      <w:r w:rsidRPr="003F1551">
        <w:rPr>
          <w:sz w:val="16"/>
          <w:szCs w:val="16"/>
          <w:lang w:val="ru-RU"/>
        </w:rPr>
        <w:t xml:space="preserve"> (</w:t>
      </w:r>
      <w:r w:rsidRPr="003F1551">
        <w:rPr>
          <w:sz w:val="16"/>
          <w:szCs w:val="16"/>
        </w:rPr>
        <w:t>x</w:t>
      </w:r>
      <w:r w:rsidRPr="003F1551">
        <w:rPr>
          <w:sz w:val="16"/>
          <w:szCs w:val="16"/>
          <w:lang w:val="ru-RU"/>
        </w:rPr>
        <w:t xml:space="preserve"> == </w:t>
      </w:r>
      <w:r w:rsidRPr="003F1551">
        <w:rPr>
          <w:sz w:val="16"/>
          <w:szCs w:val="16"/>
        </w:rPr>
        <w:t>y</w:t>
      </w:r>
      <w:r w:rsidRPr="003F1551">
        <w:rPr>
          <w:sz w:val="16"/>
          <w:szCs w:val="16"/>
          <w:lang w:val="ru-RU"/>
        </w:rPr>
        <w:t xml:space="preserve">)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Вершины должны быть разными. Попробуйте снова."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Попробуйте снова."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_Graph-&gt;vertex_involving_2(x, y);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"Отождествление выполнено."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(str.compare("5")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(vertices &gt; 0) std::cout &lt;&lt; "Command: Введите номер удаляемой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 xml:space="preserve">std::cout &lt;&lt; "Граф пуст. </w:t>
      </w:r>
      <w:r w:rsidRPr="003F1551">
        <w:rPr>
          <w:sz w:val="16"/>
          <w:szCs w:val="16"/>
          <w:lang w:val="ru-RU"/>
        </w:rPr>
        <w:t xml:space="preserve">В нем нечего дублировать."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 &gt;= 0 &amp;&amp; v &lt;= vertices - 1)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_Graph-&gt;dupliacate_vertices(v);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"Дублирование выполнено."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"Неверные входные данные." </w:t>
      </w:r>
      <w:r w:rsidRPr="003F1551">
        <w:rPr>
          <w:sz w:val="16"/>
          <w:szCs w:val="16"/>
        </w:rPr>
        <w:t>&lt;&lt; std::endl;</w:t>
      </w: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(str.compare("6")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vertices = _Graph-&gt;get_vertices();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(vertices &gt; 0) std::cout &lt;&lt; "Command: Введите номер удаляемой вершины (0 &lt;= var &lt;= " &lt;&lt; vertices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 xml:space="preserve">std::cout &lt;&lt; "Граф пуст. </w:t>
      </w:r>
      <w:r w:rsidRPr="003F1551">
        <w:rPr>
          <w:sz w:val="16"/>
          <w:szCs w:val="16"/>
          <w:lang w:val="ru-RU"/>
        </w:rPr>
        <w:t xml:space="preserve">В нем нечего размножать."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int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v;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(v &gt;= 0 &amp;&amp; v &lt;= vertices - 1)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_Graph-&gt;vertices_reproduction(v);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"Размножение вершины выполнено."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else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"Неверные входные данные." </w:t>
      </w:r>
      <w:r w:rsidRPr="003F1551">
        <w:rPr>
          <w:sz w:val="16"/>
          <w:szCs w:val="16"/>
        </w:rPr>
        <w:t>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/*----------------------------------*/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(str.compare("7") == 0)</w:t>
      </w:r>
    </w:p>
    <w:p w:rsidR="003F1551" w:rsidRPr="00291050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291050">
        <w:rPr>
          <w:sz w:val="16"/>
          <w:szCs w:val="16"/>
        </w:rPr>
        <w:t>{</w:t>
      </w:r>
    </w:p>
    <w:p w:rsidR="003F1551" w:rsidRPr="00291050" w:rsidRDefault="003F1551" w:rsidP="003F1551">
      <w:pPr>
        <w:pStyle w:val="ac"/>
        <w:spacing w:line="240" w:lineRule="auto"/>
        <w:rPr>
          <w:sz w:val="16"/>
          <w:szCs w:val="16"/>
        </w:rPr>
      </w:pPr>
      <w:r w:rsidRPr="00291050">
        <w:rPr>
          <w:sz w:val="16"/>
          <w:szCs w:val="16"/>
        </w:rPr>
        <w:tab/>
      </w:r>
      <w:r w:rsidRPr="00291050">
        <w:rPr>
          <w:sz w:val="16"/>
          <w:szCs w:val="16"/>
        </w:rPr>
        <w:tab/>
      </w:r>
      <w:r w:rsidRPr="00291050">
        <w:rPr>
          <w:sz w:val="16"/>
          <w:szCs w:val="16"/>
        </w:rPr>
        <w:tab/>
      </w:r>
      <w:r w:rsidRPr="003F1551">
        <w:rPr>
          <w:sz w:val="16"/>
          <w:szCs w:val="16"/>
        </w:rPr>
        <w:t>if</w:t>
      </w:r>
      <w:r w:rsidRPr="00291050">
        <w:rPr>
          <w:sz w:val="16"/>
          <w:szCs w:val="16"/>
        </w:rPr>
        <w:t xml:space="preserve"> (</w:t>
      </w:r>
      <w:r w:rsidRPr="003F1551">
        <w:rPr>
          <w:sz w:val="16"/>
          <w:szCs w:val="16"/>
        </w:rPr>
        <w:t>total</w:t>
      </w:r>
      <w:r w:rsidRPr="00291050">
        <w:rPr>
          <w:sz w:val="16"/>
          <w:szCs w:val="16"/>
        </w:rPr>
        <w:t xml:space="preserve"> &lt; 3)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291050">
        <w:rPr>
          <w:sz w:val="16"/>
          <w:szCs w:val="16"/>
        </w:rPr>
        <w:tab/>
      </w:r>
      <w:r w:rsidRPr="00291050">
        <w:rPr>
          <w:sz w:val="16"/>
          <w:szCs w:val="16"/>
        </w:rPr>
        <w:tab/>
      </w:r>
      <w:r w:rsidRPr="00291050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"Для данной операции нужны 3 рабочих графа. Два для хранения исходных графов и один для сохранения туда результата операции."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"На данный момент вы имеете всего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&lt;&lt; " графов."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g</w:t>
      </w:r>
      <w:r w:rsidRPr="003F1551">
        <w:rPr>
          <w:sz w:val="16"/>
          <w:szCs w:val="16"/>
          <w:lang w:val="ru-RU"/>
        </w:rPr>
        <w:t xml:space="preserve">1, </w:t>
      </w:r>
      <w:r w:rsidRPr="003F1551">
        <w:rPr>
          <w:sz w:val="16"/>
          <w:szCs w:val="16"/>
        </w:rPr>
        <w:t>g</w:t>
      </w:r>
      <w:r w:rsidRPr="003F1551">
        <w:rPr>
          <w:sz w:val="16"/>
          <w:szCs w:val="16"/>
          <w:lang w:val="ru-RU"/>
        </w:rPr>
        <w:t>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 повторяйтесь и не вводите номер текущего графа, т.к. туда будет записан результат опреации"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"Введите номер одного графа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g1;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(g1 &lt; 0 || g1 &gt;= total || g1 == current)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другого графа (0 &lt;= var &lt;= " &lt;&lt; total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g2;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(g2 &lt; 0 || g2 &gt;= total || g2 == current || g2 == g1)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(Graph_arr[g1].is_oriented_graph() != Graph_arr[g2].is_oriented_graph())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"Один граф ориентирован, другой нет. </w:t>
      </w:r>
      <w:r w:rsidRPr="003F1551">
        <w:rPr>
          <w:sz w:val="16"/>
          <w:szCs w:val="16"/>
        </w:rPr>
        <w:t>Так нельзя."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_Graph-&gt;graphs_union(&amp;Graph_arr[g1], &amp;Graph_arr[g2]);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"Объединение выполнено."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(str.compare("8")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(total &lt; 3)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"Для данной операции нужны 3 рабочих графа. Два для хранения исходных графов и один для сохранения туда результата операции."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"На данный момент вы имеете всего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&lt;&lt; " графов."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g</w:t>
      </w:r>
      <w:r w:rsidRPr="003F1551">
        <w:rPr>
          <w:sz w:val="16"/>
          <w:szCs w:val="16"/>
          <w:lang w:val="ru-RU"/>
        </w:rPr>
        <w:t xml:space="preserve">1, </w:t>
      </w:r>
      <w:r w:rsidRPr="003F1551">
        <w:rPr>
          <w:sz w:val="16"/>
          <w:szCs w:val="16"/>
        </w:rPr>
        <w:t>g</w:t>
      </w:r>
      <w:r w:rsidRPr="003F1551">
        <w:rPr>
          <w:sz w:val="16"/>
          <w:szCs w:val="16"/>
          <w:lang w:val="ru-RU"/>
        </w:rPr>
        <w:t>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 повторяйтесь и не вводите номер текущего графа, т.к. туда будет записан результат опреации"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lastRenderedPageBreak/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одного графа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g1;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(g1 &lt; 0 || g1 &gt;= total || g1 == current)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другого графа (0 &lt;= var &lt;= " &lt;&lt; total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g2;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(g2 &lt; 0 || g2 &gt;= total || g2 == current || g2 == g1)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(Graph_arr[g1].is_oriented_graph() != Graph_arr[g2].is_oriented_graph())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"Один граф ориентирован, другой нет. </w:t>
      </w:r>
      <w:r w:rsidRPr="003F1551">
        <w:rPr>
          <w:sz w:val="16"/>
          <w:szCs w:val="16"/>
        </w:rPr>
        <w:t>Так нельзя."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_Graph-&gt;graphs_connection(&amp;Graph_arr[g1], &amp;Graph_arr[g2]);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"Соединение выполнено."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if (str.compare("9") == 0)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(total &lt; 3)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"Для данной операции нужны 3 рабочих графа. Два для хранения исходных графов и один для сохранения туда результата операции."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"На данный момент вы имеете всего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&lt;&lt; " графов."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continue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int</w:t>
      </w:r>
      <w:r w:rsidRPr="003F1551">
        <w:rPr>
          <w:sz w:val="16"/>
          <w:szCs w:val="16"/>
          <w:lang w:val="ru-RU"/>
        </w:rPr>
        <w:t xml:space="preserve"> </w:t>
      </w:r>
      <w:r w:rsidRPr="003F1551">
        <w:rPr>
          <w:sz w:val="16"/>
          <w:szCs w:val="16"/>
        </w:rPr>
        <w:t>g</w:t>
      </w:r>
      <w:r w:rsidRPr="003F1551">
        <w:rPr>
          <w:sz w:val="16"/>
          <w:szCs w:val="16"/>
          <w:lang w:val="ru-RU"/>
        </w:rPr>
        <w:t xml:space="preserve">1, </w:t>
      </w:r>
      <w:r w:rsidRPr="003F1551">
        <w:rPr>
          <w:sz w:val="16"/>
          <w:szCs w:val="16"/>
        </w:rPr>
        <w:t>g</w:t>
      </w:r>
      <w:r w:rsidR="007C78A8">
        <w:rPr>
          <w:sz w:val="16"/>
          <w:szCs w:val="16"/>
          <w:lang w:val="ru-RU"/>
        </w:rPr>
        <w:t>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"Не повторяйтесь и не вводите номер текущего графа, т.к. туда будет записан результат опреации" &lt;&lt; </w:t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endl</w:t>
      </w:r>
      <w:r w:rsidRPr="003F1551">
        <w:rPr>
          <w:sz w:val="16"/>
          <w:szCs w:val="16"/>
          <w:lang w:val="ru-RU"/>
        </w:rPr>
        <w:t>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</w:t>
      </w:r>
      <w:r w:rsidRPr="003F1551">
        <w:rPr>
          <w:sz w:val="16"/>
          <w:szCs w:val="16"/>
        </w:rPr>
        <w:t>Command</w:t>
      </w:r>
      <w:r w:rsidRPr="003F1551">
        <w:rPr>
          <w:sz w:val="16"/>
          <w:szCs w:val="16"/>
          <w:lang w:val="ru-RU"/>
        </w:rPr>
        <w:t xml:space="preserve">: Введите номер одного графа (0 &lt;= </w:t>
      </w:r>
      <w:r w:rsidRPr="003F1551">
        <w:rPr>
          <w:sz w:val="16"/>
          <w:szCs w:val="16"/>
        </w:rPr>
        <w:t>var</w:t>
      </w:r>
      <w:r w:rsidRPr="003F1551">
        <w:rPr>
          <w:sz w:val="16"/>
          <w:szCs w:val="16"/>
          <w:lang w:val="ru-RU"/>
        </w:rPr>
        <w:t xml:space="preserve"> &lt;= " &lt;&lt; </w:t>
      </w:r>
      <w:r w:rsidRPr="003F1551">
        <w:rPr>
          <w:sz w:val="16"/>
          <w:szCs w:val="16"/>
        </w:rPr>
        <w:t>total</w:t>
      </w:r>
      <w:r w:rsidRPr="003F1551">
        <w:rPr>
          <w:sz w:val="16"/>
          <w:szCs w:val="16"/>
          <w:lang w:val="ru-RU"/>
        </w:rPr>
        <w:t xml:space="preserve">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std::cin &gt;&gt; g1;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(g1 &lt; 0 || g1 &gt;= total || g1 == current)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std::cout &lt;&lt; "Command: Введите номер другого графа (0 &lt;= var &lt;= " &lt;&lt; total - 1 &lt;&lt; "): ";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std::cin &gt;&gt; g2;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(g2 &lt; 0 || g2 &gt;= total || g2 == current || g2 == g1)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"Ошибочные входные данные. </w:t>
      </w:r>
      <w:r w:rsidRPr="003F1551">
        <w:rPr>
          <w:sz w:val="16"/>
          <w:szCs w:val="16"/>
        </w:rPr>
        <w:t>Попробуйте снова."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if (Graph_arr[g1].is_oriented_graph() != Graph_arr[g2].is_oriented_graph())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  <w:lang w:val="ru-RU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  <w:lang w:val="ru-RU"/>
        </w:rPr>
        <w:t>{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  <w:lang w:val="ru-RU"/>
        </w:rPr>
        <w:tab/>
      </w:r>
      <w:r w:rsidRPr="003F1551">
        <w:rPr>
          <w:sz w:val="16"/>
          <w:szCs w:val="16"/>
        </w:rPr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"Один граф ориентирован, другой нет. </w:t>
      </w:r>
      <w:r w:rsidRPr="003F1551">
        <w:rPr>
          <w:sz w:val="16"/>
          <w:szCs w:val="16"/>
        </w:rPr>
        <w:t>Так нельзя."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continue;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_Graph-&gt;product_of_graphs(&amp;Graph_arr[g1], &amp;Graph_arr[g2]);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std</w:t>
      </w:r>
      <w:r w:rsidRPr="003F1551">
        <w:rPr>
          <w:sz w:val="16"/>
          <w:szCs w:val="16"/>
          <w:lang w:val="ru-RU"/>
        </w:rPr>
        <w:t>::</w:t>
      </w:r>
      <w:r w:rsidRPr="003F1551">
        <w:rPr>
          <w:sz w:val="16"/>
          <w:szCs w:val="16"/>
        </w:rPr>
        <w:t>cout</w:t>
      </w:r>
      <w:r w:rsidRPr="003F1551">
        <w:rPr>
          <w:sz w:val="16"/>
          <w:szCs w:val="16"/>
          <w:lang w:val="ru-RU"/>
        </w:rPr>
        <w:t xml:space="preserve"> &lt;&lt; "Произведение графов выполнено." </w:t>
      </w:r>
      <w:r w:rsidRPr="003F1551">
        <w:rPr>
          <w:sz w:val="16"/>
          <w:szCs w:val="16"/>
        </w:rPr>
        <w:t>&lt;&lt; std::endl;</w:t>
      </w:r>
    </w:p>
    <w:p w:rsidR="003F1551" w:rsidRPr="003F1551" w:rsidRDefault="007C78A8" w:rsidP="003F1551">
      <w:pPr>
        <w:pStyle w:val="ac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</w:r>
      <w:r w:rsidRPr="003F1551">
        <w:rPr>
          <w:sz w:val="16"/>
          <w:szCs w:val="16"/>
        </w:rPr>
        <w:tab/>
        <w:t>else std::cout &lt;&lt; "Wrong Command!" &lt;&lt; std::endl;</w:t>
      </w:r>
    </w:p>
    <w:p w:rsidR="003F1551" w:rsidRPr="003F1551" w:rsidRDefault="003F1551" w:rsidP="003F1551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ab/>
        <w:t>}</w:t>
      </w:r>
    </w:p>
    <w:p w:rsidR="007C78A8" w:rsidRPr="007C78A8" w:rsidRDefault="003F1551" w:rsidP="007C78A8">
      <w:pPr>
        <w:pStyle w:val="ac"/>
        <w:spacing w:line="240" w:lineRule="auto"/>
        <w:rPr>
          <w:sz w:val="16"/>
          <w:szCs w:val="16"/>
        </w:rPr>
      </w:pPr>
      <w:r w:rsidRPr="003F1551">
        <w:rPr>
          <w:sz w:val="16"/>
          <w:szCs w:val="16"/>
        </w:rPr>
        <w:t>}</w:t>
      </w:r>
    </w:p>
    <w:p w:rsidR="007C78A8" w:rsidRDefault="007C78A8" w:rsidP="007C78A8">
      <w:pPr>
        <w:pStyle w:val="ad"/>
        <w:rPr>
          <w:highlight w:val="white"/>
          <w:u w:val="single"/>
          <w:lang w:val="en-US"/>
        </w:rPr>
      </w:pPr>
      <w:r>
        <w:rPr>
          <w:highlight w:val="white"/>
          <w:u w:val="single"/>
          <w:lang w:val="en-US"/>
        </w:rPr>
        <w:lastRenderedPageBreak/>
        <w:t>G</w:t>
      </w:r>
      <w:r w:rsidRPr="007C78A8">
        <w:rPr>
          <w:highlight w:val="white"/>
          <w:u w:val="single"/>
          <w:lang w:val="en-US"/>
        </w:rPr>
        <w:t>raph.h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#ifndef GRAPH_H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#define GRAPH_H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#include &lt;string&gt;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//#include &lt;vector&gt;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class Graph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private: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** adjacency_matrix; // матрица смежности</w:t>
      </w:r>
    </w:p>
    <w:p w:rsidR="007C78A8" w:rsidRPr="00291050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  <w:t>int</w:t>
      </w:r>
      <w:r w:rsidRPr="00291050">
        <w:rPr>
          <w:sz w:val="16"/>
          <w:szCs w:val="16"/>
          <w:lang w:val="ru-RU"/>
        </w:rPr>
        <w:t xml:space="preserve"> ** </w:t>
      </w:r>
      <w:r w:rsidRPr="007C78A8">
        <w:rPr>
          <w:sz w:val="16"/>
          <w:szCs w:val="16"/>
        </w:rPr>
        <w:t>incidence</w:t>
      </w:r>
      <w:r w:rsidRPr="00291050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matrix</w:t>
      </w:r>
      <w:r w:rsidRPr="00291050">
        <w:rPr>
          <w:sz w:val="16"/>
          <w:szCs w:val="16"/>
          <w:lang w:val="ru-RU"/>
        </w:rPr>
        <w:t>; // матрица инцидентности // строки = номера ребра // столбец = номера вершины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291050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int ** adjacency_list; // список смежности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vertices; // вершин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edges; // ребер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//std::vector&lt;std::string&gt; names;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//int * names;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al_v;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am_v;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im_v;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im_e;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bool is_orgraph;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/*void init_names();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copy_names(Graph *);*/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destroy_adj_list();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destroy_adj_matrix();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destroy_inc_matrix();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reinit_adj_list();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reinit_inc_matrix();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clear_inc_matrix(int, int);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clear_adj_matrix();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clear_all();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calculate_vertices(std::string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calculate_vertices_and_edges(std::string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convert_inc_into_adj();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convert_adj_into_inc();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convert_adj_into_inc_orgraph();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convert_adj_into_inc_not_orgraph();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public: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~Graph();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help();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init();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copy_from(Graph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print_adjacency_matrix() const;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print_incidence_matrix();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print_adjacency_list();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print_out();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get_vertices() const;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get_edges();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bool is_oriented_graph();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read_adjacency_matrix(std::string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read_incidence_matrix(std::string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  <w:t>void get_v_degree(int, int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* indegree_and_outcome();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* get_degree_sequence();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add_vortex();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delete_vortex(int);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add_edge(int, int);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delete_edge(int);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bool delete_edge_2(int, int);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complement_graph(); //Дополнение графа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edge_subdivision(int); //Подразбиение ребра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//void vertex_involving(int, int); //Отождествление вершин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vertex_involving_2(int, int); //Отождествление вершин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graph_contraction(int *, int); //Стягивание графа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dupliacate_vertices(int); //Дублирование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vertices_reproduction(int); //Размножение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graphs_union(Graph *, Graph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graphs_connection(Graph *, Graph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void product_of_graphs(Graph *, Graph *);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#endif</w:t>
      </w: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rPr>
          <w:highlight w:val="white"/>
          <w:lang w:val="en-US"/>
        </w:rPr>
      </w:pPr>
    </w:p>
    <w:p w:rsidR="007C78A8" w:rsidRDefault="007C78A8" w:rsidP="007C78A8">
      <w:pPr>
        <w:pStyle w:val="ad"/>
        <w:rPr>
          <w:highlight w:val="white"/>
          <w:u w:val="single"/>
          <w:lang w:val="en-US"/>
        </w:rPr>
      </w:pPr>
      <w:r w:rsidRPr="007C78A8">
        <w:rPr>
          <w:highlight w:val="white"/>
          <w:u w:val="single"/>
          <w:lang w:val="en-US"/>
        </w:rPr>
        <w:lastRenderedPageBreak/>
        <w:t>Graph.cpp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#include "Graph.hpp"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#include &lt;iostream&gt;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#include &lt;fstream&gt;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Graph::Graph()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Graph::~Graph()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clear_all();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int Graph::calculate_vertices(std::string * str)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std::ifstream fin(str-&gt;c_str());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count;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char c;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(count = 0; ; count++)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 = fin.peek();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'\n') break;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c;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count;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Graph::calculate_vertices_and_edges(std::string * str)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std::ifstream fin(str-&gt;c_str());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char c;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(edges = 0;; edges++)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 = fin.peek();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'\n') 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break;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EOF)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(edges != 0) 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while (true)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 = fin.peek();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'\n') 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EOF)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/*char c;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(edges = vertices = 0;; edges++)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 = fin.peek();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'\n') 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EOF) break;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c;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 == '-') edges--;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 /= (++vertices);*/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/*-----------reading-----------*/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/*------------begin------------*/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Graph::read_adjacency_matrix(std::string * str)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clear_all();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calculate_vertices(str);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std::ifstream fin(str-&gt;c_str());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== j &amp;&amp; (adjacency_matrix[i][j] % 2 == 1)) is_orgraph =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&gt; j &amp;&amp; (adjacency_matrix[i][j] != adjacency_matrix[j][i])) is_orgraph =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convert_adj_into_inc();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//init_names();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Graph::read_incidence_matrix(std::string * str)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clear_all();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calculate_vertices_and_edges(str);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std::ifstream fin(str-&gt;c_str());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edges;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fin &gt;&gt; incidence_matrix[i][j];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(incidence_matrix[i][j] == -1 &amp;&amp; is_orgraph == false) is_orgraph =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fin.close();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convert_inc_into_adj();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//init_names();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/*-----------reading-----------*/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/*-------------end-------------*/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/*-----------printing----------*/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/*------------begin------------*/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Graph::print_adjacency_matrix() const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/*if (is_adj_matrix == false) 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std::cout &lt;&lt; "Adjacency_Matrix is not ready"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//printf("\nAdjacency_Matrix\n");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//printf("%d\t|", names[i]);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printf("%d ", adjacency_matrix[i][j]);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Graph::print_incidence_matrix()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//if (is_inc_matrix == false) convert_adj_into_inc();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//printf("\nIncidence_Matrix\n");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(get_edges() == -1) 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//printf("%d\t|", names[i]);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im_e;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(!is_orgraph) printf("%d ", incidence_matrix[i][j]);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printf("%d\t", incidence_matrix[i][j]);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Graph::print_adjacency_list()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//if (is_adj_list == false) 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//printf("\nAdjacency_List\n");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//printf("{%d", names[i]);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printf("{%d", i);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adjacency_list[i][j] != -1;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 %d", adjacency_list[i][j]);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printf("}\n");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/*-----------printing----------*/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/*-------------end-------------*/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/*-----------clearing----------*/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/*------------begin------------*/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Graph::clear_adj_matrix()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am_v; i++) for (int j = 0; j &lt; am_v; j++) adjacency_matrix[i][j]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Graph::clear_inc_matrix(int x, int y)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x;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y;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incidence_matrix[i][j]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Graph::clear_all()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(vertices &lt; 0) 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free(adjacency_matrix[i]);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free(adjacency_matrix);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free(incidence_matrix[i]);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free(incidence_matrix);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free(adjacency_list[i]);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free(adjacency_list);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adjacency_list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is_orgraph = false;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//names.clear();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//if (names) free(names);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am_v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al_v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im_e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/*-----------clearing----------*/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/*-------------end-------------*/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/*---------converting----------*/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/*-----------begin-------------*/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Graph::fill_adjacency_list()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count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&gt; 0)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== j &amp;&amp; !is_orgraph)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= temp &gt;&gt;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+= count;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adjacency_list[i] = (int *)realloc((void *)adjacency_list[i], (temp + 1)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while (count &lt; temp)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adjacency_list[i][count] = j + 1;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count++;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adjacency_list[i][count]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Graph::convert_inc_into_adj()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in, out;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bool loop;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loops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if (adjacency_matrix) if (adjacency_matrix[i][i] &gt; 0) loops += (adjacency_matrix[i][i] &gt;&gt;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j = 0; j &lt; edges - loops;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 = out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loop = false;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incidence_matrix[i][j];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== 1)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 out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if (in == -1) in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out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if (temp == -1) in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if (temp == 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loop =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 adjacency_matrix[i][i]++;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adjacency_matrix[i][i] += 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(loop) continue;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 adjacency_matrix[out][in]++;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adjacency_matrix[out][in]++;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adjacency_matrix[in][out]++;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Graph::convert_adj_into_inc()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(is_orgraph) ? convert_adj_into_inc_orgraph() : convert_adj_into_inc_not_orgraph();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Graph::convert_adj_into_inc_orgraph()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y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&gt; 0)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+= y;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== j)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(; y &lt; temp; y++)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incidence_matrix[i][y] = 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(; y &lt; temp; y++)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incidence_matrix[i][y]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incidence_matrix[j][y]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Graph::convert_adj_into_inc_not_orgraph()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y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i;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&gt; 0)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== j)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= temp &gt;&gt;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+= y;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while (y &lt; temp)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incidence_matrix[i][y] = 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y++;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+= y;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while (y &lt; temp)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incidence_matrix[i][y] = incidence_matrix[j][y]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y++;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Graph::converting_from_im()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im_v = 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im_e = edges;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convert_inc_into_adj();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Graph::converting_from_am()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convert_adj_into_inc();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//print_incidence_matrix();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fill_adjacency_list();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/*---------converting----------*/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/*------------end--------------*/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/*----------build-up-----------*/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/*-----------begin-------------*/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Graph::init()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adjacency_list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//names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is_orgraph = false;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al_v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am_v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im_v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im_e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Graph::init_adj_matrix()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adjacency_matrix = (int **)malloc(vertices * sizeof(int *));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adjacency_matrix[i] = (int *)malloc(vertices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am_v = 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//names = (int *)malloc(vertices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//for (int i = 0; i &lt; vertices; i++) names[i]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//for (int i = 0; i &lt; vertices; i++) names.push_back();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>/*void Graph::init_names()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names[i] = i + 1;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Graph::init_inc_matrix()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loops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//for (int i = 0; i &lt; vertices; i++) if (adjacency_matrix) if (adjacency_matrix[i][i] &gt; 0) loops += (adjacency_matrix[i][i] &gt;&gt;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(int **)malloc(vertices * sizeof(int *));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//incidence_matrix[i] = (int *)malloc((edges - loops)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 = (int *)malloc(edges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im_v = 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//im_e = edges - loops;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im_e = edges;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clear_inc_matrix(im_v, im_e);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Graph::init_adj_list()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adjacency_list = (int **)malloc(vertices * sizeof(int *));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adjacency_list[i] = (int *)malloc(sizeof(int));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adjacency_list[i][0]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al_v = 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Graph::destroy_adj_list()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(adjacency_list == NULL) 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al_v; i++) free(adjacency_list[i]);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free(adjacency_list);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adjacency_list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Graph::destroy_adj_matrix()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(adjacency_matrix == NULL) 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am_v; i++) free(adjacency_matrix[i]);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free(adjacency_matrix);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adjacency_matrix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Graph::destroy_inc_matrix()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(incidence_matrix == NULL) return;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im_v; i++) free(incidence_matrix[i]);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free(incidence_matrix);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NULL;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Graph::reinit_adj_list()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destroy_adj_list();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init_adj_list();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Graph::reinit_adj_matrix()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destroy_adj_matrix();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Graph::reinit_inc_matrix()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destroy_inc_matrix();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init_inc_matrix();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/*----------build-up----------*/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>/*------------end-------------*/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int Graph::get_vertices() const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int Graph::get_edges()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edges;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Graph::calculate_edges()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j = (is_orgraph) ? 0 :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&gt; 0)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edges += (i == j &amp;&amp; !is_orgraph) ? (temp &gt;&gt; 1) :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Graph::get_v_degree(int v, int *result)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result[0] = result[1]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result[0] += adjacency_matrix[v][i];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 result[1] += adjacency_matrix[i][v];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int * Graph::indegree_and_outcome()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* in_out = (int *)calloc(vertices * 2,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in_out[i] +=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in_out[i + vertices] += adjacency_matrix[j][i];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in_out;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int * Graph::get_degree_sequence()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(is_orgraph) return indegree_and_outcome();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* sqnce = (int *)malloc(vertices*2*sizeof(int));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sqnce[i]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sqnce[i] += 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sqnce[i + vertices]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max_index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max_index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i;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(sqnce[max_index] &lt; sqnce[j])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sqnce[max_index];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sqnce[max_index] = sqnce[j];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sqnce[j] =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temp = sqnce[max_index + vertices];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sqnce[max_index + vertices] = sqnce[j + vertices];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sqnce[j + vertices] =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sqnce;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Graph::help()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"help\t-\tВыдать меню команд"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"exit\t-\tВыход из программы"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"new\t-\tСоздать новый граф"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change</w:t>
      </w:r>
      <w:r w:rsidRPr="007C78A8">
        <w:rPr>
          <w:sz w:val="16"/>
          <w:szCs w:val="16"/>
          <w:lang w:val="ru-RU"/>
        </w:rPr>
        <w:t xml:space="preserve"> (</w:t>
      </w:r>
      <w:r w:rsidRPr="007C78A8">
        <w:rPr>
          <w:sz w:val="16"/>
          <w:szCs w:val="16"/>
        </w:rPr>
        <w:t>cng</w:t>
      </w:r>
      <w:r w:rsidRPr="007C78A8">
        <w:rPr>
          <w:sz w:val="16"/>
          <w:szCs w:val="16"/>
          <w:lang w:val="ru-RU"/>
        </w:rPr>
        <w:t>)\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Выбрать граф для последующей работы"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copy</w:t>
      </w:r>
      <w:r w:rsidRPr="007C78A8">
        <w:rPr>
          <w:sz w:val="16"/>
          <w:szCs w:val="16"/>
          <w:lang w:val="ru-RU"/>
        </w:rPr>
        <w:t xml:space="preserve"> (</w:t>
      </w:r>
      <w:r w:rsidRPr="007C78A8">
        <w:rPr>
          <w:sz w:val="16"/>
          <w:szCs w:val="16"/>
        </w:rPr>
        <w:t>cpy</w:t>
      </w:r>
      <w:r w:rsidRPr="007C78A8">
        <w:rPr>
          <w:sz w:val="16"/>
          <w:szCs w:val="16"/>
          <w:lang w:val="ru-RU"/>
        </w:rPr>
        <w:t>)\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Скопировать состояние из другого графа"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read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am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Считать матрицу смежности из файла </w:t>
      </w:r>
      <w:r w:rsidRPr="007C78A8">
        <w:rPr>
          <w:sz w:val="16"/>
          <w:szCs w:val="16"/>
        </w:rPr>
        <w:t>input</w:t>
      </w:r>
      <w:r w:rsidRPr="007C78A8">
        <w:rPr>
          <w:sz w:val="16"/>
          <w:szCs w:val="16"/>
          <w:lang w:val="ru-RU"/>
        </w:rPr>
        <w:t>.</w:t>
      </w:r>
      <w:r w:rsidRPr="007C78A8">
        <w:rPr>
          <w:sz w:val="16"/>
          <w:szCs w:val="16"/>
        </w:rPr>
        <w:t>txt</w:t>
      </w:r>
      <w:r w:rsidRPr="007C78A8">
        <w:rPr>
          <w:sz w:val="16"/>
          <w:szCs w:val="16"/>
          <w:lang w:val="ru-RU"/>
        </w:rPr>
        <w:t xml:space="preserve">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read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im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Считать матрицу инцидентности из файла </w:t>
      </w:r>
      <w:r w:rsidRPr="007C78A8">
        <w:rPr>
          <w:sz w:val="16"/>
          <w:szCs w:val="16"/>
        </w:rPr>
        <w:t>input</w:t>
      </w:r>
      <w:r w:rsidRPr="007C78A8">
        <w:rPr>
          <w:sz w:val="16"/>
          <w:szCs w:val="16"/>
          <w:lang w:val="ru-RU"/>
        </w:rPr>
        <w:t>2.</w:t>
      </w:r>
      <w:r w:rsidRPr="007C78A8">
        <w:rPr>
          <w:sz w:val="16"/>
          <w:szCs w:val="16"/>
        </w:rPr>
        <w:t>txt</w:t>
      </w:r>
      <w:r w:rsidRPr="007C78A8">
        <w:rPr>
          <w:sz w:val="16"/>
          <w:szCs w:val="16"/>
          <w:lang w:val="ru-RU"/>
        </w:rPr>
        <w:t xml:space="preserve">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get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v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числа вершин"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get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e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числа ребер"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get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deg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степени вершины"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get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deg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sqnce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степенной последовательности графа"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print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am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матрицы смежности"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print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im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матрицы инцидентности"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print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al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Определение списка смежности"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print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out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Вывод в файл </w:t>
      </w:r>
      <w:r w:rsidRPr="007C78A8">
        <w:rPr>
          <w:sz w:val="16"/>
          <w:szCs w:val="16"/>
        </w:rPr>
        <w:t>output</w:t>
      </w:r>
      <w:r w:rsidRPr="007C78A8">
        <w:rPr>
          <w:sz w:val="16"/>
          <w:szCs w:val="16"/>
          <w:lang w:val="ru-RU"/>
        </w:rPr>
        <w:t>.</w:t>
      </w:r>
      <w:r w:rsidRPr="007C78A8">
        <w:rPr>
          <w:sz w:val="16"/>
          <w:szCs w:val="16"/>
        </w:rPr>
        <w:t>txt</w:t>
      </w:r>
      <w:r w:rsidRPr="007C78A8">
        <w:rPr>
          <w:sz w:val="16"/>
          <w:szCs w:val="16"/>
          <w:lang w:val="ru-RU"/>
        </w:rPr>
        <w:t xml:space="preserve"> как список смежностей"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add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v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Добавление вершин"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del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v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Удаление вершин"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</w:t>
      </w:r>
      <w:r w:rsidRPr="007C78A8">
        <w:rPr>
          <w:sz w:val="16"/>
          <w:szCs w:val="16"/>
        </w:rPr>
        <w:t>add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e</w:t>
      </w:r>
      <w:r w:rsidRPr="007C78A8">
        <w:rPr>
          <w:sz w:val="16"/>
          <w:szCs w:val="16"/>
          <w:lang w:val="ru-RU"/>
        </w:rPr>
        <w:t>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Добавление ребра"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std::cout &lt;&lt; "del_e\t-\tУдаление ребра"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"1\t-\tОпределить дополнения графа"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"2\t-\tПодразбиение ребра"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"3\t-\tСтягивание графа"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std::cout &lt;&lt; "4\t-\tОтождествление вершин"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"5\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Дублирование вершин"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"6\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Размножение вершин"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"7\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Объединение (дизъюнктивное) графов"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"8\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Соединение графов"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cout</w:t>
      </w:r>
      <w:r w:rsidRPr="007C78A8">
        <w:rPr>
          <w:sz w:val="16"/>
          <w:szCs w:val="16"/>
          <w:lang w:val="ru-RU"/>
        </w:rPr>
        <w:t xml:space="preserve"> &lt;&lt; "9\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>-\</w:t>
      </w:r>
      <w:r w:rsidRPr="007C78A8">
        <w:rPr>
          <w:sz w:val="16"/>
          <w:szCs w:val="16"/>
        </w:rPr>
        <w:t>t</w:t>
      </w:r>
      <w:r w:rsidRPr="007C78A8">
        <w:rPr>
          <w:sz w:val="16"/>
          <w:szCs w:val="16"/>
          <w:lang w:val="ru-RU"/>
        </w:rPr>
        <w:t xml:space="preserve">Произведение графов" &lt;&lt; </w:t>
      </w:r>
      <w:r w:rsidRPr="007C78A8">
        <w:rPr>
          <w:sz w:val="16"/>
          <w:szCs w:val="16"/>
        </w:rPr>
        <w:t>std</w:t>
      </w:r>
      <w:r w:rsidRPr="007C78A8">
        <w:rPr>
          <w:sz w:val="16"/>
          <w:szCs w:val="16"/>
          <w:lang w:val="ru-RU"/>
        </w:rPr>
        <w:t>::</w:t>
      </w:r>
      <w:r w:rsidRPr="007C78A8">
        <w:rPr>
          <w:sz w:val="16"/>
          <w:szCs w:val="16"/>
        </w:rPr>
        <w:t>endl</w:t>
      </w:r>
      <w:r w:rsidRPr="007C78A8">
        <w:rPr>
          <w:sz w:val="16"/>
          <w:szCs w:val="16"/>
          <w:lang w:val="ru-RU"/>
        </w:rPr>
        <w:t>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std::cout &lt;&lt; std::endl;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bool Graph::is_oriented_graph()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is_orgraph;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Graph::copy_from(Graph *G)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G-&gt;vertices;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G-&gt;adjacency_matrix[i][j];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//copy_names(G);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/*void Graph::copy_names(Graph *G)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ver = G-&gt;vertices;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names = (int *)malloc(ver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ver; i++) names[i] = G-&gt;names[i];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Graph::add_vortex()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(int **)realloc((void *)incidence_matrix, vertices * sizeof(int *));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incidence_matrix[vertices - 1] = (int *)calloc(edges,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Graph::delete_vortex(int v)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//Удаление всех инцидентных ребер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for</w:t>
      </w:r>
      <w:r w:rsidRPr="007C78A8">
        <w:rPr>
          <w:sz w:val="16"/>
          <w:szCs w:val="16"/>
          <w:lang w:val="ru-RU"/>
        </w:rPr>
        <w:t xml:space="preserve"> (</w:t>
      </w:r>
      <w:r w:rsidRPr="007C78A8">
        <w:rPr>
          <w:sz w:val="16"/>
          <w:szCs w:val="16"/>
        </w:rPr>
        <w:t>int</w:t>
      </w:r>
      <w:r w:rsidRPr="007C78A8">
        <w:rPr>
          <w:sz w:val="16"/>
          <w:szCs w:val="16"/>
          <w:lang w:val="ru-RU"/>
        </w:rPr>
        <w:t xml:space="preserve"> </w:t>
      </w:r>
      <w:r w:rsidRPr="007C78A8">
        <w:rPr>
          <w:sz w:val="16"/>
          <w:szCs w:val="16"/>
        </w:rPr>
        <w:t>i</w:t>
      </w:r>
      <w:r w:rsidRPr="007C78A8">
        <w:rPr>
          <w:sz w:val="16"/>
          <w:szCs w:val="16"/>
          <w:lang w:val="ru-RU"/>
        </w:rPr>
        <w:t xml:space="preserve"> = </w:t>
      </w:r>
      <w:r w:rsidRPr="007C78A8">
        <w:rPr>
          <w:sz w:val="16"/>
          <w:szCs w:val="16"/>
        </w:rPr>
        <w:t>edges</w:t>
      </w:r>
      <w:r w:rsidRPr="007C78A8">
        <w:rPr>
          <w:sz w:val="16"/>
          <w:szCs w:val="16"/>
          <w:lang w:val="ru-RU"/>
        </w:rPr>
        <w:t xml:space="preserve"> - 1; </w:t>
      </w:r>
      <w:r w:rsidRPr="007C78A8">
        <w:rPr>
          <w:sz w:val="16"/>
          <w:szCs w:val="16"/>
        </w:rPr>
        <w:t>i</w:t>
      </w:r>
      <w:r w:rsidRPr="007C78A8">
        <w:rPr>
          <w:sz w:val="16"/>
          <w:szCs w:val="16"/>
          <w:lang w:val="ru-RU"/>
        </w:rPr>
        <w:t xml:space="preserve"> &gt;= 0; </w:t>
      </w:r>
      <w:r w:rsidRPr="007C78A8">
        <w:rPr>
          <w:sz w:val="16"/>
          <w:szCs w:val="16"/>
        </w:rPr>
        <w:t>i</w:t>
      </w:r>
      <w:r w:rsidRPr="007C78A8">
        <w:rPr>
          <w:sz w:val="16"/>
          <w:szCs w:val="16"/>
          <w:lang w:val="ru-RU"/>
        </w:rPr>
        <w:t>--)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incidence_matrix[v][i];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== 1 || temp == -1 || temp == 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 xml:space="preserve">//копирование (сдвиг) столбцов 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delete</w:t>
      </w:r>
      <w:r w:rsidRPr="007C78A8">
        <w:rPr>
          <w:sz w:val="16"/>
          <w:szCs w:val="16"/>
          <w:lang w:val="ru-RU"/>
        </w:rPr>
        <w:t>_</w:t>
      </w:r>
      <w:r w:rsidRPr="007C78A8">
        <w:rPr>
          <w:sz w:val="16"/>
          <w:szCs w:val="16"/>
        </w:rPr>
        <w:t>edge</w:t>
      </w:r>
      <w:r w:rsidRPr="007C78A8">
        <w:rPr>
          <w:sz w:val="16"/>
          <w:szCs w:val="16"/>
          <w:lang w:val="ru-RU"/>
        </w:rPr>
        <w:t>(</w:t>
      </w:r>
      <w:r w:rsidRPr="007C78A8">
        <w:rPr>
          <w:sz w:val="16"/>
          <w:szCs w:val="16"/>
        </w:rPr>
        <w:t>i</w:t>
      </w:r>
      <w:r w:rsidRPr="007C78A8">
        <w:rPr>
          <w:sz w:val="16"/>
          <w:szCs w:val="16"/>
          <w:lang w:val="ru-RU"/>
        </w:rPr>
        <w:t>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  <w:lang w:val="ru-RU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//Удаление самой вершины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//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 xml:space="preserve">//копирование (сдвиг) строк 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k = v + 1; k &lt; vertices;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l = 0; l &lt; edges; l++)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incidence_matrix[k - 1][l] = incidence_matrix[k][l];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  <w:lang w:val="ru-RU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//удаление лишнего (крайнего) столбца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vertices</w:t>
      </w:r>
      <w:r w:rsidRPr="007C78A8">
        <w:rPr>
          <w:sz w:val="16"/>
          <w:szCs w:val="16"/>
          <w:lang w:val="ru-RU"/>
        </w:rPr>
        <w:t>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for (int k = 0; k &lt; vertices;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 = (int **)realloc((void *)incidence_matrix, vertices * sizeof(int *));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Graph::add_edge(int out, int in)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 = (int *)realloc((void *)incidence_matrix[i], edges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incidence_matrix[i][edges - 1]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incidence_matrix[out][edges - 1]++;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(is_orgraph &amp;&amp; in != out) ? incidence_matrix[in][edges - 1]-- : incidence_matrix[in][edges - 1]++;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Graph::delete_edge(int e)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 xml:space="preserve">//копирование (сдвиг) столбцов 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k = e + 1; k &lt; edges;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l = 0; l &lt; vertices; l++)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incidence_matrix[l][k - 1] = incidence_matrix[l][k];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  <w:lang w:val="ru-RU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tab/>
        <w:t>//удаление лишнего (крайнего) столбца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lang w:val="ru-RU"/>
        </w:rPr>
      </w:pPr>
      <w:r w:rsidRPr="007C78A8">
        <w:rPr>
          <w:sz w:val="16"/>
          <w:szCs w:val="16"/>
          <w:lang w:val="ru-RU"/>
        </w:rPr>
        <w:lastRenderedPageBreak/>
        <w:tab/>
      </w:r>
      <w:r w:rsidRPr="007C78A8">
        <w:rPr>
          <w:sz w:val="16"/>
          <w:szCs w:val="16"/>
        </w:rPr>
        <w:t>edges</w:t>
      </w:r>
      <w:r w:rsidRPr="007C78A8">
        <w:rPr>
          <w:sz w:val="16"/>
          <w:szCs w:val="16"/>
          <w:lang w:val="ru-RU"/>
        </w:rPr>
        <w:t>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  <w:lang w:val="ru-RU"/>
        </w:rPr>
        <w:tab/>
      </w:r>
      <w:r w:rsidRPr="007C78A8">
        <w:rPr>
          <w:sz w:val="16"/>
          <w:szCs w:val="16"/>
        </w:rPr>
        <w:t>for (int k = 0; k &lt; vertices;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incidence_matrix[k] = (int *)realloc((void *)incidence_matrix[k], edges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bool Graph::delete_edge_2(int x, int y)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(!is_orgraph)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(adjacency_matrix[x][y] &amp;&amp; adjacency_matrix[y][x])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adjacency_matrix[x][y]--;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adjacency_matrix[y][x]--;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return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 xml:space="preserve">else 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(adjacency_matrix[x][y]) adjacency_matrix[x][y]--;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return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return false;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Graph::print_out()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std::ofstream fout("output.txt", std::ios_base::trunc);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fout &lt;&lt; "{" &lt;&lt;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//printf("{%d", i);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adjacency_list[i][j] != -1;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fout &lt;&lt; " " &lt;&lt; adjacency_list[i][j];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 %d", adjacency_list[i][j]);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fout &lt;&lt; "}";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//printf("}\n");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fout.close();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Graph::complement_graph()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/*for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adjacency_matrix[i][i]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adjacency_list[i][j] != -1;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adjacency_matrix[i][adjacency_list[i][j]]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i + 1;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new_val = (adjacency_matrix[i][j] &gt; 0) ? 0 :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adjacency_matrix[j][i] = new_val;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 adjacency_matrix[i][i]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calculate_edges();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Graph::edge_subdivision(int e)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out, in;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out = in = -1;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bool loop = false;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temp = incidence_matrix[i][e];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(temp == 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loop = true;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out = in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break;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if (temp == 1)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(out != -1){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break;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out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else if (temp == -1) in = i;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delete_edge(e);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 = (int **)realloc((void *)incidence_matrix, vertices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edges += 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incidence_matrix[vertices - 1] = (int *)malloc(edges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edges - 2; i++) incidence_matrix[vertices - 1][i]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 - 1;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 = (int *)realloc((void *)incidence_matrix[i], edges * sizeof(int));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incidence_matrix[i][edges - 2] = incidence_matrix[i][edges - 1]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new_var;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new_var = (is_orgraph) ? -1 :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incidence_matrix[out][edges - 2] = incidence_matrix[vertices - 1][edges - 1]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incidence_matrix[vertices - 1][edges - 2] = incidence_matrix[in][edges - 1] = new_var;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Graph::vertex_involving_2(int x, int y)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add_vortex();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check;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(adjacency_matrix[x][x] || adjacency_matrix[y][y])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add_edge(vertices - 1, vertices - 1);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//adjacency_matrix[vertices - 1][vertices - 1] = (is_orgraph) ? 1 : 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check = adjacency_matrix[vertices - 1][vertices - 1];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 - 1;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!= x &amp;&amp; i != y)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(adjacency_matrix[i][x] || adjacency_matrix[i][y]) add_edge(i, vertices-1); //adjacency_matrix[i][vertices - 1]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check = adjacency_matrix[i][vertices - 1];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(adjacency_matrix[x][i] || adjacency_matrix[y][i]) add_edge(vertices - 1, i); //adjacency_matrix[vertices - 1][i]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check = adjacency_matrix[vertices - 1][i];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//print_adjacency_matrix();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max, min;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(x &gt; y)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max = x;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min = y;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else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max = y;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min = x;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delete_vortex(max);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//print_adjacency_matrix();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delete_vortex(min);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//print_adjacency_matrix();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Graph::graph_contraction(int * v_index, int size)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var_1, var_2;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var_1 = v_index[0];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var_2 = v_index[1];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k = 2; k &lt; size;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vertex_involving_2(var_1, var_2);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//print_incidence_matrix();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//print_adjacency_matrix();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var_1 = get_vertices() - 1;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//int check;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v_k = v_index[k];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i = 0; i &lt; k;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(v_index[i] &lt; v_k) v_index[k]--;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//check = v_index[k];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var_2 = v_index[k];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vertex_involving_2(var_1, var_2);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//converting_from_im();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Graph::dupliacate_vertices(int x)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add_vortex();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loop = adjacency_matrix[x][x];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(is_orgraph == false) loop = loop &gt;&gt;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loop; i++) add_edge(vertices - 1, vertices - 1);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 - 1;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 == x) continue;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count = adjacency_matrix[i][x];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(count){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count; j++) add_edge(i, vertices - 1);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(is_orgraph)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count = adjacency_matrix[x][i];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(count){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count; j++) add_edge(vertices - 1, i);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Graph::vertices_reproduction(int x)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dupliacate_vertices(x);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add_edge(x, vertices - 1);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(is_orgraph) add_edge(vertices - 1, x);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/*------------------------------------------*/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Graph::graphs_union(Graph * G1, Graph * G2)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(G1-&gt;vertices &lt; G2-&gt;vertices)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Graph * temp = G1;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G1 = G2;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G2 =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G1-&gt;vertices;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//clear_adj_matrix();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G1-&gt;adjacency_matrix[i][j];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G2-&gt;vertices;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G2-&gt;vertices;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(G2-&gt;adjacency_matrix[i][j] &gt; adjacency_matrix[i][j]) adjacency_matrix[i][j] = G2-&gt;adjacency_matrix[i][j];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//print_adjacency_matrix();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Graph::graphs_connection(Graph * G1, Graph * G2)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int g1_v, g2_v;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g1_v = G1-&gt;vertices;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g2_v = G2-&gt;vertices;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(g1_v &lt; g2_v)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Graph * temp = G1;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G1 = G2;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G2 =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g1_v + g2_v;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g1_v;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(j &lt; G1-&gt;vertices) ? G1-&gt;adjacency_matrix[i][j] :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g1_v;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 &lt; g1_v;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lastRenderedPageBreak/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g1_v; i &lt; 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g1_v; j &lt; 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G2-&gt;adjacency_matrix[i - g1_v][j - g1_v];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void Graph::product_of_graphs(Graph * G1, Graph * G2)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if (G1-&gt;vertices &lt; G2-&gt;vertices)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Graph * temp = G1;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G1 = G2;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G2 = temp;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vertices = G1-&gt;vertices * G2-&gt;vertices;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reinit_adj_matrix();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clear_adj_matrix();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k = 0; k &lt; G2-&gt;vertices; k++)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x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i = k * G1-&gt;vertices; i &lt; (k + 1) * G1-&gt;vertices; i++, x++)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y = 0;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k * G1-&gt;vertices; j &lt; (k + 1) * G1-&gt;vertices; j++, y++)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adjacency_matrix[i][j] = G1-&gt;adjacency_matrix[x][y];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for (int i = 0; i &lt; G2-&gt;vertices; i++)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for (int j = 0; j&lt; G2-&gt;vertices; j++)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value = G2-&gt;adjacency_matrix[i][j];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if (value &gt; 0)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start_x = i * G1-&gt;vertices;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start_y = j * G1-&gt;vertices;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int end_x = (i + 1) * G1-&gt;vertices;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while (start_x &lt; end_x)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{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adjacency_matrix[start_x][start_y] += value;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start_x++;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start_y++;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</w: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}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</w:rPr>
      </w:pPr>
      <w:r w:rsidRPr="007C78A8">
        <w:rPr>
          <w:sz w:val="16"/>
          <w:szCs w:val="16"/>
        </w:rPr>
        <w:tab/>
        <w:t>converting_from_am();</w:t>
      </w:r>
    </w:p>
    <w:p w:rsidR="007C78A8" w:rsidRPr="007C78A8" w:rsidRDefault="007C78A8" w:rsidP="007C78A8">
      <w:pPr>
        <w:pStyle w:val="ac"/>
        <w:spacing w:line="240" w:lineRule="auto"/>
        <w:rPr>
          <w:sz w:val="16"/>
          <w:szCs w:val="16"/>
          <w:highlight w:val="white"/>
        </w:rPr>
      </w:pPr>
      <w:r w:rsidRPr="007C78A8">
        <w:rPr>
          <w:sz w:val="16"/>
          <w:szCs w:val="16"/>
        </w:rPr>
        <w:t>}</w:t>
      </w:r>
      <w:bookmarkStart w:id="0" w:name="_GoBack"/>
      <w:bookmarkEnd w:id="0"/>
    </w:p>
    <w:sectPr w:rsidR="007C78A8" w:rsidRPr="007C78A8" w:rsidSect="00491393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79" w:rsidRPr="00D60F71" w:rsidRDefault="0044397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443979" w:rsidRPr="00D60F71" w:rsidRDefault="0044397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3F1551" w:rsidRPr="00C53ADA" w:rsidRDefault="003F1551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291050">
          <w:rPr>
            <w:noProof/>
            <w:sz w:val="24"/>
            <w:szCs w:val="24"/>
          </w:rPr>
          <w:t>43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79" w:rsidRPr="00D60F71" w:rsidRDefault="0044397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443979" w:rsidRPr="00D60F71" w:rsidRDefault="0044397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A53BA7"/>
    <w:multiLevelType w:val="hybridMultilevel"/>
    <w:tmpl w:val="E3607020"/>
    <w:lvl w:ilvl="0" w:tplc="DBB695A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5920F97"/>
    <w:multiLevelType w:val="hybridMultilevel"/>
    <w:tmpl w:val="69C648E4"/>
    <w:lvl w:ilvl="0" w:tplc="7626F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5F2D08"/>
    <w:multiLevelType w:val="hybridMultilevel"/>
    <w:tmpl w:val="6D4A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8F61CC"/>
    <w:multiLevelType w:val="hybridMultilevel"/>
    <w:tmpl w:val="219CE8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1F7D5E"/>
    <w:multiLevelType w:val="hybridMultilevel"/>
    <w:tmpl w:val="8E12E1F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6445CCB"/>
    <w:multiLevelType w:val="hybridMultilevel"/>
    <w:tmpl w:val="595ECDC6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A2B07"/>
    <w:multiLevelType w:val="hybridMultilevel"/>
    <w:tmpl w:val="181EB7E4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4050FAD"/>
    <w:multiLevelType w:val="hybridMultilevel"/>
    <w:tmpl w:val="2604C1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C2314A"/>
    <w:multiLevelType w:val="hybridMultilevel"/>
    <w:tmpl w:val="4F8AE5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59425AA"/>
    <w:multiLevelType w:val="hybridMultilevel"/>
    <w:tmpl w:val="A692BB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1B592B"/>
    <w:multiLevelType w:val="hybridMultilevel"/>
    <w:tmpl w:val="0900C420"/>
    <w:lvl w:ilvl="0" w:tplc="F4D40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23"/>
  </w:num>
  <w:num w:numId="4">
    <w:abstractNumId w:val="5"/>
  </w:num>
  <w:num w:numId="5">
    <w:abstractNumId w:val="7"/>
  </w:num>
  <w:num w:numId="6">
    <w:abstractNumId w:val="6"/>
  </w:num>
  <w:num w:numId="7">
    <w:abstractNumId w:val="18"/>
  </w:num>
  <w:num w:numId="8">
    <w:abstractNumId w:val="3"/>
  </w:num>
  <w:num w:numId="9">
    <w:abstractNumId w:val="20"/>
  </w:num>
  <w:num w:numId="10">
    <w:abstractNumId w:val="21"/>
  </w:num>
  <w:num w:numId="11">
    <w:abstractNumId w:val="1"/>
  </w:num>
  <w:num w:numId="12">
    <w:abstractNumId w:val="4"/>
  </w:num>
  <w:num w:numId="13">
    <w:abstractNumId w:val="22"/>
  </w:num>
  <w:num w:numId="14">
    <w:abstractNumId w:val="12"/>
  </w:num>
  <w:num w:numId="15">
    <w:abstractNumId w:val="10"/>
  </w:num>
  <w:num w:numId="16">
    <w:abstractNumId w:val="9"/>
  </w:num>
  <w:num w:numId="17">
    <w:abstractNumId w:val="16"/>
  </w:num>
  <w:num w:numId="18">
    <w:abstractNumId w:val="2"/>
  </w:num>
  <w:num w:numId="19">
    <w:abstractNumId w:val="13"/>
  </w:num>
  <w:num w:numId="20">
    <w:abstractNumId w:val="11"/>
  </w:num>
  <w:num w:numId="21">
    <w:abstractNumId w:val="15"/>
  </w:num>
  <w:num w:numId="22">
    <w:abstractNumId w:val="14"/>
  </w:num>
  <w:num w:numId="23">
    <w:abstractNumId w:val="19"/>
  </w:num>
  <w:num w:numId="24">
    <w:abstractNumId w:val="17"/>
  </w:num>
  <w:num w:numId="25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67032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40B33"/>
    <w:rsid w:val="00246C35"/>
    <w:rsid w:val="002523D2"/>
    <w:rsid w:val="0025334A"/>
    <w:rsid w:val="00263C57"/>
    <w:rsid w:val="00291050"/>
    <w:rsid w:val="002A1674"/>
    <w:rsid w:val="002B34A8"/>
    <w:rsid w:val="002B5CB4"/>
    <w:rsid w:val="002C4CC7"/>
    <w:rsid w:val="002D1672"/>
    <w:rsid w:val="002D4135"/>
    <w:rsid w:val="002D5C58"/>
    <w:rsid w:val="002E373A"/>
    <w:rsid w:val="003020C4"/>
    <w:rsid w:val="00312B77"/>
    <w:rsid w:val="00316F7B"/>
    <w:rsid w:val="003255C4"/>
    <w:rsid w:val="00327A23"/>
    <w:rsid w:val="003343F0"/>
    <w:rsid w:val="003345F5"/>
    <w:rsid w:val="00335E5A"/>
    <w:rsid w:val="00350F64"/>
    <w:rsid w:val="0037417C"/>
    <w:rsid w:val="00375048"/>
    <w:rsid w:val="00384ECC"/>
    <w:rsid w:val="00395E78"/>
    <w:rsid w:val="00397B98"/>
    <w:rsid w:val="003B126B"/>
    <w:rsid w:val="003B2153"/>
    <w:rsid w:val="003B7418"/>
    <w:rsid w:val="003C218B"/>
    <w:rsid w:val="003C234B"/>
    <w:rsid w:val="003E4132"/>
    <w:rsid w:val="003E4C7B"/>
    <w:rsid w:val="003E5946"/>
    <w:rsid w:val="003F1551"/>
    <w:rsid w:val="003F46BD"/>
    <w:rsid w:val="0040671E"/>
    <w:rsid w:val="00413974"/>
    <w:rsid w:val="004156CB"/>
    <w:rsid w:val="00420EA6"/>
    <w:rsid w:val="00440610"/>
    <w:rsid w:val="0044311A"/>
    <w:rsid w:val="00443979"/>
    <w:rsid w:val="004457CF"/>
    <w:rsid w:val="00467575"/>
    <w:rsid w:val="00475C3D"/>
    <w:rsid w:val="00491393"/>
    <w:rsid w:val="00495128"/>
    <w:rsid w:val="00497F6F"/>
    <w:rsid w:val="004A2183"/>
    <w:rsid w:val="004B37E8"/>
    <w:rsid w:val="004B5CD2"/>
    <w:rsid w:val="004C3781"/>
    <w:rsid w:val="004E289E"/>
    <w:rsid w:val="004E59F3"/>
    <w:rsid w:val="004F2A89"/>
    <w:rsid w:val="004F7F88"/>
    <w:rsid w:val="00513F33"/>
    <w:rsid w:val="00516DFF"/>
    <w:rsid w:val="00543F39"/>
    <w:rsid w:val="00544F2D"/>
    <w:rsid w:val="00545A95"/>
    <w:rsid w:val="00556A8E"/>
    <w:rsid w:val="005673DF"/>
    <w:rsid w:val="005B2366"/>
    <w:rsid w:val="005B5949"/>
    <w:rsid w:val="005C16C5"/>
    <w:rsid w:val="005D08D3"/>
    <w:rsid w:val="005D2800"/>
    <w:rsid w:val="005E4F2A"/>
    <w:rsid w:val="005E7643"/>
    <w:rsid w:val="005F5820"/>
    <w:rsid w:val="00616817"/>
    <w:rsid w:val="00655320"/>
    <w:rsid w:val="00674524"/>
    <w:rsid w:val="0068163F"/>
    <w:rsid w:val="006B3E75"/>
    <w:rsid w:val="006C7A54"/>
    <w:rsid w:val="006E7B40"/>
    <w:rsid w:val="006E7ED1"/>
    <w:rsid w:val="006F5F48"/>
    <w:rsid w:val="0071183B"/>
    <w:rsid w:val="007246FB"/>
    <w:rsid w:val="0072473F"/>
    <w:rsid w:val="007362B9"/>
    <w:rsid w:val="00747D55"/>
    <w:rsid w:val="00754F00"/>
    <w:rsid w:val="0076432A"/>
    <w:rsid w:val="00782CC4"/>
    <w:rsid w:val="0078465D"/>
    <w:rsid w:val="00791906"/>
    <w:rsid w:val="00791D47"/>
    <w:rsid w:val="00792F94"/>
    <w:rsid w:val="007B7265"/>
    <w:rsid w:val="007C2275"/>
    <w:rsid w:val="007C378E"/>
    <w:rsid w:val="007C5E03"/>
    <w:rsid w:val="007C78A8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B6C8E"/>
    <w:rsid w:val="008C1B92"/>
    <w:rsid w:val="008D5B43"/>
    <w:rsid w:val="008E3FF6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40B12"/>
    <w:rsid w:val="00A55CD1"/>
    <w:rsid w:val="00A64183"/>
    <w:rsid w:val="00A70579"/>
    <w:rsid w:val="00AC7D2F"/>
    <w:rsid w:val="00AD03E2"/>
    <w:rsid w:val="00AE243B"/>
    <w:rsid w:val="00AE41DD"/>
    <w:rsid w:val="00AE53D9"/>
    <w:rsid w:val="00AF1682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96CCB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1DB6"/>
    <w:rsid w:val="00C77E41"/>
    <w:rsid w:val="00CA70B1"/>
    <w:rsid w:val="00CD21AD"/>
    <w:rsid w:val="00D03637"/>
    <w:rsid w:val="00D139C3"/>
    <w:rsid w:val="00D301B9"/>
    <w:rsid w:val="00D32446"/>
    <w:rsid w:val="00D5217D"/>
    <w:rsid w:val="00D60F71"/>
    <w:rsid w:val="00D8176D"/>
    <w:rsid w:val="00DA6375"/>
    <w:rsid w:val="00DB3EF6"/>
    <w:rsid w:val="00DB66C1"/>
    <w:rsid w:val="00DD029E"/>
    <w:rsid w:val="00DD6674"/>
    <w:rsid w:val="00DF6810"/>
    <w:rsid w:val="00DF68DB"/>
    <w:rsid w:val="00E027C5"/>
    <w:rsid w:val="00E15C4F"/>
    <w:rsid w:val="00E2026C"/>
    <w:rsid w:val="00E202F0"/>
    <w:rsid w:val="00E61986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497B"/>
    <w:rsid w:val="00FB406A"/>
    <w:rsid w:val="00FB5D42"/>
    <w:rsid w:val="00FC25A2"/>
    <w:rsid w:val="00FC2BED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12"/>
      </w:numPr>
    </w:pPr>
  </w:style>
  <w:style w:type="numbering" w:customStyle="1" w:styleId="WW8Num2">
    <w:name w:val="WW8Num2"/>
    <w:basedOn w:val="a7"/>
    <w:rsid w:val="00B07F54"/>
    <w:pPr>
      <w:numPr>
        <w:numId w:val="13"/>
      </w:numPr>
    </w:pPr>
  </w:style>
  <w:style w:type="numbering" w:customStyle="1" w:styleId="WW8Num3">
    <w:name w:val="WW8Num3"/>
    <w:basedOn w:val="a7"/>
    <w:rsid w:val="00B07F54"/>
    <w:pPr>
      <w:numPr>
        <w:numId w:val="14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wmf"/><Relationship Id="rId55" Type="http://schemas.openxmlformats.org/officeDocument/2006/relationships/oleObject" Target="embeddings/oleObject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jpeg"/><Relationship Id="rId53" Type="http://schemas.openxmlformats.org/officeDocument/2006/relationships/oleObject" Target="embeddings/oleObject6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wmf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jpe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oleObject" Target="embeddings/oleObject4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5DCB-A448-40B1-9FDB-64AEB748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1143</TotalTime>
  <Pages>43</Pages>
  <Words>7544</Words>
  <Characters>43001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15</cp:revision>
  <dcterms:created xsi:type="dcterms:W3CDTF">2016-02-28T01:04:00Z</dcterms:created>
  <dcterms:modified xsi:type="dcterms:W3CDTF">2016-03-21T09:28:00Z</dcterms:modified>
</cp:coreProperties>
</file>