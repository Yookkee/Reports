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Министерство образования и науки Российской </w:t>
      </w:r>
      <w:bookmarkStart w:id="0" w:name="_GoBack"/>
      <w:bookmarkEnd w:id="0"/>
      <w:r w:rsidRPr="006A0481">
        <w:rPr>
          <w:rFonts w:eastAsia="Times New Roman" w:cs="Times New Roman"/>
        </w:rPr>
        <w:t>Федерации</w:t>
      </w:r>
    </w:p>
    <w:p w:rsidR="00C53ADA" w:rsidRPr="006A0481" w:rsidRDefault="00145B57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AC7D2F">
        <w:rPr>
          <w:rFonts w:eastAsia="Times New Roman" w:cs="Times New Roman"/>
        </w:rPr>
        <w:t>компьютерных наук и</w:t>
      </w:r>
      <w:r w:rsidRPr="006A0481">
        <w:rPr>
          <w:rFonts w:eastAsia="Times New Roman" w:cs="Times New Roman"/>
        </w:rPr>
        <w:t xml:space="preserve"> технологий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C53ADA" w:rsidRPr="005C16C5" w:rsidRDefault="00830F2D" w:rsidP="00FC25A2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 w:rsidRPr="00830F2D">
        <w:rPr>
          <w:b/>
          <w:caps/>
          <w:sz w:val="32"/>
          <w:szCs w:val="32"/>
        </w:rPr>
        <w:t xml:space="preserve">по лабораторной работе № </w:t>
      </w:r>
      <w:r w:rsidR="00236F4A">
        <w:rPr>
          <w:b/>
          <w:caps/>
          <w:sz w:val="32"/>
          <w:szCs w:val="32"/>
          <w:lang w:val="en-US"/>
        </w:rPr>
        <w:t>2</w:t>
      </w:r>
    </w:p>
    <w:p w:rsidR="00830F2D" w:rsidRPr="006A0481" w:rsidRDefault="00830F2D" w:rsidP="00E61986">
      <w:pPr>
        <w:numPr>
          <w:ilvl w:val="0"/>
          <w:numId w:val="1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5C16C5">
        <w:rPr>
          <w:rFonts w:eastAsia="Times New Roman" w:cs="Times New Roman"/>
        </w:rPr>
        <w:t>Дискретная М</w:t>
      </w:r>
      <w:r w:rsidR="00FC25A2">
        <w:rPr>
          <w:rFonts w:eastAsia="Times New Roman" w:cs="Times New Roman"/>
        </w:rPr>
        <w:t>атематика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E61986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E61986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F53F76" w:rsidRPr="000B19D4">
        <w:rPr>
          <w:rFonts w:cs="Times New Roman"/>
        </w:rPr>
        <w:t>2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957249">
        <w:rPr>
          <w:rFonts w:cs="Times New Roman"/>
        </w:rPr>
        <w:t>4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957249">
        <w:rPr>
          <w:rFonts w:cs="Times New Roman"/>
        </w:rPr>
        <w:t>Е.Г. Проценко</w:t>
      </w:r>
    </w:p>
    <w:p w:rsidR="00C53ADA" w:rsidRPr="000B19D4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:rsidR="00C53ADA" w:rsidRPr="00B57B60" w:rsidRDefault="00C53ADA" w:rsidP="00E61986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="005C16C5">
        <w:rPr>
          <w:rFonts w:cs="Times New Roman"/>
        </w:rPr>
        <w:t>а</w:t>
      </w:r>
    </w:p>
    <w:p w:rsidR="00C53ADA" w:rsidRPr="00491393" w:rsidRDefault="00791D47" w:rsidP="00E61986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ассистент</w:t>
      </w:r>
      <w:r w:rsidR="0044311A">
        <w:rPr>
          <w:rFonts w:cs="Times New Roman"/>
        </w:rPr>
        <w:tab/>
      </w:r>
      <w:r w:rsidR="0044311A">
        <w:rPr>
          <w:rFonts w:cs="Times New Roman"/>
        </w:rPr>
        <w:tab/>
      </w:r>
      <w:r w:rsidR="005C16C5">
        <w:rPr>
          <w:rFonts w:cs="Times New Roman"/>
        </w:rPr>
        <w:t>Д.С</w:t>
      </w:r>
      <w:r w:rsidR="00FC25A2">
        <w:rPr>
          <w:rFonts w:cs="Times New Roman"/>
        </w:rPr>
        <w:t xml:space="preserve">. </w:t>
      </w:r>
      <w:r w:rsidR="005C16C5">
        <w:rPr>
          <w:rFonts w:cs="Times New Roman"/>
        </w:rPr>
        <w:t>Лаврова</w:t>
      </w:r>
    </w:p>
    <w:p w:rsidR="00C53ADA" w:rsidRPr="006A0481" w:rsidRDefault="00C53ADA" w:rsidP="00E61986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FC25A2">
        <w:rPr>
          <w:rFonts w:eastAsia="Times New Roman" w:cs="Times New Roman"/>
        </w:rPr>
        <w:t>6</w:t>
      </w:r>
    </w:p>
    <w:p w:rsidR="00C53ADA" w:rsidRPr="00236F4A" w:rsidRDefault="00C53ADA" w:rsidP="00236F4A">
      <w:pPr>
        <w:pStyle w:val="af3"/>
        <w:keepNext/>
        <w:pageBreakBefore/>
        <w:numPr>
          <w:ilvl w:val="0"/>
          <w:numId w:val="28"/>
        </w:numPr>
        <w:suppressAutoHyphens/>
        <w:spacing w:line="240" w:lineRule="auto"/>
        <w:jc w:val="center"/>
        <w:rPr>
          <w:b/>
          <w:sz w:val="36"/>
          <w:szCs w:val="36"/>
        </w:rPr>
      </w:pPr>
      <w:r w:rsidRPr="00236F4A">
        <w:rPr>
          <w:b/>
          <w:sz w:val="36"/>
          <w:szCs w:val="36"/>
        </w:rPr>
        <w:lastRenderedPageBreak/>
        <w:t>Формулировка задания</w:t>
      </w:r>
      <w:r w:rsidR="00957249" w:rsidRPr="00236F4A">
        <w:rPr>
          <w:b/>
          <w:sz w:val="36"/>
          <w:szCs w:val="36"/>
        </w:rPr>
        <w:t xml:space="preserve"> (Вариант </w:t>
      </w:r>
      <w:r w:rsidR="005C16C5" w:rsidRPr="00236F4A">
        <w:rPr>
          <w:b/>
          <w:sz w:val="36"/>
          <w:szCs w:val="36"/>
        </w:rPr>
        <w:t>7</w:t>
      </w:r>
      <w:r w:rsidR="00957249" w:rsidRPr="00236F4A">
        <w:rPr>
          <w:b/>
          <w:sz w:val="36"/>
          <w:szCs w:val="36"/>
        </w:rPr>
        <w:t>)</w:t>
      </w:r>
    </w:p>
    <w:p w:rsidR="005B2366" w:rsidRDefault="005C16C5" w:rsidP="00236F4A">
      <w:pPr>
        <w:pStyle w:val="af3"/>
        <w:tabs>
          <w:tab w:val="left" w:pos="6360"/>
        </w:tabs>
        <w:spacing w:line="240" w:lineRule="auto"/>
        <w:ind w:left="0" w:firstLine="567"/>
        <w:jc w:val="left"/>
      </w:pPr>
      <w:r>
        <w:t xml:space="preserve">Цель работы – </w:t>
      </w:r>
      <w:r w:rsidR="00236F4A">
        <w:t>и</w:t>
      </w:r>
      <w:r w:rsidR="00236F4A" w:rsidRPr="005E57B3">
        <w:t xml:space="preserve">зучение </w:t>
      </w:r>
      <w:r w:rsidR="00236F4A">
        <w:t>алгоритмов обхода графов и алгоритмов поиска остова минимального веса.</w:t>
      </w:r>
    </w:p>
    <w:p w:rsidR="005B2366" w:rsidRDefault="005B2366" w:rsidP="0068163F">
      <w:pPr>
        <w:pStyle w:val="af3"/>
        <w:tabs>
          <w:tab w:val="left" w:pos="6360"/>
        </w:tabs>
        <w:spacing w:line="240" w:lineRule="auto"/>
        <w:ind w:left="142" w:firstLine="0"/>
        <w:jc w:val="left"/>
      </w:pPr>
    </w:p>
    <w:p w:rsidR="00236F4A" w:rsidRDefault="00236F4A" w:rsidP="00236F4A">
      <w:pPr>
        <w:pStyle w:val="af3"/>
        <w:numPr>
          <w:ilvl w:val="0"/>
          <w:numId w:val="26"/>
        </w:numPr>
        <w:spacing w:line="240" w:lineRule="auto"/>
        <w:ind w:left="0"/>
      </w:pPr>
      <w:r>
        <w:t>Дополнить разработанный в лабораторной работе №1 класс следующими методами:</w:t>
      </w:r>
    </w:p>
    <w:p w:rsidR="00236F4A" w:rsidRDefault="00236F4A" w:rsidP="00236F4A">
      <w:pPr>
        <w:pStyle w:val="af3"/>
        <w:numPr>
          <w:ilvl w:val="0"/>
          <w:numId w:val="27"/>
        </w:numPr>
        <w:spacing w:line="240" w:lineRule="auto"/>
        <w:ind w:left="567" w:hanging="567"/>
      </w:pPr>
      <w:r>
        <w:t>определение висячих вершин, определение изолированных вершин</w:t>
      </w:r>
      <w:r w:rsidRPr="00A4405C">
        <w:t>;</w:t>
      </w:r>
    </w:p>
    <w:p w:rsidR="00236F4A" w:rsidRDefault="00236F4A" w:rsidP="00236F4A">
      <w:pPr>
        <w:pStyle w:val="af3"/>
        <w:numPr>
          <w:ilvl w:val="0"/>
          <w:numId w:val="27"/>
        </w:numPr>
        <w:spacing w:line="240" w:lineRule="auto"/>
        <w:ind w:left="567" w:hanging="567"/>
      </w:pPr>
      <w:r>
        <w:t>определение в орграфе истоков и стоков</w:t>
      </w:r>
      <w:r w:rsidRPr="00A4405C">
        <w:t>;</w:t>
      </w:r>
    </w:p>
    <w:p w:rsidR="00236F4A" w:rsidRDefault="00236F4A" w:rsidP="00236F4A">
      <w:pPr>
        <w:pStyle w:val="af3"/>
        <w:numPr>
          <w:ilvl w:val="0"/>
          <w:numId w:val="27"/>
        </w:numPr>
        <w:spacing w:line="240" w:lineRule="auto"/>
        <w:ind w:left="567" w:hanging="567"/>
      </w:pPr>
      <w:r>
        <w:t>определение расстояния между двумя вершинами</w:t>
      </w:r>
      <w:r w:rsidRPr="00A4405C">
        <w:t>;</w:t>
      </w:r>
    </w:p>
    <w:p w:rsidR="00236F4A" w:rsidRDefault="00236F4A" w:rsidP="00236F4A">
      <w:pPr>
        <w:pStyle w:val="af3"/>
        <w:numPr>
          <w:ilvl w:val="0"/>
          <w:numId w:val="27"/>
        </w:numPr>
        <w:spacing w:line="240" w:lineRule="auto"/>
        <w:ind w:left="567" w:hanging="567"/>
      </w:pPr>
      <w:r>
        <w:t xml:space="preserve">определение </w:t>
      </w:r>
      <w:proofErr w:type="gramStart"/>
      <w:r>
        <w:t xml:space="preserve">эксцентриситета </w:t>
      </w:r>
      <w:r>
        <w:sym w:font="Euclid Symbol" w:char="F065"/>
      </w:r>
      <w:r>
        <w:t xml:space="preserve"> вершины</w:t>
      </w:r>
      <w:proofErr w:type="gramEnd"/>
      <w:r>
        <w:t xml:space="preserve"> – максимального расстояния от нее до всех остальных вершин</w:t>
      </w:r>
      <w:r w:rsidRPr="00A4405C">
        <w:t>;</w:t>
      </w:r>
    </w:p>
    <w:p w:rsidR="00236F4A" w:rsidRPr="00017685" w:rsidRDefault="00236F4A" w:rsidP="00236F4A">
      <w:pPr>
        <w:pStyle w:val="af3"/>
        <w:numPr>
          <w:ilvl w:val="0"/>
          <w:numId w:val="27"/>
        </w:numPr>
        <w:spacing w:line="240" w:lineRule="auto"/>
        <w:ind w:left="567" w:hanging="567"/>
      </w:pPr>
      <w:r>
        <w:t xml:space="preserve">определение </w:t>
      </w:r>
      <w:proofErr w:type="gramStart"/>
      <w:r>
        <w:t xml:space="preserve">диаметра </w:t>
      </w:r>
      <w:r>
        <w:sym w:font="Euclid Symbol" w:char="F064"/>
      </w:r>
      <w:r>
        <w:t xml:space="preserve"> графа</w:t>
      </w:r>
      <w:proofErr w:type="gramEnd"/>
      <w:r>
        <w:t xml:space="preserve"> – максимального эксцентриситета</w:t>
      </w:r>
      <w:r w:rsidRPr="00A4405C">
        <w:t>;</w:t>
      </w:r>
    </w:p>
    <w:p w:rsidR="00236F4A" w:rsidRPr="00017685" w:rsidRDefault="00236F4A" w:rsidP="00236F4A">
      <w:pPr>
        <w:pStyle w:val="af3"/>
        <w:numPr>
          <w:ilvl w:val="0"/>
          <w:numId w:val="27"/>
        </w:numPr>
        <w:spacing w:line="240" w:lineRule="auto"/>
        <w:ind w:left="567" w:hanging="567"/>
      </w:pPr>
      <w:r>
        <w:t>определение радиуса графа – минимального эксцентриситета</w:t>
      </w:r>
      <w:r w:rsidRPr="00A4405C">
        <w:t>;</w:t>
      </w:r>
    </w:p>
    <w:p w:rsidR="00236F4A" w:rsidRPr="00017685" w:rsidRDefault="00236F4A" w:rsidP="00236F4A">
      <w:pPr>
        <w:pStyle w:val="af3"/>
        <w:numPr>
          <w:ilvl w:val="0"/>
          <w:numId w:val="27"/>
        </w:numPr>
        <w:spacing w:line="240" w:lineRule="auto"/>
        <w:ind w:left="567" w:hanging="567"/>
      </w:pPr>
      <w:r>
        <w:t>определение центров графа – вершин с минимальным эксцентриситетом</w:t>
      </w:r>
      <w:r w:rsidRPr="00A4405C">
        <w:t>;</w:t>
      </w:r>
    </w:p>
    <w:p w:rsidR="00236F4A" w:rsidRPr="00A4405C" w:rsidRDefault="00236F4A" w:rsidP="00236F4A">
      <w:pPr>
        <w:pStyle w:val="af3"/>
        <w:numPr>
          <w:ilvl w:val="0"/>
          <w:numId w:val="27"/>
        </w:numPr>
        <w:spacing w:line="240" w:lineRule="auto"/>
        <w:ind w:left="567" w:hanging="567"/>
      </w:pPr>
      <w:r>
        <w:t xml:space="preserve">определение периферийных вершин – вершин </w:t>
      </w:r>
      <w:proofErr w:type="gramStart"/>
      <w:r>
        <w:t xml:space="preserve">с </w:t>
      </w:r>
      <w:r>
        <w:sym w:font="Euclid Symbol" w:char="F065"/>
      </w:r>
      <w:r>
        <w:t xml:space="preserve"> =</w:t>
      </w:r>
      <w:proofErr w:type="gramEnd"/>
      <w:r>
        <w:t xml:space="preserve"> </w:t>
      </w:r>
      <w:r>
        <w:sym w:font="Euclid Symbol" w:char="F064"/>
      </w:r>
      <w:r>
        <w:t>.</w:t>
      </w:r>
    </w:p>
    <w:p w:rsidR="00236F4A" w:rsidRDefault="00236F4A" w:rsidP="00236F4A">
      <w:pPr>
        <w:pStyle w:val="af3"/>
        <w:numPr>
          <w:ilvl w:val="0"/>
          <w:numId w:val="26"/>
        </w:numPr>
        <w:spacing w:line="240" w:lineRule="auto"/>
        <w:ind w:left="0"/>
      </w:pPr>
      <w:r>
        <w:t>Реализовать в классе методы построения остова: поиск в ширину и поиск в глубину.</w:t>
      </w:r>
    </w:p>
    <w:p w:rsidR="00236F4A" w:rsidRPr="00A4405C" w:rsidRDefault="00236F4A" w:rsidP="00236F4A">
      <w:pPr>
        <w:pStyle w:val="af3"/>
        <w:numPr>
          <w:ilvl w:val="0"/>
          <w:numId w:val="26"/>
        </w:numPr>
        <w:spacing w:line="240" w:lineRule="auto"/>
        <w:ind w:left="0"/>
      </w:pPr>
      <w:r>
        <w:t>Реализовать алгоритм поиска остова минимального веса (Прима или Краскала в зависимости от варианта).</w:t>
      </w:r>
    </w:p>
    <w:p w:rsidR="007362B9" w:rsidRDefault="007362B9" w:rsidP="007362B9">
      <w:pPr>
        <w:pStyle w:val="af3"/>
        <w:tabs>
          <w:tab w:val="left" w:pos="6360"/>
        </w:tabs>
        <w:spacing w:line="240" w:lineRule="auto"/>
        <w:ind w:left="1080" w:firstLine="0"/>
        <w:jc w:val="left"/>
      </w:pPr>
    </w:p>
    <w:p w:rsidR="007362B9" w:rsidRDefault="007362B9" w:rsidP="007362B9">
      <w:pPr>
        <w:tabs>
          <w:tab w:val="left" w:pos="6360"/>
        </w:tabs>
        <w:spacing w:line="240" w:lineRule="auto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236F4A" w:rsidRDefault="00236F4A" w:rsidP="00236F4A">
      <w:pPr>
        <w:ind w:firstLine="284"/>
      </w:pPr>
      <w:r w:rsidRPr="00D5043E">
        <w:rPr>
          <w:i/>
        </w:rPr>
        <w:t>Задание 1</w:t>
      </w:r>
      <w:r>
        <w:t>. Для графа, полученного в последнем задании лабораторной работы №1, определить:</w:t>
      </w:r>
    </w:p>
    <w:p w:rsidR="00236F4A" w:rsidRPr="00D5043E" w:rsidRDefault="00236F4A" w:rsidP="00236F4A">
      <w:pPr>
        <w:ind w:firstLine="284"/>
      </w:pPr>
      <w:r>
        <w:tab/>
      </w:r>
      <w:r>
        <w:tab/>
        <w:t>а) висячие и изолированные вершины</w:t>
      </w:r>
      <w:r w:rsidRPr="00D5043E">
        <w:t>;</w:t>
      </w:r>
    </w:p>
    <w:p w:rsidR="00236F4A" w:rsidRPr="00D5043E" w:rsidRDefault="00236F4A" w:rsidP="00236F4A">
      <w:pPr>
        <w:ind w:left="708" w:firstLine="708"/>
      </w:pPr>
      <w:r>
        <w:t>б) радиус и диаметр графа</w:t>
      </w:r>
      <w:r w:rsidRPr="00D5043E">
        <w:t>;</w:t>
      </w:r>
    </w:p>
    <w:p w:rsidR="00236F4A" w:rsidRPr="00236F4A" w:rsidRDefault="00236F4A" w:rsidP="00236F4A">
      <w:pPr>
        <w:ind w:left="708" w:firstLine="708"/>
      </w:pPr>
      <w:r>
        <w:t>в) центры и периферийные вершины.</w:t>
      </w:r>
    </w:p>
    <w:p w:rsidR="00236F4A" w:rsidRPr="00221D17" w:rsidRDefault="00236F4A" w:rsidP="00236F4A">
      <w:pPr>
        <w:ind w:left="708" w:firstLine="708"/>
      </w:pPr>
      <w:r>
        <w:t>Если в последнем задании лабораторной работы №1 граф построить не удалось, то подкорректировать исходные графы так, чтобы операции над ними можно было выполнить. Сделанные изменения указать в отчете.</w:t>
      </w:r>
    </w:p>
    <w:p w:rsidR="00236F4A" w:rsidRPr="00702AED" w:rsidRDefault="00236F4A" w:rsidP="00236F4A">
      <w:pPr>
        <w:ind w:firstLine="284"/>
      </w:pPr>
      <w:r w:rsidRPr="00D5043E">
        <w:rPr>
          <w:i/>
        </w:rPr>
        <w:t>Задание 2</w:t>
      </w:r>
      <w:r>
        <w:t xml:space="preserve">. Для графа </w:t>
      </w:r>
      <w:r w:rsidRPr="00702AED">
        <w:rPr>
          <w:i/>
          <w:lang w:val="en-US"/>
        </w:rPr>
        <w:t>G</w:t>
      </w:r>
      <w:r w:rsidRPr="00702AED">
        <w:rPr>
          <w:vertAlign w:val="subscript"/>
        </w:rPr>
        <w:t>4</w:t>
      </w:r>
      <w:r>
        <w:t>, полученного в лабораторной работе №1, построить остов. Четные варианты – методом обхода в ширину, нечетные варианты – методом обхода в глубину.</w:t>
      </w:r>
    </w:p>
    <w:p w:rsidR="00236F4A" w:rsidRPr="00177DAC" w:rsidRDefault="00236F4A" w:rsidP="00236F4A">
      <w:pPr>
        <w:ind w:firstLine="284"/>
      </w:pPr>
      <w:r w:rsidRPr="00177DAC">
        <w:rPr>
          <w:i/>
        </w:rPr>
        <w:t>Задание 3</w:t>
      </w:r>
      <w:r w:rsidRPr="00177DAC">
        <w:t xml:space="preserve">. </w:t>
      </w:r>
      <w:r>
        <w:t xml:space="preserve">Найти остов минимального веса для взвешенного графа </w:t>
      </w:r>
      <w:r w:rsidRPr="00702AED">
        <w:rPr>
          <w:i/>
          <w:lang w:val="en-US"/>
        </w:rPr>
        <w:t>G</w:t>
      </w:r>
      <w:r w:rsidRPr="00702AED">
        <w:rPr>
          <w:vertAlign w:val="subscript"/>
        </w:rPr>
        <w:t>5</w:t>
      </w:r>
      <w:r>
        <w:t>, заданного матрицей весов (выглядит как матрица смежности, только вместо 1 стоят веса</w:t>
      </w:r>
      <w:r w:rsidRPr="00C534EB">
        <w:t xml:space="preserve">; </w:t>
      </w:r>
      <w:r>
        <w:t xml:space="preserve">0 – ребра нет). Вывести результат в виде матрицы смежности, </w:t>
      </w:r>
      <w:r>
        <w:lastRenderedPageBreak/>
        <w:t>указать общий вес полученного остова. Четные варианты решают задачу методом Прима, нечетные – методом Краскала.</w:t>
      </w:r>
    </w:p>
    <w:p w:rsidR="00236F4A" w:rsidRDefault="00236F4A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  <w:r w:rsidRPr="003309EC">
        <w:rPr>
          <w:position w:val="-10"/>
        </w:rPr>
        <w:object w:dxaOrig="7580" w:dyaOrig="5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273pt" o:ole="">
            <v:imagedata r:id="rId8" o:title=""/>
          </v:shape>
          <o:OLEObject Type="Embed" ProgID="Equation.DSMT4" ShapeID="_x0000_i1025" DrawAspect="Content" ObjectID="_1522529947" r:id="rId9"/>
        </w:object>
      </w: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CD21AD" w:rsidRDefault="00D301B9" w:rsidP="005B2366">
      <w:pPr>
        <w:tabs>
          <w:tab w:val="left" w:pos="6360"/>
        </w:tabs>
        <w:spacing w:line="240" w:lineRule="auto"/>
        <w:ind w:firstLine="0"/>
        <w:jc w:val="left"/>
      </w:pPr>
      <w:r>
        <w:tab/>
      </w:r>
    </w:p>
    <w:p w:rsidR="00E81624" w:rsidRDefault="00E81624" w:rsidP="005B2366">
      <w:pPr>
        <w:tabs>
          <w:tab w:val="left" w:pos="6360"/>
        </w:tabs>
        <w:spacing w:line="240" w:lineRule="auto"/>
        <w:ind w:firstLine="0"/>
        <w:jc w:val="left"/>
      </w:pPr>
    </w:p>
    <w:p w:rsidR="00E81624" w:rsidRDefault="00E81624" w:rsidP="005B2366">
      <w:pPr>
        <w:tabs>
          <w:tab w:val="left" w:pos="6360"/>
        </w:tabs>
        <w:spacing w:line="240" w:lineRule="auto"/>
        <w:ind w:firstLine="0"/>
        <w:jc w:val="left"/>
      </w:pPr>
    </w:p>
    <w:p w:rsidR="0068163F" w:rsidRDefault="0068163F" w:rsidP="005B2366">
      <w:pPr>
        <w:tabs>
          <w:tab w:val="left" w:pos="6360"/>
        </w:tabs>
        <w:spacing w:line="240" w:lineRule="auto"/>
        <w:ind w:firstLine="0"/>
        <w:jc w:val="left"/>
      </w:pPr>
    </w:p>
    <w:p w:rsidR="00236F4A" w:rsidRDefault="00236F4A" w:rsidP="005B2366">
      <w:pPr>
        <w:tabs>
          <w:tab w:val="left" w:pos="6360"/>
        </w:tabs>
        <w:spacing w:line="240" w:lineRule="auto"/>
        <w:ind w:firstLine="0"/>
        <w:jc w:val="left"/>
      </w:pPr>
    </w:p>
    <w:p w:rsidR="00236F4A" w:rsidRDefault="00236F4A" w:rsidP="005B2366">
      <w:pPr>
        <w:tabs>
          <w:tab w:val="left" w:pos="6360"/>
        </w:tabs>
        <w:spacing w:line="240" w:lineRule="auto"/>
        <w:ind w:firstLine="0"/>
        <w:jc w:val="left"/>
      </w:pPr>
    </w:p>
    <w:p w:rsidR="00236F4A" w:rsidRDefault="00236F4A" w:rsidP="005B2366">
      <w:pPr>
        <w:tabs>
          <w:tab w:val="left" w:pos="6360"/>
        </w:tabs>
        <w:spacing w:line="240" w:lineRule="auto"/>
        <w:ind w:firstLine="0"/>
        <w:jc w:val="left"/>
      </w:pPr>
    </w:p>
    <w:p w:rsidR="00236F4A" w:rsidRDefault="00236F4A" w:rsidP="005B2366">
      <w:pPr>
        <w:tabs>
          <w:tab w:val="left" w:pos="6360"/>
        </w:tabs>
        <w:spacing w:line="240" w:lineRule="auto"/>
        <w:ind w:firstLine="0"/>
        <w:jc w:val="left"/>
      </w:pPr>
    </w:p>
    <w:p w:rsidR="0068163F" w:rsidRPr="00957249" w:rsidRDefault="0068163F" w:rsidP="005B2366">
      <w:pPr>
        <w:tabs>
          <w:tab w:val="left" w:pos="6360"/>
        </w:tabs>
        <w:spacing w:line="240" w:lineRule="auto"/>
        <w:ind w:firstLine="0"/>
        <w:jc w:val="left"/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pStyle w:val="ac"/>
        <w:spacing w:line="240" w:lineRule="auto"/>
        <w:rPr>
          <w:rFonts w:ascii="Times New Roman" w:eastAsiaTheme="minorEastAsia" w:hAnsi="Times New Roman" w:cstheme="minorBidi"/>
          <w:sz w:val="28"/>
          <w:highlight w:val="white"/>
        </w:rPr>
      </w:pPr>
    </w:p>
    <w:p w:rsidR="00236F4A" w:rsidRPr="00236F4A" w:rsidRDefault="00236F4A" w:rsidP="00236F4A">
      <w:pPr>
        <w:pStyle w:val="af3"/>
        <w:numPr>
          <w:ilvl w:val="0"/>
          <w:numId w:val="28"/>
        </w:numPr>
        <w:ind w:left="567"/>
        <w:jc w:val="center"/>
        <w:rPr>
          <w:b/>
          <w:sz w:val="36"/>
          <w:szCs w:val="36"/>
          <w:highlight w:val="white"/>
          <w:lang w:val="en-US"/>
        </w:rPr>
      </w:pPr>
      <w:r w:rsidRPr="00236F4A">
        <w:rPr>
          <w:b/>
          <w:sz w:val="36"/>
          <w:szCs w:val="36"/>
          <w:highlight w:val="white"/>
        </w:rPr>
        <w:lastRenderedPageBreak/>
        <w:t>Ход работы</w:t>
      </w:r>
    </w:p>
    <w:p w:rsidR="00236F4A" w:rsidRDefault="00236F4A" w:rsidP="00386B88">
      <w:pPr>
        <w:pStyle w:val="af3"/>
        <w:numPr>
          <w:ilvl w:val="1"/>
          <w:numId w:val="28"/>
        </w:numPr>
        <w:ind w:left="1418" w:hanging="567"/>
        <w:rPr>
          <w:b/>
          <w:highlight w:val="white"/>
        </w:rPr>
      </w:pPr>
      <w:r w:rsidRPr="00236F4A">
        <w:rPr>
          <w:b/>
          <w:highlight w:val="white"/>
        </w:rPr>
        <w:t>Работа с графов, полученном из лабораторной работы 1</w:t>
      </w:r>
    </w:p>
    <w:p w:rsidR="00236F4A" w:rsidRDefault="00236F4A" w:rsidP="00236F4A">
      <w:pPr>
        <w:ind w:firstLine="567"/>
        <w:rPr>
          <w:highlight w:val="white"/>
        </w:rPr>
      </w:pPr>
      <w:r>
        <w:rPr>
          <w:highlight w:val="white"/>
        </w:rPr>
        <w:t>Сам граф выглядит следующим образом</w:t>
      </w:r>
      <w:r w:rsidRPr="00236F4A">
        <w:rPr>
          <w:highlight w:val="white"/>
        </w:rPr>
        <w:t xml:space="preserve">: </w:t>
      </w:r>
    </w:p>
    <w:p w:rsidR="00236F4A" w:rsidRDefault="00236F4A" w:rsidP="00236F4A">
      <w:pPr>
        <w:ind w:firstLine="567"/>
        <w:jc w:val="center"/>
        <w:rPr>
          <w:highlight w:val="white"/>
        </w:rPr>
      </w:pPr>
      <w:r>
        <w:rPr>
          <w:noProof/>
          <w:highlight w:val="white"/>
        </w:rPr>
        <w:drawing>
          <wp:inline distT="0" distB="0" distL="0" distR="0">
            <wp:extent cx="1343025" cy="1543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D3" w:rsidRPr="00E368D3" w:rsidRDefault="00031B9C" w:rsidP="00236F4A">
      <w:pPr>
        <w:ind w:firstLine="567"/>
        <w:rPr>
          <w:highlight w:val="white"/>
        </w:rPr>
      </w:pPr>
      <w:r>
        <w:rPr>
          <w:highlight w:val="white"/>
        </w:rPr>
        <w:t>Висячие и изолированные вершины</w:t>
      </w:r>
      <w:r w:rsidR="00E368D3" w:rsidRPr="00E368D3">
        <w:rPr>
          <w:highlight w:val="white"/>
        </w:rPr>
        <w:t xml:space="preserve"> </w:t>
      </w:r>
      <w:r w:rsidR="00E368D3">
        <w:rPr>
          <w:highlight w:val="white"/>
        </w:rPr>
        <w:t>отсутствуют</w:t>
      </w:r>
      <w:r w:rsidRPr="00E368D3">
        <w:rPr>
          <w:highlight w:val="white"/>
        </w:rPr>
        <w:t>:</w:t>
      </w:r>
    </w:p>
    <w:p w:rsidR="00236F4A" w:rsidRDefault="00E368D3" w:rsidP="00E368D3">
      <w:pPr>
        <w:ind w:firstLine="567"/>
        <w:jc w:val="center"/>
        <w:rPr>
          <w:highlight w:val="white"/>
        </w:rPr>
      </w:pPr>
      <w:r>
        <w:rPr>
          <w:noProof/>
          <w:highlight w:val="white"/>
        </w:rPr>
        <w:drawing>
          <wp:inline distT="0" distB="0" distL="0" distR="0">
            <wp:extent cx="1781175" cy="5238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D3" w:rsidRDefault="00E368D3" w:rsidP="00E368D3">
      <w:pPr>
        <w:ind w:firstLine="567"/>
        <w:rPr>
          <w:highlight w:val="white"/>
        </w:rPr>
      </w:pPr>
      <w:r>
        <w:rPr>
          <w:highlight w:val="white"/>
        </w:rPr>
        <w:t>Для нахождения радиуса, диаметра, центров, периферийных вершин был использован алгоритм Дейкстры поиска минимальных путей.</w:t>
      </w:r>
    </w:p>
    <w:p w:rsidR="00E368D3" w:rsidRDefault="00E368D3" w:rsidP="00E368D3">
      <w:pPr>
        <w:ind w:firstLine="567"/>
        <w:rPr>
          <w:highlight w:val="white"/>
          <w:lang w:val="en-US"/>
        </w:rPr>
      </w:pPr>
      <w:r>
        <w:rPr>
          <w:highlight w:val="white"/>
        </w:rPr>
        <w:t>Радиус и диаметры</w:t>
      </w:r>
      <w:r>
        <w:rPr>
          <w:highlight w:val="white"/>
          <w:lang w:val="en-US"/>
        </w:rPr>
        <w:t>:</w:t>
      </w:r>
    </w:p>
    <w:p w:rsidR="00E368D3" w:rsidRDefault="00E368D3" w:rsidP="00E368D3">
      <w:pPr>
        <w:ind w:firstLine="567"/>
        <w:jc w:val="center"/>
        <w:rPr>
          <w:highlight w:val="white"/>
          <w:lang w:val="en-US"/>
        </w:rPr>
      </w:pPr>
      <w:r>
        <w:rPr>
          <w:noProof/>
          <w:highlight w:val="white"/>
        </w:rPr>
        <w:drawing>
          <wp:inline distT="0" distB="0" distL="0" distR="0">
            <wp:extent cx="1737360" cy="5486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D47" w:rsidRDefault="003C7D47" w:rsidP="003C7D47">
      <w:pPr>
        <w:ind w:firstLine="567"/>
        <w:rPr>
          <w:highlight w:val="white"/>
          <w:lang w:val="en-US"/>
        </w:rPr>
      </w:pPr>
      <w:r>
        <w:rPr>
          <w:highlight w:val="white"/>
        </w:rPr>
        <w:t>Центры и периферийные вершины</w:t>
      </w:r>
      <w:r>
        <w:rPr>
          <w:highlight w:val="white"/>
          <w:lang w:val="en-US"/>
        </w:rPr>
        <w:t>:</w:t>
      </w:r>
    </w:p>
    <w:p w:rsidR="003C7D47" w:rsidRDefault="003C7D47" w:rsidP="003C7D47">
      <w:pPr>
        <w:ind w:firstLine="567"/>
        <w:jc w:val="center"/>
        <w:rPr>
          <w:highlight w:val="white"/>
          <w:lang w:val="en-US"/>
        </w:rPr>
      </w:pPr>
      <w:r>
        <w:rPr>
          <w:noProof/>
          <w:highlight w:val="white"/>
        </w:rPr>
        <w:drawing>
          <wp:inline distT="0" distB="0" distL="0" distR="0">
            <wp:extent cx="2009775" cy="5429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88" w:rsidRDefault="00386B88" w:rsidP="003C7D47">
      <w:pPr>
        <w:ind w:firstLine="567"/>
        <w:jc w:val="center"/>
        <w:rPr>
          <w:highlight w:val="white"/>
          <w:lang w:val="en-US"/>
        </w:rPr>
      </w:pPr>
    </w:p>
    <w:p w:rsidR="00386B88" w:rsidRDefault="00386B88" w:rsidP="003C7D47">
      <w:pPr>
        <w:ind w:firstLine="567"/>
        <w:jc w:val="center"/>
        <w:rPr>
          <w:highlight w:val="white"/>
          <w:lang w:val="en-US"/>
        </w:rPr>
      </w:pPr>
    </w:p>
    <w:p w:rsidR="00386B88" w:rsidRDefault="00386B88" w:rsidP="003C7D47">
      <w:pPr>
        <w:ind w:firstLine="567"/>
        <w:jc w:val="center"/>
        <w:rPr>
          <w:highlight w:val="white"/>
          <w:lang w:val="en-US"/>
        </w:rPr>
      </w:pPr>
    </w:p>
    <w:p w:rsidR="00386B88" w:rsidRDefault="00386B88" w:rsidP="003C7D47">
      <w:pPr>
        <w:ind w:firstLine="567"/>
        <w:jc w:val="center"/>
        <w:rPr>
          <w:highlight w:val="white"/>
          <w:lang w:val="en-US"/>
        </w:rPr>
      </w:pPr>
    </w:p>
    <w:p w:rsidR="00386B88" w:rsidRDefault="00386B88" w:rsidP="003C7D47">
      <w:pPr>
        <w:ind w:firstLine="567"/>
        <w:jc w:val="center"/>
        <w:rPr>
          <w:highlight w:val="white"/>
          <w:lang w:val="en-US"/>
        </w:rPr>
      </w:pPr>
    </w:p>
    <w:p w:rsidR="00386B88" w:rsidRDefault="00386B88" w:rsidP="003C7D47">
      <w:pPr>
        <w:ind w:firstLine="567"/>
        <w:jc w:val="center"/>
        <w:rPr>
          <w:highlight w:val="white"/>
          <w:lang w:val="en-US"/>
        </w:rPr>
      </w:pPr>
    </w:p>
    <w:p w:rsidR="00386B88" w:rsidRDefault="00386B88" w:rsidP="003C7D47">
      <w:pPr>
        <w:ind w:firstLine="567"/>
        <w:jc w:val="center"/>
        <w:rPr>
          <w:highlight w:val="white"/>
          <w:lang w:val="en-US"/>
        </w:rPr>
      </w:pPr>
    </w:p>
    <w:p w:rsidR="00386B88" w:rsidRDefault="00386B88" w:rsidP="003C7D47">
      <w:pPr>
        <w:ind w:firstLine="567"/>
        <w:jc w:val="center"/>
        <w:rPr>
          <w:highlight w:val="white"/>
          <w:lang w:val="en-US"/>
        </w:rPr>
      </w:pPr>
    </w:p>
    <w:p w:rsidR="00386B88" w:rsidRDefault="00386B88" w:rsidP="003C7D47">
      <w:pPr>
        <w:ind w:firstLine="567"/>
        <w:jc w:val="center"/>
        <w:rPr>
          <w:highlight w:val="white"/>
          <w:lang w:val="en-US"/>
        </w:rPr>
      </w:pPr>
    </w:p>
    <w:p w:rsidR="00386B88" w:rsidRDefault="00386B88" w:rsidP="003C7D47">
      <w:pPr>
        <w:ind w:firstLine="567"/>
        <w:jc w:val="center"/>
        <w:rPr>
          <w:highlight w:val="white"/>
          <w:lang w:val="en-US"/>
        </w:rPr>
      </w:pPr>
    </w:p>
    <w:p w:rsidR="00386B88" w:rsidRDefault="00386B88" w:rsidP="00386B88">
      <w:pPr>
        <w:pStyle w:val="af3"/>
        <w:numPr>
          <w:ilvl w:val="1"/>
          <w:numId w:val="28"/>
        </w:numPr>
        <w:ind w:left="0" w:hanging="567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Построение остава методом поиска в глубину</w:t>
      </w: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0" distB="0" distL="0" distR="0">
            <wp:extent cx="3962400" cy="36099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88" w:rsidRDefault="00386B88" w:rsidP="00386B88">
      <w:pPr>
        <w:pStyle w:val="af3"/>
        <w:numPr>
          <w:ilvl w:val="1"/>
          <w:numId w:val="28"/>
        </w:numPr>
        <w:ind w:left="0" w:hanging="567"/>
        <w:jc w:val="center"/>
        <w:rPr>
          <w:b/>
          <w:highlight w:val="white"/>
        </w:rPr>
      </w:pPr>
      <w:r>
        <w:rPr>
          <w:b/>
          <w:highlight w:val="white"/>
        </w:rPr>
        <w:t>Нахождение остова минимального веса методом Крускала</w:t>
      </w: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  <w:r>
        <w:rPr>
          <w:b/>
          <w:noProof/>
          <w:highlight w:val="white"/>
        </w:rPr>
        <w:drawing>
          <wp:inline distT="0" distB="0" distL="0" distR="0">
            <wp:extent cx="4724400" cy="48006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88" w:rsidRPr="00386B88" w:rsidRDefault="00386B88" w:rsidP="00386B88">
      <w:pPr>
        <w:pStyle w:val="af3"/>
        <w:ind w:left="0" w:firstLine="0"/>
        <w:jc w:val="center"/>
        <w:rPr>
          <w:highlight w:val="white"/>
        </w:rPr>
      </w:pPr>
      <w:r>
        <w:rPr>
          <w:highlight w:val="white"/>
        </w:rPr>
        <w:lastRenderedPageBreak/>
        <w:t>Результат в виде матрицы смежности</w:t>
      </w:r>
      <w:r w:rsidRPr="00386B88">
        <w:rPr>
          <w:highlight w:val="white"/>
        </w:rPr>
        <w:t>:</w:t>
      </w: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  <w:r>
        <w:rPr>
          <w:b/>
          <w:noProof/>
          <w:highlight w:val="white"/>
        </w:rPr>
        <w:drawing>
          <wp:inline distT="0" distB="0" distL="0" distR="0">
            <wp:extent cx="1714500" cy="20002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386B88" w:rsidRDefault="00386B88" w:rsidP="00386B88">
      <w:pPr>
        <w:pStyle w:val="af3"/>
        <w:ind w:left="0" w:firstLine="0"/>
        <w:jc w:val="center"/>
        <w:rPr>
          <w:b/>
          <w:highlight w:val="white"/>
          <w:lang w:val="en-US"/>
        </w:rPr>
      </w:pPr>
    </w:p>
    <w:p w:rsidR="00904A5C" w:rsidRDefault="00904A5C" w:rsidP="00904A5C">
      <w:pPr>
        <w:pStyle w:val="af3"/>
        <w:numPr>
          <w:ilvl w:val="0"/>
          <w:numId w:val="28"/>
        </w:numPr>
        <w:ind w:left="0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Контрольные вопросы</w:t>
      </w:r>
    </w:p>
    <w:p w:rsidR="00904A5C" w:rsidRPr="00904A5C" w:rsidRDefault="00904A5C" w:rsidP="00904A5C">
      <w:pPr>
        <w:pStyle w:val="af3"/>
        <w:numPr>
          <w:ilvl w:val="1"/>
          <w:numId w:val="28"/>
        </w:numPr>
        <w:ind w:left="567" w:hanging="567"/>
        <w:rPr>
          <w:rFonts w:cs="Times New Roman"/>
          <w:highlight w:val="white"/>
        </w:rPr>
      </w:pPr>
      <w:r>
        <w:rPr>
          <w:sz w:val="24"/>
          <w:szCs w:val="24"/>
        </w:rPr>
        <w:t xml:space="preserve"> </w:t>
      </w:r>
      <w:r w:rsidRPr="00904A5C">
        <w:rPr>
          <w:rFonts w:cs="Times New Roman"/>
        </w:rPr>
        <w:t xml:space="preserve">Как можно определить расстояние между двумя вершинами в невзвешенном графе?  </w:t>
      </w:r>
    </w:p>
    <w:p w:rsidR="00904A5C" w:rsidRDefault="00904A5C" w:rsidP="00323738">
      <w:pPr>
        <w:pStyle w:val="af3"/>
        <w:numPr>
          <w:ilvl w:val="0"/>
          <w:numId w:val="29"/>
        </w:numPr>
        <w:ind w:left="1560"/>
        <w:rPr>
          <w:highlight w:val="white"/>
        </w:rPr>
      </w:pPr>
      <w:r>
        <w:rPr>
          <w:highlight w:val="white"/>
        </w:rPr>
        <w:t>Обход в ширину</w:t>
      </w:r>
    </w:p>
    <w:p w:rsidR="00904A5C" w:rsidRDefault="00904A5C" w:rsidP="00323738">
      <w:pPr>
        <w:pStyle w:val="af3"/>
        <w:numPr>
          <w:ilvl w:val="0"/>
          <w:numId w:val="29"/>
        </w:numPr>
        <w:ind w:left="1560"/>
        <w:rPr>
          <w:highlight w:val="white"/>
        </w:rPr>
      </w:pPr>
      <w:r>
        <w:rPr>
          <w:highlight w:val="white"/>
        </w:rPr>
        <w:t>Алгоритм Дейкстры</w:t>
      </w:r>
    </w:p>
    <w:p w:rsidR="00323738" w:rsidRDefault="00323738" w:rsidP="00323738">
      <w:pPr>
        <w:pStyle w:val="af3"/>
        <w:ind w:left="1560" w:firstLine="0"/>
        <w:rPr>
          <w:highlight w:val="white"/>
        </w:rPr>
      </w:pPr>
    </w:p>
    <w:p w:rsidR="00904A5C" w:rsidRPr="00323738" w:rsidRDefault="00323738" w:rsidP="00323738">
      <w:pPr>
        <w:pStyle w:val="af3"/>
        <w:numPr>
          <w:ilvl w:val="1"/>
          <w:numId w:val="28"/>
        </w:numPr>
        <w:ind w:left="567" w:hanging="567"/>
        <w:rPr>
          <w:highlight w:val="white"/>
        </w:rPr>
      </w:pPr>
      <w:r w:rsidRPr="00323738">
        <w:t>Какие задачи можно решить методом поиска в глубину, а какие задачи – методом поиска в ширину?</w:t>
      </w:r>
    </w:p>
    <w:p w:rsidR="00323738" w:rsidRPr="00323738" w:rsidRDefault="00323738" w:rsidP="00323738">
      <w:pPr>
        <w:pStyle w:val="af3"/>
        <w:ind w:left="1985" w:hanging="1418"/>
      </w:pPr>
      <w:r w:rsidRPr="00323738">
        <w:rPr>
          <w:highlight w:val="white"/>
        </w:rPr>
        <w:t xml:space="preserve">В глубину: </w:t>
      </w:r>
      <w:r w:rsidRPr="00323738">
        <w:t>Поиск лексикографически первого пути в графе</w:t>
      </w:r>
      <w:r w:rsidRPr="00323738">
        <w:t>, п</w:t>
      </w:r>
      <w:r w:rsidRPr="00323738">
        <w:t>роверка графа на ацикличность и нахождение цикла</w:t>
      </w:r>
      <w:r w:rsidRPr="00323738">
        <w:t>, п</w:t>
      </w:r>
      <w:r w:rsidRPr="00323738">
        <w:t>оиск мостов</w:t>
      </w:r>
      <w:r w:rsidRPr="00323738">
        <w:t>.</w:t>
      </w:r>
    </w:p>
    <w:p w:rsidR="00323738" w:rsidRDefault="00323738" w:rsidP="00323738">
      <w:pPr>
        <w:pStyle w:val="af3"/>
        <w:ind w:left="1985" w:hanging="1418"/>
      </w:pPr>
      <w:r w:rsidRPr="00323738">
        <w:rPr>
          <w:highlight w:val="white"/>
        </w:rPr>
        <w:t xml:space="preserve">В ширину: </w:t>
      </w:r>
      <w:r w:rsidRPr="00323738">
        <w:t>Поиск кратчайшего пути в невзвешенном графе; Поиск компонент связности в графе за O(n+m)</w:t>
      </w:r>
      <w:r w:rsidRPr="00323738">
        <w:t>.</w:t>
      </w:r>
    </w:p>
    <w:p w:rsidR="00323738" w:rsidRPr="00323738" w:rsidRDefault="00323738" w:rsidP="00323738">
      <w:pPr>
        <w:rPr>
          <w:highlight w:val="white"/>
        </w:rPr>
      </w:pPr>
    </w:p>
    <w:p w:rsidR="00904A5C" w:rsidRPr="00323738" w:rsidRDefault="00323738" w:rsidP="00323738">
      <w:pPr>
        <w:pStyle w:val="af3"/>
        <w:numPr>
          <w:ilvl w:val="1"/>
          <w:numId w:val="28"/>
        </w:numPr>
        <w:spacing w:line="276" w:lineRule="auto"/>
        <w:ind w:left="567" w:hanging="567"/>
        <w:rPr>
          <w:rFonts w:cs="Times New Roman"/>
        </w:rPr>
      </w:pPr>
      <w:r w:rsidRPr="00323738">
        <w:rPr>
          <w:rFonts w:cs="Times New Roman"/>
        </w:rPr>
        <w:t xml:space="preserve">Нет, этот остов уникален. Докажем от противного: пусть существуют остовы минимального веса </w:t>
      </w:r>
      <w:r w:rsidRPr="00323738">
        <w:rPr>
          <w:rFonts w:cs="Times New Roman"/>
          <w:i/>
          <w:lang w:val="en-US"/>
        </w:rPr>
        <w:t>T</w:t>
      </w:r>
      <w:r w:rsidRPr="00323738">
        <w:rPr>
          <w:rFonts w:cs="Times New Roman"/>
          <w:i/>
          <w:vertAlign w:val="subscript"/>
        </w:rPr>
        <w:t>1</w:t>
      </w:r>
      <w:r w:rsidRPr="00323738">
        <w:rPr>
          <w:rFonts w:cs="Times New Roman"/>
        </w:rPr>
        <w:t xml:space="preserve"> и </w:t>
      </w:r>
      <w:r w:rsidRPr="00323738">
        <w:rPr>
          <w:rFonts w:cs="Times New Roman"/>
          <w:i/>
          <w:lang w:val="en-US"/>
        </w:rPr>
        <w:t>T</w:t>
      </w:r>
      <w:r w:rsidRPr="00323738">
        <w:rPr>
          <w:rFonts w:cs="Times New Roman"/>
          <w:i/>
          <w:vertAlign w:val="subscript"/>
        </w:rPr>
        <w:t>2</w:t>
      </w:r>
      <w:r w:rsidRPr="00323738">
        <w:rPr>
          <w:rFonts w:cs="Times New Roman"/>
        </w:rPr>
        <w:t xml:space="preserve"> (</w:t>
      </w:r>
      <w:r w:rsidRPr="00323738">
        <w:rPr>
          <w:rFonts w:cs="Times New Roman"/>
          <w:i/>
          <w:lang w:val="en-US"/>
        </w:rPr>
        <w:t>T</w:t>
      </w:r>
      <w:r w:rsidRPr="00323738">
        <w:rPr>
          <w:rFonts w:cs="Times New Roman"/>
          <w:i/>
          <w:vertAlign w:val="subscript"/>
        </w:rPr>
        <w:t>1</w:t>
      </w:r>
      <w:r w:rsidRPr="00323738">
        <w:rPr>
          <w:rFonts w:cs="Times New Roman"/>
          <w:i/>
        </w:rPr>
        <w:t xml:space="preserve"> ≠ </w:t>
      </w:r>
      <w:r w:rsidRPr="00323738">
        <w:rPr>
          <w:rFonts w:cs="Times New Roman"/>
          <w:i/>
          <w:lang w:val="en-US"/>
        </w:rPr>
        <w:t>T</w:t>
      </w:r>
      <w:r w:rsidRPr="00323738">
        <w:rPr>
          <w:rFonts w:cs="Times New Roman"/>
          <w:i/>
          <w:vertAlign w:val="subscript"/>
        </w:rPr>
        <w:t>2</w:t>
      </w:r>
      <w:r w:rsidRPr="00323738">
        <w:rPr>
          <w:rFonts w:cs="Times New Roman"/>
        </w:rPr>
        <w:t xml:space="preserve">). </w:t>
      </w:r>
      <w:proofErr w:type="gramStart"/>
      <w:r w:rsidRPr="00323738">
        <w:rPr>
          <w:rFonts w:cs="Times New Roman"/>
        </w:rPr>
        <w:t xml:space="preserve">Пусть </w:t>
      </w:r>
      <m:oMath>
        <m:r>
          <w:rPr>
            <w:rFonts w:ascii="Cambria Math" w:hAnsi="Cambria Math" w:cs="Times New Roman"/>
            <w:lang w:val="en-US"/>
          </w:rPr>
          <m:t>e</m:t>
        </m:r>
        <m:r>
          <w:rPr>
            <w:rFonts w:ascii="Cambria Math" w:hAnsi="Cambria Math" w:cs="Times New Roman"/>
          </w:rPr>
          <m:t xml:space="preserve"> ∈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  <w:lang w:val="en-US"/>
          </w:rPr>
          <m:t>e</m:t>
        </m:r>
        <m: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</w:rPr>
              <m:t>∈</m:t>
            </m:r>
          </m:e>
        </m:acc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min</m:t>
        </m:r>
      </m:oMath>
      <w:r w:rsidRPr="00323738">
        <w:rPr>
          <w:rFonts w:cs="Times New Roman"/>
        </w:rPr>
        <w:t>.</w:t>
      </w:r>
      <w:proofErr w:type="gramEnd"/>
      <w:r w:rsidRPr="00323738">
        <w:rPr>
          <w:rFonts w:cs="Times New Roman"/>
        </w:rPr>
        <w:t xml:space="preserve"> Тогда при добавлении ребра </w:t>
      </w:r>
      <w:r w:rsidRPr="00323738">
        <w:rPr>
          <w:rFonts w:cs="Times New Roman"/>
          <w:i/>
          <w:lang w:val="en-US"/>
        </w:rPr>
        <w:t>e</w:t>
      </w:r>
      <w:r w:rsidRPr="00323738">
        <w:rPr>
          <w:rFonts w:cs="Times New Roman"/>
        </w:rPr>
        <w:t xml:space="preserve"> в </w:t>
      </w:r>
      <w:r w:rsidRPr="00323738">
        <w:rPr>
          <w:rFonts w:cs="Times New Roman"/>
          <w:i/>
          <w:lang w:val="en-US"/>
        </w:rPr>
        <w:t>T</w:t>
      </w:r>
      <w:r w:rsidRPr="00323738">
        <w:rPr>
          <w:rFonts w:cs="Times New Roman"/>
          <w:i/>
          <w:vertAlign w:val="subscript"/>
        </w:rPr>
        <w:t>2</w:t>
      </w:r>
      <w:r w:rsidRPr="00323738">
        <w:rPr>
          <w:rFonts w:cs="Times New Roman"/>
        </w:rPr>
        <w:t xml:space="preserve"> получим цикл, следовательно, существует хотя бы одно </w:t>
      </w:r>
      <w:proofErr w:type="gramStart"/>
      <w:r w:rsidRPr="00323738">
        <w:rPr>
          <w:rFonts w:cs="Times New Roman"/>
        </w:rPr>
        <w:t xml:space="preserve">ребро </w:t>
      </w:r>
      <m:oMath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 xml:space="preserve"> ∈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:f </m:t>
        </m:r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</w:rPr>
              <m:t>∈</m:t>
            </m:r>
          </m:e>
        </m:acc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323738">
        <w:rPr>
          <w:rFonts w:cs="Times New Roman"/>
        </w:rPr>
        <w:t>.</w:t>
      </w:r>
      <w:proofErr w:type="gramEnd"/>
      <w:r w:rsidRPr="00323738">
        <w:rPr>
          <w:rFonts w:cs="Times New Roman"/>
        </w:rPr>
        <w:t xml:space="preserve"> Т.к. мы выбирали </w:t>
      </w:r>
      <w:r w:rsidRPr="00323738">
        <w:rPr>
          <w:rFonts w:cs="Times New Roman"/>
          <w:i/>
          <w:lang w:val="en-US"/>
        </w:rPr>
        <w:t>e</w:t>
      </w:r>
      <w:r w:rsidRPr="00323738">
        <w:rPr>
          <w:rFonts w:cs="Times New Roman"/>
        </w:rPr>
        <w:t xml:space="preserve"> такое, что его вес минимальный, то </w:t>
      </w:r>
      <w:proofErr w:type="gramStart"/>
      <w:r w:rsidRPr="00323738">
        <w:rPr>
          <w:rFonts w:cs="Times New Roman"/>
        </w:rPr>
        <w:t xml:space="preserve">дерево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∪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 xml:space="preserve"> \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</m:oMath>
      <w:r w:rsidRPr="00323738">
        <w:rPr>
          <w:rFonts w:cs="Times New Roman"/>
        </w:rPr>
        <w:t xml:space="preserve"> имеет</w:t>
      </w:r>
      <w:proofErr w:type="gramEnd"/>
      <w:r w:rsidRPr="00323738">
        <w:rPr>
          <w:rFonts w:cs="Times New Roman"/>
        </w:rPr>
        <w:t xml:space="preserve"> меньший вес, чем </w:t>
      </w:r>
      <w:r w:rsidRPr="00323738">
        <w:rPr>
          <w:rFonts w:cs="Times New Roman"/>
          <w:i/>
          <w:lang w:val="en-US"/>
        </w:rPr>
        <w:t>T</w:t>
      </w:r>
      <w:r w:rsidRPr="00323738">
        <w:rPr>
          <w:rFonts w:cs="Times New Roman"/>
          <w:i/>
          <w:vertAlign w:val="subscript"/>
        </w:rPr>
        <w:t>2</w:t>
      </w:r>
      <w:r w:rsidRPr="00323738">
        <w:rPr>
          <w:rFonts w:cs="Times New Roman"/>
        </w:rPr>
        <w:t xml:space="preserve">. Получили противоречие, следовательно, </w:t>
      </w:r>
      <w:r w:rsidRPr="00323738">
        <w:rPr>
          <w:rFonts w:cs="Times New Roman"/>
          <w:i/>
          <w:lang w:val="en-US"/>
        </w:rPr>
        <w:t>T</w:t>
      </w:r>
      <w:r w:rsidRPr="00323738">
        <w:rPr>
          <w:rFonts w:cs="Times New Roman"/>
          <w:i/>
          <w:vertAlign w:val="subscript"/>
        </w:rPr>
        <w:t>2</w:t>
      </w:r>
      <w:r w:rsidRPr="00323738">
        <w:rPr>
          <w:rFonts w:cs="Times New Roman"/>
        </w:rPr>
        <w:t xml:space="preserve"> не может быть остовом минимального веса.</w:t>
      </w:r>
    </w:p>
    <w:p w:rsidR="00904A5C" w:rsidRDefault="00904A5C" w:rsidP="00904A5C">
      <w:pPr>
        <w:rPr>
          <w:b/>
          <w:highlight w:val="white"/>
        </w:rPr>
      </w:pPr>
    </w:p>
    <w:p w:rsidR="00904A5C" w:rsidRDefault="00904A5C" w:rsidP="00904A5C">
      <w:pPr>
        <w:rPr>
          <w:b/>
          <w:highlight w:val="white"/>
        </w:rPr>
      </w:pPr>
    </w:p>
    <w:p w:rsidR="00904A5C" w:rsidRDefault="00904A5C" w:rsidP="00904A5C">
      <w:pPr>
        <w:rPr>
          <w:b/>
          <w:highlight w:val="white"/>
        </w:rPr>
      </w:pPr>
    </w:p>
    <w:p w:rsidR="00904A5C" w:rsidRDefault="00904A5C" w:rsidP="00904A5C">
      <w:pPr>
        <w:rPr>
          <w:b/>
          <w:highlight w:val="white"/>
        </w:rPr>
      </w:pPr>
    </w:p>
    <w:p w:rsidR="00904A5C" w:rsidRDefault="00904A5C" w:rsidP="00904A5C">
      <w:pPr>
        <w:rPr>
          <w:b/>
          <w:highlight w:val="white"/>
        </w:rPr>
      </w:pPr>
    </w:p>
    <w:p w:rsidR="00904A5C" w:rsidRDefault="00904A5C" w:rsidP="00904A5C">
      <w:pPr>
        <w:rPr>
          <w:b/>
          <w:highlight w:val="white"/>
        </w:rPr>
      </w:pPr>
    </w:p>
    <w:p w:rsidR="00904A5C" w:rsidRDefault="00904A5C" w:rsidP="00904A5C">
      <w:pPr>
        <w:rPr>
          <w:b/>
          <w:highlight w:val="white"/>
        </w:rPr>
      </w:pPr>
    </w:p>
    <w:p w:rsidR="00904A5C" w:rsidRDefault="00904A5C" w:rsidP="00904A5C">
      <w:pPr>
        <w:rPr>
          <w:b/>
          <w:highlight w:val="white"/>
        </w:rPr>
      </w:pPr>
    </w:p>
    <w:p w:rsidR="00904A5C" w:rsidRDefault="00904A5C" w:rsidP="00904A5C">
      <w:pPr>
        <w:rPr>
          <w:b/>
          <w:highlight w:val="white"/>
        </w:rPr>
      </w:pPr>
    </w:p>
    <w:p w:rsidR="00904A5C" w:rsidRDefault="00904A5C" w:rsidP="00904A5C">
      <w:pPr>
        <w:rPr>
          <w:b/>
          <w:highlight w:val="white"/>
        </w:rPr>
      </w:pPr>
    </w:p>
    <w:p w:rsidR="00904A5C" w:rsidRPr="00904A5C" w:rsidRDefault="00904A5C" w:rsidP="00323738">
      <w:pPr>
        <w:ind w:firstLine="0"/>
        <w:rPr>
          <w:b/>
          <w:highlight w:val="white"/>
        </w:rPr>
      </w:pPr>
    </w:p>
    <w:p w:rsidR="00386B88" w:rsidRPr="00386B88" w:rsidRDefault="00386B88" w:rsidP="00904A5C">
      <w:pPr>
        <w:pStyle w:val="af3"/>
        <w:numPr>
          <w:ilvl w:val="0"/>
          <w:numId w:val="28"/>
        </w:numPr>
        <w:ind w:left="0"/>
        <w:jc w:val="center"/>
        <w:rPr>
          <w:b/>
          <w:highlight w:val="white"/>
          <w:lang w:val="en-US"/>
        </w:rPr>
      </w:pPr>
      <w:r>
        <w:rPr>
          <w:b/>
          <w:highlight w:val="white"/>
        </w:rPr>
        <w:lastRenderedPageBreak/>
        <w:t>Приложение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Graph::get_leaf_vertices(int * count)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arr = NULL;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cnt = 0;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deg = (int *)malloc(2 *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get_v_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degree(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i, deg);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(deg[0] == 1){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arr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= (int *)realloc((void *)arr, (*count + 1) *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arr[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cnt++] = i;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*count = cnt;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arr;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Graph::get_isolated_vertices(int * count)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arr = NULL;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cnt = 0;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deg = (int *)malloc(2 *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get_v_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degree(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i, deg);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(deg[0] == 0){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arr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= (int *)realloc((void *)arr, (*count + 1) *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arr[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cnt++] = i;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*count = cnt;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arr;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** Graph::get_ecc_matrix()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**ecc_matrix = (int **)malloc(vertices * sizeof(int *));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 ecc_matrix[i] = (int *)malloc(vertices *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ecc = dijkstra(i);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j = 0; j &lt; vertices; j++) ecc_matrix[i][j] = ecc[j];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ecc_matrix;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Graph::minDistance(int * dist, bool * sptSet)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// Initialize min value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min = INT_MAX, min_index;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v = 0; v &lt; vertices; v++)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(sptSet[v] == false &amp;&amp; dist[v] &lt;= min)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min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= dist[v], min_index = v;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min_index;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Graph::dijkstra(int src)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// Funtion that implements Dijkstra's single source shortest path algorithm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// for a graph represented using adjacency matrix representation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v = vertices;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** graph = (int **)malloc(vertices * sizeof(int*));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 graph[i] = (int *)malloc(vertices *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 xml:space="preserve">for (int i = 0; i &lt; v; i++) for (int j = 0; j &lt; v; j++) graph[i][j] = (adjacency_matrix[i][j] &amp;&amp; i != j) ? 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1 :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0;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dist = (int *)malloc(vertices * sizeof(int));     // The output array.  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dist[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i] will hold the shortest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// distance from src to i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bool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sptSet = (bool *)malloc(vertices * sizeof(bool)); // sptSet[i] will true if vertex i is included in shortest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// path tree or shortest distance from src to i is finalized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 xml:space="preserve">// Initialize all distances as INFINITE and 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stpSet[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] as false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dist[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i] = INT_MAX, sptSet[i] = false;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// Distance of source vertex from itself is always 0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dist[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src] = 0;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// Find shortest path for all vertices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count = 0; count &lt; vertices - 1; count++)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// Pick the minimum distance vertex from the set of vertices not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 xml:space="preserve">// yet processed. 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u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is always equal to src in first iteration.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u = minDistance(dist, sptSet);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// Mark the picked vertex as processed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sptSet[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u] = true;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// Update dist value of the adjacent vertices of the picked vertex.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v = 0; v &lt; vertices; v++)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 xml:space="preserve">// Update dist[v] only if is not in sptSet, there is an edge from 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 xml:space="preserve">// u to v, and total weight of path from src 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to  v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through u is 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// smaller than current value of dist[v]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(!sptSet[v] &amp;&amp; graph[u][v] &amp;&amp; dist[u] != INT_MAX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&amp;&amp; dist[u] + graph[u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][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v] &lt; dist[v])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dist[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v] = dist[u] + graph[u][v];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dist;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Graph::get_max_ecc_for_every_vortex(int ** ecc_matrix)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eccs = (int *)calloc(vertices ,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j = 0; j &lt; vertices; j++)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(ecc_matrix[i][j] &gt; eccs[i]) eccs[i] = ecc_matrix[i][j];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eccs;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Graph::get_radius()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** ecc_matrix = get_ecc_matrix();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eccs = get_max_ecc_for_every_vortex(ecc_matrix);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rad = INT_MAX;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lastRenderedPageBreak/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1; i &lt; vertices; i++) if (rad &gt; eccs[i] &amp;&amp; i &gt; 0) rad = eccs[i];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rad;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Graph::get_diameter()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** ecc_matrix = get_ecc_matrix();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eccs = get_max_ecc_for_every_vortex(ecc_matrix);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dia = 0;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1; i &lt; vertices; i++) if (dia &lt; eccs[i]) dia = eccs[i];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dia;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Graph::get_vertices_by_ecc(int *count, int ecc)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** ecc_matrix = get_ecc_matrix();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eccs = get_max_ecc_for_every_vortex(ecc_matrix);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cnt = 0;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arr = NULL;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(eccs[i] == ecc)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arr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= (int *)realloc((void *)arr, (cnt + 1) *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arr[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cnt++] = i;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*count = cnt;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arr;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Graph::get_centers(int * count)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rad = get_radius();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get_vertices_by_ecc(count, rad);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Graph::get_peripherals(int * count)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dia = get_diameter();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get_vertices_by_ecc(count, dia);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void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Graph::dfs(Graph * G)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vertices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= G-&gt;vertices;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** spanning_tree = (int **)malloc(vertices * sizeof(int *));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 spanning_tree[i] = (int *)calloc(vertices,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bool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broed = (bool *)malloc(vertices * sizeof(bool));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bool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visited = (bool *)malloc(vertices * sizeof(bool));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 broed[i] = visited[i] = false;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 if (visited[i] == false) dfs_works(i, broed, visited, spanning_tree, G);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reinit_adj_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matrix(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 for (int j = 0; j &lt; vertices; j++) adjacency_matrix[i][j] = spanning_tree[i][j];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converting_from_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am(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void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Graph::dfs_works(int work, bool * broed, bool * visited, int ** spanning_tree, Graph * G)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visited[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work] = true;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(G-&gt;adjacency_matrix[work][i] &amp;&amp; visited[i] == false)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spanning_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tree[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work][i] = spanning_tree[i][work] = 1;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//broed[work] = broed[i] = true;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dfs_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works(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i, broed, visited, spanning_tree, G);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void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Graph::read_weight_matrix(std::string * str)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clear_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all(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vertices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= calculate_vertices(str);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init_weight_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matrix(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is_weight_graph = true;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std::ifstream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fin(str-&gt;c_str());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j = 0; j &lt; vertices; j++)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fin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&gt;&gt; weight_matrix[i][j];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 &gt; j &amp;&amp; (weight_matrix[i][j] != weight_matrix[j][i])) is_orgraph = true;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fin.close(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init_adj_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matrix(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clear_adj_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matrix(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convert_weight_into_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adj(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calculate_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edges(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init_inc_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matrix(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convert_adj_into_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inc(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init_adj_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list(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fill_adjacency_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list(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void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Graph::init_weight_matrix()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weight_matrix = (int **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)malloc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(vertices * sizeof(int *));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 weight_matrix[i] = (int *)malloc(vertices *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wm_v = vertices;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void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Graph::convert_weight_into_adj()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j = 0; j &lt; vertices; j++)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lastRenderedPageBreak/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(weight_matrix[i][j]) adjacency_matrix[i][j] = 1;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void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Graph::print_weight_matrix()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//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printf(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"%d\t|", names[i]);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j = 0; j &lt; vertices; j++)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printf(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"%d ", weight_matrix[i][j]);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printf(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"\n");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void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Graph::sort_edges(struct edge * edges, int size)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i, j;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_v1, _v2, _weight;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 = 1; i &lt; size; i++)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_v1 = edges[i].v1;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_v2 = edges[i].v2;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_weight = edges[i].weight;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(j = i - 1; j &gt;= 0; j--)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(edges[j].weight &lt; _weight)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break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edges[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j + 1].v1 = edges[j].v1;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edges[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j].v1 = _v1;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edges[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j + 1].v2 = edges[j].v2;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edges[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j].v2 = _v2;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edges[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j + 1].weight = edges[j].weight;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edges[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j].weight = _weight;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Graph::get_comp_numb(int work, int ** connectivity, int total_comps, int * items_in_comp)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total_comps; i++)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j = 0; j &lt; items_in_comp[i]; j++)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(connectivity[i][j] == work) return i;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-1;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void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Graph::kruskal(Graph * G)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vertices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= G-&gt;vertices;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** min_weight_matrix = (int **)malloc(vertices * sizeof(int *));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 min_weight_matrix[i] = (int *)calloc(vertices,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lastRenderedPageBreak/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struct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edge * edges = NULL;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count = 0;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j = i + 1; j &lt; vertices; j++)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_weight = G-&gt;weight_matrix[i][j];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(_weight)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edges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= (struct edge *)realloc((void *)edges, (count + 1) * sizeof(struct edge));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edges[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count].v1 = i;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edges[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count].v2 = j;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edges[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count].weight = _weight;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count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++;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sort_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edges(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edges, count);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** сonnectivity = NULL; // компоненты связности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total_comps = 0;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* items_in_comp = NULL;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count; i++) // 'i' is for 'edges'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_v1 = edges[i].v1;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_v2 = edges[i].v2;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_w = edges[i].weight;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camp_1 = get_comp_numb(edges[i].v1, сonnectivity, total_comps, items_in_comp);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int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camp_2 = get_comp_numb(edges[i].v2, сonnectivity, total_comps, items_in_comp);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(camp_1 == camp_2)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(camp_1 == -1)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сonnectivity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= (int **)realloc((void *)сonnectivity, (total_comps + 1) * sizeof(int *));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items_in_comp = (int *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)realloc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((void *)items_in_comp, (total_comps + 1) *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items_in_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comp[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total_comps] = 2;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сonnectivity[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total_comps] = (int *)malloc(2 *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сonnectivity[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total_comps][0] = _v1;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сonnectivity[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total_comps][1] = _v2;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total_comps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++;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min_weight_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matrix[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_v1][_v2] = min_weight_matrix[_v2][_v1] = _w;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else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continue;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else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if (camp_1 != -1 &amp;&amp; camp_2 != -1)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k = 0; k &lt; items_in_comp[camp_1]; k++)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сonnectivity[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camp_2] = (int *)realloc((void *)сonnectivity[camp_2], (items_in_comp[camp_2] + 1) *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сonnectivity[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camp_2][items_in_comp[camp_2]++] = сonnectivity[camp_1][k];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free(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сonnectivity[camp_1]);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сonnectivity[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camp_1] = сonnectivity[--total_comps];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lastRenderedPageBreak/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items_in_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comp[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camp_1] = items_in_comp[total_comps];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сonnectivity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= (int **)realloc((void *)сonnectivity, (total_comps) * sizeof(int*));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items_in_comp = (int *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)realloc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((void *)items_in_comp, (total_comps) *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min_weight_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matrix[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_v1][_v2] = min_weight_matrix[_v2][_v1] = _w;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else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if (camp_1 == -1)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сonnectivity[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camp_2] = (int *)realloc((void *)сonnectivity[camp_2], (items_in_comp[camp_2] + 1) *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сonnectivity[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camp_2][items_in_comp[camp_2]++] = _v1;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min_weight_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matrix[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_v1][_v2] = min_weight_matrix[_v2][_v1] = _w;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else</w:t>
      </w:r>
      <w:proofErr w:type="gramEnd"/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сonnectivity[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camp_1] = (int *)realloc((void *)сonnectivity[camp_1], (items_in_comp[camp_1] + 1) * sizeof(int));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сonnectivity[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camp_1][items_in_comp[camp_1]++] = _v2;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min_weight_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matrix[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_v1][_v2] = min_weight_matrix[_v2][_v1] = _w;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(items_in_comp[0] == vertices) break;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i = 0; i &lt; vertices; i++)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(int j = 0; j &lt; vertices; j++)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weight_matrix[i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][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j] = min_weight_matrix[i][j];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converting_from_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wm(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void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 xml:space="preserve"> Graph::converting_from_wm()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{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reinit_adj_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matrix(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clear_adj_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matrix(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convert_weight_into_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adj(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calculate_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edges(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reinit_inc_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matrix(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convert_adj_into_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inc(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//print_incidence_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matrix(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reinit_adj_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list(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0100EE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ab/>
        <w:t>fill_adjacency_</w:t>
      </w:r>
      <w:proofErr w:type="gramStart"/>
      <w:r w:rsidRPr="000100EE">
        <w:rPr>
          <w:rFonts w:ascii="Consolas" w:hAnsi="Consolas"/>
          <w:b/>
          <w:sz w:val="18"/>
          <w:szCs w:val="18"/>
          <w:lang w:val="en-US"/>
        </w:rPr>
        <w:t>list(</w:t>
      </w:r>
      <w:proofErr w:type="gramEnd"/>
      <w:r w:rsidRPr="000100EE">
        <w:rPr>
          <w:rFonts w:ascii="Consolas" w:hAnsi="Consolas"/>
          <w:b/>
          <w:sz w:val="18"/>
          <w:szCs w:val="18"/>
          <w:lang w:val="en-US"/>
        </w:rPr>
        <w:t>);</w:t>
      </w:r>
    </w:p>
    <w:p w:rsidR="00386B88" w:rsidRPr="000100EE" w:rsidRDefault="000100EE" w:rsidP="000100EE">
      <w:pPr>
        <w:pStyle w:val="af3"/>
        <w:spacing w:line="240" w:lineRule="auto"/>
        <w:ind w:firstLine="0"/>
        <w:rPr>
          <w:rFonts w:ascii="Consolas" w:hAnsi="Consolas"/>
          <w:b/>
          <w:sz w:val="18"/>
          <w:szCs w:val="18"/>
          <w:highlight w:val="white"/>
          <w:lang w:val="en-US"/>
        </w:rPr>
      </w:pPr>
      <w:r w:rsidRPr="000100EE">
        <w:rPr>
          <w:rFonts w:ascii="Consolas" w:hAnsi="Consolas"/>
          <w:b/>
          <w:sz w:val="18"/>
          <w:szCs w:val="18"/>
          <w:lang w:val="en-US"/>
        </w:rPr>
        <w:t>}</w:t>
      </w:r>
    </w:p>
    <w:sectPr w:rsidR="00386B88" w:rsidRPr="000100EE" w:rsidSect="0049139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16D" w:rsidRPr="00D60F71" w:rsidRDefault="00BD016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BD016D" w:rsidRPr="00D60F71" w:rsidRDefault="00BD016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</w:sdtPr>
    <w:sdtEndPr>
      <w:rPr>
        <w:sz w:val="24"/>
        <w:szCs w:val="24"/>
      </w:rPr>
    </w:sdtEndPr>
    <w:sdtContent>
      <w:p w:rsidR="003C7D47" w:rsidRPr="00C53ADA" w:rsidRDefault="003C7D47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323738">
          <w:rPr>
            <w:noProof/>
            <w:sz w:val="24"/>
            <w:szCs w:val="24"/>
          </w:rPr>
          <w:t>14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16D" w:rsidRPr="00D60F71" w:rsidRDefault="00BD016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BD016D" w:rsidRPr="00D60F71" w:rsidRDefault="00BD016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1A53BA7"/>
    <w:multiLevelType w:val="hybridMultilevel"/>
    <w:tmpl w:val="E3607020"/>
    <w:lvl w:ilvl="0" w:tplc="DBB695A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6495B2A"/>
    <w:multiLevelType w:val="multilevel"/>
    <w:tmpl w:val="4B5EEB44"/>
    <w:styleLink w:val="WW8Num4"/>
    <w:lvl w:ilvl="0">
      <w:start w:val="1"/>
      <w:numFmt w:val="decimal"/>
      <w:lvlText w:val="%1)"/>
      <w:lvlJc w:val="left"/>
      <w:pPr>
        <w:ind w:left="502" w:hanging="360"/>
      </w:pPr>
      <w:rPr>
        <w:rFonts w:cs="Times New Roman"/>
        <w:i w:val="0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 w15:restartNumberingAfterBreak="0">
    <w:nsid w:val="0D466D2B"/>
    <w:multiLevelType w:val="hybridMultilevel"/>
    <w:tmpl w:val="95125DFC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0FE57962"/>
    <w:multiLevelType w:val="multilevel"/>
    <w:tmpl w:val="BC047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 w15:restartNumberingAfterBreak="0">
    <w:nsid w:val="25920F97"/>
    <w:multiLevelType w:val="hybridMultilevel"/>
    <w:tmpl w:val="69C648E4"/>
    <w:lvl w:ilvl="0" w:tplc="7626F4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5F2D08"/>
    <w:multiLevelType w:val="hybridMultilevel"/>
    <w:tmpl w:val="6D4A3F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8F61CC"/>
    <w:multiLevelType w:val="hybridMultilevel"/>
    <w:tmpl w:val="219CE8A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18E5F0F"/>
    <w:multiLevelType w:val="multilevel"/>
    <w:tmpl w:val="22EACC9C"/>
    <w:styleLink w:val="WW8Num3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  <w:b/>
        <w:i w:val="0"/>
        <w:sz w:val="24"/>
        <w:szCs w:val="24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61F7D5E"/>
    <w:multiLevelType w:val="hybridMultilevel"/>
    <w:tmpl w:val="8E12E1F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67E2BD9"/>
    <w:multiLevelType w:val="hybridMultilevel"/>
    <w:tmpl w:val="373205D2"/>
    <w:lvl w:ilvl="0" w:tplc="35402D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46445CCB"/>
    <w:multiLevelType w:val="hybridMultilevel"/>
    <w:tmpl w:val="595ECDC6"/>
    <w:lvl w:ilvl="0" w:tplc="F79479C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A2B07"/>
    <w:multiLevelType w:val="hybridMultilevel"/>
    <w:tmpl w:val="181EB7E4"/>
    <w:lvl w:ilvl="0" w:tplc="F79479C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4050FAD"/>
    <w:multiLevelType w:val="hybridMultilevel"/>
    <w:tmpl w:val="2604C1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5C2314A"/>
    <w:multiLevelType w:val="hybridMultilevel"/>
    <w:tmpl w:val="4F8AE5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59425AA"/>
    <w:multiLevelType w:val="hybridMultilevel"/>
    <w:tmpl w:val="A692BB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6AE932BE"/>
    <w:multiLevelType w:val="multilevel"/>
    <w:tmpl w:val="A1084AE4"/>
    <w:styleLink w:val="WW8Num2"/>
    <w:lvl w:ilvl="0">
      <w:start w:val="5"/>
      <w:numFmt w:val="decimal"/>
      <w:lvlText w:val="%1)"/>
      <w:lvlJc w:val="left"/>
      <w:pPr>
        <w:ind w:left="502" w:hanging="360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6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BC0378"/>
    <w:multiLevelType w:val="hybridMultilevel"/>
    <w:tmpl w:val="655E4EE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C1B592B"/>
    <w:multiLevelType w:val="hybridMultilevel"/>
    <w:tmpl w:val="0900C420"/>
    <w:lvl w:ilvl="0" w:tplc="F4D406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0"/>
  </w:num>
  <w:num w:numId="3">
    <w:abstractNumId w:val="26"/>
  </w:num>
  <w:num w:numId="4">
    <w:abstractNumId w:val="5"/>
  </w:num>
  <w:num w:numId="5">
    <w:abstractNumId w:val="9"/>
  </w:num>
  <w:num w:numId="6">
    <w:abstractNumId w:val="8"/>
  </w:num>
  <w:num w:numId="7">
    <w:abstractNumId w:val="21"/>
  </w:num>
  <w:num w:numId="8">
    <w:abstractNumId w:val="3"/>
  </w:num>
  <w:num w:numId="9">
    <w:abstractNumId w:val="23"/>
  </w:num>
  <w:num w:numId="10">
    <w:abstractNumId w:val="24"/>
  </w:num>
  <w:num w:numId="11">
    <w:abstractNumId w:val="1"/>
  </w:num>
  <w:num w:numId="12">
    <w:abstractNumId w:val="4"/>
  </w:num>
  <w:num w:numId="13">
    <w:abstractNumId w:val="25"/>
  </w:num>
  <w:num w:numId="14">
    <w:abstractNumId w:val="14"/>
  </w:num>
  <w:num w:numId="15">
    <w:abstractNumId w:val="12"/>
  </w:num>
  <w:num w:numId="16">
    <w:abstractNumId w:val="11"/>
  </w:num>
  <w:num w:numId="17">
    <w:abstractNumId w:val="19"/>
  </w:num>
  <w:num w:numId="18">
    <w:abstractNumId w:val="2"/>
  </w:num>
  <w:num w:numId="19">
    <w:abstractNumId w:val="15"/>
  </w:num>
  <w:num w:numId="20">
    <w:abstractNumId w:val="13"/>
  </w:num>
  <w:num w:numId="21">
    <w:abstractNumId w:val="18"/>
  </w:num>
  <w:num w:numId="22">
    <w:abstractNumId w:val="17"/>
  </w:num>
  <w:num w:numId="23">
    <w:abstractNumId w:val="22"/>
  </w:num>
  <w:num w:numId="24">
    <w:abstractNumId w:val="20"/>
  </w:num>
  <w:num w:numId="25">
    <w:abstractNumId w:val="28"/>
  </w:num>
  <w:num w:numId="26">
    <w:abstractNumId w:val="16"/>
  </w:num>
  <w:num w:numId="27">
    <w:abstractNumId w:val="6"/>
  </w:num>
  <w:num w:numId="28">
    <w:abstractNumId w:val="7"/>
  </w:num>
  <w:num w:numId="29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100EE"/>
    <w:rsid w:val="00031B9C"/>
    <w:rsid w:val="00035C4C"/>
    <w:rsid w:val="0004621C"/>
    <w:rsid w:val="0005579C"/>
    <w:rsid w:val="0006172D"/>
    <w:rsid w:val="00090579"/>
    <w:rsid w:val="000A5691"/>
    <w:rsid w:val="000B19D4"/>
    <w:rsid w:val="000B1F41"/>
    <w:rsid w:val="00126AFD"/>
    <w:rsid w:val="001401D4"/>
    <w:rsid w:val="001446F9"/>
    <w:rsid w:val="001456BA"/>
    <w:rsid w:val="00145B57"/>
    <w:rsid w:val="00151BEC"/>
    <w:rsid w:val="00154846"/>
    <w:rsid w:val="00162375"/>
    <w:rsid w:val="00167032"/>
    <w:rsid w:val="001764F2"/>
    <w:rsid w:val="00194DFE"/>
    <w:rsid w:val="001A2572"/>
    <w:rsid w:val="001B1B03"/>
    <w:rsid w:val="001B32F7"/>
    <w:rsid w:val="001B7D6C"/>
    <w:rsid w:val="001D7E71"/>
    <w:rsid w:val="001E6E38"/>
    <w:rsid w:val="001F04BD"/>
    <w:rsid w:val="0020070E"/>
    <w:rsid w:val="00211022"/>
    <w:rsid w:val="00236F4A"/>
    <w:rsid w:val="00240B33"/>
    <w:rsid w:val="00246C35"/>
    <w:rsid w:val="002523D2"/>
    <w:rsid w:val="0025334A"/>
    <w:rsid w:val="00263C57"/>
    <w:rsid w:val="00291050"/>
    <w:rsid w:val="002A1674"/>
    <w:rsid w:val="002B34A8"/>
    <w:rsid w:val="002B5CB4"/>
    <w:rsid w:val="002C4CC7"/>
    <w:rsid w:val="002D1672"/>
    <w:rsid w:val="002D4135"/>
    <w:rsid w:val="002D5C58"/>
    <w:rsid w:val="002E373A"/>
    <w:rsid w:val="003020C4"/>
    <w:rsid w:val="00312B77"/>
    <w:rsid w:val="00316F7B"/>
    <w:rsid w:val="00323738"/>
    <w:rsid w:val="003255C4"/>
    <w:rsid w:val="00327A23"/>
    <w:rsid w:val="003343F0"/>
    <w:rsid w:val="003345F5"/>
    <w:rsid w:val="00335E5A"/>
    <w:rsid w:val="00350F64"/>
    <w:rsid w:val="0037417C"/>
    <w:rsid w:val="00375048"/>
    <w:rsid w:val="00384ECC"/>
    <w:rsid w:val="00386B88"/>
    <w:rsid w:val="00395E78"/>
    <w:rsid w:val="00397B98"/>
    <w:rsid w:val="003B126B"/>
    <w:rsid w:val="003B2153"/>
    <w:rsid w:val="003B7418"/>
    <w:rsid w:val="003C218B"/>
    <w:rsid w:val="003C234B"/>
    <w:rsid w:val="003C7D47"/>
    <w:rsid w:val="003E4132"/>
    <w:rsid w:val="003E4C7B"/>
    <w:rsid w:val="003E5946"/>
    <w:rsid w:val="003F1551"/>
    <w:rsid w:val="003F46BD"/>
    <w:rsid w:val="0040671E"/>
    <w:rsid w:val="00413974"/>
    <w:rsid w:val="004156CB"/>
    <w:rsid w:val="00420EA6"/>
    <w:rsid w:val="00440610"/>
    <w:rsid w:val="0044311A"/>
    <w:rsid w:val="00443979"/>
    <w:rsid w:val="004457CF"/>
    <w:rsid w:val="00467575"/>
    <w:rsid w:val="00475C3D"/>
    <w:rsid w:val="00491393"/>
    <w:rsid w:val="00495128"/>
    <w:rsid w:val="00497F6F"/>
    <w:rsid w:val="004A2183"/>
    <w:rsid w:val="004B37E8"/>
    <w:rsid w:val="004B5CD2"/>
    <w:rsid w:val="004C3781"/>
    <w:rsid w:val="004E289E"/>
    <w:rsid w:val="004E59F3"/>
    <w:rsid w:val="004F2A89"/>
    <w:rsid w:val="004F7F88"/>
    <w:rsid w:val="00513F33"/>
    <w:rsid w:val="00516DFF"/>
    <w:rsid w:val="00543F39"/>
    <w:rsid w:val="00544F2D"/>
    <w:rsid w:val="00545A95"/>
    <w:rsid w:val="00556A8E"/>
    <w:rsid w:val="005673DF"/>
    <w:rsid w:val="005B2366"/>
    <w:rsid w:val="005B5949"/>
    <w:rsid w:val="005C16C5"/>
    <w:rsid w:val="005D08D3"/>
    <w:rsid w:val="005D2800"/>
    <w:rsid w:val="005E4F2A"/>
    <w:rsid w:val="005E7643"/>
    <w:rsid w:val="005F5820"/>
    <w:rsid w:val="00616817"/>
    <w:rsid w:val="00655320"/>
    <w:rsid w:val="00674524"/>
    <w:rsid w:val="0068163F"/>
    <w:rsid w:val="006B3E75"/>
    <w:rsid w:val="006C7A54"/>
    <w:rsid w:val="006E7B40"/>
    <w:rsid w:val="006E7ED1"/>
    <w:rsid w:val="006F5F48"/>
    <w:rsid w:val="0071183B"/>
    <w:rsid w:val="007246FB"/>
    <w:rsid w:val="0072473F"/>
    <w:rsid w:val="007362B9"/>
    <w:rsid w:val="00747D55"/>
    <w:rsid w:val="00754F00"/>
    <w:rsid w:val="0076432A"/>
    <w:rsid w:val="00782CC4"/>
    <w:rsid w:val="0078465D"/>
    <w:rsid w:val="00791906"/>
    <w:rsid w:val="00791D47"/>
    <w:rsid w:val="00792F94"/>
    <w:rsid w:val="007B7265"/>
    <w:rsid w:val="007C2275"/>
    <w:rsid w:val="007C378E"/>
    <w:rsid w:val="007C5E03"/>
    <w:rsid w:val="007C78A8"/>
    <w:rsid w:val="007C7B47"/>
    <w:rsid w:val="007D0609"/>
    <w:rsid w:val="007F3AF9"/>
    <w:rsid w:val="00804300"/>
    <w:rsid w:val="008045D8"/>
    <w:rsid w:val="00805903"/>
    <w:rsid w:val="008226CF"/>
    <w:rsid w:val="008244CC"/>
    <w:rsid w:val="008302C7"/>
    <w:rsid w:val="00830F2D"/>
    <w:rsid w:val="00853432"/>
    <w:rsid w:val="00856000"/>
    <w:rsid w:val="008948F3"/>
    <w:rsid w:val="008B6C8E"/>
    <w:rsid w:val="008C1B92"/>
    <w:rsid w:val="008D5B43"/>
    <w:rsid w:val="008E3FF6"/>
    <w:rsid w:val="00904A5C"/>
    <w:rsid w:val="00917645"/>
    <w:rsid w:val="00917D90"/>
    <w:rsid w:val="009218BE"/>
    <w:rsid w:val="0093477C"/>
    <w:rsid w:val="00955AD2"/>
    <w:rsid w:val="00957249"/>
    <w:rsid w:val="0098263F"/>
    <w:rsid w:val="00985035"/>
    <w:rsid w:val="009A77CB"/>
    <w:rsid w:val="009B1702"/>
    <w:rsid w:val="009C0CF1"/>
    <w:rsid w:val="009D53C4"/>
    <w:rsid w:val="009F270C"/>
    <w:rsid w:val="009F5065"/>
    <w:rsid w:val="00A02864"/>
    <w:rsid w:val="00A07C3B"/>
    <w:rsid w:val="00A2111C"/>
    <w:rsid w:val="00A233A8"/>
    <w:rsid w:val="00A40B12"/>
    <w:rsid w:val="00A55CD1"/>
    <w:rsid w:val="00A64183"/>
    <w:rsid w:val="00A70579"/>
    <w:rsid w:val="00AC7D2F"/>
    <w:rsid w:val="00AD03E2"/>
    <w:rsid w:val="00AE243B"/>
    <w:rsid w:val="00AE41DD"/>
    <w:rsid w:val="00AE53D9"/>
    <w:rsid w:val="00AF1682"/>
    <w:rsid w:val="00B02365"/>
    <w:rsid w:val="00B0356A"/>
    <w:rsid w:val="00B057BD"/>
    <w:rsid w:val="00B07F54"/>
    <w:rsid w:val="00B13B4B"/>
    <w:rsid w:val="00B6710E"/>
    <w:rsid w:val="00B7575E"/>
    <w:rsid w:val="00B915B0"/>
    <w:rsid w:val="00B93A7E"/>
    <w:rsid w:val="00B968FE"/>
    <w:rsid w:val="00B96CCB"/>
    <w:rsid w:val="00BD016D"/>
    <w:rsid w:val="00BE19C9"/>
    <w:rsid w:val="00BE1C48"/>
    <w:rsid w:val="00BE3EBC"/>
    <w:rsid w:val="00C174D6"/>
    <w:rsid w:val="00C36F05"/>
    <w:rsid w:val="00C469D8"/>
    <w:rsid w:val="00C5031D"/>
    <w:rsid w:val="00C53ADA"/>
    <w:rsid w:val="00C571C4"/>
    <w:rsid w:val="00C71DB6"/>
    <w:rsid w:val="00C77E41"/>
    <w:rsid w:val="00CA70B1"/>
    <w:rsid w:val="00CD21AD"/>
    <w:rsid w:val="00D03637"/>
    <w:rsid w:val="00D139C3"/>
    <w:rsid w:val="00D301B9"/>
    <w:rsid w:val="00D32446"/>
    <w:rsid w:val="00D5217D"/>
    <w:rsid w:val="00D60F71"/>
    <w:rsid w:val="00D8176D"/>
    <w:rsid w:val="00DA6375"/>
    <w:rsid w:val="00DB3EF6"/>
    <w:rsid w:val="00DB66C1"/>
    <w:rsid w:val="00DD029E"/>
    <w:rsid w:val="00DD6674"/>
    <w:rsid w:val="00DF6810"/>
    <w:rsid w:val="00DF68DB"/>
    <w:rsid w:val="00E027C5"/>
    <w:rsid w:val="00E15C4F"/>
    <w:rsid w:val="00E2026C"/>
    <w:rsid w:val="00E202F0"/>
    <w:rsid w:val="00E368D3"/>
    <w:rsid w:val="00E61986"/>
    <w:rsid w:val="00E675B9"/>
    <w:rsid w:val="00E802CE"/>
    <w:rsid w:val="00E80FFE"/>
    <w:rsid w:val="00E81624"/>
    <w:rsid w:val="00EA0977"/>
    <w:rsid w:val="00EA3A9F"/>
    <w:rsid w:val="00EA4A90"/>
    <w:rsid w:val="00EB2D39"/>
    <w:rsid w:val="00EC03D0"/>
    <w:rsid w:val="00EF4ADA"/>
    <w:rsid w:val="00F03722"/>
    <w:rsid w:val="00F2105D"/>
    <w:rsid w:val="00F476A0"/>
    <w:rsid w:val="00F52F00"/>
    <w:rsid w:val="00F53F76"/>
    <w:rsid w:val="00F570B7"/>
    <w:rsid w:val="00F67AC2"/>
    <w:rsid w:val="00F72418"/>
    <w:rsid w:val="00F726EF"/>
    <w:rsid w:val="00F72D85"/>
    <w:rsid w:val="00F7377D"/>
    <w:rsid w:val="00F74364"/>
    <w:rsid w:val="00F91A1E"/>
    <w:rsid w:val="00F9497B"/>
    <w:rsid w:val="00FB406A"/>
    <w:rsid w:val="00FB5D42"/>
    <w:rsid w:val="00FC25A2"/>
    <w:rsid w:val="00FC2BED"/>
    <w:rsid w:val="00FD13E5"/>
    <w:rsid w:val="00FD498F"/>
    <w:rsid w:val="00FE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DB35A5-B416-4365-ACA7-9D6A909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9">
    <w:name w:val="Содержимое таблицы"/>
    <w:basedOn w:val="a4"/>
    <w:rsid w:val="00491393"/>
    <w:pPr>
      <w:widowControl w:val="0"/>
      <w:suppressAutoHyphens/>
      <w:spacing w:line="240" w:lineRule="auto"/>
      <w:ind w:firstLine="0"/>
      <w:jc w:val="left"/>
      <w:textAlignment w:val="baseline"/>
    </w:pPr>
    <w:rPr>
      <w:rFonts w:ascii="Arial" w:eastAsia="Arial Unicode MS" w:hAnsi="Arial" w:cs="Tahoma"/>
      <w:sz w:val="21"/>
      <w:szCs w:val="24"/>
    </w:rPr>
  </w:style>
  <w:style w:type="paragraph" w:customStyle="1" w:styleId="Standard">
    <w:name w:val="Standard"/>
    <w:rsid w:val="00491393"/>
    <w:pPr>
      <w:suppressAutoHyphens/>
      <w:autoSpaceDN w:val="0"/>
      <w:jc w:val="lef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">
    <w:name w:val="WW8Num4"/>
    <w:basedOn w:val="a7"/>
    <w:rsid w:val="00EA0977"/>
    <w:pPr>
      <w:numPr>
        <w:numId w:val="12"/>
      </w:numPr>
    </w:pPr>
  </w:style>
  <w:style w:type="numbering" w:customStyle="1" w:styleId="WW8Num2">
    <w:name w:val="WW8Num2"/>
    <w:basedOn w:val="a7"/>
    <w:rsid w:val="00B07F54"/>
    <w:pPr>
      <w:numPr>
        <w:numId w:val="13"/>
      </w:numPr>
    </w:pPr>
  </w:style>
  <w:style w:type="numbering" w:customStyle="1" w:styleId="WW8Num3">
    <w:name w:val="WW8Num3"/>
    <w:basedOn w:val="a7"/>
    <w:rsid w:val="00B07F54"/>
    <w:pPr>
      <w:numPr>
        <w:numId w:val="14"/>
      </w:numPr>
    </w:pPr>
  </w:style>
  <w:style w:type="character" w:styleId="affa">
    <w:name w:val="Placeholder Text"/>
    <w:basedOn w:val="a5"/>
    <w:uiPriority w:val="99"/>
    <w:semiHidden/>
    <w:locked/>
    <w:rsid w:val="007B7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EFDBA-B2F5-465A-BF74-29C2543F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1203</TotalTime>
  <Pages>14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Lavrova</dc:creator>
  <cp:lastModifiedBy>Евгений Проценко</cp:lastModifiedBy>
  <cp:revision>17</cp:revision>
  <dcterms:created xsi:type="dcterms:W3CDTF">2016-02-28T01:04:00Z</dcterms:created>
  <dcterms:modified xsi:type="dcterms:W3CDTF">2016-04-18T21:12:00Z</dcterms:modified>
</cp:coreProperties>
</file>