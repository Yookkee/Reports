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FC25A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D301B9">
        <w:rPr>
          <w:b/>
          <w:caps/>
          <w:sz w:val="32"/>
          <w:szCs w:val="32"/>
        </w:rPr>
        <w:t>3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C25A2">
        <w:rPr>
          <w:rFonts w:eastAsia="Times New Roman" w:cs="Times New Roman"/>
        </w:rPr>
        <w:t>Вычислительная математика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491393" w:rsidRDefault="003C234B" w:rsidP="0049139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профессор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FC25A2">
        <w:rPr>
          <w:rFonts w:cs="Times New Roman"/>
        </w:rPr>
        <w:t>С.М. Устинов</w:t>
      </w: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Default="00C53ADA" w:rsidP="00B07F54">
      <w:pPr>
        <w:pStyle w:val="1"/>
        <w:keepNext/>
        <w:pageBreakBefore/>
        <w:ind w:left="0" w:firstLine="0"/>
        <w:jc w:val="center"/>
      </w:pPr>
      <w:r>
        <w:lastRenderedPageBreak/>
        <w:t>Формулировка задания</w:t>
      </w:r>
      <w:r w:rsidR="00957249">
        <w:t xml:space="preserve"> (Вариант 29)</w:t>
      </w:r>
    </w:p>
    <w:p w:rsidR="00957249" w:rsidRDefault="00D301B9" w:rsidP="00D301B9">
      <w:pPr>
        <w:ind w:firstLine="0"/>
        <w:rPr>
          <w:lang w:val="en-US"/>
        </w:rPr>
      </w:pPr>
      <w:r>
        <w:t>Решить систему дифференциальных уравнений</w:t>
      </w:r>
      <w:r>
        <w:rPr>
          <w:lang w:val="en-US"/>
        </w:rPr>
        <w:t>:</w:t>
      </w:r>
    </w:p>
    <w:p w:rsidR="00D301B9" w:rsidRPr="002B34A8" w:rsidRDefault="005A7EE2" w:rsidP="00D301B9">
      <w:pPr>
        <w:ind w:firstLine="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=-71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-70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  <w:r w:rsidR="00D301B9" w:rsidRPr="002B34A8">
        <w:rPr>
          <w:lang w:val="en-US"/>
        </w:rPr>
        <w:t>;</w:t>
      </w:r>
      <w:r w:rsidR="00D301B9" w:rsidRPr="002B34A8">
        <w:rPr>
          <w:lang w:val="en-US"/>
        </w:rPr>
        <w:tab/>
      </w:r>
      <w:r w:rsidR="00D301B9" w:rsidRPr="002B34A8">
        <w:rPr>
          <w:lang w:val="en-US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(1-t)</m:t>
        </m:r>
      </m:oMath>
      <w:r w:rsidR="00D301B9" w:rsidRPr="002B34A8">
        <w:rPr>
          <w:lang w:val="en-US"/>
        </w:rPr>
        <w:t>;</w:t>
      </w:r>
    </w:p>
    <w:p w:rsidR="00D301B9" w:rsidRPr="004E20CD" w:rsidRDefault="005A7EE2" w:rsidP="00D301B9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301B9" w:rsidRPr="004E20CD">
        <w:t xml:space="preserve">, </w:t>
      </w:r>
      <w:r w:rsidR="00D301B9" w:rsidRPr="004E20CD">
        <w:tab/>
      </w:r>
      <w:r w:rsidR="00D301B9" w:rsidRPr="004E20C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=1;</m:t>
        </m:r>
      </m:oMath>
      <w:r w:rsidR="00D301B9" w:rsidRPr="004E20CD">
        <w:tab/>
      </w:r>
      <w:r w:rsidR="00D301B9" w:rsidRPr="004E20CD">
        <w:tab/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0,  4</m:t>
            </m:r>
          </m:e>
        </m:d>
      </m:oMath>
    </w:p>
    <w:p w:rsidR="00D301B9" w:rsidRDefault="00D301B9" w:rsidP="00D301B9">
      <w:pPr>
        <w:ind w:firstLine="0"/>
        <w:jc w:val="left"/>
      </w:pPr>
      <w:r>
        <w:t xml:space="preserve">Следующими способами с одним и тем же шагом печати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print</m:t>
            </m:r>
          </m:sub>
        </m:sSub>
        <m:r>
          <w:rPr>
            <w:rFonts w:ascii="Cambria Math" w:hAnsi="Cambria Math"/>
          </w:rPr>
          <m:t>=0.2</m:t>
        </m:r>
      </m:oMath>
      <w:r w:rsidRPr="00D301B9">
        <w:t>:</w:t>
      </w:r>
    </w:p>
    <w:p w:rsidR="00D301B9" w:rsidRPr="00D301B9" w:rsidRDefault="00D301B9" w:rsidP="00D301B9">
      <w:pPr>
        <w:pStyle w:val="af3"/>
        <w:numPr>
          <w:ilvl w:val="0"/>
          <w:numId w:val="48"/>
        </w:numPr>
        <w:jc w:val="left"/>
      </w:pPr>
      <w:r>
        <w:t xml:space="preserve">По программе </w:t>
      </w:r>
      <w:r w:rsidRPr="00D301B9">
        <w:rPr>
          <w:b/>
          <w:lang w:val="en-US"/>
        </w:rPr>
        <w:t>RKF</w:t>
      </w:r>
      <w:r w:rsidRPr="00D301B9">
        <w:rPr>
          <w:b/>
        </w:rPr>
        <w:t>45</w:t>
      </w:r>
      <w:r w:rsidRPr="00D301B9">
        <w:t xml:space="preserve"> </w:t>
      </w:r>
      <w:r>
        <w:rPr>
          <w:lang w:val="en-US"/>
        </w:rPr>
        <w:t>c</w:t>
      </w:r>
      <w:r w:rsidRPr="00D301B9">
        <w:t xml:space="preserve"> </w:t>
      </w:r>
      <w:r>
        <w:rPr>
          <w:lang w:val="en-US"/>
        </w:rPr>
        <w:t>EPS</w:t>
      </w:r>
      <w:r w:rsidRPr="00D301B9">
        <w:t>=0.0001;</w:t>
      </w:r>
    </w:p>
    <w:p w:rsidR="00D301B9" w:rsidRPr="00D301B9" w:rsidRDefault="00D301B9" w:rsidP="00D301B9">
      <w:pPr>
        <w:pStyle w:val="af3"/>
        <w:numPr>
          <w:ilvl w:val="0"/>
          <w:numId w:val="48"/>
        </w:numPr>
        <w:jc w:val="left"/>
      </w:pPr>
      <w:r>
        <w:t>Методом семейства Рунге-Кутты</w:t>
      </w:r>
    </w:p>
    <w:p w:rsidR="00D301B9" w:rsidRDefault="005A7EE2" w:rsidP="00D301B9">
      <w:pPr>
        <w:pStyle w:val="af3"/>
        <w:ind w:left="1080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-81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+125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</w:rPr>
              <m:t>192</m:t>
            </m:r>
          </m:den>
        </m:f>
      </m:oMath>
      <w:r w:rsidR="00335E5A" w:rsidRPr="00335E5A">
        <w:t>;</w:t>
      </w:r>
      <w:r w:rsidR="00335E5A" w:rsidRPr="00335E5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35E5A" w:rsidRPr="00335E5A">
        <w:t>;</w:t>
      </w:r>
    </w:p>
    <w:p w:rsidR="00FE7F5E" w:rsidRDefault="005A7EE2" w:rsidP="00FE7F5E">
      <w:pPr>
        <w:tabs>
          <w:tab w:val="left" w:pos="6360"/>
        </w:tabs>
        <w:spacing w:line="240" w:lineRule="auto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/3)</m:t>
        </m:r>
      </m:oMath>
      <w:r w:rsidR="00FE7F5E" w:rsidRPr="00FE7F5E"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+0.4</m:t>
        </m:r>
        <m:r>
          <w:rPr>
            <w:rFonts w:ascii="Cambria Math" w:hAnsi="Cambria Math"/>
          </w:rPr>
          <m:t>h,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+0.16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E7F5E" w:rsidRPr="00FE7F5E">
        <w:t>;</w:t>
      </w:r>
      <w:r w:rsidR="00FE7F5E">
        <w:tab/>
      </w:r>
    </w:p>
    <w:p w:rsidR="00FE7F5E" w:rsidRDefault="005A7EE2" w:rsidP="00FE7F5E">
      <w:pPr>
        <w:tabs>
          <w:tab w:val="left" w:pos="6360"/>
        </w:tabs>
        <w:spacing w:line="240" w:lineRule="auto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FE7F5E" w:rsidRPr="00FE7F5E">
        <w:t xml:space="preserve">; </w:t>
      </w:r>
    </w:p>
    <w:p w:rsidR="00FE7F5E" w:rsidRDefault="005A7EE2" w:rsidP="00FE7F5E">
      <w:pPr>
        <w:tabs>
          <w:tab w:val="left" w:pos="6360"/>
        </w:tabs>
        <w:spacing w:line="240" w:lineRule="auto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+(6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+90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)/81)</m:t>
        </m:r>
      </m:oMath>
      <w:r w:rsidR="00FE7F5E" w:rsidRPr="00FE7F5E">
        <w:t xml:space="preserve">; </w:t>
      </w:r>
    </w:p>
    <w:p w:rsidR="00FE7F5E" w:rsidRDefault="005A7EE2" w:rsidP="00FE7F5E">
      <w:pPr>
        <w:tabs>
          <w:tab w:val="left" w:pos="6360"/>
        </w:tabs>
        <w:spacing w:line="240" w:lineRule="auto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+(6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)/75)</m:t>
        </m:r>
      </m:oMath>
      <w:r w:rsidR="00FE7F5E" w:rsidRPr="00FE7F5E">
        <w:t>;</w:t>
      </w:r>
    </w:p>
    <w:p w:rsidR="005B2366" w:rsidRDefault="005B2366" w:rsidP="00FE7F5E">
      <w:pPr>
        <w:tabs>
          <w:tab w:val="left" w:pos="6360"/>
        </w:tabs>
        <w:spacing w:line="240" w:lineRule="auto"/>
        <w:ind w:firstLine="0"/>
        <w:jc w:val="left"/>
      </w:pPr>
      <w:r>
        <w:rPr>
          <w:lang w:val="en-US"/>
        </w:rPr>
        <w:t xml:space="preserve">C </w:t>
      </w:r>
      <w:r>
        <w:t>двумя постоянными шагами интегрирования</w:t>
      </w:r>
    </w:p>
    <w:p w:rsidR="005B2366" w:rsidRDefault="005A7EE2" w:rsidP="005B2366">
      <w:pPr>
        <w:pStyle w:val="af3"/>
        <w:numPr>
          <w:ilvl w:val="0"/>
          <w:numId w:val="49"/>
        </w:numPr>
        <w:tabs>
          <w:tab w:val="left" w:pos="6360"/>
        </w:tabs>
        <w:spacing w:line="24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=0.1</m:t>
        </m:r>
      </m:oMath>
    </w:p>
    <w:p w:rsidR="005B2366" w:rsidRDefault="005B2366" w:rsidP="005B2366">
      <w:pPr>
        <w:pStyle w:val="af3"/>
        <w:numPr>
          <w:ilvl w:val="0"/>
          <w:numId w:val="49"/>
        </w:numPr>
        <w:tabs>
          <w:tab w:val="left" w:pos="6360"/>
        </w:tabs>
        <w:spacing w:line="240" w:lineRule="auto"/>
        <w:jc w:val="left"/>
      </w:pPr>
      <w:r>
        <w:t>Любой другой, позволяющий получить качественно верное решение. Сравнить результаты.</w: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CD21AD" w:rsidRDefault="00D301B9" w:rsidP="005B2366">
      <w:pPr>
        <w:tabs>
          <w:tab w:val="left" w:pos="6360"/>
        </w:tabs>
        <w:spacing w:line="240" w:lineRule="auto"/>
        <w:ind w:firstLine="0"/>
        <w:jc w:val="left"/>
      </w:pPr>
      <w:r>
        <w:tab/>
      </w: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E81624" w:rsidRPr="00957249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C53ADA" w:rsidRDefault="00C53ADA" w:rsidP="00B07F54">
      <w:pPr>
        <w:pStyle w:val="1"/>
        <w:keepNext/>
        <w:tabs>
          <w:tab w:val="clear" w:pos="567"/>
          <w:tab w:val="left" w:pos="0"/>
        </w:tabs>
        <w:ind w:left="0" w:firstLine="0"/>
        <w:jc w:val="center"/>
      </w:pPr>
      <w:r>
        <w:lastRenderedPageBreak/>
        <w:t>Результаты работы</w:t>
      </w:r>
    </w:p>
    <w:p w:rsidR="00955AD2" w:rsidRPr="00E81624" w:rsidRDefault="00E81624" w:rsidP="00263C57">
      <w:pPr>
        <w:pStyle w:val="af3"/>
        <w:numPr>
          <w:ilvl w:val="0"/>
          <w:numId w:val="46"/>
        </w:numPr>
        <w:rPr>
          <w:b/>
        </w:rPr>
      </w:pPr>
      <w:r w:rsidRPr="00E81624">
        <w:rPr>
          <w:b/>
        </w:rPr>
        <w:t xml:space="preserve">Результаты работы подпрограммы </w:t>
      </w:r>
      <w:r w:rsidRPr="00E81624">
        <w:rPr>
          <w:b/>
          <w:lang w:val="en-US"/>
        </w:rPr>
        <w:t>RKF45</w:t>
      </w:r>
    </w:p>
    <w:p w:rsidR="00955AD2" w:rsidRPr="00955AD2" w:rsidRDefault="00E81624" w:rsidP="00263C57">
      <w:pPr>
        <w:ind w:firstLine="0"/>
        <w:jc w:val="center"/>
      </w:pPr>
      <w:r>
        <w:rPr>
          <w:noProof/>
        </w:rPr>
        <w:drawing>
          <wp:inline distT="0" distB="0" distL="0" distR="0">
            <wp:extent cx="4562475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57" w:rsidRPr="00E81624" w:rsidRDefault="00E81624" w:rsidP="00263C57">
      <w:pPr>
        <w:pStyle w:val="af3"/>
        <w:numPr>
          <w:ilvl w:val="0"/>
          <w:numId w:val="46"/>
        </w:numPr>
        <w:rPr>
          <w:b/>
        </w:rPr>
      </w:pPr>
      <w:r w:rsidRPr="00E81624">
        <w:rPr>
          <w:b/>
        </w:rPr>
        <w:t xml:space="preserve">Метод семейства Рунге-Кутты для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</w:rPr>
          <m:t>=0.1</m:t>
        </m:r>
      </m:oMath>
    </w:p>
    <w:p w:rsidR="00E81624" w:rsidRDefault="00E81624" w:rsidP="00E81624">
      <w:pPr>
        <w:pStyle w:val="af3"/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24" w:rsidRPr="00E81624" w:rsidRDefault="00E81624" w:rsidP="00E81624">
      <w:pPr>
        <w:pStyle w:val="af3"/>
        <w:ind w:left="502" w:firstLine="0"/>
        <w:jc w:val="center"/>
      </w:pPr>
      <w:r>
        <w:t xml:space="preserve">Очевидно, что такой шаг интегрирования не подходит, тем более, что после 5 шага, на </w:t>
      </w:r>
      <w:r>
        <w:rPr>
          <w:lang w:val="en-US"/>
        </w:rPr>
        <w:t>t</w:t>
      </w:r>
      <w:r w:rsidRPr="00E81624">
        <w:t xml:space="preserve"> = 1 </w:t>
      </w:r>
      <w:r>
        <w:t xml:space="preserve">происходит переполнение переменной типа </w:t>
      </w:r>
      <w:r>
        <w:rPr>
          <w:lang w:val="en-US"/>
        </w:rPr>
        <w:t>float</w:t>
      </w:r>
      <w:r w:rsidRPr="00E81624">
        <w:t>.</w:t>
      </w:r>
    </w:p>
    <w:p w:rsidR="00E81624" w:rsidRPr="00E81624" w:rsidRDefault="00E81624" w:rsidP="00E81624">
      <w:pPr>
        <w:pStyle w:val="af3"/>
        <w:numPr>
          <w:ilvl w:val="0"/>
          <w:numId w:val="46"/>
        </w:numPr>
        <w:rPr>
          <w:b/>
        </w:rPr>
      </w:pPr>
      <w:r w:rsidRPr="00E81624">
        <w:rPr>
          <w:b/>
        </w:rPr>
        <w:t>Метод семейства Рунге-Кутты для любого другого шага интегрирования.</w:t>
      </w:r>
    </w:p>
    <w:p w:rsidR="00E81624" w:rsidRDefault="00E81624" w:rsidP="00E81624">
      <w:pPr>
        <w:pStyle w:val="af3"/>
        <w:ind w:left="862" w:firstLine="0"/>
        <w:rPr>
          <w:b/>
        </w:rPr>
      </w:pPr>
      <w:r>
        <w:t>Чтобы разработанная подпрограмма давала качественно верное решение, нужно подобрать соответствующий шаг интегрирования</w:t>
      </w:r>
      <w:r w:rsidRPr="00E81624">
        <w:t xml:space="preserve">. </w:t>
      </w:r>
      <w:r>
        <w:t>Условие</w:t>
      </w:r>
      <w:r>
        <w:rPr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.</m:t>
        </m:r>
      </m:oMath>
    </w:p>
    <w:p w:rsidR="00E81624" w:rsidRDefault="00E81624" w:rsidP="00E81624">
      <w:pPr>
        <w:pStyle w:val="af3"/>
        <w:ind w:left="862" w:firstLine="0"/>
      </w:pPr>
      <w:r>
        <w:t>Найдем собственные числа следующей матрицы</w:t>
      </w:r>
      <w:r w:rsidRPr="00E81624">
        <w:t xml:space="preserve">: </w:t>
      </w:r>
    </w:p>
    <w:p w:rsidR="002B5CB4" w:rsidRPr="002B5CB4" w:rsidRDefault="005A7EE2" w:rsidP="00E81624">
      <w:pPr>
        <w:pStyle w:val="af3"/>
        <w:ind w:left="862" w:firstLine="0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-71-λ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+71λ+70=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λ+70</m:t>
              </m:r>
            </m:e>
          </m:d>
        </m:oMath>
      </m:oMathPara>
    </w:p>
    <w:p w:rsidR="00E81624" w:rsidRPr="00194DFE" w:rsidRDefault="005A7EE2" w:rsidP="00E81624">
      <w:pPr>
        <w:ind w:left="502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=70</m:t>
          </m:r>
        </m:oMath>
      </m:oMathPara>
    </w:p>
    <w:p w:rsidR="00194DFE" w:rsidRDefault="00194DFE" w:rsidP="00E81624">
      <w:pPr>
        <w:ind w:left="502" w:firstLine="0"/>
        <w:jc w:val="left"/>
      </w:pPr>
      <w:r>
        <w:tab/>
        <w:t xml:space="preserve">Получаем, что </w:t>
      </w:r>
      <m:oMath>
        <m:r>
          <w:rPr>
            <w:rFonts w:ascii="Cambria Math" w:hAnsi="Cambria Math"/>
          </w:rPr>
          <m:t>h&lt;1/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Pr="00194DFE">
        <w:t xml:space="preserve">. </w:t>
      </w:r>
    </w:p>
    <w:p w:rsidR="00194DFE" w:rsidRPr="004E20CD" w:rsidRDefault="00194DFE" w:rsidP="00194DFE">
      <w:pPr>
        <w:ind w:left="502" w:firstLine="206"/>
        <w:jc w:val="left"/>
      </w:pPr>
      <w:r>
        <w:t xml:space="preserve">Следовательно, </w:t>
      </w:r>
      <m:oMath>
        <m:r>
          <w:rPr>
            <w:rFonts w:ascii="Cambria Math" w:hAnsi="Cambria Math"/>
          </w:rPr>
          <m:t>h&lt; 0,0142857142857143</m:t>
        </m:r>
      </m:oMath>
    </w:p>
    <w:p w:rsidR="00194DFE" w:rsidRPr="004E20CD" w:rsidRDefault="00194DFE" w:rsidP="00194DFE">
      <w:pPr>
        <w:ind w:left="502" w:firstLine="206"/>
        <w:jc w:val="left"/>
      </w:pPr>
    </w:p>
    <w:p w:rsidR="00194DFE" w:rsidRDefault="00194DFE" w:rsidP="00194DFE">
      <w:pPr>
        <w:ind w:left="502" w:firstLine="206"/>
        <w:jc w:val="left"/>
      </w:pPr>
      <w:r>
        <w:lastRenderedPageBreak/>
        <w:t xml:space="preserve">Был выбран шаг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=0.00625</m:t>
        </m:r>
      </m:oMath>
      <w:r w:rsidR="005673DF" w:rsidRPr="005673DF">
        <w:t>.</w:t>
      </w:r>
    </w:p>
    <w:p w:rsidR="005673DF" w:rsidRDefault="005673DF" w:rsidP="00194DFE">
      <w:pPr>
        <w:ind w:left="502" w:firstLine="206"/>
        <w:jc w:val="left"/>
        <w:rPr>
          <w:i/>
        </w:rPr>
      </w:pPr>
      <w:r>
        <w:rPr>
          <w:i/>
          <w:noProof/>
        </w:rPr>
        <w:drawing>
          <wp:inline distT="0" distB="0" distL="0" distR="0">
            <wp:extent cx="3924300" cy="3381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DF" w:rsidRPr="005673DF" w:rsidRDefault="005673DF" w:rsidP="00194DFE">
      <w:pPr>
        <w:ind w:left="502" w:firstLine="206"/>
        <w:jc w:val="left"/>
      </w:pPr>
      <w:r>
        <w:t xml:space="preserve">Начиная со второго шага удалось достигнуть отклонения не более чем на </w:t>
      </w:r>
      <w:r>
        <w:rPr>
          <w:lang w:val="en-US"/>
        </w:rPr>
        <w:t>EPS</w:t>
      </w:r>
      <w:r w:rsidRPr="005673DF">
        <w:t xml:space="preserve">=0.01. </w:t>
      </w:r>
      <w:r>
        <w:t>При уменьшении шага интегрирования</w:t>
      </w:r>
      <w:r w:rsidR="00B0356A">
        <w:t xml:space="preserve"> можно достигнуть большей точности.</w:t>
      </w:r>
    </w:p>
    <w:p w:rsidR="00126AFD" w:rsidRDefault="00126AFD" w:rsidP="00556A8E">
      <w:pPr>
        <w:ind w:firstLine="0"/>
      </w:pPr>
    </w:p>
    <w:p w:rsidR="00B0356A" w:rsidRDefault="00B0356A" w:rsidP="00556A8E">
      <w:pPr>
        <w:ind w:firstLine="0"/>
      </w:pPr>
    </w:p>
    <w:p w:rsidR="00B0356A" w:rsidRDefault="00B0356A" w:rsidP="00556A8E">
      <w:pPr>
        <w:ind w:firstLine="0"/>
      </w:pPr>
    </w:p>
    <w:p w:rsidR="00B0356A" w:rsidRDefault="00B0356A" w:rsidP="00556A8E">
      <w:pPr>
        <w:ind w:firstLine="0"/>
      </w:pPr>
    </w:p>
    <w:p w:rsidR="004E20CD" w:rsidRDefault="004E20CD" w:rsidP="004E20CD">
      <w:pPr>
        <w:pStyle w:val="1"/>
        <w:ind w:left="0"/>
        <w:jc w:val="center"/>
      </w:pPr>
      <w:r>
        <w:t>вывод</w:t>
      </w:r>
    </w:p>
    <w:p w:rsidR="00B0356A" w:rsidRDefault="004E20CD" w:rsidP="004E20CD">
      <w:r>
        <w:t xml:space="preserve">В данной работе я познакомился с подпрограммой </w:t>
      </w:r>
      <w:r>
        <w:rPr>
          <w:lang w:val="en-US"/>
        </w:rPr>
        <w:t>RKF</w:t>
      </w:r>
      <w:r w:rsidRPr="004E20CD">
        <w:t xml:space="preserve">45 </w:t>
      </w:r>
      <w:r>
        <w:t xml:space="preserve">и методом Рунге-Кутты в целом. </w:t>
      </w:r>
    </w:p>
    <w:p w:rsidR="004E20CD" w:rsidRDefault="004E20CD" w:rsidP="004E20CD">
      <w:r>
        <w:t xml:space="preserve">Ясно, что для метода Рунге-Кутты 6 степени шаг, который был в условии задачи слишком большой, поэтому результат работы очень плохой, абсолютно не соответствующий действительности. После 5-го шага даже случилось переполнение переменной типа </w:t>
      </w:r>
      <w:r>
        <w:rPr>
          <w:lang w:val="en-US"/>
        </w:rPr>
        <w:t>float</w:t>
      </w:r>
      <w:r>
        <w:t>.</w:t>
      </w:r>
    </w:p>
    <w:p w:rsidR="004E20CD" w:rsidRPr="004E20CD" w:rsidRDefault="004E20CD" w:rsidP="004E20CD">
      <w:r>
        <w:t>Для того, чтобы решение было качественно верным нужен шаг, удовлетворяющий определенному условию. При этом, чем  меньше шаг, тем лучше, тем меньше будет погрешность вычислений.</w:t>
      </w:r>
    </w:p>
    <w:p w:rsidR="004E20CD" w:rsidRPr="00126AFD" w:rsidRDefault="004E20CD" w:rsidP="00556A8E">
      <w:pPr>
        <w:ind w:firstLine="0"/>
      </w:pPr>
      <w:bookmarkStart w:id="0" w:name="_GoBack"/>
      <w:bookmarkEnd w:id="0"/>
    </w:p>
    <w:p w:rsidR="00B07F54" w:rsidRDefault="008226CF" w:rsidP="008226CF">
      <w:pPr>
        <w:pStyle w:val="1"/>
        <w:ind w:left="0"/>
        <w:jc w:val="center"/>
      </w:pPr>
      <w:r>
        <w:lastRenderedPageBreak/>
        <w:t>Приложение</w:t>
      </w:r>
    </w:p>
    <w:p w:rsidR="00DB3EF6" w:rsidRPr="00DB3EF6" w:rsidRDefault="00E027C5" w:rsidP="00DB3EF6">
      <w:pPr>
        <w:rPr>
          <w:lang w:val="en-US"/>
        </w:rPr>
      </w:pPr>
      <w:r>
        <w:t>Листинг написанной программы: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uses FMM, CRT, MATH;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label rinse;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const N = 2;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x, xp: floatvector;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t, tout, tfinal, tprint: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abserr, relerr: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iflag: integer;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work: rvecn;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iwork: ivec5;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hint: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i: integer;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hprint: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j: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counter: float;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{$F+}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procedure f(t: float; var x, xp: floatvector);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xp[1] := -71*x[1] - 70*x[2] + exp(1 - power(t, 2));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xp[2] := x[1] + sin(1 - 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procedure RK(Var x, xp: floatvector; t, hint: float);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i: integer;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k_1, k_2, k_3, k_4, k_5, k_6: floatvector;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temp: floatvector;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{k1}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f(t, x, k_1);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k_1[i] := hint * k_1[i];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{k2}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:= x[i] + k_1[i] / 3;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 + hint/3, temp, k_2);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k_2[i] := hint * k_2[i];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{k3}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:= x[i] + 0.16 * k_1[i] + 0.24 * k_2[i];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 + 0.4 * hint, temp, k_3);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k_3[i] := hint * k_3[i];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{k4}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:= x[i] + 0.25*k_1[i] - 3*k_2[i] + 3.75*k_3[i];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 + hint, temp, k_4);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k_4[i] := hint * k_4[i];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{k5}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:= x[i] + (6*k_1[i] + 90*k_2[i] - 50*k_3[i] + 8*k_4[i]) / 81;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 + 2 * hint / 3, temp, k_5);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k_5[i] := hint * k_5[i];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{k6}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:= x[i] + (6*k_1[i] + 90*k_2[i] - 50*k_3[i] + 8*k_4[i]) / 75;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end; 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f(t + 4 * hint / 5, temp, k_6);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k_6[i] := hint * k_6[i];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{xp}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for i := 1 to N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xp[i] := x[i] + (23*k_1[i] + 125*k_3[i] - 81*k_5[i] + 125*k_6[i]) / 192;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{$F-}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clrscr;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tfinal := 4;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tout := 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tprint := 0.2;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relerr := 0.0001;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abserr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x[1]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{RFK45}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>rinse: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rkf45(@f,N,x,t,tout,relerr,abserr,iflag,work,iwork);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  t= ',t:6:2, '  x[1]=',x[1]:13:9,'  x[2]=',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x[2]:13:9,'   Flag=',iflag:2);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case iflag of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1, 8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exit;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tout := t + tprint;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 t &lt; tfinal then goto rinse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4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5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abserr := 1E-9;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6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relerr := 10 * relerr;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2;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7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iflag := 2;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goto rinse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{RK}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hint := 0.1;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x[1]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hprint := tprint;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:= hprint / hint;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j := counter;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writeln('RK hint = ', hint);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while t &lt;= tfinal/4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RK(x, xp, t, hint);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x[1] := xp[1];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 := xp[2];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 j = counter then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  t= ', t:6:2, '  x[1]=',x[1]:13:9,'  x[2]=', x[2]:13:9);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j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else j := j + 1;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 := t + hint;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hint := 0.00625;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x[1] := 0;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hprint := tprint;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:= hprint / hint;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j := counter;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writeln('RK hint = ', hint);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while t &lt;= tfinal do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RK(x, xp, t, hint);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x[1] := xp[1];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x[2] := xp[2];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if j = counter then begin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  t= ',t:6:2, '  x[1]=',x[1]:13:9,'  x[2]=', x[2]:13:9);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j :=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else j := j + 1;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t := t + hint;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4A8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2B34A8" w:rsidRPr="002B34A8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C5" w:rsidRPr="00240B33" w:rsidRDefault="002B34A8" w:rsidP="002B34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34A8">
        <w:rPr>
          <w:rFonts w:ascii="Consolas" w:hAnsi="Consolas" w:cs="Consolas"/>
          <w:color w:val="000000"/>
          <w:sz w:val="19"/>
          <w:szCs w:val="19"/>
        </w:rPr>
        <w:t>end.</w:t>
      </w:r>
    </w:p>
    <w:sectPr w:rsidR="00E027C5" w:rsidRPr="00240B33" w:rsidSect="0049139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E2" w:rsidRPr="00D60F71" w:rsidRDefault="005A7EE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5A7EE2" w:rsidRPr="00D60F71" w:rsidRDefault="005A7EE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5673DF" w:rsidRPr="00C53ADA" w:rsidRDefault="005673DF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4E20CD">
          <w:rPr>
            <w:noProof/>
            <w:sz w:val="24"/>
            <w:szCs w:val="24"/>
          </w:rPr>
          <w:t>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E2" w:rsidRPr="00D60F71" w:rsidRDefault="005A7EE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5A7EE2" w:rsidRPr="00D60F71" w:rsidRDefault="005A7EE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000CC3"/>
    <w:multiLevelType w:val="hybridMultilevel"/>
    <w:tmpl w:val="5816D2B2"/>
    <w:lvl w:ilvl="0" w:tplc="DC100234">
      <w:start w:val="1"/>
      <w:numFmt w:val="russianUpp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9E480F"/>
    <w:multiLevelType w:val="hybridMultilevel"/>
    <w:tmpl w:val="366A0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8102E6"/>
    <w:multiLevelType w:val="hybridMultilevel"/>
    <w:tmpl w:val="908A8B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F27BE"/>
    <w:multiLevelType w:val="hybridMultilevel"/>
    <w:tmpl w:val="D87EED4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8654D"/>
    <w:multiLevelType w:val="hybridMultilevel"/>
    <w:tmpl w:val="09345240"/>
    <w:lvl w:ilvl="0" w:tplc="0419000F">
      <w:start w:val="1"/>
      <w:numFmt w:val="decimal"/>
      <w:lvlText w:val="%1.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 w15:restartNumberingAfterBreak="0">
    <w:nsid w:val="2FD121D6"/>
    <w:multiLevelType w:val="hybridMultilevel"/>
    <w:tmpl w:val="12CA0CCA"/>
    <w:lvl w:ilvl="0" w:tplc="80886702">
      <w:start w:val="1"/>
      <w:numFmt w:val="upperRoman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70150E7"/>
    <w:multiLevelType w:val="hybridMultilevel"/>
    <w:tmpl w:val="CCF4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3F2A76FD"/>
    <w:multiLevelType w:val="hybridMultilevel"/>
    <w:tmpl w:val="775C7DE6"/>
    <w:lvl w:ilvl="0" w:tplc="62A6008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F4E38"/>
    <w:multiLevelType w:val="hybridMultilevel"/>
    <w:tmpl w:val="ED800E6E"/>
    <w:lvl w:ilvl="0" w:tplc="DC100234">
      <w:start w:val="1"/>
      <w:numFmt w:val="russianUpp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1E00383"/>
    <w:multiLevelType w:val="hybridMultilevel"/>
    <w:tmpl w:val="CB3689B2"/>
    <w:lvl w:ilvl="0" w:tplc="024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AF7"/>
    <w:multiLevelType w:val="hybridMultilevel"/>
    <w:tmpl w:val="27C05B40"/>
    <w:lvl w:ilvl="0" w:tplc="693CBA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36159"/>
    <w:multiLevelType w:val="multilevel"/>
    <w:tmpl w:val="54DCD818"/>
    <w:lvl w:ilvl="0">
      <w:start w:val="1"/>
      <w:numFmt w:val="upperRoman"/>
      <w:lvlText w:val="%1)"/>
      <w:lvlJc w:val="left"/>
      <w:pPr>
        <w:ind w:left="502" w:hanging="360"/>
      </w:pPr>
      <w:rPr>
        <w:rFonts w:hint="default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4E7346B2"/>
    <w:multiLevelType w:val="hybridMultilevel"/>
    <w:tmpl w:val="B74EC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07676E8"/>
    <w:multiLevelType w:val="hybridMultilevel"/>
    <w:tmpl w:val="D9504F9E"/>
    <w:lvl w:ilvl="0" w:tplc="04244D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12C168C"/>
    <w:multiLevelType w:val="hybridMultilevel"/>
    <w:tmpl w:val="76306C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3B861C6"/>
    <w:multiLevelType w:val="hybridMultilevel"/>
    <w:tmpl w:val="EABA7E2C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3F73D7E"/>
    <w:multiLevelType w:val="hybridMultilevel"/>
    <w:tmpl w:val="EF066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1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2" w15:restartNumberingAfterBreak="0">
    <w:nsid w:val="6B3D54AF"/>
    <w:multiLevelType w:val="hybridMultilevel"/>
    <w:tmpl w:val="C344B026"/>
    <w:lvl w:ilvl="0" w:tplc="49886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3"/>
  </w:num>
  <w:num w:numId="3">
    <w:abstractNumId w:val="16"/>
  </w:num>
  <w:num w:numId="4">
    <w:abstractNumId w:val="1"/>
  </w:num>
  <w:num w:numId="5">
    <w:abstractNumId w:val="44"/>
  </w:num>
  <w:num w:numId="6">
    <w:abstractNumId w:val="33"/>
  </w:num>
  <w:num w:numId="7">
    <w:abstractNumId w:val="7"/>
  </w:num>
  <w:num w:numId="8">
    <w:abstractNumId w:val="15"/>
  </w:num>
  <w:num w:numId="9">
    <w:abstractNumId w:val="11"/>
  </w:num>
  <w:num w:numId="10">
    <w:abstractNumId w:val="34"/>
  </w:num>
  <w:num w:numId="11">
    <w:abstractNumId w:val="5"/>
  </w:num>
  <w:num w:numId="12">
    <w:abstractNumId w:val="39"/>
  </w:num>
  <w:num w:numId="13">
    <w:abstractNumId w:val="0"/>
  </w:num>
  <w:num w:numId="14">
    <w:abstractNumId w:val="40"/>
  </w:num>
  <w:num w:numId="15">
    <w:abstractNumId w:val="8"/>
  </w:num>
  <w:num w:numId="16">
    <w:abstractNumId w:val="23"/>
  </w:num>
  <w:num w:numId="17">
    <w:abstractNumId w:val="14"/>
  </w:num>
  <w:num w:numId="18">
    <w:abstractNumId w:val="9"/>
  </w:num>
  <w:num w:numId="19">
    <w:abstractNumId w:val="38"/>
  </w:num>
  <w:num w:numId="20">
    <w:abstractNumId w:val="3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1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5"/>
  </w:num>
  <w:num w:numId="29">
    <w:abstractNumId w:val="13"/>
  </w:num>
  <w:num w:numId="30">
    <w:abstractNumId w:val="24"/>
  </w:num>
  <w:num w:numId="31">
    <w:abstractNumId w:val="41"/>
  </w:num>
  <w:num w:numId="32">
    <w:abstractNumId w:val="21"/>
  </w:num>
  <w:num w:numId="33">
    <w:abstractNumId w:val="21"/>
    <w:lvlOverride w:ilvl="0">
      <w:startOverride w:val="1"/>
    </w:lvlOverride>
  </w:num>
  <w:num w:numId="34">
    <w:abstractNumId w:val="41"/>
    <w:lvlOverride w:ilvl="0">
      <w:startOverride w:val="5"/>
    </w:lvlOverride>
  </w:num>
  <w:num w:numId="35">
    <w:abstractNumId w:val="7"/>
  </w:num>
  <w:num w:numId="36">
    <w:abstractNumId w:val="28"/>
  </w:num>
  <w:num w:numId="37">
    <w:abstractNumId w:val="31"/>
  </w:num>
  <w:num w:numId="38">
    <w:abstractNumId w:val="17"/>
  </w:num>
  <w:num w:numId="39">
    <w:abstractNumId w:val="42"/>
  </w:num>
  <w:num w:numId="40">
    <w:abstractNumId w:val="20"/>
  </w:num>
  <w:num w:numId="41">
    <w:abstractNumId w:val="18"/>
  </w:num>
  <w:num w:numId="42">
    <w:abstractNumId w:val="37"/>
  </w:num>
  <w:num w:numId="43">
    <w:abstractNumId w:val="30"/>
  </w:num>
  <w:num w:numId="44">
    <w:abstractNumId w:val="10"/>
  </w:num>
  <w:num w:numId="45">
    <w:abstractNumId w:val="27"/>
  </w:num>
  <w:num w:numId="46">
    <w:abstractNumId w:val="36"/>
  </w:num>
  <w:num w:numId="47">
    <w:abstractNumId w:val="29"/>
  </w:num>
  <w:num w:numId="48">
    <w:abstractNumId w:val="32"/>
  </w:num>
  <w:num w:numId="4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40B33"/>
    <w:rsid w:val="002523D2"/>
    <w:rsid w:val="0025334A"/>
    <w:rsid w:val="00263C57"/>
    <w:rsid w:val="002B34A8"/>
    <w:rsid w:val="002B5CB4"/>
    <w:rsid w:val="002C4CC7"/>
    <w:rsid w:val="002D1672"/>
    <w:rsid w:val="002D4135"/>
    <w:rsid w:val="002D5C58"/>
    <w:rsid w:val="002E373A"/>
    <w:rsid w:val="003020C4"/>
    <w:rsid w:val="00312B77"/>
    <w:rsid w:val="00316F7B"/>
    <w:rsid w:val="003255C4"/>
    <w:rsid w:val="00327A23"/>
    <w:rsid w:val="003345F5"/>
    <w:rsid w:val="00335E5A"/>
    <w:rsid w:val="00350F64"/>
    <w:rsid w:val="0037417C"/>
    <w:rsid w:val="00375048"/>
    <w:rsid w:val="00384ECC"/>
    <w:rsid w:val="00395E78"/>
    <w:rsid w:val="00397B98"/>
    <w:rsid w:val="003B126B"/>
    <w:rsid w:val="003B2153"/>
    <w:rsid w:val="003B7418"/>
    <w:rsid w:val="003C218B"/>
    <w:rsid w:val="003C234B"/>
    <w:rsid w:val="003E4132"/>
    <w:rsid w:val="003E4C7B"/>
    <w:rsid w:val="003F46BD"/>
    <w:rsid w:val="0040671E"/>
    <w:rsid w:val="004156CB"/>
    <w:rsid w:val="00420EA6"/>
    <w:rsid w:val="00440610"/>
    <w:rsid w:val="0044311A"/>
    <w:rsid w:val="00467575"/>
    <w:rsid w:val="00475C3D"/>
    <w:rsid w:val="00491393"/>
    <w:rsid w:val="00495128"/>
    <w:rsid w:val="00497F6F"/>
    <w:rsid w:val="004B37E8"/>
    <w:rsid w:val="004B5CD2"/>
    <w:rsid w:val="004C3781"/>
    <w:rsid w:val="004E20CD"/>
    <w:rsid w:val="004E59F3"/>
    <w:rsid w:val="004F2A89"/>
    <w:rsid w:val="004F7F88"/>
    <w:rsid w:val="00516DFF"/>
    <w:rsid w:val="00543F39"/>
    <w:rsid w:val="00544F2D"/>
    <w:rsid w:val="00545A95"/>
    <w:rsid w:val="00556A8E"/>
    <w:rsid w:val="005673DF"/>
    <w:rsid w:val="005A7EE2"/>
    <w:rsid w:val="005B2366"/>
    <w:rsid w:val="005B5949"/>
    <w:rsid w:val="005D08D3"/>
    <w:rsid w:val="005D2800"/>
    <w:rsid w:val="005E4F2A"/>
    <w:rsid w:val="005E7643"/>
    <w:rsid w:val="005F5820"/>
    <w:rsid w:val="00655320"/>
    <w:rsid w:val="00674524"/>
    <w:rsid w:val="006B3E75"/>
    <w:rsid w:val="006C7A54"/>
    <w:rsid w:val="006E7B40"/>
    <w:rsid w:val="006E7ED1"/>
    <w:rsid w:val="006F5F48"/>
    <w:rsid w:val="0071183B"/>
    <w:rsid w:val="007246FB"/>
    <w:rsid w:val="0072473F"/>
    <w:rsid w:val="00747D55"/>
    <w:rsid w:val="00754F00"/>
    <w:rsid w:val="0076432A"/>
    <w:rsid w:val="00782CC4"/>
    <w:rsid w:val="0078465D"/>
    <w:rsid w:val="00791906"/>
    <w:rsid w:val="00792F94"/>
    <w:rsid w:val="007B7265"/>
    <w:rsid w:val="007C2275"/>
    <w:rsid w:val="007C378E"/>
    <w:rsid w:val="007C5E03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C1B92"/>
    <w:rsid w:val="008D5B43"/>
    <w:rsid w:val="008E3FF6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64183"/>
    <w:rsid w:val="00AC7D2F"/>
    <w:rsid w:val="00AD03E2"/>
    <w:rsid w:val="00AE243B"/>
    <w:rsid w:val="00AE41DD"/>
    <w:rsid w:val="00AE53D9"/>
    <w:rsid w:val="00AF1682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7E41"/>
    <w:rsid w:val="00CD21AD"/>
    <w:rsid w:val="00D03637"/>
    <w:rsid w:val="00D139C3"/>
    <w:rsid w:val="00D301B9"/>
    <w:rsid w:val="00D32446"/>
    <w:rsid w:val="00D5217D"/>
    <w:rsid w:val="00D60F71"/>
    <w:rsid w:val="00D8176D"/>
    <w:rsid w:val="00DA6375"/>
    <w:rsid w:val="00DB3EF6"/>
    <w:rsid w:val="00DB66C1"/>
    <w:rsid w:val="00DD6674"/>
    <w:rsid w:val="00DF68DB"/>
    <w:rsid w:val="00E027C5"/>
    <w:rsid w:val="00E202F0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B406A"/>
    <w:rsid w:val="00FB5D42"/>
    <w:rsid w:val="00FC25A2"/>
    <w:rsid w:val="00FC2BED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26"/>
      </w:numPr>
    </w:pPr>
  </w:style>
  <w:style w:type="numbering" w:customStyle="1" w:styleId="WW8Num2">
    <w:name w:val="WW8Num2"/>
    <w:basedOn w:val="a7"/>
    <w:rsid w:val="00B07F54"/>
    <w:pPr>
      <w:numPr>
        <w:numId w:val="31"/>
      </w:numPr>
    </w:pPr>
  </w:style>
  <w:style w:type="numbering" w:customStyle="1" w:styleId="WW8Num3">
    <w:name w:val="WW8Num3"/>
    <w:basedOn w:val="a7"/>
    <w:rsid w:val="00B07F54"/>
    <w:pPr>
      <w:numPr>
        <w:numId w:val="32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E628E-CB7D-400A-9D3C-1469E837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190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11</cp:revision>
  <dcterms:created xsi:type="dcterms:W3CDTF">2016-02-28T01:04:00Z</dcterms:created>
  <dcterms:modified xsi:type="dcterms:W3CDTF">2016-03-20T14:24:00Z</dcterms:modified>
</cp:coreProperties>
</file>