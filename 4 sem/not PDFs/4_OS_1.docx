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145B57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FC25A2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957249">
        <w:rPr>
          <w:b/>
          <w:caps/>
          <w:sz w:val="32"/>
          <w:szCs w:val="32"/>
        </w:rPr>
        <w:t>1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4D6D21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:rsidR="00C53ADA" w:rsidRPr="00491393" w:rsidRDefault="003C234B" w:rsidP="00491393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профессор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4D6D21">
        <w:rPr>
          <w:rFonts w:cs="Times New Roman"/>
        </w:rPr>
        <w:t>Е.Ю</w:t>
      </w:r>
      <w:r w:rsidR="00FC25A2">
        <w:rPr>
          <w:rFonts w:cs="Times New Roman"/>
        </w:rPr>
        <w:t xml:space="preserve">. </w:t>
      </w:r>
      <w:proofErr w:type="spellStart"/>
      <w:r w:rsidR="004D6D21">
        <w:rPr>
          <w:rFonts w:cs="Times New Roman"/>
        </w:rPr>
        <w:t>Резединова</w:t>
      </w:r>
      <w:proofErr w:type="spellEnd"/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615DF4" w:rsidRDefault="00F92AA5" w:rsidP="001C2DB5">
      <w:pPr>
        <w:pStyle w:val="af3"/>
        <w:numPr>
          <w:ilvl w:val="0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sz w:val="36"/>
          <w:szCs w:val="36"/>
          <w:highlight w:val="white"/>
        </w:rPr>
      </w:pPr>
      <w:r w:rsidRPr="00F92AA5">
        <w:rPr>
          <w:rFonts w:cs="Times New Roman"/>
          <w:b/>
          <w:color w:val="000000"/>
          <w:sz w:val="36"/>
          <w:szCs w:val="36"/>
          <w:highlight w:val="white"/>
        </w:rPr>
        <w:lastRenderedPageBreak/>
        <w:t>Формулировка задания</w:t>
      </w:r>
    </w:p>
    <w:p w:rsidR="001C2DB5" w:rsidRPr="001C2DB5" w:rsidRDefault="001C2DB5" w:rsidP="001C2DB5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cs="Times New Roman"/>
          <w:b/>
          <w:color w:val="000000"/>
          <w:sz w:val="36"/>
          <w:szCs w:val="36"/>
          <w:highlight w:val="white"/>
        </w:rPr>
      </w:pPr>
    </w:p>
    <w:p w:rsidR="00615DF4" w:rsidRDefault="00615DF4" w:rsidP="00615DF4">
      <w:pPr>
        <w:pStyle w:val="af3"/>
        <w:spacing w:line="240" w:lineRule="auto"/>
        <w:ind w:left="0" w:firstLine="567"/>
        <w:rPr>
          <w:rFonts w:cs="Times New Roman"/>
          <w:szCs w:val="24"/>
        </w:rPr>
      </w:pPr>
      <w:r w:rsidRPr="00615DF4">
        <w:rPr>
          <w:rFonts w:cs="Times New Roman"/>
          <w:spacing w:val="40"/>
        </w:rPr>
        <w:t>Цель работы</w:t>
      </w:r>
      <w:r w:rsidRPr="00615DF4">
        <w:rPr>
          <w:rFonts w:cs="Times New Roman"/>
          <w:szCs w:val="24"/>
        </w:rPr>
        <w:t xml:space="preserve"> — изучение основ разработки ОС, принципов низкоуровневого взаимодействия с аппаратным обеспечением, программирования системной функциональности и процесса загрузки системы.</w:t>
      </w:r>
    </w:p>
    <w:p w:rsidR="00F92AA5" w:rsidRDefault="00F92AA5" w:rsidP="00615DF4">
      <w:pPr>
        <w:pStyle w:val="af3"/>
        <w:spacing w:line="240" w:lineRule="auto"/>
        <w:ind w:left="0" w:firstLine="567"/>
        <w:rPr>
          <w:rFonts w:cs="Times New Roman"/>
          <w:szCs w:val="24"/>
        </w:rPr>
      </w:pPr>
    </w:p>
    <w:p w:rsidR="00F92AA5" w:rsidRPr="001C2DB5" w:rsidRDefault="00F92AA5" w:rsidP="001C2DB5">
      <w:pPr>
        <w:pStyle w:val="af3"/>
        <w:numPr>
          <w:ilvl w:val="0"/>
          <w:numId w:val="48"/>
        </w:numPr>
        <w:spacing w:line="240" w:lineRule="auto"/>
        <w:ind w:left="0"/>
        <w:jc w:val="center"/>
        <w:rPr>
          <w:b/>
          <w:sz w:val="36"/>
          <w:szCs w:val="36"/>
          <w:lang w:val="en-US"/>
        </w:rPr>
      </w:pPr>
      <w:r w:rsidRPr="00F92AA5">
        <w:rPr>
          <w:rFonts w:cs="Times New Roman"/>
          <w:b/>
          <w:sz w:val="36"/>
          <w:szCs w:val="36"/>
        </w:rPr>
        <w:t>Ход работы</w:t>
      </w:r>
    </w:p>
    <w:p w:rsidR="00F92AA5" w:rsidRPr="00F92AA5" w:rsidRDefault="00F92AA5" w:rsidP="00F92AA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</w:rPr>
      </w:pPr>
      <w:r w:rsidRPr="00F92AA5">
        <w:rPr>
          <w:rFonts w:cs="Times New Roman"/>
          <w:b/>
          <w:color w:val="000000"/>
          <w:highlight w:val="white"/>
        </w:rPr>
        <w:t>Получение варианта</w:t>
      </w:r>
    </w:p>
    <w:p w:rsidR="00F92AA5" w:rsidRDefault="00F92AA5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От преподавателя был получен вариант 18.</w:t>
      </w:r>
    </w:p>
    <w:p w:rsidR="00F92AA5" w:rsidRDefault="00F92AA5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 xml:space="preserve">По заданию нужно написать </w:t>
      </w:r>
      <w:proofErr w:type="spellStart"/>
      <w:r>
        <w:rPr>
          <w:rFonts w:cs="Times New Roman"/>
          <w:color w:val="000000"/>
          <w:highlight w:val="white"/>
          <w:lang w:val="en-US"/>
        </w:rPr>
        <w:t>InfoOS</w:t>
      </w:r>
      <w:proofErr w:type="spellEnd"/>
      <w:r>
        <w:rPr>
          <w:rFonts w:cs="Times New Roman"/>
          <w:color w:val="000000"/>
          <w:highlight w:val="white"/>
        </w:rPr>
        <w:t xml:space="preserve">, компиляция в </w:t>
      </w:r>
      <w:r>
        <w:rPr>
          <w:rFonts w:cs="Times New Roman"/>
          <w:color w:val="000000"/>
          <w:highlight w:val="white"/>
          <w:lang w:val="en-US"/>
        </w:rPr>
        <w:t>Windows</w:t>
      </w:r>
      <w:r>
        <w:rPr>
          <w:rFonts w:cs="Times New Roman"/>
          <w:color w:val="000000"/>
          <w:highlight w:val="white"/>
        </w:rPr>
        <w:t xml:space="preserve">, используя </w:t>
      </w:r>
      <w:r>
        <w:rPr>
          <w:rFonts w:cs="Times New Roman"/>
          <w:color w:val="000000"/>
          <w:highlight w:val="white"/>
          <w:lang w:val="en-US"/>
        </w:rPr>
        <w:t>YASM</w:t>
      </w:r>
      <w:r w:rsidRPr="00F92AA5">
        <w:rPr>
          <w:rFonts w:cs="Times New Roman"/>
          <w:color w:val="000000"/>
          <w:highlight w:val="white"/>
        </w:rPr>
        <w:t>(</w:t>
      </w:r>
      <w:r>
        <w:rPr>
          <w:rFonts w:cs="Times New Roman"/>
          <w:color w:val="000000"/>
          <w:highlight w:val="white"/>
          <w:lang w:val="en-US"/>
        </w:rPr>
        <w:t>Intel</w:t>
      </w:r>
      <w:r w:rsidRPr="00F92AA5">
        <w:rPr>
          <w:rFonts w:cs="Times New Roman"/>
          <w:color w:val="000000"/>
          <w:highlight w:val="white"/>
        </w:rPr>
        <w:t xml:space="preserve">), </w:t>
      </w:r>
      <w:proofErr w:type="spellStart"/>
      <w:r>
        <w:rPr>
          <w:rFonts w:cs="Times New Roman"/>
          <w:color w:val="000000"/>
          <w:highlight w:val="white"/>
          <w:lang w:val="en-US"/>
        </w:rPr>
        <w:t>ms</w:t>
      </w:r>
      <w:proofErr w:type="spellEnd"/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  <w:highlight w:val="white"/>
          <w:lang w:val="en-US"/>
        </w:rPr>
        <w:t>c</w:t>
      </w:r>
      <w:r w:rsidRPr="00F92AA5"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  <w:highlight w:val="white"/>
          <w:lang w:val="en-US"/>
        </w:rPr>
        <w:t>compiler</w:t>
      </w:r>
      <w:r w:rsidRPr="00F92AA5">
        <w:rPr>
          <w:rFonts w:cs="Times New Roman"/>
          <w:color w:val="000000"/>
          <w:highlight w:val="white"/>
        </w:rPr>
        <w:t>.</w:t>
      </w:r>
    </w:p>
    <w:p w:rsidR="00F92AA5" w:rsidRDefault="00F92AA5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F92AA5" w:rsidRPr="00F92AA5" w:rsidRDefault="00F92AA5" w:rsidP="00F92AA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</w:rPr>
      </w:pPr>
      <w:r w:rsidRPr="00F92AA5">
        <w:rPr>
          <w:rFonts w:cs="Times New Roman"/>
          <w:b/>
          <w:color w:val="000000"/>
          <w:highlight w:val="white"/>
        </w:rPr>
        <w:t>Компиляция и загрузка на эмуляторе пример загрузочного сектора</w:t>
      </w:r>
    </w:p>
    <w:p w:rsidR="00F92AA5" w:rsidRDefault="00F92AA5" w:rsidP="00F92AA5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63F8C" w:rsidRDefault="00263F8C" w:rsidP="00263F8C">
      <w:pPr>
        <w:pStyle w:val="af3"/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color w:val="000000"/>
          <w:highlight w:val="white"/>
          <w:lang w:val="en-US"/>
        </w:rPr>
      </w:pPr>
      <w:r>
        <w:rPr>
          <w:rFonts w:cs="Times New Roman"/>
          <w:noProof/>
          <w:color w:val="000000"/>
          <w:highlight w:val="white"/>
        </w:rPr>
        <w:drawing>
          <wp:inline distT="0" distB="0" distL="0" distR="0">
            <wp:extent cx="5324475" cy="100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8C" w:rsidRDefault="00263F8C" w:rsidP="00263F8C">
      <w:pPr>
        <w:pStyle w:val="af3"/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color w:val="000000"/>
          <w:highlight w:val="white"/>
          <w:lang w:val="en-US"/>
        </w:rPr>
      </w:pPr>
    </w:p>
    <w:p w:rsidR="00263F8C" w:rsidRDefault="00263F8C" w:rsidP="00263F8C">
      <w:pPr>
        <w:pStyle w:val="af3"/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color w:val="000000"/>
          <w:highlight w:val="white"/>
          <w:lang w:val="en-US"/>
        </w:rPr>
      </w:pPr>
      <w:r>
        <w:rPr>
          <w:rFonts w:cs="Times New Roman"/>
          <w:noProof/>
          <w:color w:val="000000"/>
          <w:highlight w:val="white"/>
        </w:rPr>
        <w:drawing>
          <wp:inline distT="0" distB="0" distL="0" distR="0">
            <wp:extent cx="5934075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46" w:rsidRPr="001C2DB5" w:rsidRDefault="00F92AA5" w:rsidP="001C2DB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</w:rPr>
      </w:pPr>
      <w:r w:rsidRPr="009E6A46">
        <w:rPr>
          <w:rFonts w:cs="Times New Roman"/>
          <w:b/>
          <w:color w:val="000000"/>
          <w:highlight w:val="white"/>
        </w:rPr>
        <w:t xml:space="preserve">Разработка загрузчика </w:t>
      </w:r>
      <w:r w:rsidR="009E6A46" w:rsidRPr="009E6A46">
        <w:rPr>
          <w:rFonts w:cs="Times New Roman"/>
          <w:b/>
          <w:color w:val="000000"/>
          <w:highlight w:val="white"/>
        </w:rPr>
        <w:t>для загрузки минимального ядра и самого ядра</w:t>
      </w:r>
    </w:p>
    <w:p w:rsidR="009E6A46" w:rsidRPr="009E6A46" w:rsidRDefault="009E6A46" w:rsidP="001C2DB5">
      <w:pPr>
        <w:pStyle w:val="af3"/>
        <w:numPr>
          <w:ilvl w:val="2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Загрузчик</w:t>
      </w:r>
    </w:p>
    <w:p w:rsidR="009E6A46" w:rsidRPr="009E6A46" w:rsidRDefault="009E6A46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</w:pPr>
      <w:r w:rsidRPr="009E6A46">
        <w:rPr>
          <w:rFonts w:cs="Times New Roman"/>
          <w:color w:val="000000"/>
          <w:highlight w:val="white"/>
        </w:rPr>
        <w:t>Разработка загрузчика начинается с</w:t>
      </w:r>
      <w:r w:rsidRPr="009E6A46">
        <w:rPr>
          <w:rFonts w:cs="Times New Roman"/>
          <w:color w:val="000000"/>
        </w:rPr>
        <w:t xml:space="preserve"> </w:t>
      </w:r>
      <w:r w:rsidRPr="009E6A46">
        <w:t xml:space="preserve">инициализации адресов сегментов: Сохранение адреса сегмента кода, сохранение этого адреса как начало сегмента данных и сегмента стека, сохранение адреса стека как адрес первой инструкции этого кода. Эти операции требуется не для любого BIOS, но их рекомендуется проводить. </w:t>
      </w:r>
    </w:p>
    <w:p w:rsidR="009E6A46" w:rsidRDefault="009E6A46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</w:pPr>
      <w:r w:rsidRPr="009E6A46">
        <w:t>Далее происходит очистка экрана и вывод над</w:t>
      </w:r>
      <w:r>
        <w:t>писи загрузки. Поскольку дальнейшие действия загрузчика и переход на ядро происходят очень быстро, то мы не успеваем этого заметить.</w:t>
      </w:r>
    </w:p>
    <w:p w:rsidR="009E6A46" w:rsidRDefault="009E6A46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</w:pPr>
      <w:r>
        <w:t>Далее, в память загружается сегмент кода и сегмент данных.</w:t>
      </w:r>
    </w:p>
    <w:p w:rsidR="009E6A46" w:rsidRDefault="009E6A46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</w:pPr>
      <w:r>
        <w:t>После, отключаются прерывания, обрабатывается таблица дескрипторов, переход в защищенный режим.</w:t>
      </w:r>
    </w:p>
    <w:p w:rsidR="009E6A46" w:rsidRDefault="009E6A46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</w:pPr>
      <w:r>
        <w:lastRenderedPageBreak/>
        <w:t>Теперь мы передаем управление коду, загруженному ранее.</w:t>
      </w:r>
    </w:p>
    <w:p w:rsidR="009E6A46" w:rsidRDefault="009E6A46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</w:pPr>
      <w:r>
        <w:t xml:space="preserve">Оставшиеся биты, кроме последних двух, обнуляются. Те два используются для записи для битов </w:t>
      </w:r>
      <w:r w:rsidRPr="009E6A46">
        <w:t>0</w:t>
      </w:r>
      <w:r>
        <w:rPr>
          <w:lang w:val="en-US"/>
        </w:rPr>
        <w:t>x</w:t>
      </w:r>
      <w:r w:rsidRPr="009E6A46">
        <w:t>55, 0</w:t>
      </w:r>
      <w:proofErr w:type="spellStart"/>
      <w:r>
        <w:rPr>
          <w:lang w:val="en-US"/>
        </w:rPr>
        <w:t>xAA</w:t>
      </w:r>
      <w:proofErr w:type="spellEnd"/>
      <w:r>
        <w:t>, чтобы сделать данный сектор, именно, загрузочным.</w:t>
      </w:r>
    </w:p>
    <w:p w:rsidR="009E6A46" w:rsidRDefault="009E6A46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</w:pPr>
    </w:p>
    <w:p w:rsidR="009E6A46" w:rsidRPr="009E6A46" w:rsidRDefault="009E6A46" w:rsidP="001C2DB5">
      <w:pPr>
        <w:pStyle w:val="af3"/>
        <w:numPr>
          <w:ilvl w:val="2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color w:val="000000"/>
          <w:highlight w:val="white"/>
        </w:rPr>
      </w:pPr>
      <w:r w:rsidRPr="009E6A46">
        <w:t>Ядро</w:t>
      </w:r>
    </w:p>
    <w:p w:rsidR="00250E02" w:rsidRDefault="009E6A46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 xml:space="preserve">Управление сразу передается в функцию </w:t>
      </w:r>
      <w:proofErr w:type="spellStart"/>
      <w:proofErr w:type="gramStart"/>
      <w:r>
        <w:rPr>
          <w:rFonts w:cs="Times New Roman"/>
          <w:color w:val="000000"/>
          <w:highlight w:val="white"/>
          <w:lang w:val="en-US"/>
        </w:rPr>
        <w:t>kmain</w:t>
      </w:r>
      <w:proofErr w:type="spellEnd"/>
      <w:r w:rsidRPr="009E6A46">
        <w:rPr>
          <w:rFonts w:cs="Times New Roman"/>
          <w:color w:val="000000"/>
          <w:highlight w:val="white"/>
        </w:rPr>
        <w:t>(</w:t>
      </w:r>
      <w:proofErr w:type="gramEnd"/>
      <w:r w:rsidRPr="009E6A46">
        <w:rPr>
          <w:rFonts w:cs="Times New Roman"/>
          <w:color w:val="000000"/>
          <w:highlight w:val="white"/>
        </w:rPr>
        <w:t xml:space="preserve">). </w:t>
      </w:r>
      <w:r>
        <w:rPr>
          <w:rFonts w:cs="Times New Roman"/>
          <w:color w:val="000000"/>
          <w:highlight w:val="white"/>
        </w:rPr>
        <w:t>Здесь мы отключаем прерывания, инициализируем таблицу обработчиков прерываний (все обработчики будут пустыми).</w:t>
      </w:r>
      <w:r w:rsidR="00250E02">
        <w:rPr>
          <w:rFonts w:cs="Times New Roman"/>
          <w:color w:val="000000"/>
          <w:highlight w:val="white"/>
        </w:rPr>
        <w:t xml:space="preserve"> Инициализация прерывания 0</w:t>
      </w:r>
      <w:r w:rsidR="00250E02">
        <w:rPr>
          <w:rFonts w:cs="Times New Roman"/>
          <w:color w:val="000000"/>
          <w:highlight w:val="white"/>
          <w:lang w:val="en-US"/>
        </w:rPr>
        <w:t>x</w:t>
      </w:r>
      <w:r w:rsidR="00250E02" w:rsidRPr="00250E02">
        <w:rPr>
          <w:rFonts w:cs="Times New Roman"/>
          <w:color w:val="000000"/>
          <w:highlight w:val="white"/>
        </w:rPr>
        <w:t>09</w:t>
      </w:r>
      <w:r w:rsidR="00250E02">
        <w:rPr>
          <w:rFonts w:cs="Times New Roman"/>
          <w:color w:val="000000"/>
          <w:highlight w:val="white"/>
        </w:rPr>
        <w:t>, которое отвечает за работу с клавиатурой, на основе это прерывания мы будем получать код нажатой клавиши и будет описывать соответствующую реакцию ос на это.</w:t>
      </w:r>
    </w:p>
    <w:p w:rsidR="009E6A46" w:rsidRDefault="00250E02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После инициализации обработчиков прерываний, можно их запустить, путем включения прерываний.</w:t>
      </w:r>
    </w:p>
    <w:p w:rsidR="00250E02" w:rsidRDefault="00250E02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 xml:space="preserve">Теперь программа работает в бесконечном цикле с использованием инструкции </w:t>
      </w:r>
      <w:proofErr w:type="spellStart"/>
      <w:r>
        <w:rPr>
          <w:rFonts w:cs="Times New Roman"/>
          <w:color w:val="000000"/>
          <w:highlight w:val="white"/>
          <w:lang w:val="en-US"/>
        </w:rPr>
        <w:t>hlt</w:t>
      </w:r>
      <w:proofErr w:type="spellEnd"/>
      <w:r w:rsidRPr="00250E02">
        <w:rPr>
          <w:rFonts w:cs="Times New Roman"/>
          <w:color w:val="000000"/>
          <w:highlight w:val="white"/>
        </w:rPr>
        <w:t xml:space="preserve">, </w:t>
      </w:r>
      <w:r>
        <w:rPr>
          <w:rFonts w:cs="Times New Roman"/>
          <w:color w:val="000000"/>
          <w:highlight w:val="white"/>
        </w:rPr>
        <w:t>для потребления меньшего количества ресурсов.</w:t>
      </w:r>
    </w:p>
    <w:p w:rsidR="00250E02" w:rsidRDefault="00250E02" w:rsidP="009E6A46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250E02" w:rsidRDefault="00250E02" w:rsidP="001C2DB5">
      <w:pPr>
        <w:pStyle w:val="af3"/>
        <w:numPr>
          <w:ilvl w:val="2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Дальнейшая работа</w:t>
      </w:r>
    </w:p>
    <w:p w:rsidR="00250E02" w:rsidRDefault="00250E02" w:rsidP="00250E0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Теперь, после того, как обработчик прерываний настроен и сами прерывания включены, при нажатии клавиши клавиатуры, мы попадает в соотве</w:t>
      </w:r>
      <w:r w:rsidR="00475706">
        <w:rPr>
          <w:rFonts w:cs="Times New Roman"/>
          <w:color w:val="000000"/>
          <w:highlight w:val="white"/>
        </w:rPr>
        <w:t xml:space="preserve">тствующий обработчик. Здесь мы </w:t>
      </w:r>
      <w:proofErr w:type="gramStart"/>
      <w:r w:rsidR="00475706">
        <w:rPr>
          <w:rFonts w:cs="Times New Roman"/>
          <w:color w:val="000000"/>
          <w:highlight w:val="white"/>
        </w:rPr>
        <w:t>обрабатывает</w:t>
      </w:r>
      <w:proofErr w:type="gramEnd"/>
      <w:r w:rsidR="00475706">
        <w:rPr>
          <w:rFonts w:cs="Times New Roman"/>
          <w:color w:val="000000"/>
          <w:highlight w:val="white"/>
        </w:rPr>
        <w:t xml:space="preserve"> последовательность набранных ранее символов и вызываем соответствующую реакцию ядра.</w:t>
      </w:r>
    </w:p>
    <w:p w:rsidR="00475706" w:rsidRDefault="00475706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2C378E" w:rsidRDefault="002C378E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1C2DB5" w:rsidRDefault="001C2DB5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1C2DB5" w:rsidRPr="00475706" w:rsidRDefault="001C2DB5" w:rsidP="0047570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1C2DB5" w:rsidRPr="00167CF3" w:rsidRDefault="001C2DB5" w:rsidP="001C2DB5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cs="Times New Roman"/>
          <w:b/>
          <w:color w:val="000000"/>
          <w:highlight w:val="white"/>
        </w:rPr>
      </w:pPr>
    </w:p>
    <w:p w:rsidR="00475706" w:rsidRPr="001C2DB5" w:rsidRDefault="00A72E9A" w:rsidP="001C2DB5">
      <w:pPr>
        <w:pStyle w:val="af3"/>
        <w:numPr>
          <w:ilvl w:val="0"/>
          <w:numId w:val="48"/>
        </w:num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color w:val="000000"/>
          <w:sz w:val="36"/>
          <w:szCs w:val="36"/>
          <w:highlight w:val="white"/>
          <w:lang w:val="en-US"/>
        </w:rPr>
      </w:pPr>
      <w:r w:rsidRPr="001C2DB5">
        <w:rPr>
          <w:rFonts w:cs="Times New Roman"/>
          <w:b/>
          <w:color w:val="000000"/>
          <w:sz w:val="36"/>
          <w:szCs w:val="36"/>
          <w:highlight w:val="white"/>
        </w:rPr>
        <w:lastRenderedPageBreak/>
        <w:t>Некоторые сложности при работе</w:t>
      </w:r>
    </w:p>
    <w:p w:rsidR="002C378E" w:rsidRPr="001C2DB5" w:rsidRDefault="00A72E9A" w:rsidP="001C2DB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color w:val="000000"/>
          <w:highlight w:val="white"/>
        </w:rPr>
      </w:pPr>
      <w:r w:rsidRPr="001C2DB5">
        <w:rPr>
          <w:rFonts w:cs="Times New Roman"/>
          <w:color w:val="000000"/>
          <w:highlight w:val="white"/>
        </w:rPr>
        <w:t xml:space="preserve">Компиляция в консоли при помощи </w:t>
      </w:r>
      <w:r w:rsidRPr="001C2DB5">
        <w:rPr>
          <w:rFonts w:cs="Times New Roman"/>
          <w:color w:val="000000"/>
          <w:highlight w:val="white"/>
          <w:lang w:val="en-US"/>
        </w:rPr>
        <w:t>cl</w:t>
      </w:r>
      <w:r w:rsidRPr="001C2DB5">
        <w:rPr>
          <w:rFonts w:cs="Times New Roman"/>
          <w:color w:val="000000"/>
          <w:highlight w:val="white"/>
        </w:rPr>
        <w:t>.</w:t>
      </w:r>
      <w:r w:rsidRPr="001C2DB5">
        <w:rPr>
          <w:rFonts w:cs="Times New Roman"/>
          <w:color w:val="000000"/>
          <w:highlight w:val="white"/>
          <w:lang w:val="en-US"/>
        </w:rPr>
        <w:t>exe</w:t>
      </w:r>
      <w:r w:rsidRPr="001C2DB5">
        <w:rPr>
          <w:rFonts w:cs="Times New Roman"/>
          <w:color w:val="000000"/>
          <w:highlight w:val="white"/>
        </w:rPr>
        <w:t xml:space="preserve"> просто так не проходила, т.к. говорилось о том, что </w:t>
      </w:r>
      <w:r w:rsidRPr="001C2DB5">
        <w:rPr>
          <w:rFonts w:cs="Times New Roman"/>
          <w:i/>
          <w:color w:val="000000"/>
          <w:highlight w:val="white"/>
        </w:rPr>
        <w:t>“</w:t>
      </w:r>
      <w:r w:rsidRPr="001C2DB5">
        <w:rPr>
          <w:rFonts w:cs="Times New Roman"/>
          <w:i/>
          <w:color w:val="000000"/>
          <w:highlight w:val="white"/>
          <w:lang w:val="en-US"/>
        </w:rPr>
        <w:t>cl</w:t>
      </w:r>
      <w:r w:rsidRPr="001C2DB5">
        <w:rPr>
          <w:rFonts w:cs="Times New Roman"/>
          <w:i/>
          <w:color w:val="000000"/>
          <w:highlight w:val="white"/>
        </w:rPr>
        <w:t>.</w:t>
      </w:r>
      <w:r w:rsidRPr="001C2DB5">
        <w:rPr>
          <w:rFonts w:cs="Times New Roman"/>
          <w:i/>
          <w:color w:val="000000"/>
          <w:highlight w:val="white"/>
          <w:lang w:val="en-US"/>
        </w:rPr>
        <w:t>exe</w:t>
      </w:r>
      <w:r w:rsidRPr="001C2DB5">
        <w:rPr>
          <w:rFonts w:cs="Times New Roman"/>
          <w:i/>
          <w:color w:val="000000"/>
          <w:highlight w:val="white"/>
        </w:rPr>
        <w:t xml:space="preserve"> </w:t>
      </w:r>
      <w:r w:rsidR="002C378E" w:rsidRPr="001C2DB5">
        <w:rPr>
          <w:rFonts w:cs="Times New Roman"/>
          <w:i/>
          <w:color w:val="000000"/>
          <w:highlight w:val="white"/>
        </w:rPr>
        <w:t>не является внутренней командой</w:t>
      </w:r>
      <w:r w:rsidR="00E234E5" w:rsidRPr="001C2DB5">
        <w:rPr>
          <w:rFonts w:cs="Times New Roman"/>
          <w:i/>
          <w:color w:val="000000"/>
          <w:highlight w:val="white"/>
        </w:rPr>
        <w:t xml:space="preserve"> …</w:t>
      </w:r>
      <w:r w:rsidR="002C378E" w:rsidRPr="001C2DB5">
        <w:rPr>
          <w:rFonts w:cs="Times New Roman"/>
          <w:i/>
          <w:color w:val="000000"/>
          <w:highlight w:val="white"/>
        </w:rPr>
        <w:t>”</w:t>
      </w:r>
      <w:r w:rsidR="00E234E5" w:rsidRPr="001C2DB5">
        <w:rPr>
          <w:rFonts w:cs="Times New Roman"/>
          <w:i/>
          <w:color w:val="000000"/>
          <w:highlight w:val="white"/>
        </w:rPr>
        <w:t xml:space="preserve"> </w:t>
      </w:r>
      <w:r w:rsidR="00E234E5" w:rsidRPr="001C2DB5">
        <w:rPr>
          <w:rFonts w:cs="Times New Roman"/>
          <w:color w:val="000000"/>
          <w:highlight w:val="white"/>
        </w:rPr>
        <w:br/>
        <w:t xml:space="preserve">Для решения этой проблемы пришлось покопаться в настройках </w:t>
      </w:r>
    </w:p>
    <w:p w:rsidR="002C378E" w:rsidRPr="002C378E" w:rsidRDefault="00E234E5" w:rsidP="002C378E">
      <w:pPr>
        <w:pStyle w:val="af3"/>
        <w:autoSpaceDE w:val="0"/>
        <w:autoSpaceDN w:val="0"/>
        <w:adjustRightInd w:val="0"/>
        <w:spacing w:line="240" w:lineRule="auto"/>
        <w:ind w:left="284" w:firstLine="0"/>
        <w:jc w:val="center"/>
        <w:rPr>
          <w:rFonts w:cs="Times New Roman"/>
          <w:color w:val="000000"/>
          <w:highlight w:val="white"/>
          <w:lang w:val="en-US"/>
        </w:rPr>
      </w:pPr>
      <w:r>
        <w:rPr>
          <w:rFonts w:cs="Times New Roman"/>
          <w:color w:val="000000"/>
          <w:highlight w:val="white"/>
          <w:lang w:val="en-US"/>
        </w:rPr>
        <w:t>Visual</w:t>
      </w:r>
      <w:r w:rsidRPr="002C378E">
        <w:rPr>
          <w:rFonts w:cs="Times New Roman"/>
          <w:color w:val="000000"/>
          <w:highlight w:val="white"/>
          <w:lang w:val="en-US"/>
        </w:rPr>
        <w:t xml:space="preserve"> </w:t>
      </w:r>
      <w:r>
        <w:rPr>
          <w:rFonts w:cs="Times New Roman"/>
          <w:color w:val="000000"/>
          <w:highlight w:val="white"/>
          <w:lang w:val="en-US"/>
        </w:rPr>
        <w:t>Studio</w:t>
      </w:r>
      <w:r w:rsidR="002C378E" w:rsidRPr="002C378E">
        <w:rPr>
          <w:rFonts w:cs="Times New Roman"/>
          <w:color w:val="000000"/>
          <w:highlight w:val="white"/>
          <w:lang w:val="en-US"/>
        </w:rPr>
        <w:t xml:space="preserve">: </w:t>
      </w:r>
      <w:r w:rsidR="002C378E">
        <w:rPr>
          <w:rFonts w:cs="Times New Roman"/>
          <w:i/>
          <w:color w:val="000000"/>
          <w:highlight w:val="white"/>
          <w:lang w:val="en-US"/>
        </w:rPr>
        <w:t>Tools</w:t>
      </w:r>
      <w:r w:rsidR="002C378E" w:rsidRPr="002C378E">
        <w:rPr>
          <w:rFonts w:cs="Times New Roman"/>
          <w:i/>
          <w:color w:val="000000"/>
          <w:highlight w:val="white"/>
          <w:lang w:val="en-US"/>
        </w:rPr>
        <w:t>-&gt;</w:t>
      </w:r>
      <w:r w:rsidR="002C378E">
        <w:rPr>
          <w:rFonts w:cs="Times New Roman"/>
          <w:i/>
          <w:color w:val="000000"/>
          <w:highlight w:val="white"/>
          <w:lang w:val="en-US"/>
        </w:rPr>
        <w:t>External</w:t>
      </w:r>
      <w:r w:rsidR="002C378E" w:rsidRPr="002C378E">
        <w:rPr>
          <w:rFonts w:cs="Times New Roman"/>
          <w:i/>
          <w:color w:val="000000"/>
          <w:highlight w:val="white"/>
          <w:lang w:val="en-US"/>
        </w:rPr>
        <w:t xml:space="preserve"> </w:t>
      </w:r>
      <w:r w:rsidR="002C378E">
        <w:rPr>
          <w:rFonts w:cs="Times New Roman"/>
          <w:i/>
          <w:color w:val="000000"/>
          <w:highlight w:val="white"/>
          <w:lang w:val="en-US"/>
        </w:rPr>
        <w:t>Tools</w:t>
      </w:r>
      <w:r w:rsidR="002C378E" w:rsidRPr="002C378E">
        <w:rPr>
          <w:rFonts w:cs="Times New Roman"/>
          <w:i/>
          <w:color w:val="000000"/>
          <w:highlight w:val="white"/>
          <w:lang w:val="en-US"/>
        </w:rPr>
        <w:t>.</w:t>
      </w:r>
    </w:p>
    <w:p w:rsidR="00A72E9A" w:rsidRDefault="002C378E" w:rsidP="002C378E">
      <w:pPr>
        <w:pStyle w:val="af3"/>
        <w:autoSpaceDE w:val="0"/>
        <w:autoSpaceDN w:val="0"/>
        <w:adjustRightInd w:val="0"/>
        <w:spacing w:line="240" w:lineRule="auto"/>
        <w:ind w:left="284" w:firstLine="0"/>
        <w:jc w:val="center"/>
        <w:rPr>
          <w:rFonts w:cs="Times New Roman"/>
          <w:color w:val="000000"/>
          <w:highlight w:val="white"/>
        </w:rPr>
      </w:pPr>
      <w:r>
        <w:rPr>
          <w:noProof/>
        </w:rPr>
        <w:drawing>
          <wp:inline distT="0" distB="0" distL="0" distR="0" wp14:anchorId="11945493" wp14:editId="027D3D89">
            <wp:extent cx="3328213" cy="3257550"/>
            <wp:effectExtent l="0" t="0" r="0" b="0"/>
            <wp:docPr id="1" name="Рисунок 1" descr="http://puu.sh/odfGx/a70c7e5d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odfGx/a70c7e5d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92" cy="326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8E" w:rsidRDefault="002C378E" w:rsidP="002C378E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Здесь был создан выделенный на картинке элементом.</w:t>
      </w:r>
    </w:p>
    <w:p w:rsidR="002C378E" w:rsidRDefault="002C378E" w:rsidP="002C378E">
      <w:pPr>
        <w:pStyle w:val="af3"/>
        <w:autoSpaceDE w:val="0"/>
        <w:autoSpaceDN w:val="0"/>
        <w:adjustRightInd w:val="0"/>
        <w:spacing w:line="240" w:lineRule="auto"/>
        <w:ind w:left="567" w:hanging="567"/>
        <w:jc w:val="left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>
        <w:rPr>
          <w:rFonts w:cs="Times New Roman"/>
          <w:color w:val="000000"/>
          <w:highlight w:val="white"/>
          <w:lang w:val="en-US"/>
        </w:rPr>
        <w:t xml:space="preserve">Arguments: </w:t>
      </w:r>
      <w:r w:rsidRPr="002C378E">
        <w:rPr>
          <w:rFonts w:ascii="Consolas" w:hAnsi="Consolas" w:cs="Times New Roman"/>
          <w:b/>
          <w:color w:val="000000"/>
          <w:sz w:val="18"/>
          <w:szCs w:val="18"/>
          <w:lang w:val="en-US"/>
        </w:rPr>
        <w:t>%</w:t>
      </w:r>
      <w:proofErr w:type="spellStart"/>
      <w:r w:rsidRPr="002C378E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comspec</w:t>
      </w:r>
      <w:proofErr w:type="spellEnd"/>
      <w:r w:rsidRPr="002C378E">
        <w:rPr>
          <w:rFonts w:ascii="Consolas" w:hAnsi="Consolas" w:cs="Times New Roman"/>
          <w:b/>
          <w:color w:val="000000"/>
          <w:sz w:val="18"/>
          <w:szCs w:val="18"/>
          <w:lang w:val="en-US"/>
        </w:rPr>
        <w:t>% /k ""C:\Program Files (x86)\Microsoft Visual Studio 12.0\VC\bin\vcvars32.bat"" x86</w:t>
      </w:r>
    </w:p>
    <w:p w:rsidR="002C378E" w:rsidRPr="002C378E" w:rsidRDefault="002C378E" w:rsidP="002C378E">
      <w:pPr>
        <w:pStyle w:val="af3"/>
        <w:autoSpaceDE w:val="0"/>
        <w:autoSpaceDN w:val="0"/>
        <w:adjustRightInd w:val="0"/>
        <w:spacing w:line="240" w:lineRule="auto"/>
        <w:ind w:left="567" w:hanging="567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В другом случае может быть другой путь или другой </w:t>
      </w:r>
      <w:r>
        <w:rPr>
          <w:rFonts w:cs="Times New Roman"/>
          <w:color w:val="000000"/>
          <w:lang w:val="en-US"/>
        </w:rPr>
        <w:t>bat</w:t>
      </w:r>
      <w:r w:rsidRPr="002C378E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файл, не </w:t>
      </w:r>
      <w:proofErr w:type="spellStart"/>
      <w:r>
        <w:rPr>
          <w:rFonts w:cs="Times New Roman"/>
          <w:color w:val="000000"/>
          <w:lang w:val="en-US"/>
        </w:rPr>
        <w:t>vcvars</w:t>
      </w:r>
      <w:proofErr w:type="spellEnd"/>
      <w:r w:rsidRPr="002C378E">
        <w:rPr>
          <w:rFonts w:cs="Times New Roman"/>
          <w:color w:val="000000"/>
        </w:rPr>
        <w:t>32.</w:t>
      </w:r>
      <w:r>
        <w:rPr>
          <w:rFonts w:cs="Times New Roman"/>
          <w:color w:val="000000"/>
          <w:lang w:val="en-US"/>
        </w:rPr>
        <w:t>bat</w:t>
      </w:r>
    </w:p>
    <w:p w:rsidR="002C378E" w:rsidRDefault="002C378E" w:rsidP="002C378E">
      <w:pPr>
        <w:pStyle w:val="af3"/>
        <w:autoSpaceDE w:val="0"/>
        <w:autoSpaceDN w:val="0"/>
        <w:adjustRightInd w:val="0"/>
        <w:spacing w:line="240" w:lineRule="auto"/>
        <w:ind w:left="567" w:hanging="567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Теперь открывая командную строку через </w:t>
      </w:r>
      <w:r w:rsidRPr="002C378E">
        <w:rPr>
          <w:rFonts w:cs="Times New Roman"/>
          <w:i/>
          <w:color w:val="000000"/>
          <w:lang w:val="en-US"/>
        </w:rPr>
        <w:t>Tools</w:t>
      </w:r>
      <w:proofErr w:type="gramStart"/>
      <w:r w:rsidRPr="002C378E">
        <w:rPr>
          <w:rFonts w:cs="Times New Roman"/>
          <w:i/>
          <w:color w:val="000000"/>
        </w:rPr>
        <w:t>-&gt;</w:t>
      </w:r>
      <w:r>
        <w:rPr>
          <w:rFonts w:cs="Times New Roman"/>
          <w:i/>
          <w:color w:val="000000"/>
          <w:lang w:val="en-US"/>
        </w:rPr>
        <w:t>Visual</w:t>
      </w:r>
      <w:proofErr w:type="gramEnd"/>
      <w:r w:rsidRPr="002C378E">
        <w:rPr>
          <w:rFonts w:cs="Times New Roman"/>
          <w:i/>
          <w:color w:val="000000"/>
        </w:rPr>
        <w:t xml:space="preserve"> </w:t>
      </w:r>
      <w:r>
        <w:rPr>
          <w:rFonts w:cs="Times New Roman"/>
          <w:i/>
          <w:color w:val="000000"/>
          <w:lang w:val="en-US"/>
        </w:rPr>
        <w:t>Studio</w:t>
      </w:r>
      <w:r w:rsidRPr="002C378E">
        <w:rPr>
          <w:rFonts w:cs="Times New Roman"/>
          <w:i/>
          <w:color w:val="000000"/>
        </w:rPr>
        <w:t xml:space="preserve"> 2013 </w:t>
      </w:r>
      <w:r>
        <w:rPr>
          <w:rFonts w:cs="Times New Roman"/>
          <w:i/>
          <w:color w:val="000000"/>
          <w:lang w:val="en-US"/>
        </w:rPr>
        <w:t>Command</w:t>
      </w:r>
      <w:r w:rsidRPr="002C378E">
        <w:rPr>
          <w:rFonts w:cs="Times New Roman"/>
          <w:i/>
          <w:color w:val="000000"/>
        </w:rPr>
        <w:t xml:space="preserve"> </w:t>
      </w:r>
      <w:r>
        <w:rPr>
          <w:rFonts w:cs="Times New Roman"/>
          <w:i/>
          <w:color w:val="000000"/>
          <w:lang w:val="en-US"/>
        </w:rPr>
        <w:t>Prompt</w:t>
      </w:r>
      <w:r w:rsidRPr="002C378E">
        <w:rPr>
          <w:rFonts w:cs="Times New Roman"/>
          <w:i/>
          <w:color w:val="000000"/>
        </w:rPr>
        <w:t xml:space="preserve"> </w:t>
      </w:r>
      <w:r>
        <w:rPr>
          <w:rFonts w:cs="Times New Roman"/>
          <w:color w:val="000000"/>
        </w:rPr>
        <w:t>все будет работать.</w:t>
      </w:r>
    </w:p>
    <w:p w:rsidR="002C378E" w:rsidRPr="002C378E" w:rsidRDefault="002C378E" w:rsidP="002C378E">
      <w:pPr>
        <w:pStyle w:val="af3"/>
        <w:autoSpaceDE w:val="0"/>
        <w:autoSpaceDN w:val="0"/>
        <w:adjustRightInd w:val="0"/>
        <w:spacing w:line="240" w:lineRule="auto"/>
        <w:ind w:left="567" w:hanging="567"/>
        <w:jc w:val="left"/>
        <w:rPr>
          <w:rFonts w:cs="Times New Roman"/>
          <w:color w:val="000000"/>
        </w:rPr>
      </w:pPr>
    </w:p>
    <w:p w:rsidR="002C378E" w:rsidRPr="001C2DB5" w:rsidRDefault="005B2E8F" w:rsidP="001C2DB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color w:val="000000"/>
          <w:highlight w:val="white"/>
        </w:rPr>
      </w:pPr>
      <w:r w:rsidRPr="001C2DB5">
        <w:rPr>
          <w:rFonts w:cs="Times New Roman"/>
          <w:color w:val="000000"/>
          <w:highlight w:val="white"/>
        </w:rPr>
        <w:t xml:space="preserve">Очень сложно найти рабочий </w:t>
      </w:r>
      <w:r w:rsidRPr="001C2DB5">
        <w:rPr>
          <w:rFonts w:cs="Times New Roman"/>
          <w:color w:val="000000"/>
          <w:highlight w:val="white"/>
          <w:lang w:val="en-US"/>
        </w:rPr>
        <w:t>QEMU</w:t>
      </w:r>
      <w:r w:rsidRPr="001C2DB5">
        <w:rPr>
          <w:rFonts w:cs="Times New Roman"/>
          <w:color w:val="000000"/>
          <w:highlight w:val="white"/>
        </w:rPr>
        <w:t xml:space="preserve">. Вроде загрузчик работает и передает управление ядру и даже считывает клавиши, но, например, может не работать функция </w:t>
      </w:r>
      <w:proofErr w:type="gramStart"/>
      <w:r w:rsidRPr="001C2DB5">
        <w:rPr>
          <w:rFonts w:cs="Times New Roman"/>
          <w:color w:val="000000"/>
          <w:highlight w:val="white"/>
          <w:lang w:val="en-US"/>
        </w:rPr>
        <w:t>shutdown</w:t>
      </w:r>
      <w:r w:rsidRPr="001C2DB5">
        <w:rPr>
          <w:rFonts w:cs="Times New Roman"/>
          <w:color w:val="000000"/>
          <w:highlight w:val="white"/>
        </w:rPr>
        <w:t>(</w:t>
      </w:r>
      <w:proofErr w:type="gramEnd"/>
      <w:r w:rsidRPr="001C2DB5">
        <w:rPr>
          <w:rFonts w:cs="Times New Roman"/>
          <w:color w:val="000000"/>
          <w:highlight w:val="white"/>
        </w:rPr>
        <w:t xml:space="preserve">). Поэтому приходилось искать нормальный </w:t>
      </w:r>
      <w:r w:rsidRPr="001C2DB5">
        <w:rPr>
          <w:rFonts w:cs="Times New Roman"/>
          <w:color w:val="000000"/>
          <w:highlight w:val="white"/>
          <w:lang w:val="en-US"/>
        </w:rPr>
        <w:t xml:space="preserve">QEMU </w:t>
      </w:r>
      <w:r w:rsidRPr="001C2DB5">
        <w:rPr>
          <w:rFonts w:cs="Times New Roman"/>
          <w:color w:val="000000"/>
          <w:highlight w:val="white"/>
        </w:rPr>
        <w:t>и подбирать нужные параметры…</w:t>
      </w:r>
    </w:p>
    <w:p w:rsidR="005B2E8F" w:rsidRDefault="005B2E8F" w:rsidP="005B2E8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highlight w:val="white"/>
        </w:rPr>
      </w:pPr>
    </w:p>
    <w:p w:rsidR="005B2E8F" w:rsidRPr="001C2DB5" w:rsidRDefault="005B2E8F" w:rsidP="001C2DB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left"/>
        <w:rPr>
          <w:rFonts w:cs="Times New Roman"/>
          <w:color w:val="000000"/>
          <w:highlight w:val="white"/>
        </w:rPr>
      </w:pPr>
      <w:r w:rsidRPr="001C2DB5">
        <w:rPr>
          <w:rFonts w:cs="Times New Roman"/>
          <w:color w:val="000000"/>
          <w:highlight w:val="white"/>
        </w:rPr>
        <w:t>Как передать информацию с загрузчика на ядро.</w:t>
      </w:r>
    </w:p>
    <w:p w:rsidR="005B2E8F" w:rsidRDefault="005B2E8F" w:rsidP="005B2E8F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На самом деле есть такой(</w:t>
      </w:r>
      <w:proofErr w:type="spellStart"/>
      <w:r>
        <w:rPr>
          <w:rFonts w:cs="Times New Roman"/>
          <w:color w:val="000000"/>
          <w:highlight w:val="white"/>
        </w:rPr>
        <w:t>ие</w:t>
      </w:r>
      <w:proofErr w:type="spellEnd"/>
      <w:r>
        <w:rPr>
          <w:rFonts w:cs="Times New Roman"/>
          <w:color w:val="000000"/>
          <w:highlight w:val="white"/>
        </w:rPr>
        <w:t xml:space="preserve">) регистры, например, </w:t>
      </w:r>
      <w:proofErr w:type="spellStart"/>
      <w:r>
        <w:rPr>
          <w:rFonts w:cs="Times New Roman"/>
          <w:color w:val="000000"/>
          <w:highlight w:val="white"/>
          <w:lang w:val="en-US"/>
        </w:rPr>
        <w:t>edi</w:t>
      </w:r>
      <w:proofErr w:type="spellEnd"/>
      <w:r w:rsidRPr="005B2E8F">
        <w:rPr>
          <w:rFonts w:cs="Times New Roman"/>
          <w:color w:val="000000"/>
          <w:highlight w:val="white"/>
        </w:rPr>
        <w:t xml:space="preserve">, </w:t>
      </w:r>
      <w:r>
        <w:rPr>
          <w:rFonts w:cs="Times New Roman"/>
          <w:color w:val="000000"/>
          <w:highlight w:val="white"/>
        </w:rPr>
        <w:t xml:space="preserve">которые указывают на дополнительную память, которая обычно не используется, так что можно спокойно записать туда загрузчиком и потом считать ядром. </w:t>
      </w:r>
    </w:p>
    <w:p w:rsidR="005B2E8F" w:rsidRDefault="005B2E8F" w:rsidP="005B2E8F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cs="Times New Roman"/>
          <w:color w:val="000000"/>
          <w:highlight w:val="white"/>
        </w:rPr>
      </w:pPr>
    </w:p>
    <w:p w:rsidR="005B2E8F" w:rsidRDefault="005B2E8F" w:rsidP="005B2E8F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</w:pPr>
      <w:proofErr w:type="gramStart"/>
      <w:r w:rsidRPr="001C2DB5"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  <w:t>Загрузчик</w:t>
      </w:r>
      <w:proofErr w:type="gramEnd"/>
    </w:p>
    <w:p w:rsidR="005B2E8F" w:rsidRPr="001C2DB5" w:rsidRDefault="005B2E8F" w:rsidP="005B2E8F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mov</w:t>
      </w:r>
      <w:proofErr w:type="spellEnd"/>
      <w:proofErr w:type="gramEnd"/>
      <w:r w:rsidRPr="001C2DB5"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bx</w:t>
      </w:r>
      <w:proofErr w:type="spellEnd"/>
      <w:r w:rsidRPr="001C2DB5"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  <w:t xml:space="preserve"> , 8</w:t>
      </w:r>
      <w:r w:rsidRPr="001C2DB5">
        <w:rPr>
          <w:rFonts w:ascii="Consolas" w:hAnsi="Consolas" w:cs="Tahoma"/>
          <w:b/>
          <w:color w:val="000000"/>
          <w:sz w:val="18"/>
          <w:szCs w:val="18"/>
        </w:rPr>
        <w:br/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mov</w:t>
      </w:r>
      <w:proofErr w:type="spellEnd"/>
      <w:r w:rsidRPr="001C2DB5"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  <w:t xml:space="preserve"> [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edi</w:t>
      </w:r>
      <w:proofErr w:type="spellEnd"/>
      <w:r w:rsidRPr="001C2DB5"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  <w:t xml:space="preserve"> + 0</w:t>
      </w:r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xc</w:t>
      </w:r>
      <w:r w:rsidRPr="001C2DB5"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  <w:t xml:space="preserve">], 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bx</w:t>
      </w:r>
      <w:proofErr w:type="spellEnd"/>
      <w:r w:rsidRPr="001C2DB5">
        <w:rPr>
          <w:rFonts w:ascii="Consolas" w:hAnsi="Consolas" w:cs="Tahoma"/>
          <w:b/>
          <w:color w:val="000000"/>
          <w:sz w:val="18"/>
          <w:szCs w:val="18"/>
        </w:rPr>
        <w:br/>
      </w:r>
    </w:p>
    <w:p w:rsidR="005B2E8F" w:rsidRDefault="005B2E8F" w:rsidP="005B2E8F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Tahoma"/>
          <w:b/>
          <w:color w:val="000000"/>
          <w:sz w:val="18"/>
          <w:szCs w:val="18"/>
          <w:lang w:val="en-US"/>
        </w:rPr>
      </w:pPr>
      <w:r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//</w:t>
      </w:r>
      <w:r>
        <w:rPr>
          <w:rFonts w:ascii="Consolas" w:hAnsi="Consolas" w:cs="Tahoma"/>
          <w:b/>
          <w:color w:val="000000"/>
          <w:sz w:val="18"/>
          <w:szCs w:val="18"/>
          <w:shd w:val="clear" w:color="auto" w:fill="FFFFFF"/>
        </w:rPr>
        <w:t>Ядро</w:t>
      </w:r>
      <w:r w:rsidRPr="005B2E8F">
        <w:rPr>
          <w:rFonts w:ascii="Consolas" w:hAnsi="Consolas" w:cs="Tahoma"/>
          <w:b/>
          <w:color w:val="000000"/>
          <w:sz w:val="18"/>
          <w:szCs w:val="18"/>
          <w:lang w:val="en-US"/>
        </w:rPr>
        <w:br/>
      </w:r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 xml:space="preserve">short 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int</w:t>
      </w:r>
      <w:proofErr w:type="spellEnd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tmp</w:t>
      </w:r>
      <w:proofErr w:type="spellEnd"/>
      <w:r>
        <w:rPr>
          <w:rFonts w:ascii="Consolas" w:hAnsi="Consolas" w:cs="Tahoma"/>
          <w:b/>
          <w:color w:val="000000"/>
          <w:sz w:val="18"/>
          <w:szCs w:val="18"/>
          <w:lang w:val="en-US"/>
        </w:rPr>
        <w:t>;</w:t>
      </w:r>
    </w:p>
    <w:p w:rsidR="005B2E8F" w:rsidRDefault="005B2E8F" w:rsidP="005B2E8F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Tahoma"/>
          <w:b/>
          <w:color w:val="000000"/>
          <w:sz w:val="18"/>
          <w:szCs w:val="18"/>
          <w:lang w:val="en-US"/>
        </w:rPr>
      </w:pPr>
      <w:r w:rsidRPr="005B2E8F">
        <w:rPr>
          <w:rFonts w:ascii="Consolas" w:hAnsi="Consolas" w:cs="Tahoma"/>
          <w:b/>
          <w:color w:val="000000"/>
          <w:sz w:val="18"/>
          <w:szCs w:val="18"/>
          <w:lang w:val="en-US"/>
        </w:rPr>
        <w:t>__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lang w:val="en-US"/>
        </w:rPr>
        <w:t>asm</w:t>
      </w:r>
      <w:proofErr w:type="spellEnd"/>
    </w:p>
    <w:p w:rsidR="005B2E8F" w:rsidRDefault="005B2E8F" w:rsidP="005B2E8F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Tahoma"/>
          <w:b/>
          <w:color w:val="000000"/>
          <w:sz w:val="18"/>
          <w:szCs w:val="18"/>
          <w:lang w:val="en-US"/>
        </w:rPr>
      </w:pPr>
      <w:r>
        <w:rPr>
          <w:rFonts w:ascii="Consolas" w:hAnsi="Consolas" w:cs="Tahoma"/>
          <w:b/>
          <w:color w:val="000000"/>
          <w:sz w:val="18"/>
          <w:szCs w:val="18"/>
          <w:lang w:val="en-US"/>
        </w:rPr>
        <w:t>{</w:t>
      </w:r>
    </w:p>
    <w:p w:rsidR="005B2E8F" w:rsidRPr="005B2E8F" w:rsidRDefault="005B2E8F" w:rsidP="005B2E8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mov</w:t>
      </w:r>
      <w:proofErr w:type="spellEnd"/>
      <w:proofErr w:type="gramEnd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bx</w:t>
      </w:r>
      <w:proofErr w:type="spellEnd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, [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edi</w:t>
      </w:r>
      <w:proofErr w:type="spellEnd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 xml:space="preserve"> + 0xc]</w:t>
      </w:r>
      <w:r w:rsidRPr="005B2E8F">
        <w:rPr>
          <w:rFonts w:ascii="Consolas" w:hAnsi="Consolas" w:cs="Tahoma"/>
          <w:b/>
          <w:color w:val="000000"/>
          <w:sz w:val="18"/>
          <w:szCs w:val="18"/>
          <w:lang w:val="en-US"/>
        </w:rPr>
        <w:br/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mov</w:t>
      </w:r>
      <w:proofErr w:type="spellEnd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tmp</w:t>
      </w:r>
      <w:proofErr w:type="spellEnd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5B2E8F"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bx</w:t>
      </w:r>
      <w:proofErr w:type="spellEnd"/>
    </w:p>
    <w:p w:rsidR="003B7618" w:rsidRPr="001C2DB5" w:rsidRDefault="005B2E8F" w:rsidP="001C2DB5">
      <w:pPr>
        <w:pStyle w:val="af3"/>
        <w:autoSpaceDE w:val="0"/>
        <w:autoSpaceDN w:val="0"/>
        <w:adjustRightInd w:val="0"/>
        <w:spacing w:line="240" w:lineRule="auto"/>
        <w:ind w:left="0" w:firstLine="0"/>
        <w:jc w:val="left"/>
        <w:rPr>
          <w:rFonts w:cs="Times New Roman"/>
          <w:color w:val="000000"/>
          <w:highlight w:val="white"/>
        </w:rPr>
      </w:pPr>
      <w:r>
        <w:rPr>
          <w:rFonts w:ascii="Consolas" w:hAnsi="Consolas" w:cs="Tahoma"/>
          <w:b/>
          <w:color w:val="000000"/>
          <w:sz w:val="18"/>
          <w:szCs w:val="18"/>
          <w:shd w:val="clear" w:color="auto" w:fill="FFFFFF"/>
          <w:lang w:val="en-US"/>
        </w:rPr>
        <w:t>}</w:t>
      </w:r>
      <w:r w:rsidR="003B7618" w:rsidRPr="005B2E8F">
        <w:rPr>
          <w:rFonts w:cs="Times New Roman"/>
          <w:color w:val="000000"/>
          <w:highlight w:val="white"/>
        </w:rPr>
        <w:t xml:space="preserve"> </w:t>
      </w:r>
    </w:p>
    <w:p w:rsidR="00475706" w:rsidRDefault="00475706" w:rsidP="001C2DB5">
      <w:pPr>
        <w:pStyle w:val="af3"/>
        <w:numPr>
          <w:ilvl w:val="0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sz w:val="36"/>
          <w:szCs w:val="36"/>
          <w:highlight w:val="white"/>
        </w:rPr>
      </w:pPr>
      <w:r w:rsidRPr="00475706">
        <w:rPr>
          <w:rFonts w:cs="Times New Roman"/>
          <w:b/>
          <w:color w:val="000000"/>
          <w:sz w:val="36"/>
          <w:szCs w:val="36"/>
          <w:highlight w:val="white"/>
        </w:rPr>
        <w:lastRenderedPageBreak/>
        <w:t>Приложение</w:t>
      </w:r>
    </w:p>
    <w:p w:rsidR="00475706" w:rsidRPr="00475706" w:rsidRDefault="00475706" w:rsidP="001C2DB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</w:rPr>
      </w:pPr>
      <w:r w:rsidRPr="00475706">
        <w:rPr>
          <w:rFonts w:cs="Times New Roman"/>
          <w:b/>
          <w:color w:val="000000"/>
          <w:highlight w:val="white"/>
        </w:rPr>
        <w:t xml:space="preserve">Загрузчик – </w:t>
      </w:r>
      <w:r w:rsidRPr="00475706">
        <w:rPr>
          <w:rFonts w:cs="Times New Roman"/>
          <w:b/>
          <w:color w:val="000000"/>
          <w:highlight w:val="white"/>
          <w:lang w:val="en-US"/>
        </w:rPr>
        <w:t>bootsect.asm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[BITS 16]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[ORG 0x7c00]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start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 Инициализация адресов сегментов. Эти операции требуется не для любого BIOS, но их рекомендуется проводить.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,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cs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 xml:space="preserve">; Сохранение адреса сегмента кода в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ax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ds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,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 Сохранение этого адреса как начало сегмента данных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ss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,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 И сегмента стека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sp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,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start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 Сохранение адреса стека как адрес первой инструкции этого кода. Стек будет расти вверх и не перекроет код.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ah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, 0x0e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 xml:space="preserve">; </w:t>
      </w: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В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ah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номер функции BIOS: 0x0e - вывод символа на активную видео страницу (эмуляция телетайпа)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call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video_mode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loading_str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;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>Для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GNU assembler: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offset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loading_str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call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puts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load_kernel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ax,0x1100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; virtual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adress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es,ax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bx,0x00 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ah,0x02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; function 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dl,1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'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nomer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diska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'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dh,0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'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nomer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golovki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'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cl,3 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(file pointer to raw data) / 200 + 1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ch,0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'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nomer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dorojki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'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al,6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(size of raw) / 200h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0x13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load_data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ax,0x1200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es,ax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bx,0x00 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ah,0x02 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dl,1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'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nomer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diska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'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dh,0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'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nomer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golovki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'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cl,9 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(file pointer to raw data) / 200 + 1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ch,0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'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nomer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dorojki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'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al,1  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(size of raw) / 200h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int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0x13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 Отключение прерываний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cli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 Загрузка размера и адреса таблицы дескрипторов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lgdt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[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gdt_info</w:t>
      </w:r>
      <w:proofErr w:type="spellEnd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] ;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Для GNU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assembler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должно быть "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lgdt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gdt_info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"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 Включение адресной линии А20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in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al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, 0x92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or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 2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0x92, al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 Display cleaning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call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video_mode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 Установка бита PE регистра CR0 - процессор перейдет в защищенный режим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eax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cr0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or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 1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cr0,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eax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lastRenderedPageBreak/>
        <w:t>jmp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0x</w:t>
      </w: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8:protected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_mode ; "Дальний" переход для загрузки корректной информации в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cs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(архитектурные особенности не позволяют этого сделать напрямую).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gdt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 Нулевой дескриптор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db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0x00, 0x00, 0x00, 0x00, 0x00, 0x00, 0x00, 0x00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;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>Сегмент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>кода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: base=0, size=</w:t>
      </w: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4Gb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P=1, DPL=0, S=1(user),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Type=1(code), Access=00A, G=1, B=32bit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db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0xff, 0xff, 0x00, 0x00, 0x00, 0x9A, 0xCF, 0x00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;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>Сегмент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>данных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: base=0, size=</w:t>
      </w: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4Gb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P=1, DPL=0, S=1(user),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; Type=0(data), Access=0W0, G=1, B=32bit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db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0xff, 0xff, 0x00, 0x00, 0x00, 0x92, 0xCF, 0x00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gdt_</w:t>
      </w: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info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: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; Данные о таблице GDT (размер, положение в памяти)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dw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gdt_info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-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gdt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 Размер таблицы (2 байта)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dw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gdt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, 0 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 32-битный физический адрес таблицы.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puts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 [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]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;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movb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 [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test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 al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jz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end_puts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ah, 0x0e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;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movb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ah, 0x0e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0x10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inc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; add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1 </w:t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;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addw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1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jmp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puts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end_puts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</w:t>
      </w:r>
      <w:proofErr w:type="gram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video_mode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ah,0x00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al,0x03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0x10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</w:t>
      </w:r>
      <w:proofErr w:type="gram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loading_str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db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"I want chocolate cake!", 0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;---------------------------------------------------------------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use32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protected_mode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: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 Загрузка селекторов сегментов для стека и данных в регистры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ax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>, 0x</w:t>
      </w: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10 ;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Используется дескриптор с номером 2 в GDT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es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ax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ds, ax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mov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ss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,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ax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 Передача управления загруженному ядру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call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0x</w:t>
      </w:r>
      <w:proofErr w:type="gram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11000 ;</w:t>
      </w:r>
      <w:proofErr w:type="gram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Адрес равен адресу загрузки в случае если ядро скомпилировано в "плоский" код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475706">
        <w:rPr>
          <w:rFonts w:ascii="Consolas" w:hAnsi="Consolas" w:cs="Times New Roman"/>
          <w:b/>
          <w:color w:val="000000"/>
          <w:sz w:val="18"/>
          <w:szCs w:val="18"/>
        </w:rPr>
        <w:t>; Внимание! Сектор будет считаться загрузочным, если содержит в конце своих 512 байтов два следующих байта: 0x55 и 0xAA</w:t>
      </w:r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times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(512 - ($ -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start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) - 2) </w:t>
      </w: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db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0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 Заполнение нулями до границы 512 - 2 текущей точки</w:t>
      </w:r>
    </w:p>
    <w:p w:rsid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r w:rsidRPr="00475706">
        <w:rPr>
          <w:rFonts w:ascii="Consolas" w:hAnsi="Consolas" w:cs="Times New Roman"/>
          <w:b/>
          <w:color w:val="000000"/>
          <w:sz w:val="18"/>
          <w:szCs w:val="18"/>
        </w:rPr>
        <w:t>db</w:t>
      </w:r>
      <w:proofErr w:type="spellEnd"/>
      <w:r w:rsidRPr="00475706">
        <w:rPr>
          <w:rFonts w:ascii="Consolas" w:hAnsi="Consolas" w:cs="Times New Roman"/>
          <w:b/>
          <w:color w:val="000000"/>
          <w:sz w:val="18"/>
          <w:szCs w:val="18"/>
        </w:rPr>
        <w:t xml:space="preserve"> 0x55, 0xaa</w:t>
      </w:r>
      <w:r w:rsidRPr="00475706">
        <w:rPr>
          <w:rFonts w:ascii="Consolas" w:hAnsi="Consolas" w:cs="Times New Roman"/>
          <w:b/>
          <w:color w:val="000000"/>
          <w:sz w:val="18"/>
          <w:szCs w:val="18"/>
        </w:rPr>
        <w:tab/>
        <w:t>; 2 необходимых байта чтобы сектор считался загрузочным</w:t>
      </w:r>
    </w:p>
    <w:p w:rsidR="00475706" w:rsidRPr="00475706" w:rsidRDefault="00475706" w:rsidP="00475706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  <w:lang w:val="en-US"/>
        </w:rPr>
      </w:pPr>
      <w:r w:rsidRPr="00475706">
        <w:rPr>
          <w:rFonts w:cs="Times New Roman"/>
          <w:b/>
          <w:color w:val="000000"/>
        </w:rPr>
        <w:lastRenderedPageBreak/>
        <w:t xml:space="preserve">Ядро – </w:t>
      </w:r>
      <w:proofErr w:type="spellStart"/>
      <w:r w:rsidRPr="00475706">
        <w:rPr>
          <w:rFonts w:cs="Times New Roman"/>
          <w:b/>
          <w:color w:val="000000"/>
          <w:lang w:val="en-US"/>
        </w:rPr>
        <w:t>kernel.c</w:t>
      </w:r>
      <w:proofErr w:type="spellEnd"/>
    </w:p>
    <w:p w:rsidR="00475706" w:rsidRP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cs="Times New Roman"/>
          <w:b/>
          <w:color w:val="000000"/>
          <w:highlight w:val="white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 Эта инструкция обязательно должна быть первой, т.к. этот код компилируется в бинарный,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 и загрузчик передает управление по адресу первой инструкции бинарного образа ядра ОС.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kmain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char*, unsigned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__</w:t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declspec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naked) void startup()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call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kmain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VIDEO_BUF_PTR (0xb8000)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IDT_TYPE_INTR (0x0E)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IDT_TYPE_TRAP (0x0F)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 Селектор секции кода, установленный загрузчиком ОС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#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define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GDT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_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CS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(0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x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8)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 Структура описывает данные об обработчике прерывания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#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pragma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pack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push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, 1) // Выравнивание членов структуры запрещено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struct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idt_entry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short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base_lo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Младшие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биты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адреса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обработчика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short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segm_sel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Селектор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сегмента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кода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 always0;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Этот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байт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всегда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 flags;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Флаги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тип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. 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Флаги: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,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DPL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, Типы - это константы -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_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TYPE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...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short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base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_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hi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; // Старшие биты адреса обработчика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};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// Структура, адрес которой передается как аргумент команды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lidt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struct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idt_ptr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short limit;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base;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#pragma 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pack(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pop)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struct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idt_entry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[256];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Реальная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таблица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IDT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struct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>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idtp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; // Описатель таблицы для команды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lidt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 Пустой обработчик прерываний. Другие обработчики могут быть реализованы по этому шаблону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__</w:t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declspec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naked) void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default_intr_handler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pusha</w:t>
      </w:r>
      <w:proofErr w:type="spellEnd"/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  <w:t>// ... (реализация обработки)</w:t>
      </w:r>
    </w:p>
    <w:p w:rsidR="00475706" w:rsidRPr="00167CF3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167CF3">
        <w:rPr>
          <w:rFonts w:ascii="Consolas" w:hAnsi="Consolas" w:cs="Times New Roman"/>
          <w:b/>
          <w:color w:val="000000"/>
          <w:sz w:val="18"/>
          <w:szCs w:val="18"/>
          <w:lang w:val="en-US"/>
        </w:rPr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167CF3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167CF3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167CF3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167CF3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167CF3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popa</w:t>
      </w:r>
      <w:proofErr w:type="spellEnd"/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iretd</w:t>
      </w:r>
      <w:proofErr w:type="spellEnd"/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intr_reg_handler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unsigned short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segm_sel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unsigned short flags, void*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hndlr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hndlr_addr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)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hndlr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].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base_lo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short)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hndlr_addr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&amp; 0xFFFF);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].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segm_sel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segm_sel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].always0 =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].flags = flags;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].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base_hi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short)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hndlr_addr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&gt;&gt; 16);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 Функция инициализации системы прерываний: заполнение массива с адресами обработчиков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intr_init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idt_count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sizeof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) 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sizeof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[0]);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0;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&lt;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idt_count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++)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intr_reg_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GDT_CS, 0x80 | IDT_TYPE_INTR,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default_intr_handler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);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segm_sel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=0x8, P=1, DPL=0, Type=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intr_start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idt_count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sizeof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) 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sizeof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[0]);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g_idtp.base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 (&amp;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0]);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g_idtp.limit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sizeof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struct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idt_entry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) 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idt_count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 - 1;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lidt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g_idtp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//__</w:t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lidt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&amp;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g_idtp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intr_enable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intr_disable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cli;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scancodes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[] = 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ESC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'1','2','3','4','5','6','7','8','9','0', '-', '=',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8, // BACKSPACE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'\t', // TAB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'q', 'w', 'e', 'r', 't', 'y', 'u', '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', 'o', 'p', '[', ']',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' '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// ENTER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CTRL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'a', 's', 'd', 'f', 'g', 'h', 'j', 'k', 'l', '&lt;','&gt;','+',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LEFT SHIFT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'\\', 'z', 'x', 'c', 'v', 'b', 'n', 'm', ',', '.', '/',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RIGHT SHIFT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'*', // NUMPAD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ALT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'_', // SPACE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CAPSLOCK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0, 0, 0, 0, 0, 0, 0, 0, 0, // F1 - F10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NUMLOCK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SCROLLLOCK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HOME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PAGE UP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'-', // NUMPAD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0,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'+', // NUMPAD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END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ab/>
        <w:t>0, // PAGE DOWN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INS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DEL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// SYS RQ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0, // F11 - F12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0, 0, // F13 - F15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0, 0, 0, 0, 0, 0, 0, 0, 0, // F16 - F24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0, 0, 0, 0, 0, 0, 0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line =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column =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empty_symbol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empty_color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sysmsg_entry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"# 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sysmsg_unknown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" Command not recognized";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sysmsg_info1 = "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InfoOS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: v.01. Developer: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Protsenko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Evgeniy, 23508/4,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SPbPU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2016";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sysmsg_info2 = " Compilers: bootloader: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yasm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kernel: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ms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 compiler";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sysmsg_help1 = " info";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sysmsg_help2 = " help";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sysmsg_help3 = " ticks";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sysmsg_help4 = " mem";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sysmsg_help5 = " disk";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sysmsg_help6 = " time";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sysmsg_help7 = " shutdown";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sysmsg_emptystr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"";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ENTER 28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BACKSPACE 14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DEADCOLUMN 22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DEADLINE 5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struct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time_info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year1;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столетие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year2;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год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month;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day;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hours;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minutes;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seconds;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get_data_1(char datum, char * str2)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&lt; 0) datum *= -1;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[5];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== 0){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0] = '0';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1] = '\0';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else</w:t>
      </w:r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while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!= 0)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++] = datum % 10 + '0';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datum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/= 10;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for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j++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j]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- j - 1];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 = '\0';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get_data_2(short datum, char * str2)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&lt; 0) datum *= -1;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[10];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== 0){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0] = '0';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1] = '\0';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else</w:t>
      </w:r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while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!= 0)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++] = datum % 10 + '0';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datum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/= 10;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for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j++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j]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- j - 1];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 = '\0';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get_data_4(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datum, char * str2)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&lt; 0) datum *= -1;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[15];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== 0){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0] = '0';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1] = '\0';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else</w:t>
      </w:r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while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(datum != 0)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++] = datum % 10 + '0';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datum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/= 10;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for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j++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j]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- j - 1];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str2[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 = '\0';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shutdown()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{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dx, 0x0604;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ax, 0x2000;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dx, ax;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out_symbol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color, char c, unsigned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unsigned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colnum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char*) VIDEO_BUF_PTR;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+= 80 * 2 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+ 2 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colnum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0] = (unsigned char)c;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Символ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код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video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_</w:t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1] =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color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; // Цвет символа и фона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scan_ask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(unsigned char a)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char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result;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result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scancodes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[a];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return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result;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cmp_command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 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char*) VIDEO_BUF_PTR;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+= 80 * 2 * line + 4;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for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0;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&lt; column - 2;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++)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 != *(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* 2))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return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] != '\0') return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return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1;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command_handler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cmp_command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("info"))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sysmsg_info1,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sysmsg_info2,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else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if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cmp_command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("help"))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sysmsg_help1,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sysmsg_help2,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sysmsg_help3,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sysmsg_help4,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sysmsg_help5,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sysmsg_help6,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sysmsg_help7,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else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if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cmp_command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("shutdown"))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shutdown(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else 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_str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(0x07,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sysmsg_unknown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on_key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(unsigned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scan_code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scan_code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== ENTER)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command_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0x07,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sysmsg_emptystr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0x07,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sysmsg_entry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column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2;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return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scan_code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== BACKSPACE)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(column &lt; 2) return;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char*) VIDEO_BUF_PTR;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+= 80 * 2 * line + (column - 1) * 2;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1]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empty_color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empty_symbol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column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-= 1;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return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(column == DEADCOLUMN)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0x07,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sysmsg_unknown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0x07,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sysmsg_entry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++line);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column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2;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return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symbol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0x07,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scan_ask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scan_code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), line, column++);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#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define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PIC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1_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PORT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(0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x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20)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//Чтение из порта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__inline unsigned char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inb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(unsigned short port)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 data;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push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dx, port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dx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data, al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pop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return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data;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Запись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__inline void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outb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(unsigned short port, unsigned char data)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push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dx, port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al, data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dx, al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pop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dx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keyb_process_keys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  <w:t xml:space="preserve">// Проверка что буфер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PS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/2 клавиатуры не пуст (младший бит присутствует)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inb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(0x64) &amp; 0x01)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scan_code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 state;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scan_code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inb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0x60);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Считывание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символа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с PS/2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клавиатуры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if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(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_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code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&lt; 128) // Скан-коды выше 128 - это отпускание клавиши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on_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key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scan_code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__</w:t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declspec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naked) void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keyb_handler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pusha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Обработка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поступивших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данных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keyb_process_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keys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 Отправка контроллеру 8259 нотификации о том, что прерывание обработано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outb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PIC1_PORT, 0x20);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popa</w:t>
      </w:r>
      <w:proofErr w:type="spellEnd"/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iretd</w:t>
      </w:r>
      <w:proofErr w:type="spellEnd"/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keyb_init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Регистрация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обработчика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прерывания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intr_reg_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0x09, GDT_CS, 0x80 | IDT_TYPE_INTR,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keyb_handler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);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segm_sel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=0x8, P=1, DPL=0, Type=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// Разрешение только прерываний клавиатуры от контроллера 8259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outb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PIC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1_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PORT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+ 1, 0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xFF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^ 0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x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02); // 0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xFF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 - все прерываний, 0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x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02 - только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IRQ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1 (клавиатура)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//-------------------------------------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/*void 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lineup()</w:t>
      </w:r>
      <w:proofErr w:type="gram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char*) VIDEO_BUF_PTR;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while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!= (unsigned char*)(VIDEO_BUF_PTR + 80 * (DEADLINE)))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[80];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1]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[81];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++;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0;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&lt; 80;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++)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+ 1]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empty_symbol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]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empty_color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line--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}*/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color,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unsigned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//if (line == DEADLINE) 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lineup(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char*) VIDEO_BUF_PTR;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+= 80*2 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strnum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while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(*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0] = (unsigned char) *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; 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Символ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код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video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_</w:t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</w:rPr>
        <w:t xml:space="preserve">1] = </w:t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color</w:t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>; // Цвет символа и фона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+= 2;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ptr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++;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get_empty_symbol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unsigned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(unsigned char*) VIDEO_BUF_PTR;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+= 80*2*2;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empty_symbol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empty_color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=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video_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buf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[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1];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kmain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const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char* hello = "Welcome to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InfoOS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(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ms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c edition)!";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//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Вывод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строки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0x07, hello, line++);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get_empty_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symbol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out_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str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0x07, 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sysmsg_entry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, line);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column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+= 2;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disable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init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keyb_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init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//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ticks_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init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start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intr_</w:t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enable</w:t>
      </w:r>
      <w:proofErr w:type="spell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);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while(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1)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__</w:t>
      </w:r>
      <w:proofErr w:type="spell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asm</w:t>
      </w:r>
      <w:proofErr w:type="spellEnd"/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{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hlt</w:t>
      </w:r>
      <w:proofErr w:type="spellEnd"/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}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proofErr w:type="gramStart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return</w:t>
      </w:r>
      <w:proofErr w:type="gramEnd"/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0;</w:t>
      </w:r>
    </w:p>
    <w:p w:rsidR="00475706" w:rsidRPr="00A72E9A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A72E9A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475706" w:rsidRDefault="00475706" w:rsidP="00475706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color w:val="000000"/>
          <w:sz w:val="18"/>
          <w:szCs w:val="18"/>
          <w:highlight w:val="white"/>
          <w:lang w:val="en-US"/>
        </w:rPr>
      </w:pPr>
    </w:p>
    <w:p w:rsidR="00475706" w:rsidRDefault="00475706" w:rsidP="00475706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</w:rPr>
      </w:pPr>
      <w:r>
        <w:rPr>
          <w:rFonts w:cs="Times New Roman"/>
          <w:b/>
          <w:color w:val="000000"/>
          <w:highlight w:val="white"/>
        </w:rPr>
        <w:t>Используемые консольные ком</w:t>
      </w:r>
      <w:r w:rsidRPr="00475706">
        <w:rPr>
          <w:rFonts w:cs="Times New Roman"/>
          <w:b/>
          <w:color w:val="000000"/>
          <w:highlight w:val="white"/>
        </w:rPr>
        <w:t>анды</w:t>
      </w:r>
    </w:p>
    <w:p w:rsidR="00A72E9A" w:rsidRPr="00A72E9A" w:rsidRDefault="00A72E9A" w:rsidP="00A72E9A">
      <w:pPr>
        <w:pStyle w:val="af3"/>
        <w:numPr>
          <w:ilvl w:val="0"/>
          <w:numId w:val="49"/>
        </w:numPr>
        <w:autoSpaceDE w:val="0"/>
        <w:autoSpaceDN w:val="0"/>
        <w:adjustRightInd w:val="0"/>
        <w:spacing w:line="480" w:lineRule="auto"/>
        <w:ind w:left="0" w:hanging="284"/>
        <w:rPr>
          <w:rFonts w:ascii="Consolas" w:hAnsi="Consolas" w:cs="Times New Roman"/>
          <w:b/>
          <w:color w:val="000000"/>
          <w:sz w:val="18"/>
          <w:szCs w:val="18"/>
          <w:highlight w:val="white"/>
        </w:rPr>
      </w:pPr>
      <w:r>
        <w:rPr>
          <w:rFonts w:ascii="Consolas" w:hAnsi="Consolas"/>
          <w:sz w:val="18"/>
          <w:szCs w:val="18"/>
        </w:rPr>
        <w:t xml:space="preserve">Получение </w:t>
      </w:r>
      <w:proofErr w:type="spellStart"/>
      <w:r>
        <w:rPr>
          <w:rFonts w:ascii="Consolas" w:hAnsi="Consolas"/>
          <w:sz w:val="18"/>
          <w:szCs w:val="18"/>
        </w:rPr>
        <w:t>бинарника</w:t>
      </w:r>
      <w:proofErr w:type="spellEnd"/>
      <w:r w:rsidR="00167CF3">
        <w:rPr>
          <w:rFonts w:ascii="Consolas" w:hAnsi="Consolas"/>
          <w:sz w:val="18"/>
          <w:szCs w:val="18"/>
          <w:lang w:val="en-US"/>
        </w:rPr>
        <w:t xml:space="preserve"> </w:t>
      </w:r>
      <w:r w:rsidR="00167CF3">
        <w:rPr>
          <w:rFonts w:ascii="Consolas" w:hAnsi="Consolas"/>
          <w:sz w:val="18"/>
          <w:szCs w:val="18"/>
        </w:rPr>
        <w:t>ядра</w:t>
      </w:r>
    </w:p>
    <w:p w:rsidR="00475706" w:rsidRPr="00A72E9A" w:rsidRDefault="00475706" w:rsidP="00A72E9A">
      <w:pPr>
        <w:pStyle w:val="af3"/>
        <w:autoSpaceDE w:val="0"/>
        <w:autoSpaceDN w:val="0"/>
        <w:adjustRightInd w:val="0"/>
        <w:spacing w:line="480" w:lineRule="auto"/>
        <w:ind w:left="0" w:firstLine="567"/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</w:pPr>
      <w:r w:rsidRPr="00A72E9A">
        <w:rPr>
          <w:rFonts w:ascii="Consolas" w:hAnsi="Consolas"/>
          <w:b/>
          <w:sz w:val="18"/>
          <w:szCs w:val="18"/>
          <w:lang w:val="en-US"/>
        </w:rPr>
        <w:t xml:space="preserve">cl.exe /GS- /c </w:t>
      </w:r>
      <w:proofErr w:type="spellStart"/>
      <w:r w:rsidRPr="00A72E9A">
        <w:rPr>
          <w:rFonts w:ascii="Consolas" w:hAnsi="Consolas"/>
          <w:b/>
          <w:sz w:val="18"/>
          <w:szCs w:val="18"/>
          <w:lang w:val="en-US"/>
        </w:rPr>
        <w:t>kernel.c</w:t>
      </w:r>
      <w:proofErr w:type="spellEnd"/>
      <w:r w:rsidRPr="00A72E9A">
        <w:rPr>
          <w:rFonts w:ascii="Consolas" w:hAnsi="Consolas"/>
          <w:b/>
          <w:sz w:val="18"/>
          <w:szCs w:val="18"/>
          <w:lang w:val="en-US"/>
        </w:rPr>
        <w:t xml:space="preserve"> </w:t>
      </w:r>
    </w:p>
    <w:p w:rsidR="00A72E9A" w:rsidRPr="00A72E9A" w:rsidRDefault="00A72E9A" w:rsidP="00A72E9A">
      <w:pPr>
        <w:pStyle w:val="af3"/>
        <w:numPr>
          <w:ilvl w:val="0"/>
          <w:numId w:val="49"/>
        </w:numPr>
        <w:autoSpaceDE w:val="0"/>
        <w:autoSpaceDN w:val="0"/>
        <w:adjustRightInd w:val="0"/>
        <w:spacing w:line="480" w:lineRule="auto"/>
        <w:ind w:left="0" w:hanging="284"/>
        <w:rPr>
          <w:rFonts w:ascii="Consolas" w:hAnsi="Consolas" w:cs="Times New Roman"/>
          <w:b/>
          <w:color w:val="000000"/>
          <w:sz w:val="18"/>
          <w:szCs w:val="18"/>
          <w:highlight w:val="white"/>
        </w:rPr>
      </w:pPr>
      <w:r>
        <w:rPr>
          <w:rFonts w:ascii="Consolas" w:hAnsi="Consolas"/>
          <w:sz w:val="18"/>
          <w:szCs w:val="18"/>
        </w:rPr>
        <w:t xml:space="preserve">Получение </w:t>
      </w:r>
      <w:proofErr w:type="spellStart"/>
      <w:r>
        <w:rPr>
          <w:rFonts w:ascii="Consolas" w:hAnsi="Consolas"/>
          <w:sz w:val="18"/>
          <w:szCs w:val="18"/>
        </w:rPr>
        <w:t>исполняемного</w:t>
      </w:r>
      <w:proofErr w:type="spellEnd"/>
      <w:r>
        <w:rPr>
          <w:rFonts w:ascii="Consolas" w:hAnsi="Consolas"/>
          <w:sz w:val="18"/>
          <w:szCs w:val="18"/>
        </w:rPr>
        <w:t xml:space="preserve"> файла (</w:t>
      </w:r>
      <w:r>
        <w:rPr>
          <w:rFonts w:ascii="Consolas" w:hAnsi="Consolas"/>
          <w:sz w:val="18"/>
          <w:szCs w:val="18"/>
          <w:lang w:val="en-US"/>
        </w:rPr>
        <w:t>PE</w:t>
      </w:r>
      <w:r w:rsidRPr="00A72E9A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файла)</w:t>
      </w:r>
    </w:p>
    <w:p w:rsidR="00475706" w:rsidRPr="00A72E9A" w:rsidRDefault="00475706" w:rsidP="00A72E9A">
      <w:pPr>
        <w:pStyle w:val="af3"/>
        <w:autoSpaceDE w:val="0"/>
        <w:autoSpaceDN w:val="0"/>
        <w:adjustRightInd w:val="0"/>
        <w:spacing w:line="480" w:lineRule="auto"/>
        <w:ind w:left="426" w:firstLine="141"/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</w:pPr>
      <w:r w:rsidRPr="00A72E9A">
        <w:rPr>
          <w:rFonts w:ascii="Consolas" w:hAnsi="Consolas"/>
          <w:b/>
          <w:sz w:val="18"/>
          <w:szCs w:val="18"/>
          <w:lang w:val="en-US"/>
        </w:rPr>
        <w:t>link.exe /OUT</w:t>
      </w:r>
      <w:proofErr w:type="gramStart"/>
      <w:r w:rsidRPr="00A72E9A">
        <w:rPr>
          <w:rFonts w:ascii="Consolas" w:hAnsi="Consolas"/>
          <w:b/>
          <w:sz w:val="18"/>
          <w:szCs w:val="18"/>
          <w:lang w:val="en-US"/>
        </w:rPr>
        <w:t>:kernel.exe</w:t>
      </w:r>
      <w:proofErr w:type="gramEnd"/>
      <w:r w:rsidRPr="00A72E9A">
        <w:rPr>
          <w:rFonts w:ascii="Consolas" w:hAnsi="Consolas"/>
          <w:b/>
          <w:sz w:val="18"/>
          <w:szCs w:val="18"/>
          <w:lang w:val="en-US"/>
        </w:rPr>
        <w:t xml:space="preserve"> /BASE:0x10000 /NODEFAULTLIB /</w:t>
      </w:r>
      <w:proofErr w:type="spellStart"/>
      <w:r w:rsidRPr="00A72E9A">
        <w:rPr>
          <w:rFonts w:ascii="Consolas" w:hAnsi="Consolas"/>
          <w:b/>
          <w:sz w:val="18"/>
          <w:szCs w:val="18"/>
          <w:lang w:val="en-US"/>
        </w:rPr>
        <w:t>ENTRY:kmain</w:t>
      </w:r>
      <w:proofErr w:type="spellEnd"/>
      <w:r w:rsidRPr="00A72E9A">
        <w:rPr>
          <w:rFonts w:ascii="Consolas" w:hAnsi="Consolas"/>
          <w:b/>
          <w:sz w:val="18"/>
          <w:szCs w:val="18"/>
          <w:lang w:val="en-US"/>
        </w:rPr>
        <w:t xml:space="preserve"> /SUBSYSTEM:NATIVE kernel.obj</w:t>
      </w:r>
    </w:p>
    <w:p w:rsidR="00A72E9A" w:rsidRPr="00A72E9A" w:rsidRDefault="00A72E9A" w:rsidP="00A72E9A">
      <w:pPr>
        <w:pStyle w:val="af3"/>
        <w:numPr>
          <w:ilvl w:val="0"/>
          <w:numId w:val="49"/>
        </w:numPr>
        <w:autoSpaceDE w:val="0"/>
        <w:autoSpaceDN w:val="0"/>
        <w:adjustRightInd w:val="0"/>
        <w:spacing w:line="480" w:lineRule="auto"/>
        <w:ind w:left="0" w:hanging="284"/>
        <w:rPr>
          <w:rFonts w:ascii="Consolas" w:hAnsi="Consolas" w:cs="Times New Roman"/>
          <w:b/>
          <w:color w:val="000000"/>
          <w:sz w:val="18"/>
          <w:szCs w:val="18"/>
          <w:highlight w:val="white"/>
        </w:rPr>
      </w:pPr>
      <w:r>
        <w:rPr>
          <w:rFonts w:ascii="Consolas" w:hAnsi="Consolas"/>
          <w:sz w:val="18"/>
          <w:szCs w:val="18"/>
        </w:rPr>
        <w:t>Получение информации о кол-ве секторов кода и данных, необходимых для корректной загрузки в память загрузчиком и дальнейшей передачи работы ядру</w:t>
      </w:r>
    </w:p>
    <w:p w:rsidR="00167CF3" w:rsidRPr="00167CF3" w:rsidRDefault="00475706" w:rsidP="00167CF3">
      <w:pPr>
        <w:pStyle w:val="af3"/>
        <w:autoSpaceDE w:val="0"/>
        <w:autoSpaceDN w:val="0"/>
        <w:adjustRightInd w:val="0"/>
        <w:spacing w:line="480" w:lineRule="auto"/>
        <w:ind w:left="0" w:firstLine="567"/>
        <w:rPr>
          <w:rFonts w:ascii="Consolas" w:hAnsi="Consolas"/>
          <w:b/>
          <w:sz w:val="18"/>
          <w:szCs w:val="18"/>
        </w:rPr>
      </w:pPr>
      <w:proofErr w:type="spellStart"/>
      <w:r w:rsidRPr="00A72E9A">
        <w:rPr>
          <w:rFonts w:ascii="Consolas" w:hAnsi="Consolas"/>
          <w:b/>
          <w:sz w:val="18"/>
          <w:szCs w:val="18"/>
        </w:rPr>
        <w:t>dumpbin</w:t>
      </w:r>
      <w:proofErr w:type="spellEnd"/>
      <w:r w:rsidRPr="00A72E9A">
        <w:rPr>
          <w:rFonts w:ascii="Consolas" w:hAnsi="Consolas"/>
          <w:b/>
          <w:sz w:val="18"/>
          <w:szCs w:val="18"/>
        </w:rPr>
        <w:t xml:space="preserve"> /</w:t>
      </w:r>
      <w:proofErr w:type="spellStart"/>
      <w:r w:rsidRPr="00A72E9A">
        <w:rPr>
          <w:rFonts w:ascii="Consolas" w:hAnsi="Consolas"/>
          <w:b/>
          <w:sz w:val="18"/>
          <w:szCs w:val="18"/>
        </w:rPr>
        <w:t>headers</w:t>
      </w:r>
      <w:proofErr w:type="spellEnd"/>
      <w:r w:rsidRPr="00A72E9A">
        <w:rPr>
          <w:rFonts w:ascii="Consolas" w:hAnsi="Consolas"/>
          <w:b/>
          <w:sz w:val="18"/>
          <w:szCs w:val="18"/>
        </w:rPr>
        <w:t xml:space="preserve"> kernel.exe</w:t>
      </w:r>
    </w:p>
    <w:p w:rsidR="00A72E9A" w:rsidRPr="00167CF3" w:rsidRDefault="00167CF3" w:rsidP="00A72E9A">
      <w:pPr>
        <w:pStyle w:val="af3"/>
        <w:numPr>
          <w:ilvl w:val="0"/>
          <w:numId w:val="49"/>
        </w:numPr>
        <w:autoSpaceDE w:val="0"/>
        <w:autoSpaceDN w:val="0"/>
        <w:adjustRightInd w:val="0"/>
        <w:spacing w:line="480" w:lineRule="auto"/>
        <w:ind w:left="0" w:hanging="284"/>
        <w:rPr>
          <w:rFonts w:ascii="Consolas" w:hAnsi="Consolas" w:cs="Times New Roman"/>
          <w:b/>
          <w:color w:val="000000"/>
          <w:sz w:val="18"/>
          <w:szCs w:val="18"/>
          <w:highlight w:val="white"/>
        </w:rPr>
      </w:pPr>
      <w:r>
        <w:rPr>
          <w:rFonts w:ascii="Consolas" w:hAnsi="Consolas"/>
          <w:sz w:val="18"/>
          <w:szCs w:val="18"/>
        </w:rPr>
        <w:t xml:space="preserve">Получение </w:t>
      </w:r>
      <w:proofErr w:type="spellStart"/>
      <w:r>
        <w:rPr>
          <w:rFonts w:ascii="Consolas" w:hAnsi="Consolas"/>
          <w:sz w:val="18"/>
          <w:szCs w:val="18"/>
        </w:rPr>
        <w:t>бинарника</w:t>
      </w:r>
      <w:proofErr w:type="spellEnd"/>
      <w:r>
        <w:rPr>
          <w:rFonts w:ascii="Consolas" w:hAnsi="Consolas"/>
          <w:sz w:val="18"/>
          <w:szCs w:val="18"/>
        </w:rPr>
        <w:t xml:space="preserve"> загрузчика</w:t>
      </w:r>
    </w:p>
    <w:p w:rsidR="00167CF3" w:rsidRPr="00167CF3" w:rsidRDefault="00167CF3" w:rsidP="00167CF3">
      <w:pPr>
        <w:pStyle w:val="af3"/>
        <w:autoSpaceDE w:val="0"/>
        <w:autoSpaceDN w:val="0"/>
        <w:adjustRightInd w:val="0"/>
        <w:spacing w:line="480" w:lineRule="auto"/>
        <w:ind w:left="426" w:firstLine="142"/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</w:pPr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..\</w:t>
      </w:r>
      <w:r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yasm</w:t>
      </w:r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.</w:t>
      </w:r>
      <w:r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exe</w:t>
      </w:r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 xml:space="preserve"> –</w:t>
      </w:r>
      <w:r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f</w:t>
      </w:r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 xml:space="preserve"> </w:t>
      </w:r>
      <w:r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bin</w:t>
      </w:r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 xml:space="preserve"> –</w:t>
      </w:r>
      <w:proofErr w:type="gramStart"/>
      <w:r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o</w:t>
      </w:r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 xml:space="preserve"> ..</w:t>
      </w:r>
      <w:proofErr w:type="gramEnd"/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\</w:t>
      </w:r>
      <w:r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my</w:t>
      </w:r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\</w:t>
      </w:r>
      <w:proofErr w:type="spellStart"/>
      <w:proofErr w:type="gramStart"/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bootsect.bin</w:t>
      </w:r>
      <w:proofErr w:type="spellEnd"/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 xml:space="preserve"> ..</w:t>
      </w:r>
      <w:proofErr w:type="gramEnd"/>
      <w:r w:rsidRPr="00167CF3"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\</w:t>
      </w:r>
      <w:r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  <w:t>my\bootsect.asm</w:t>
      </w:r>
    </w:p>
    <w:p w:rsidR="00167CF3" w:rsidRPr="00167CF3" w:rsidRDefault="00167CF3" w:rsidP="00167CF3">
      <w:pPr>
        <w:pStyle w:val="af3"/>
        <w:numPr>
          <w:ilvl w:val="0"/>
          <w:numId w:val="49"/>
        </w:numPr>
        <w:autoSpaceDE w:val="0"/>
        <w:autoSpaceDN w:val="0"/>
        <w:adjustRightInd w:val="0"/>
        <w:spacing w:line="480" w:lineRule="auto"/>
        <w:ind w:left="0" w:hanging="284"/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</w:pPr>
      <w:r>
        <w:rPr>
          <w:rFonts w:ascii="Consolas" w:hAnsi="Consolas"/>
          <w:sz w:val="18"/>
          <w:szCs w:val="18"/>
        </w:rPr>
        <w:t>Эмуляция</w:t>
      </w:r>
      <w:r w:rsidRPr="00167CF3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</w:rPr>
        <w:t>в</w:t>
      </w:r>
      <w:r w:rsidRPr="00167CF3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QEMU</w:t>
      </w:r>
      <w:r w:rsidRPr="00167CF3">
        <w:rPr>
          <w:rFonts w:ascii="Consolas" w:hAnsi="Consolas"/>
          <w:sz w:val="18"/>
          <w:szCs w:val="18"/>
          <w:lang w:val="en-US"/>
        </w:rPr>
        <w:t xml:space="preserve"> </w:t>
      </w:r>
    </w:p>
    <w:p w:rsidR="00475706" w:rsidRPr="00A72E9A" w:rsidRDefault="00475706" w:rsidP="001C2DB5">
      <w:pPr>
        <w:pStyle w:val="af3"/>
        <w:autoSpaceDE w:val="0"/>
        <w:autoSpaceDN w:val="0"/>
        <w:adjustRightInd w:val="0"/>
        <w:spacing w:line="480" w:lineRule="auto"/>
        <w:ind w:left="426" w:firstLine="142"/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</w:pPr>
      <w:proofErr w:type="gramStart"/>
      <w:r w:rsidRPr="00A72E9A">
        <w:rPr>
          <w:rFonts w:ascii="Consolas" w:hAnsi="Consolas"/>
          <w:b/>
          <w:sz w:val="18"/>
          <w:szCs w:val="18"/>
          <w:lang w:val="en-US"/>
        </w:rPr>
        <w:t>start</w:t>
      </w:r>
      <w:proofErr w:type="gramEnd"/>
      <w:r w:rsidRPr="00167CF3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Pr="00A72E9A">
        <w:rPr>
          <w:rFonts w:ascii="Consolas" w:hAnsi="Consolas"/>
          <w:b/>
          <w:sz w:val="18"/>
          <w:szCs w:val="18"/>
          <w:lang w:val="en-US"/>
        </w:rPr>
        <w:t>qemu</w:t>
      </w:r>
      <w:r w:rsidRPr="00167CF3">
        <w:rPr>
          <w:rFonts w:ascii="Consolas" w:hAnsi="Consolas"/>
          <w:b/>
          <w:sz w:val="18"/>
          <w:szCs w:val="18"/>
          <w:lang w:val="en-US"/>
        </w:rPr>
        <w:t>-</w:t>
      </w:r>
      <w:r w:rsidRPr="00A72E9A">
        <w:rPr>
          <w:rFonts w:ascii="Consolas" w:hAnsi="Consolas"/>
          <w:b/>
          <w:sz w:val="18"/>
          <w:szCs w:val="18"/>
          <w:lang w:val="en-US"/>
        </w:rPr>
        <w:t>system</w:t>
      </w:r>
      <w:r w:rsidRPr="00167CF3">
        <w:rPr>
          <w:rFonts w:ascii="Consolas" w:hAnsi="Consolas"/>
          <w:b/>
          <w:sz w:val="18"/>
          <w:szCs w:val="18"/>
          <w:lang w:val="en-US"/>
        </w:rPr>
        <w:t>-</w:t>
      </w:r>
      <w:r w:rsidRPr="00A72E9A">
        <w:rPr>
          <w:rFonts w:ascii="Consolas" w:hAnsi="Consolas"/>
          <w:b/>
          <w:sz w:val="18"/>
          <w:szCs w:val="18"/>
          <w:lang w:val="en-US"/>
        </w:rPr>
        <w:t>i</w:t>
      </w:r>
      <w:r w:rsidRPr="00167CF3">
        <w:rPr>
          <w:rFonts w:ascii="Consolas" w:hAnsi="Consolas"/>
          <w:b/>
          <w:sz w:val="18"/>
          <w:szCs w:val="18"/>
          <w:lang w:val="en-US"/>
        </w:rPr>
        <w:t>386</w:t>
      </w:r>
      <w:r w:rsidRPr="00A72E9A">
        <w:rPr>
          <w:rFonts w:ascii="Consolas" w:hAnsi="Consolas"/>
          <w:b/>
          <w:sz w:val="18"/>
          <w:szCs w:val="18"/>
          <w:lang w:val="en-US"/>
        </w:rPr>
        <w:t>w</w:t>
      </w:r>
      <w:r w:rsidRPr="00167CF3">
        <w:rPr>
          <w:rFonts w:ascii="Consolas" w:hAnsi="Consolas"/>
          <w:b/>
          <w:sz w:val="18"/>
          <w:szCs w:val="18"/>
          <w:lang w:val="en-US"/>
        </w:rPr>
        <w:t>.</w:t>
      </w:r>
      <w:r w:rsidRPr="00A72E9A">
        <w:rPr>
          <w:rFonts w:ascii="Consolas" w:hAnsi="Consolas"/>
          <w:b/>
          <w:sz w:val="18"/>
          <w:szCs w:val="18"/>
          <w:lang w:val="en-US"/>
        </w:rPr>
        <w:t>exe</w:t>
      </w:r>
      <w:r w:rsidRPr="00167CF3">
        <w:rPr>
          <w:rFonts w:ascii="Consolas" w:hAnsi="Consolas"/>
          <w:b/>
          <w:sz w:val="18"/>
          <w:szCs w:val="18"/>
          <w:lang w:val="en-US"/>
        </w:rPr>
        <w:t xml:space="preserve"> –</w:t>
      </w:r>
      <w:r w:rsidRPr="00A72E9A">
        <w:rPr>
          <w:rFonts w:ascii="Consolas" w:hAnsi="Consolas"/>
          <w:b/>
          <w:sz w:val="18"/>
          <w:szCs w:val="18"/>
          <w:lang w:val="en-US"/>
        </w:rPr>
        <w:t>boot</w:t>
      </w:r>
      <w:r w:rsidRPr="00167CF3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Pr="00A72E9A">
        <w:rPr>
          <w:rFonts w:ascii="Consolas" w:hAnsi="Consolas"/>
          <w:b/>
          <w:sz w:val="18"/>
          <w:szCs w:val="18"/>
          <w:lang w:val="en-US"/>
        </w:rPr>
        <w:t>c</w:t>
      </w:r>
      <w:r w:rsidRPr="00167CF3">
        <w:rPr>
          <w:rFonts w:ascii="Consolas" w:hAnsi="Consolas"/>
          <w:b/>
          <w:sz w:val="18"/>
          <w:szCs w:val="18"/>
          <w:lang w:val="en-US"/>
        </w:rPr>
        <w:t xml:space="preserve"> –</w:t>
      </w:r>
      <w:r w:rsidRPr="00A72E9A">
        <w:rPr>
          <w:rFonts w:ascii="Consolas" w:hAnsi="Consolas"/>
          <w:b/>
          <w:sz w:val="18"/>
          <w:szCs w:val="18"/>
          <w:lang w:val="en-US"/>
        </w:rPr>
        <w:t>m</w:t>
      </w:r>
      <w:r w:rsidRPr="00167CF3">
        <w:rPr>
          <w:rFonts w:ascii="Consolas" w:hAnsi="Consolas"/>
          <w:b/>
          <w:sz w:val="18"/>
          <w:szCs w:val="18"/>
          <w:lang w:val="en-US"/>
        </w:rPr>
        <w:t xml:space="preserve"> 512 –</w:t>
      </w:r>
      <w:r w:rsidRPr="00A72E9A">
        <w:rPr>
          <w:rFonts w:ascii="Consolas" w:hAnsi="Consolas"/>
          <w:b/>
          <w:sz w:val="18"/>
          <w:szCs w:val="18"/>
          <w:lang w:val="en-US"/>
        </w:rPr>
        <w:t>L</w:t>
      </w:r>
      <w:r w:rsidRPr="00167CF3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Pr="00A72E9A">
        <w:rPr>
          <w:rFonts w:ascii="Consolas" w:hAnsi="Consolas"/>
          <w:b/>
          <w:sz w:val="18"/>
          <w:szCs w:val="18"/>
          <w:lang w:val="en-US"/>
        </w:rPr>
        <w:t>Bios</w:t>
      </w:r>
      <w:r w:rsidRPr="00167CF3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="001C2DB5" w:rsidRPr="00167CF3">
        <w:rPr>
          <w:rFonts w:ascii="Consolas" w:hAnsi="Consolas"/>
          <w:b/>
          <w:sz w:val="18"/>
          <w:szCs w:val="18"/>
          <w:lang w:val="en-US"/>
        </w:rPr>
        <w:t>–</w:t>
      </w:r>
      <w:proofErr w:type="spellStart"/>
      <w:r w:rsidR="001C2DB5">
        <w:rPr>
          <w:rFonts w:ascii="Consolas" w:hAnsi="Consolas"/>
          <w:b/>
          <w:sz w:val="18"/>
          <w:szCs w:val="18"/>
          <w:lang w:val="en-US"/>
        </w:rPr>
        <w:t>rtc</w:t>
      </w:r>
      <w:proofErr w:type="spellEnd"/>
      <w:r w:rsidR="001C2DB5" w:rsidRPr="00167CF3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="0056361E">
        <w:rPr>
          <w:rFonts w:ascii="Consolas" w:hAnsi="Consolas"/>
          <w:b/>
          <w:sz w:val="18"/>
          <w:szCs w:val="18"/>
          <w:lang w:val="en-US"/>
        </w:rPr>
        <w:t>clock=</w:t>
      </w:r>
      <w:proofErr w:type="spellStart"/>
      <w:r w:rsidR="0056361E">
        <w:rPr>
          <w:rFonts w:ascii="Consolas" w:hAnsi="Consolas"/>
          <w:b/>
          <w:sz w:val="18"/>
          <w:szCs w:val="18"/>
          <w:lang w:val="en-US"/>
        </w:rPr>
        <w:t>host,</w:t>
      </w:r>
      <w:r w:rsidR="001C2DB5">
        <w:rPr>
          <w:rFonts w:ascii="Consolas" w:hAnsi="Consolas"/>
          <w:b/>
          <w:sz w:val="18"/>
          <w:szCs w:val="18"/>
          <w:lang w:val="en-US"/>
        </w:rPr>
        <w:t>base</w:t>
      </w:r>
      <w:proofErr w:type="spellEnd"/>
      <w:r w:rsidR="001C2DB5" w:rsidRPr="00167CF3">
        <w:rPr>
          <w:rFonts w:ascii="Consolas" w:hAnsi="Consolas"/>
          <w:b/>
          <w:sz w:val="18"/>
          <w:szCs w:val="18"/>
          <w:lang w:val="en-US"/>
        </w:rPr>
        <w:t>=2010-12-03</w:t>
      </w:r>
      <w:r w:rsidR="001C2DB5">
        <w:rPr>
          <w:rFonts w:ascii="Consolas" w:hAnsi="Consolas"/>
          <w:b/>
          <w:sz w:val="18"/>
          <w:szCs w:val="18"/>
          <w:lang w:val="en-US"/>
        </w:rPr>
        <w:t>T</w:t>
      </w:r>
      <w:r w:rsidR="001C2DB5" w:rsidRPr="00167CF3">
        <w:rPr>
          <w:rFonts w:ascii="Consolas" w:hAnsi="Consolas"/>
          <w:b/>
          <w:sz w:val="18"/>
          <w:szCs w:val="18"/>
          <w:lang w:val="en-US"/>
        </w:rPr>
        <w:t xml:space="preserve">05:06:07 </w:t>
      </w:r>
      <w:r w:rsidRPr="00167CF3">
        <w:rPr>
          <w:rFonts w:ascii="Consolas" w:hAnsi="Consolas"/>
          <w:b/>
          <w:sz w:val="18"/>
          <w:szCs w:val="18"/>
          <w:lang w:val="en-US"/>
        </w:rPr>
        <w:t>–</w:t>
      </w:r>
      <w:proofErr w:type="spellStart"/>
      <w:r w:rsidRPr="00A72E9A">
        <w:rPr>
          <w:rFonts w:ascii="Consolas" w:hAnsi="Consolas"/>
          <w:b/>
          <w:sz w:val="18"/>
          <w:szCs w:val="18"/>
          <w:lang w:val="en-US"/>
        </w:rPr>
        <w:t>fda</w:t>
      </w:r>
      <w:proofErr w:type="spellEnd"/>
      <w:r w:rsidRPr="00167CF3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="0056361E">
        <w:rPr>
          <w:rFonts w:ascii="Consolas" w:hAnsi="Consolas"/>
          <w:b/>
          <w:sz w:val="18"/>
          <w:szCs w:val="18"/>
          <w:lang w:val="en-US"/>
        </w:rPr>
        <w:t>..\my\</w:t>
      </w:r>
      <w:proofErr w:type="spellStart"/>
      <w:r w:rsidRPr="00A72E9A">
        <w:rPr>
          <w:rFonts w:ascii="Consolas" w:hAnsi="Consolas"/>
          <w:b/>
          <w:sz w:val="18"/>
          <w:szCs w:val="18"/>
          <w:lang w:val="en-US"/>
        </w:rPr>
        <w:t>bootse</w:t>
      </w:r>
      <w:r w:rsidR="00515059">
        <w:rPr>
          <w:rFonts w:ascii="Consolas" w:hAnsi="Consolas"/>
          <w:b/>
          <w:sz w:val="18"/>
          <w:szCs w:val="18"/>
          <w:lang w:val="en-US"/>
        </w:rPr>
        <w:t>c</w:t>
      </w:r>
      <w:bookmarkStart w:id="0" w:name="_GoBack"/>
      <w:bookmarkEnd w:id="0"/>
      <w:r w:rsidRPr="00A72E9A">
        <w:rPr>
          <w:rFonts w:ascii="Consolas" w:hAnsi="Consolas"/>
          <w:b/>
          <w:sz w:val="18"/>
          <w:szCs w:val="18"/>
          <w:lang w:val="en-US"/>
        </w:rPr>
        <w:t>t</w:t>
      </w:r>
      <w:r w:rsidRPr="00167CF3">
        <w:rPr>
          <w:rFonts w:ascii="Consolas" w:hAnsi="Consolas"/>
          <w:b/>
          <w:sz w:val="18"/>
          <w:szCs w:val="18"/>
          <w:lang w:val="en-US"/>
        </w:rPr>
        <w:t>.</w:t>
      </w:r>
      <w:r w:rsidRPr="00A72E9A">
        <w:rPr>
          <w:rFonts w:ascii="Consolas" w:hAnsi="Consolas"/>
          <w:b/>
          <w:sz w:val="18"/>
          <w:szCs w:val="18"/>
          <w:lang w:val="en-US"/>
        </w:rPr>
        <w:t>bin</w:t>
      </w:r>
      <w:proofErr w:type="spellEnd"/>
      <w:r w:rsidRPr="0056361E">
        <w:rPr>
          <w:rFonts w:ascii="Consolas" w:hAnsi="Consolas"/>
          <w:b/>
          <w:sz w:val="18"/>
          <w:szCs w:val="18"/>
          <w:lang w:val="en-US"/>
        </w:rPr>
        <w:t xml:space="preserve"> –</w:t>
      </w:r>
      <w:proofErr w:type="spellStart"/>
      <w:r w:rsidRPr="00A72E9A">
        <w:rPr>
          <w:rFonts w:ascii="Consolas" w:hAnsi="Consolas"/>
          <w:b/>
          <w:sz w:val="18"/>
          <w:szCs w:val="18"/>
          <w:lang w:val="en-US"/>
        </w:rPr>
        <w:t>fdb</w:t>
      </w:r>
      <w:proofErr w:type="spellEnd"/>
      <w:r w:rsidRPr="0056361E">
        <w:rPr>
          <w:rFonts w:ascii="Consolas" w:hAnsi="Consolas"/>
          <w:b/>
          <w:sz w:val="18"/>
          <w:szCs w:val="18"/>
          <w:lang w:val="en-US"/>
        </w:rPr>
        <w:t xml:space="preserve"> </w:t>
      </w:r>
      <w:r w:rsidR="0056361E">
        <w:rPr>
          <w:rFonts w:ascii="Consolas" w:hAnsi="Consolas"/>
          <w:b/>
          <w:sz w:val="18"/>
          <w:szCs w:val="18"/>
          <w:lang w:val="en-US"/>
        </w:rPr>
        <w:t>..\my\</w:t>
      </w:r>
      <w:r w:rsidRPr="00A72E9A">
        <w:rPr>
          <w:rFonts w:ascii="Consolas" w:hAnsi="Consolas"/>
          <w:b/>
          <w:sz w:val="18"/>
          <w:szCs w:val="18"/>
          <w:lang w:val="en-US"/>
        </w:rPr>
        <w:t>kernel</w:t>
      </w:r>
      <w:r w:rsidRPr="0056361E">
        <w:rPr>
          <w:rFonts w:ascii="Consolas" w:hAnsi="Consolas"/>
          <w:b/>
          <w:sz w:val="18"/>
          <w:szCs w:val="18"/>
          <w:lang w:val="en-US"/>
        </w:rPr>
        <w:t>.</w:t>
      </w:r>
      <w:r w:rsidRPr="00A72E9A">
        <w:rPr>
          <w:rFonts w:ascii="Consolas" w:hAnsi="Consolas"/>
          <w:b/>
          <w:sz w:val="18"/>
          <w:szCs w:val="18"/>
          <w:lang w:val="en-US"/>
        </w:rPr>
        <w:t>exe</w:t>
      </w:r>
    </w:p>
    <w:sectPr w:rsidR="00475706" w:rsidRPr="00A72E9A" w:rsidSect="0049139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799" w:rsidRPr="00D60F71" w:rsidRDefault="00A5779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A57799" w:rsidRPr="00D60F71" w:rsidRDefault="00A5779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56361E" w:rsidRPr="00C53ADA" w:rsidRDefault="0056361E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515059">
          <w:rPr>
            <w:noProof/>
            <w:sz w:val="24"/>
            <w:szCs w:val="24"/>
          </w:rPr>
          <w:t>14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799" w:rsidRPr="00D60F71" w:rsidRDefault="00A5779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A57799" w:rsidRPr="00D60F71" w:rsidRDefault="00A5779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B000CC3"/>
    <w:multiLevelType w:val="hybridMultilevel"/>
    <w:tmpl w:val="5816D2B2"/>
    <w:lvl w:ilvl="0" w:tplc="DC100234">
      <w:start w:val="1"/>
      <w:numFmt w:val="russianUpp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1E9E480F"/>
    <w:multiLevelType w:val="hybridMultilevel"/>
    <w:tmpl w:val="366A0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58102E6"/>
    <w:multiLevelType w:val="hybridMultilevel"/>
    <w:tmpl w:val="908A8B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A5F27BE"/>
    <w:multiLevelType w:val="hybridMultilevel"/>
    <w:tmpl w:val="D87EED4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E78654D"/>
    <w:multiLevelType w:val="hybridMultilevel"/>
    <w:tmpl w:val="09345240"/>
    <w:lvl w:ilvl="0" w:tplc="0419000F">
      <w:start w:val="1"/>
      <w:numFmt w:val="decimal"/>
      <w:lvlText w:val="%1."/>
      <w:lvlJc w:val="left"/>
      <w:pPr>
        <w:ind w:left="2109" w:hanging="360"/>
      </w:pPr>
    </w:lvl>
    <w:lvl w:ilvl="1" w:tplc="04190019" w:tentative="1">
      <w:start w:val="1"/>
      <w:numFmt w:val="lowerLetter"/>
      <w:lvlText w:val="%2."/>
      <w:lvlJc w:val="left"/>
      <w:pPr>
        <w:ind w:left="2829" w:hanging="360"/>
      </w:pPr>
    </w:lvl>
    <w:lvl w:ilvl="2" w:tplc="0419001B" w:tentative="1">
      <w:start w:val="1"/>
      <w:numFmt w:val="lowerRoman"/>
      <w:lvlText w:val="%3."/>
      <w:lvlJc w:val="right"/>
      <w:pPr>
        <w:ind w:left="3549" w:hanging="180"/>
      </w:pPr>
    </w:lvl>
    <w:lvl w:ilvl="3" w:tplc="0419000F" w:tentative="1">
      <w:start w:val="1"/>
      <w:numFmt w:val="decimal"/>
      <w:lvlText w:val="%4."/>
      <w:lvlJc w:val="left"/>
      <w:pPr>
        <w:ind w:left="4269" w:hanging="360"/>
      </w:pPr>
    </w:lvl>
    <w:lvl w:ilvl="4" w:tplc="04190019" w:tentative="1">
      <w:start w:val="1"/>
      <w:numFmt w:val="lowerLetter"/>
      <w:lvlText w:val="%5."/>
      <w:lvlJc w:val="left"/>
      <w:pPr>
        <w:ind w:left="4989" w:hanging="360"/>
      </w:pPr>
    </w:lvl>
    <w:lvl w:ilvl="5" w:tplc="0419001B" w:tentative="1">
      <w:start w:val="1"/>
      <w:numFmt w:val="lowerRoman"/>
      <w:lvlText w:val="%6."/>
      <w:lvlJc w:val="right"/>
      <w:pPr>
        <w:ind w:left="5709" w:hanging="180"/>
      </w:pPr>
    </w:lvl>
    <w:lvl w:ilvl="6" w:tplc="0419000F" w:tentative="1">
      <w:start w:val="1"/>
      <w:numFmt w:val="decimal"/>
      <w:lvlText w:val="%7."/>
      <w:lvlJc w:val="left"/>
      <w:pPr>
        <w:ind w:left="6429" w:hanging="360"/>
      </w:pPr>
    </w:lvl>
    <w:lvl w:ilvl="7" w:tplc="04190019" w:tentative="1">
      <w:start w:val="1"/>
      <w:numFmt w:val="lowerLetter"/>
      <w:lvlText w:val="%8."/>
      <w:lvlJc w:val="left"/>
      <w:pPr>
        <w:ind w:left="7149" w:hanging="360"/>
      </w:pPr>
    </w:lvl>
    <w:lvl w:ilvl="8" w:tplc="0419001B" w:tentative="1">
      <w:start w:val="1"/>
      <w:numFmt w:val="lowerRoman"/>
      <w:lvlText w:val="%9."/>
      <w:lvlJc w:val="right"/>
      <w:pPr>
        <w:ind w:left="7869" w:hanging="180"/>
      </w:pPr>
    </w:lvl>
  </w:abstractNum>
  <w:abstractNum w:abstractNumId="20" w15:restartNumberingAfterBreak="0">
    <w:nsid w:val="2FD121D6"/>
    <w:multiLevelType w:val="hybridMultilevel"/>
    <w:tmpl w:val="12CA0CCA"/>
    <w:lvl w:ilvl="0" w:tplc="80886702">
      <w:start w:val="1"/>
      <w:numFmt w:val="upperRoman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3" w15:restartNumberingAfterBreak="0">
    <w:nsid w:val="35500D25"/>
    <w:multiLevelType w:val="multilevel"/>
    <w:tmpl w:val="6F544936"/>
    <w:numStyleLink w:val="22"/>
  </w:abstractNum>
  <w:abstractNum w:abstractNumId="24" w15:restartNumberingAfterBreak="0">
    <w:nsid w:val="370150E7"/>
    <w:multiLevelType w:val="hybridMultilevel"/>
    <w:tmpl w:val="CCF4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3FFF4E38"/>
    <w:multiLevelType w:val="hybridMultilevel"/>
    <w:tmpl w:val="ED800E6E"/>
    <w:lvl w:ilvl="0" w:tplc="DC100234">
      <w:start w:val="1"/>
      <w:numFmt w:val="russianUpp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1E00383"/>
    <w:multiLevelType w:val="hybridMultilevel"/>
    <w:tmpl w:val="CB3689B2"/>
    <w:lvl w:ilvl="0" w:tplc="024E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36159"/>
    <w:multiLevelType w:val="multilevel"/>
    <w:tmpl w:val="54DCD818"/>
    <w:lvl w:ilvl="0">
      <w:start w:val="1"/>
      <w:numFmt w:val="upperRoman"/>
      <w:lvlText w:val="%1)"/>
      <w:lvlJc w:val="left"/>
      <w:pPr>
        <w:ind w:left="502" w:hanging="360"/>
      </w:pPr>
      <w:rPr>
        <w:rFonts w:hint="default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4E7346B2"/>
    <w:multiLevelType w:val="hybridMultilevel"/>
    <w:tmpl w:val="B74EC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12C168C"/>
    <w:multiLevelType w:val="hybridMultilevel"/>
    <w:tmpl w:val="76306CD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63B861C6"/>
    <w:multiLevelType w:val="hybridMultilevel"/>
    <w:tmpl w:val="EABA7E2C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63F73D7E"/>
    <w:multiLevelType w:val="hybridMultilevel"/>
    <w:tmpl w:val="EF066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 w15:restartNumberingAfterBreak="0">
    <w:nsid w:val="6A284B8A"/>
    <w:multiLevelType w:val="hybridMultilevel"/>
    <w:tmpl w:val="A5902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40" w15:restartNumberingAfterBreak="0">
    <w:nsid w:val="6B3D54AF"/>
    <w:multiLevelType w:val="hybridMultilevel"/>
    <w:tmpl w:val="C344B026"/>
    <w:lvl w:ilvl="0" w:tplc="498860B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2" w15:restartNumberingAfterBreak="0">
    <w:nsid w:val="71034173"/>
    <w:multiLevelType w:val="hybridMultilevel"/>
    <w:tmpl w:val="223CB6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CF3516"/>
    <w:multiLevelType w:val="multilevel"/>
    <w:tmpl w:val="51BAD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41"/>
  </w:num>
  <w:num w:numId="3">
    <w:abstractNumId w:val="16"/>
  </w:num>
  <w:num w:numId="4">
    <w:abstractNumId w:val="1"/>
  </w:num>
  <w:num w:numId="5">
    <w:abstractNumId w:val="43"/>
  </w:num>
  <w:num w:numId="6">
    <w:abstractNumId w:val="30"/>
  </w:num>
  <w:num w:numId="7">
    <w:abstractNumId w:val="7"/>
  </w:num>
  <w:num w:numId="8">
    <w:abstractNumId w:val="15"/>
  </w:num>
  <w:num w:numId="9">
    <w:abstractNumId w:val="11"/>
  </w:num>
  <w:num w:numId="10">
    <w:abstractNumId w:val="31"/>
  </w:num>
  <w:num w:numId="11">
    <w:abstractNumId w:val="5"/>
  </w:num>
  <w:num w:numId="12">
    <w:abstractNumId w:val="36"/>
  </w:num>
  <w:num w:numId="13">
    <w:abstractNumId w:val="0"/>
  </w:num>
  <w:num w:numId="14">
    <w:abstractNumId w:val="37"/>
  </w:num>
  <w:num w:numId="15">
    <w:abstractNumId w:val="8"/>
  </w:num>
  <w:num w:numId="16">
    <w:abstractNumId w:val="23"/>
  </w:num>
  <w:num w:numId="17">
    <w:abstractNumId w:val="14"/>
  </w:num>
  <w:num w:numId="18">
    <w:abstractNumId w:val="9"/>
  </w:num>
  <w:num w:numId="19">
    <w:abstractNumId w:val="35"/>
  </w:num>
  <w:num w:numId="20">
    <w:abstractNumId w:val="3"/>
  </w:num>
  <w:num w:numId="21">
    <w:abstractNumId w:val="4"/>
  </w:num>
  <w:num w:numId="22">
    <w:abstractNumId w:val="25"/>
  </w:num>
  <w:num w:numId="23">
    <w:abstractNumId w:val="12"/>
  </w:num>
  <w:num w:numId="24">
    <w:abstractNumId w:val="2"/>
  </w:num>
  <w:num w:numId="25">
    <w:abstractNumId w:val="1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32"/>
  </w:num>
  <w:num w:numId="29">
    <w:abstractNumId w:val="13"/>
  </w:num>
  <w:num w:numId="30">
    <w:abstractNumId w:val="24"/>
  </w:num>
  <w:num w:numId="31">
    <w:abstractNumId w:val="39"/>
  </w:num>
  <w:num w:numId="32">
    <w:abstractNumId w:val="21"/>
  </w:num>
  <w:num w:numId="33">
    <w:abstractNumId w:val="21"/>
    <w:lvlOverride w:ilvl="0">
      <w:startOverride w:val="1"/>
    </w:lvlOverride>
  </w:num>
  <w:num w:numId="34">
    <w:abstractNumId w:val="39"/>
    <w:lvlOverride w:ilvl="0">
      <w:startOverride w:val="5"/>
    </w:lvlOverride>
  </w:num>
  <w:num w:numId="35">
    <w:abstractNumId w:val="7"/>
  </w:num>
  <w:num w:numId="36">
    <w:abstractNumId w:val="27"/>
  </w:num>
  <w:num w:numId="37">
    <w:abstractNumId w:val="29"/>
  </w:num>
  <w:num w:numId="38">
    <w:abstractNumId w:val="17"/>
  </w:num>
  <w:num w:numId="39">
    <w:abstractNumId w:val="40"/>
  </w:num>
  <w:num w:numId="40">
    <w:abstractNumId w:val="20"/>
  </w:num>
  <w:num w:numId="41">
    <w:abstractNumId w:val="18"/>
  </w:num>
  <w:num w:numId="42">
    <w:abstractNumId w:val="34"/>
  </w:num>
  <w:num w:numId="43">
    <w:abstractNumId w:val="28"/>
  </w:num>
  <w:num w:numId="44">
    <w:abstractNumId w:val="10"/>
  </w:num>
  <w:num w:numId="45">
    <w:abstractNumId w:val="26"/>
  </w:num>
  <w:num w:numId="46">
    <w:abstractNumId w:val="33"/>
  </w:num>
  <w:num w:numId="47">
    <w:abstractNumId w:val="38"/>
  </w:num>
  <w:num w:numId="48">
    <w:abstractNumId w:val="44"/>
  </w:num>
  <w:num w:numId="49">
    <w:abstractNumId w:val="4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306D"/>
    <w:rsid w:val="00006951"/>
    <w:rsid w:val="00035C4C"/>
    <w:rsid w:val="0004621C"/>
    <w:rsid w:val="0005579C"/>
    <w:rsid w:val="0006172D"/>
    <w:rsid w:val="00090579"/>
    <w:rsid w:val="000A5691"/>
    <w:rsid w:val="000B19D4"/>
    <w:rsid w:val="000B1F41"/>
    <w:rsid w:val="00125ED0"/>
    <w:rsid w:val="00126AFD"/>
    <w:rsid w:val="001401D4"/>
    <w:rsid w:val="001446F9"/>
    <w:rsid w:val="001456BA"/>
    <w:rsid w:val="00145B57"/>
    <w:rsid w:val="00151BEC"/>
    <w:rsid w:val="00154846"/>
    <w:rsid w:val="00162375"/>
    <w:rsid w:val="00167CF3"/>
    <w:rsid w:val="001764F2"/>
    <w:rsid w:val="001A2572"/>
    <w:rsid w:val="001B1B03"/>
    <w:rsid w:val="001B32F7"/>
    <w:rsid w:val="001B7D6C"/>
    <w:rsid w:val="001C2DB5"/>
    <w:rsid w:val="001D7E71"/>
    <w:rsid w:val="001E6E38"/>
    <w:rsid w:val="001F04BD"/>
    <w:rsid w:val="0020070E"/>
    <w:rsid w:val="00211022"/>
    <w:rsid w:val="00240B33"/>
    <w:rsid w:val="00250E02"/>
    <w:rsid w:val="002523D2"/>
    <w:rsid w:val="0025334A"/>
    <w:rsid w:val="00263C57"/>
    <w:rsid w:val="00263F8C"/>
    <w:rsid w:val="0029296E"/>
    <w:rsid w:val="002C378E"/>
    <w:rsid w:val="002C4CC7"/>
    <w:rsid w:val="002D1672"/>
    <w:rsid w:val="002D4135"/>
    <w:rsid w:val="002D5C58"/>
    <w:rsid w:val="002E373A"/>
    <w:rsid w:val="002F6B6D"/>
    <w:rsid w:val="003020C4"/>
    <w:rsid w:val="00312B77"/>
    <w:rsid w:val="00316F7B"/>
    <w:rsid w:val="003255C4"/>
    <w:rsid w:val="00327A23"/>
    <w:rsid w:val="003345F5"/>
    <w:rsid w:val="00350F64"/>
    <w:rsid w:val="0037417C"/>
    <w:rsid w:val="00375048"/>
    <w:rsid w:val="00384ECC"/>
    <w:rsid w:val="00395E78"/>
    <w:rsid w:val="00397B98"/>
    <w:rsid w:val="003B126B"/>
    <w:rsid w:val="003B2153"/>
    <w:rsid w:val="003B7418"/>
    <w:rsid w:val="003B7618"/>
    <w:rsid w:val="003C218B"/>
    <w:rsid w:val="003C234B"/>
    <w:rsid w:val="003D635C"/>
    <w:rsid w:val="003E4132"/>
    <w:rsid w:val="003E4C7B"/>
    <w:rsid w:val="003F46BD"/>
    <w:rsid w:val="0040671E"/>
    <w:rsid w:val="004156CB"/>
    <w:rsid w:val="00420EA6"/>
    <w:rsid w:val="00440610"/>
    <w:rsid w:val="0044311A"/>
    <w:rsid w:val="00467575"/>
    <w:rsid w:val="00475706"/>
    <w:rsid w:val="00475C3D"/>
    <w:rsid w:val="00491393"/>
    <w:rsid w:val="00495128"/>
    <w:rsid w:val="00497F6F"/>
    <w:rsid w:val="004B37E8"/>
    <w:rsid w:val="004B5CD2"/>
    <w:rsid w:val="004C3781"/>
    <w:rsid w:val="004D6D21"/>
    <w:rsid w:val="004E59F3"/>
    <w:rsid w:val="004F2A89"/>
    <w:rsid w:val="004F7F88"/>
    <w:rsid w:val="00515059"/>
    <w:rsid w:val="00516DFF"/>
    <w:rsid w:val="00543F39"/>
    <w:rsid w:val="00544F2D"/>
    <w:rsid w:val="00545A95"/>
    <w:rsid w:val="00556A8E"/>
    <w:rsid w:val="0056361E"/>
    <w:rsid w:val="005B2E8F"/>
    <w:rsid w:val="005B5949"/>
    <w:rsid w:val="005D08D3"/>
    <w:rsid w:val="005D2800"/>
    <w:rsid w:val="005E4F2A"/>
    <w:rsid w:val="005E7643"/>
    <w:rsid w:val="00615DF4"/>
    <w:rsid w:val="00655320"/>
    <w:rsid w:val="00674524"/>
    <w:rsid w:val="006B3E75"/>
    <w:rsid w:val="006C7A54"/>
    <w:rsid w:val="006E7B40"/>
    <w:rsid w:val="006F5F48"/>
    <w:rsid w:val="0071183B"/>
    <w:rsid w:val="00712C5B"/>
    <w:rsid w:val="00715C33"/>
    <w:rsid w:val="00721A18"/>
    <w:rsid w:val="007246FB"/>
    <w:rsid w:val="0072473F"/>
    <w:rsid w:val="00747D55"/>
    <w:rsid w:val="00754F00"/>
    <w:rsid w:val="0076432A"/>
    <w:rsid w:val="00782CC4"/>
    <w:rsid w:val="0078465D"/>
    <w:rsid w:val="00791906"/>
    <w:rsid w:val="00792F94"/>
    <w:rsid w:val="007A69E1"/>
    <w:rsid w:val="007B7265"/>
    <w:rsid w:val="007C2275"/>
    <w:rsid w:val="007C378E"/>
    <w:rsid w:val="007C5E03"/>
    <w:rsid w:val="007C7B47"/>
    <w:rsid w:val="007D0609"/>
    <w:rsid w:val="007F3AF9"/>
    <w:rsid w:val="00804300"/>
    <w:rsid w:val="008045D8"/>
    <w:rsid w:val="00805903"/>
    <w:rsid w:val="0081403D"/>
    <w:rsid w:val="008226CF"/>
    <w:rsid w:val="008244CC"/>
    <w:rsid w:val="008302C7"/>
    <w:rsid w:val="00830F2D"/>
    <w:rsid w:val="00853432"/>
    <w:rsid w:val="00856000"/>
    <w:rsid w:val="008948F3"/>
    <w:rsid w:val="008C1B92"/>
    <w:rsid w:val="008D5B43"/>
    <w:rsid w:val="008E3FF6"/>
    <w:rsid w:val="00911566"/>
    <w:rsid w:val="00917645"/>
    <w:rsid w:val="00917D90"/>
    <w:rsid w:val="009218BE"/>
    <w:rsid w:val="0093477C"/>
    <w:rsid w:val="00955AD2"/>
    <w:rsid w:val="00957249"/>
    <w:rsid w:val="0098263F"/>
    <w:rsid w:val="00985035"/>
    <w:rsid w:val="009A42F4"/>
    <w:rsid w:val="009A77CB"/>
    <w:rsid w:val="009B1702"/>
    <w:rsid w:val="009C0CF1"/>
    <w:rsid w:val="009D53C4"/>
    <w:rsid w:val="009E6A46"/>
    <w:rsid w:val="009F270C"/>
    <w:rsid w:val="009F5065"/>
    <w:rsid w:val="00A02864"/>
    <w:rsid w:val="00A07C3B"/>
    <w:rsid w:val="00A2111C"/>
    <w:rsid w:val="00A233A8"/>
    <w:rsid w:val="00A57799"/>
    <w:rsid w:val="00A64183"/>
    <w:rsid w:val="00A72E9A"/>
    <w:rsid w:val="00AC7D2F"/>
    <w:rsid w:val="00AD03E2"/>
    <w:rsid w:val="00AE243B"/>
    <w:rsid w:val="00AE41DD"/>
    <w:rsid w:val="00AE53D9"/>
    <w:rsid w:val="00AF1682"/>
    <w:rsid w:val="00B02365"/>
    <w:rsid w:val="00B057BD"/>
    <w:rsid w:val="00B07F54"/>
    <w:rsid w:val="00B13B4B"/>
    <w:rsid w:val="00B344C6"/>
    <w:rsid w:val="00B6710E"/>
    <w:rsid w:val="00B7575E"/>
    <w:rsid w:val="00B915B0"/>
    <w:rsid w:val="00B93A7E"/>
    <w:rsid w:val="00B968FE"/>
    <w:rsid w:val="00BE19C9"/>
    <w:rsid w:val="00BE1C48"/>
    <w:rsid w:val="00BE3EBC"/>
    <w:rsid w:val="00C174D6"/>
    <w:rsid w:val="00C36F05"/>
    <w:rsid w:val="00C469D8"/>
    <w:rsid w:val="00C5031D"/>
    <w:rsid w:val="00C53ADA"/>
    <w:rsid w:val="00C571C4"/>
    <w:rsid w:val="00C77E41"/>
    <w:rsid w:val="00CA7C6D"/>
    <w:rsid w:val="00CD21AD"/>
    <w:rsid w:val="00CE3532"/>
    <w:rsid w:val="00D03637"/>
    <w:rsid w:val="00D139C3"/>
    <w:rsid w:val="00D32446"/>
    <w:rsid w:val="00D33387"/>
    <w:rsid w:val="00D5217D"/>
    <w:rsid w:val="00D60F71"/>
    <w:rsid w:val="00D8176D"/>
    <w:rsid w:val="00DA6375"/>
    <w:rsid w:val="00DB3EF6"/>
    <w:rsid w:val="00DB66C1"/>
    <w:rsid w:val="00DD6674"/>
    <w:rsid w:val="00DF68DB"/>
    <w:rsid w:val="00E027C5"/>
    <w:rsid w:val="00E202F0"/>
    <w:rsid w:val="00E234E5"/>
    <w:rsid w:val="00E675B9"/>
    <w:rsid w:val="00E802CE"/>
    <w:rsid w:val="00E80FFE"/>
    <w:rsid w:val="00EA0977"/>
    <w:rsid w:val="00EA3A9F"/>
    <w:rsid w:val="00EA4A90"/>
    <w:rsid w:val="00EB2D39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1A1E"/>
    <w:rsid w:val="00F92AA5"/>
    <w:rsid w:val="00FB406A"/>
    <w:rsid w:val="00FB5D42"/>
    <w:rsid w:val="00FC25A2"/>
    <w:rsid w:val="00FC2BED"/>
    <w:rsid w:val="00FD13E5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26"/>
      </w:numPr>
    </w:pPr>
  </w:style>
  <w:style w:type="numbering" w:customStyle="1" w:styleId="WW8Num2">
    <w:name w:val="WW8Num2"/>
    <w:basedOn w:val="a7"/>
    <w:rsid w:val="00B07F54"/>
    <w:pPr>
      <w:numPr>
        <w:numId w:val="31"/>
      </w:numPr>
    </w:pPr>
  </w:style>
  <w:style w:type="numbering" w:customStyle="1" w:styleId="WW8Num3">
    <w:name w:val="WW8Num3"/>
    <w:basedOn w:val="a7"/>
    <w:rsid w:val="00B07F54"/>
    <w:pPr>
      <w:numPr>
        <w:numId w:val="32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  <w:style w:type="character" w:customStyle="1" w:styleId="apple-converted-space">
    <w:name w:val="apple-converted-space"/>
    <w:basedOn w:val="a5"/>
    <w:rsid w:val="00D3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5E36D-DF2B-4610-B595-1204E02E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418</TotalTime>
  <Pages>1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18</cp:revision>
  <dcterms:created xsi:type="dcterms:W3CDTF">2016-02-28T01:04:00Z</dcterms:created>
  <dcterms:modified xsi:type="dcterms:W3CDTF">2016-04-11T23:07:00Z</dcterms:modified>
</cp:coreProperties>
</file>