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DA" w:rsidRPr="006A0481" w:rsidRDefault="00C53ADA" w:rsidP="008C0FBB">
      <w:pPr>
        <w:numPr>
          <w:ilvl w:val="0"/>
          <w:numId w:val="24"/>
        </w:numPr>
        <w:suppressAutoHyphens/>
        <w:spacing w:line="240" w:lineRule="auto"/>
        <w:ind w:left="0" w:firstLine="0"/>
        <w:jc w:val="center"/>
      </w:pPr>
      <w:r w:rsidRPr="006A0481">
        <w:t>Министерство образования и науки Российской Федерации</w:t>
      </w:r>
    </w:p>
    <w:p w:rsidR="00C53ADA" w:rsidRPr="006A0481" w:rsidRDefault="00C53ADA" w:rsidP="008C0FBB">
      <w:pPr>
        <w:numPr>
          <w:ilvl w:val="0"/>
          <w:numId w:val="24"/>
        </w:numPr>
        <w:suppressAutoHyphens/>
        <w:spacing w:line="240" w:lineRule="auto"/>
        <w:ind w:left="0" w:firstLine="0"/>
        <w:jc w:val="center"/>
      </w:pPr>
      <w:r w:rsidRPr="006A0481">
        <w:t>Санкт-Петербургский политехнический университет</w:t>
      </w:r>
      <w:r w:rsidR="0068357F">
        <w:t xml:space="preserve"> Петра Великого</w:t>
      </w:r>
    </w:p>
    <w:p w:rsidR="00C53ADA" w:rsidRPr="006A0481" w:rsidRDefault="00C53ADA" w:rsidP="008C0FBB">
      <w:pPr>
        <w:numPr>
          <w:ilvl w:val="0"/>
          <w:numId w:val="24"/>
        </w:numPr>
        <w:suppressAutoHyphens/>
        <w:spacing w:line="240" w:lineRule="auto"/>
        <w:ind w:left="0" w:firstLine="0"/>
        <w:jc w:val="center"/>
      </w:pPr>
      <w:r w:rsidRPr="006A0481">
        <w:t>—</w:t>
      </w:r>
    </w:p>
    <w:p w:rsidR="00C53ADA" w:rsidRPr="006A0481" w:rsidRDefault="00C53ADA" w:rsidP="008C0FBB">
      <w:pPr>
        <w:numPr>
          <w:ilvl w:val="0"/>
          <w:numId w:val="24"/>
        </w:numPr>
        <w:suppressAutoHyphens/>
        <w:spacing w:line="240" w:lineRule="auto"/>
        <w:ind w:left="0" w:firstLine="0"/>
        <w:jc w:val="center"/>
      </w:pPr>
      <w:r w:rsidRPr="006A0481">
        <w:t xml:space="preserve">Институт </w:t>
      </w:r>
      <w:r w:rsidR="000F195E">
        <w:t>компьютерных наук и технологий</w:t>
      </w:r>
    </w:p>
    <w:p w:rsidR="00C53ADA" w:rsidRPr="006A0481" w:rsidRDefault="00C53ADA" w:rsidP="008C0FBB">
      <w:pPr>
        <w:numPr>
          <w:ilvl w:val="0"/>
          <w:numId w:val="24"/>
        </w:numPr>
        <w:suppressAutoHyphens/>
        <w:spacing w:line="240" w:lineRule="auto"/>
        <w:ind w:left="0" w:firstLine="0"/>
        <w:jc w:val="center"/>
        <w:rPr>
          <w:spacing w:val="62"/>
        </w:rPr>
      </w:pPr>
      <w:r w:rsidRPr="006A0481">
        <w:rPr>
          <w:b/>
        </w:rPr>
        <w:t>Кафедра «Информационная безопасность компьютерных систем»</w:t>
      </w: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C53ADA" w:rsidRDefault="00C53ADA" w:rsidP="008C0FBB">
      <w:pPr>
        <w:spacing w:line="240" w:lineRule="auto"/>
        <w:jc w:val="center"/>
        <w:rPr>
          <w:sz w:val="24"/>
          <w:szCs w:val="24"/>
        </w:rPr>
      </w:pPr>
    </w:p>
    <w:p w:rsidR="00C53ADA" w:rsidRPr="00B57B60" w:rsidRDefault="00C53ADA" w:rsidP="008C0FBB">
      <w:pPr>
        <w:spacing w:line="240" w:lineRule="auto"/>
        <w:jc w:val="center"/>
        <w:rPr>
          <w:sz w:val="24"/>
          <w:szCs w:val="24"/>
        </w:rPr>
      </w:pPr>
    </w:p>
    <w:p w:rsidR="00830F2D" w:rsidRPr="001940F3" w:rsidRDefault="00FF5F6A" w:rsidP="00FB607D">
      <w:pPr>
        <w:spacing w:line="240" w:lineRule="auto"/>
        <w:ind w:firstLine="0"/>
        <w:jc w:val="center"/>
        <w:rPr>
          <w:b/>
          <w:sz w:val="32"/>
          <w:szCs w:val="32"/>
        </w:rPr>
      </w:pPr>
      <w:r>
        <w:rPr>
          <w:b/>
          <w:sz w:val="32"/>
          <w:szCs w:val="32"/>
        </w:rPr>
        <w:t xml:space="preserve">Лабораторная </w:t>
      </w:r>
      <w:r w:rsidR="00FB607D">
        <w:rPr>
          <w:b/>
          <w:sz w:val="32"/>
          <w:szCs w:val="32"/>
        </w:rPr>
        <w:t>работа</w:t>
      </w:r>
      <w:r w:rsidR="00CC13AF">
        <w:rPr>
          <w:b/>
          <w:sz w:val="32"/>
          <w:szCs w:val="32"/>
        </w:rPr>
        <w:t xml:space="preserve"> №4</w:t>
      </w:r>
    </w:p>
    <w:p w:rsidR="00C53ADA" w:rsidRPr="006A0481" w:rsidRDefault="00C53ADA" w:rsidP="008C0FBB">
      <w:pPr>
        <w:numPr>
          <w:ilvl w:val="0"/>
          <w:numId w:val="24"/>
        </w:numPr>
        <w:suppressAutoHyphens/>
        <w:spacing w:line="240" w:lineRule="auto"/>
        <w:jc w:val="center"/>
        <w:rPr>
          <w:spacing w:val="62"/>
        </w:rPr>
      </w:pPr>
    </w:p>
    <w:p w:rsidR="00C53ADA" w:rsidRPr="00A864A8" w:rsidRDefault="000F5FB2" w:rsidP="008C0FBB">
      <w:pPr>
        <w:numPr>
          <w:ilvl w:val="0"/>
          <w:numId w:val="24"/>
        </w:numPr>
        <w:spacing w:line="240" w:lineRule="auto"/>
        <w:ind w:left="0" w:firstLine="0"/>
        <w:contextualSpacing/>
        <w:jc w:val="center"/>
      </w:pPr>
      <w:r>
        <w:t>«</w:t>
      </w:r>
      <w:r w:rsidR="00CC13AF">
        <w:t>Вычислительные кластеры</w:t>
      </w:r>
      <w:r>
        <w:t>»</w:t>
      </w:r>
    </w:p>
    <w:p w:rsidR="00830F2D" w:rsidRPr="006A0481" w:rsidRDefault="00830F2D" w:rsidP="008C0FBB">
      <w:pPr>
        <w:numPr>
          <w:ilvl w:val="0"/>
          <w:numId w:val="24"/>
        </w:numPr>
        <w:spacing w:line="240" w:lineRule="auto"/>
        <w:ind w:left="0" w:firstLine="0"/>
        <w:contextualSpacing/>
        <w:jc w:val="center"/>
        <w:rPr>
          <w:b/>
        </w:rPr>
      </w:pPr>
    </w:p>
    <w:p w:rsidR="00C53ADA" w:rsidRPr="006A0481" w:rsidRDefault="00C53ADA" w:rsidP="008C0FBB">
      <w:pPr>
        <w:numPr>
          <w:ilvl w:val="0"/>
          <w:numId w:val="24"/>
        </w:numPr>
        <w:suppressAutoHyphens/>
        <w:spacing w:line="240" w:lineRule="auto"/>
        <w:ind w:left="0" w:firstLine="0"/>
        <w:jc w:val="center"/>
      </w:pPr>
      <w:r w:rsidRPr="006A0481">
        <w:t>по дисциплине «</w:t>
      </w:r>
      <w:r w:rsidR="00A66A62">
        <w:t>Операционные системы</w:t>
      </w:r>
      <w:r w:rsidR="000F5FB2">
        <w:t>»</w:t>
      </w:r>
    </w:p>
    <w:p w:rsidR="00C53ADA" w:rsidRDefault="00C53ADA" w:rsidP="008C0FBB">
      <w:pPr>
        <w:jc w:val="center"/>
      </w:pPr>
    </w:p>
    <w:p w:rsidR="00C53ADA" w:rsidRDefault="00C53ADA" w:rsidP="008C0FBB">
      <w:pPr>
        <w:jc w:val="center"/>
      </w:pPr>
    </w:p>
    <w:p w:rsidR="00830F2D" w:rsidRDefault="00830F2D" w:rsidP="008C0FBB">
      <w:pPr>
        <w:jc w:val="center"/>
      </w:pPr>
    </w:p>
    <w:p w:rsidR="00830F2D" w:rsidRDefault="00830F2D" w:rsidP="008C0FBB">
      <w:pPr>
        <w:jc w:val="center"/>
      </w:pPr>
    </w:p>
    <w:p w:rsidR="00830F2D" w:rsidRDefault="00830F2D" w:rsidP="008C0FBB">
      <w:pPr>
        <w:jc w:val="center"/>
      </w:pPr>
    </w:p>
    <w:p w:rsidR="00C53ADA" w:rsidRPr="00B57B60" w:rsidRDefault="00A66A62" w:rsidP="00FF5F6A">
      <w:pPr>
        <w:pStyle w:val="af3"/>
        <w:spacing w:after="200" w:line="240" w:lineRule="auto"/>
        <w:ind w:left="567" w:firstLine="0"/>
      </w:pPr>
      <w:r>
        <w:t xml:space="preserve">    </w:t>
      </w:r>
      <w:r w:rsidR="00C53ADA" w:rsidRPr="00B57B60">
        <w:t>Выполнил</w:t>
      </w:r>
      <w:r w:rsidR="002B2E03" w:rsidRPr="002B2E03">
        <w:t xml:space="preserve"> </w:t>
      </w:r>
      <w:r w:rsidR="002B2E03">
        <w:t xml:space="preserve">                                                                     </w:t>
      </w:r>
    </w:p>
    <w:p w:rsidR="00C53ADA" w:rsidRPr="00A9417E" w:rsidRDefault="00A66A62" w:rsidP="00036317">
      <w:pPr>
        <w:pStyle w:val="af3"/>
        <w:tabs>
          <w:tab w:val="left" w:pos="3960"/>
          <w:tab w:val="left" w:pos="6840"/>
        </w:tabs>
        <w:spacing w:after="200" w:line="240" w:lineRule="auto"/>
        <w:ind w:left="567" w:firstLine="0"/>
      </w:pPr>
      <w:r>
        <w:t xml:space="preserve">    </w:t>
      </w:r>
      <w:r w:rsidR="00C53ADA" w:rsidRPr="00B57B60">
        <w:t>студент гр. </w:t>
      </w:r>
      <w:r w:rsidR="000F195E">
        <w:t>2</w:t>
      </w:r>
      <w:r w:rsidR="00C53ADA" w:rsidRPr="00B57B60">
        <w:t>3</w:t>
      </w:r>
      <w:r w:rsidR="00B968FE">
        <w:t>508</w:t>
      </w:r>
      <w:r w:rsidR="00C53ADA" w:rsidRPr="00B57B60">
        <w:t>/</w:t>
      </w:r>
      <w:r w:rsidR="00F45856">
        <w:t>4</w:t>
      </w:r>
      <w:r w:rsidR="007D6704">
        <w:tab/>
      </w:r>
      <w:r w:rsidR="007D6704">
        <w:tab/>
      </w:r>
      <w:r w:rsidR="002B2E03">
        <w:t xml:space="preserve"> </w:t>
      </w:r>
      <w:r w:rsidR="00036317">
        <w:t xml:space="preserve">        </w:t>
      </w:r>
      <w:r w:rsidR="001940F3">
        <w:t xml:space="preserve"> </w:t>
      </w:r>
      <w:r>
        <w:t xml:space="preserve">    </w:t>
      </w:r>
      <w:r w:rsidR="00A9417E">
        <w:t>Проценко Е.Г.</w:t>
      </w:r>
    </w:p>
    <w:p w:rsidR="002B2E03" w:rsidRPr="00B57B60" w:rsidRDefault="002B2E03" w:rsidP="008C0FBB">
      <w:pPr>
        <w:pStyle w:val="af3"/>
        <w:numPr>
          <w:ilvl w:val="0"/>
          <w:numId w:val="24"/>
        </w:numPr>
        <w:tabs>
          <w:tab w:val="clear" w:pos="0"/>
          <w:tab w:val="left" w:pos="3960"/>
          <w:tab w:val="left" w:pos="6840"/>
        </w:tabs>
        <w:spacing w:after="200" w:line="240" w:lineRule="auto"/>
        <w:ind w:left="567" w:firstLine="0"/>
        <w:jc w:val="center"/>
      </w:pPr>
    </w:p>
    <w:p w:rsidR="00C53ADA" w:rsidRPr="00A864A8" w:rsidRDefault="00C53ADA" w:rsidP="008C0FBB">
      <w:pPr>
        <w:tabs>
          <w:tab w:val="left" w:pos="4746"/>
          <w:tab w:val="left" w:pos="6840"/>
        </w:tabs>
        <w:spacing w:line="240" w:lineRule="auto"/>
        <w:ind w:left="567" w:firstLine="0"/>
        <w:jc w:val="center"/>
        <w:rPr>
          <w:sz w:val="22"/>
          <w:szCs w:val="22"/>
        </w:rPr>
      </w:pPr>
      <w:r w:rsidRPr="00A864A8">
        <w:rPr>
          <w:sz w:val="22"/>
          <w:szCs w:val="22"/>
        </w:rPr>
        <w:t>&lt;</w:t>
      </w:r>
      <w:r w:rsidRPr="00A864A8">
        <w:rPr>
          <w:i/>
          <w:sz w:val="22"/>
          <w:szCs w:val="22"/>
        </w:rPr>
        <w:t>подпись</w:t>
      </w:r>
      <w:r w:rsidRPr="00A864A8">
        <w:rPr>
          <w:sz w:val="22"/>
          <w:szCs w:val="22"/>
        </w:rPr>
        <w:t>&gt;</w:t>
      </w:r>
    </w:p>
    <w:p w:rsidR="00C53ADA" w:rsidRPr="00B57B60" w:rsidRDefault="00C53ADA" w:rsidP="008C0FBB">
      <w:pPr>
        <w:pStyle w:val="af3"/>
        <w:numPr>
          <w:ilvl w:val="0"/>
          <w:numId w:val="24"/>
        </w:numPr>
        <w:tabs>
          <w:tab w:val="clear" w:pos="0"/>
        </w:tabs>
        <w:spacing w:before="240" w:after="200" w:line="240" w:lineRule="auto"/>
        <w:ind w:left="567" w:firstLine="0"/>
        <w:jc w:val="center"/>
      </w:pPr>
    </w:p>
    <w:p w:rsidR="00C53ADA" w:rsidRPr="001940F3" w:rsidRDefault="001940F3" w:rsidP="001940F3">
      <w:pPr>
        <w:pStyle w:val="af3"/>
        <w:tabs>
          <w:tab w:val="left" w:pos="3960"/>
          <w:tab w:val="left" w:pos="4746"/>
          <w:tab w:val="left" w:pos="6840"/>
        </w:tabs>
        <w:spacing w:after="200" w:line="240" w:lineRule="auto"/>
        <w:ind w:left="567" w:firstLine="0"/>
        <w:jc w:val="center"/>
        <w:rPr>
          <w:sz w:val="22"/>
          <w:szCs w:val="22"/>
        </w:rPr>
      </w:pPr>
      <w:r>
        <w:t xml:space="preserve">   </w:t>
      </w:r>
      <w:r w:rsidR="00FB607D">
        <w:t>преподаватель</w:t>
      </w:r>
      <w:r w:rsidR="00C53ADA" w:rsidRPr="00B57B60">
        <w:tab/>
      </w:r>
      <w:r w:rsidR="00C53ADA" w:rsidRPr="00B57B60">
        <w:tab/>
      </w:r>
      <w:r>
        <w:t xml:space="preserve">                                         </w:t>
      </w:r>
      <w:r w:rsidR="00A66A62">
        <w:t xml:space="preserve"> </w:t>
      </w:r>
      <w:r>
        <w:t xml:space="preserve"> </w:t>
      </w:r>
      <w:proofErr w:type="spellStart"/>
      <w:r w:rsidR="00A66A62">
        <w:t>Резединова</w:t>
      </w:r>
      <w:proofErr w:type="spellEnd"/>
      <w:r w:rsidR="00A66A62">
        <w:t xml:space="preserve"> Е. Ю.</w:t>
      </w:r>
      <w:r w:rsidR="00036317" w:rsidRPr="001940F3">
        <w:rPr>
          <w:sz w:val="22"/>
          <w:szCs w:val="22"/>
        </w:rPr>
        <w:t xml:space="preserve">          </w:t>
      </w:r>
      <w:r w:rsidR="00C53ADA" w:rsidRPr="001940F3">
        <w:rPr>
          <w:sz w:val="22"/>
          <w:szCs w:val="22"/>
        </w:rPr>
        <w:t>&lt;</w:t>
      </w:r>
      <w:r w:rsidR="00C53ADA" w:rsidRPr="001940F3">
        <w:rPr>
          <w:i/>
          <w:sz w:val="22"/>
          <w:szCs w:val="22"/>
        </w:rPr>
        <w:t>подпись</w:t>
      </w:r>
      <w:r w:rsidR="00C53ADA" w:rsidRPr="001940F3">
        <w:rPr>
          <w:sz w:val="22"/>
          <w:szCs w:val="22"/>
        </w:rPr>
        <w:t>&gt;</w:t>
      </w:r>
    </w:p>
    <w:p w:rsidR="00C53ADA" w:rsidRPr="00B57B60" w:rsidRDefault="00C53ADA" w:rsidP="008C0FBB">
      <w:pPr>
        <w:pStyle w:val="af3"/>
        <w:numPr>
          <w:ilvl w:val="0"/>
          <w:numId w:val="24"/>
        </w:numPr>
        <w:tabs>
          <w:tab w:val="left" w:pos="3960"/>
          <w:tab w:val="left" w:pos="6840"/>
        </w:tabs>
        <w:spacing w:after="200" w:line="276" w:lineRule="auto"/>
        <w:jc w:val="center"/>
      </w:pPr>
    </w:p>
    <w:p w:rsidR="00C53ADA" w:rsidRPr="006A0481" w:rsidRDefault="00C53ADA" w:rsidP="008C0FBB">
      <w:pPr>
        <w:numPr>
          <w:ilvl w:val="0"/>
          <w:numId w:val="24"/>
        </w:numPr>
        <w:tabs>
          <w:tab w:val="left" w:pos="4746"/>
          <w:tab w:val="left" w:pos="6840"/>
        </w:tabs>
        <w:suppressAutoHyphens/>
        <w:spacing w:line="240" w:lineRule="auto"/>
        <w:jc w:val="center"/>
      </w:pPr>
    </w:p>
    <w:p w:rsidR="00C53ADA" w:rsidRDefault="00C53ADA" w:rsidP="008C0FBB">
      <w:pPr>
        <w:tabs>
          <w:tab w:val="left" w:pos="3960"/>
          <w:tab w:val="left" w:pos="6840"/>
        </w:tabs>
        <w:suppressAutoHyphens/>
        <w:spacing w:line="240" w:lineRule="auto"/>
        <w:jc w:val="center"/>
      </w:pPr>
    </w:p>
    <w:p w:rsidR="00830F2D" w:rsidRDefault="00830F2D" w:rsidP="008C0FBB">
      <w:pPr>
        <w:tabs>
          <w:tab w:val="left" w:pos="3960"/>
          <w:tab w:val="left" w:pos="6840"/>
        </w:tabs>
        <w:suppressAutoHyphens/>
        <w:spacing w:line="240" w:lineRule="auto"/>
        <w:ind w:firstLine="0"/>
        <w:jc w:val="center"/>
      </w:pPr>
    </w:p>
    <w:p w:rsidR="00C53ADA" w:rsidRDefault="00C53ADA" w:rsidP="008C0FBB">
      <w:pPr>
        <w:suppressAutoHyphens/>
        <w:spacing w:line="240" w:lineRule="auto"/>
        <w:jc w:val="center"/>
      </w:pPr>
    </w:p>
    <w:p w:rsidR="00830F2D" w:rsidRDefault="00830F2D" w:rsidP="008C0FBB">
      <w:pPr>
        <w:suppressAutoHyphens/>
        <w:spacing w:line="240" w:lineRule="auto"/>
        <w:ind w:firstLine="0"/>
        <w:jc w:val="center"/>
      </w:pPr>
    </w:p>
    <w:p w:rsidR="00C53ADA" w:rsidRPr="006A0481" w:rsidRDefault="00C53ADA" w:rsidP="008C0FBB">
      <w:pPr>
        <w:numPr>
          <w:ilvl w:val="0"/>
          <w:numId w:val="24"/>
        </w:numPr>
        <w:suppressAutoHyphens/>
        <w:spacing w:line="240" w:lineRule="auto"/>
        <w:ind w:left="0" w:firstLine="0"/>
        <w:jc w:val="center"/>
      </w:pPr>
      <w:r w:rsidRPr="006A0481">
        <w:t>Санкт-Петербург</w:t>
      </w:r>
    </w:p>
    <w:p w:rsidR="00C53ADA" w:rsidRPr="006A0481" w:rsidRDefault="00C53ADA" w:rsidP="008C0FBB">
      <w:pPr>
        <w:numPr>
          <w:ilvl w:val="0"/>
          <w:numId w:val="24"/>
        </w:numPr>
        <w:suppressAutoHyphens/>
        <w:spacing w:line="240" w:lineRule="auto"/>
        <w:ind w:left="0" w:firstLine="0"/>
        <w:jc w:val="center"/>
        <w:rPr>
          <w:sz w:val="24"/>
          <w:szCs w:val="20"/>
        </w:rPr>
      </w:pPr>
      <w:r w:rsidRPr="006A0481">
        <w:t>201</w:t>
      </w:r>
      <w:r w:rsidR="001940F3" w:rsidRPr="001940F3">
        <w:t>6</w:t>
      </w:r>
    </w:p>
    <w:p w:rsidR="00375048" w:rsidRDefault="00953FCC" w:rsidP="00FF5F6A">
      <w:pPr>
        <w:pStyle w:val="1"/>
        <w:keepNext/>
        <w:pageBreakBefore/>
        <w:numPr>
          <w:ilvl w:val="0"/>
          <w:numId w:val="0"/>
        </w:numPr>
        <w:jc w:val="center"/>
      </w:pPr>
      <w:r w:rsidRPr="00C23F2F">
        <w:lastRenderedPageBreak/>
        <w:t xml:space="preserve"> </w:t>
      </w:r>
      <w:r w:rsidR="00C53ADA">
        <w:t>Формулировка задания</w:t>
      </w:r>
    </w:p>
    <w:p w:rsidR="00CC13AF" w:rsidRPr="00B67EAE" w:rsidRDefault="00CC13AF" w:rsidP="00CC13AF">
      <w:pPr>
        <w:spacing w:line="240" w:lineRule="auto"/>
        <w:ind w:firstLine="567"/>
      </w:pPr>
      <w:r w:rsidRPr="00B67EAE">
        <w:rPr>
          <w:spacing w:val="40"/>
        </w:rPr>
        <w:t xml:space="preserve">Цель работы </w:t>
      </w:r>
      <w:r w:rsidRPr="00B67EAE">
        <w:t xml:space="preserve">— </w:t>
      </w:r>
      <w:r>
        <w:t xml:space="preserve">исследование </w:t>
      </w:r>
      <w:r w:rsidRPr="00B67EAE">
        <w:t>параллельны</w:t>
      </w:r>
      <w:r>
        <w:t>х</w:t>
      </w:r>
      <w:r w:rsidRPr="00B67EAE">
        <w:t xml:space="preserve"> вычислени</w:t>
      </w:r>
      <w:r>
        <w:t>й</w:t>
      </w:r>
      <w:r w:rsidRPr="00B67EAE">
        <w:t xml:space="preserve">, </w:t>
      </w:r>
      <w:r>
        <w:t>изучение</w:t>
      </w:r>
      <w:r w:rsidRPr="00B67EAE">
        <w:t xml:space="preserve"> использовани</w:t>
      </w:r>
      <w:r>
        <w:t>я</w:t>
      </w:r>
      <w:r w:rsidRPr="00B67EAE">
        <w:t xml:space="preserve"> MPI</w:t>
      </w:r>
      <w:r>
        <w:t xml:space="preserve"> и </w:t>
      </w:r>
      <w:r w:rsidRPr="00B67EAE">
        <w:t>работ</w:t>
      </w:r>
      <w:r>
        <w:t>ы</w:t>
      </w:r>
      <w:r w:rsidRPr="00B67EAE">
        <w:t xml:space="preserve"> с в</w:t>
      </w:r>
      <w:r>
        <w:t xml:space="preserve">ычислительными кластерами </w:t>
      </w:r>
      <w:r w:rsidR="00A9417E">
        <w:rPr>
          <w:lang w:val="en-US"/>
        </w:rPr>
        <w:t>LAM</w:t>
      </w:r>
      <w:r w:rsidR="00A9417E" w:rsidRPr="00A9417E">
        <w:t>/</w:t>
      </w:r>
      <w:r w:rsidR="00A9417E">
        <w:rPr>
          <w:lang w:val="en-US"/>
        </w:rPr>
        <w:t>MPI</w:t>
      </w:r>
      <w:r>
        <w:t xml:space="preserve"> и</w:t>
      </w:r>
      <w:r w:rsidRPr="00B67EAE">
        <w:t xml:space="preserve"> MPICH</w:t>
      </w:r>
      <w:r>
        <w:t>.</w:t>
      </w:r>
    </w:p>
    <w:p w:rsidR="00A66A62" w:rsidRPr="00A66A62" w:rsidRDefault="00A9417E" w:rsidP="00A66A62">
      <w:r>
        <w:t>Вариант 18</w:t>
      </w:r>
      <w:r w:rsidR="00CC13AF">
        <w:t xml:space="preserve"> –</w:t>
      </w:r>
      <w:r>
        <w:rPr>
          <w:lang w:val="en-US"/>
        </w:rPr>
        <w:t xml:space="preserve"> </w:t>
      </w:r>
      <w:r>
        <w:t>вычисление транспонированной</w:t>
      </w:r>
      <w:r w:rsidR="00CC13AF">
        <w:t xml:space="preserve"> матрицы.</w:t>
      </w:r>
    </w:p>
    <w:p w:rsidR="00A66A62" w:rsidRPr="00A66A62" w:rsidRDefault="00A66A62" w:rsidP="00A66A62"/>
    <w:p w:rsidR="002B5599" w:rsidRDefault="00953FCC" w:rsidP="00FF5F6A">
      <w:pPr>
        <w:pStyle w:val="1"/>
        <w:keepNext/>
        <w:numPr>
          <w:ilvl w:val="0"/>
          <w:numId w:val="0"/>
        </w:numPr>
        <w:jc w:val="center"/>
      </w:pPr>
      <w:r w:rsidRPr="004A36A7">
        <w:t xml:space="preserve"> </w:t>
      </w:r>
      <w:r w:rsidR="00C53ADA">
        <w:t>Результаты работы</w:t>
      </w:r>
    </w:p>
    <w:p w:rsidR="00A779D8" w:rsidRDefault="00A66A62" w:rsidP="009A7764">
      <w:r>
        <w:t>Созданы и объединены в сеть следующие системы:</w:t>
      </w:r>
    </w:p>
    <w:tbl>
      <w:tblPr>
        <w:tblStyle w:val="af4"/>
        <w:tblW w:w="0" w:type="auto"/>
        <w:tblInd w:w="-5" w:type="dxa"/>
        <w:tblLook w:val="04A0" w:firstRow="1" w:lastRow="0" w:firstColumn="1" w:lastColumn="0" w:noHBand="0" w:noVBand="1"/>
      </w:tblPr>
      <w:tblGrid>
        <w:gridCol w:w="4253"/>
        <w:gridCol w:w="5245"/>
      </w:tblGrid>
      <w:tr w:rsidR="00A9417E" w:rsidTr="00A9417E">
        <w:tc>
          <w:tcPr>
            <w:tcW w:w="4253" w:type="dxa"/>
          </w:tcPr>
          <w:p w:rsidR="00A9417E" w:rsidRPr="00A66A62" w:rsidRDefault="00A9417E" w:rsidP="00CC13AF">
            <w:pPr>
              <w:ind w:firstLine="0"/>
            </w:pPr>
            <w:r>
              <w:t>ОС</w:t>
            </w:r>
          </w:p>
        </w:tc>
        <w:tc>
          <w:tcPr>
            <w:tcW w:w="5245" w:type="dxa"/>
          </w:tcPr>
          <w:p w:rsidR="00A9417E" w:rsidRPr="00A66A62" w:rsidRDefault="00A9417E" w:rsidP="00CC13AF">
            <w:pPr>
              <w:ind w:firstLine="0"/>
            </w:pPr>
            <w:r>
              <w:rPr>
                <w:lang w:val="en-US"/>
              </w:rPr>
              <w:t>IP-</w:t>
            </w:r>
            <w:r>
              <w:t>адрес</w:t>
            </w:r>
          </w:p>
        </w:tc>
      </w:tr>
      <w:tr w:rsidR="00A9417E" w:rsidTr="00A9417E">
        <w:tc>
          <w:tcPr>
            <w:tcW w:w="4253" w:type="dxa"/>
          </w:tcPr>
          <w:p w:rsidR="00A9417E" w:rsidRPr="00CC13AF" w:rsidRDefault="00A9417E" w:rsidP="00CC13AF">
            <w:pPr>
              <w:ind w:firstLine="0"/>
            </w:pPr>
            <w:r>
              <w:rPr>
                <w:lang w:val="en-US"/>
              </w:rPr>
              <w:t xml:space="preserve">Ubuntu </w:t>
            </w:r>
            <w:r>
              <w:t>14</w:t>
            </w:r>
          </w:p>
        </w:tc>
        <w:tc>
          <w:tcPr>
            <w:tcW w:w="5245" w:type="dxa"/>
          </w:tcPr>
          <w:p w:rsidR="00A9417E" w:rsidRDefault="00A9417E" w:rsidP="00CC13AF">
            <w:pPr>
              <w:ind w:firstLine="0"/>
            </w:pPr>
            <w:r>
              <w:t>192.168.100.100</w:t>
            </w:r>
          </w:p>
        </w:tc>
      </w:tr>
      <w:tr w:rsidR="00A9417E" w:rsidTr="00A9417E">
        <w:tc>
          <w:tcPr>
            <w:tcW w:w="4253" w:type="dxa"/>
          </w:tcPr>
          <w:p w:rsidR="00A9417E" w:rsidRPr="00A66A62" w:rsidRDefault="00A9417E" w:rsidP="00CC13AF">
            <w:pPr>
              <w:ind w:firstLine="0"/>
              <w:rPr>
                <w:lang w:val="en-US"/>
              </w:rPr>
            </w:pPr>
            <w:r>
              <w:rPr>
                <w:lang w:val="en-US"/>
              </w:rPr>
              <w:t xml:space="preserve">Ubuntu </w:t>
            </w:r>
            <w:r>
              <w:t>14</w:t>
            </w:r>
          </w:p>
        </w:tc>
        <w:tc>
          <w:tcPr>
            <w:tcW w:w="5245" w:type="dxa"/>
          </w:tcPr>
          <w:p w:rsidR="00A9417E" w:rsidRDefault="00A9417E" w:rsidP="00CC13AF">
            <w:pPr>
              <w:ind w:firstLine="0"/>
            </w:pPr>
            <w:r>
              <w:t>192.168.100.101</w:t>
            </w:r>
          </w:p>
        </w:tc>
      </w:tr>
      <w:tr w:rsidR="00A9417E" w:rsidTr="00A9417E">
        <w:tc>
          <w:tcPr>
            <w:tcW w:w="4253" w:type="dxa"/>
          </w:tcPr>
          <w:p w:rsidR="00A9417E" w:rsidRDefault="00A9417E" w:rsidP="00CC13AF">
            <w:pPr>
              <w:ind w:firstLine="0"/>
            </w:pPr>
            <w:r>
              <w:rPr>
                <w:lang w:val="en-US"/>
              </w:rPr>
              <w:t xml:space="preserve">Ubuntu </w:t>
            </w:r>
            <w:r>
              <w:t>14</w:t>
            </w:r>
          </w:p>
        </w:tc>
        <w:tc>
          <w:tcPr>
            <w:tcW w:w="5245" w:type="dxa"/>
          </w:tcPr>
          <w:p w:rsidR="00A9417E" w:rsidRDefault="00A9417E" w:rsidP="00CC13AF">
            <w:pPr>
              <w:ind w:firstLine="0"/>
            </w:pPr>
            <w:r>
              <w:t>192.168.100.102</w:t>
            </w:r>
          </w:p>
        </w:tc>
      </w:tr>
      <w:tr w:rsidR="00A9417E" w:rsidTr="00A9417E">
        <w:tc>
          <w:tcPr>
            <w:tcW w:w="4253" w:type="dxa"/>
          </w:tcPr>
          <w:p w:rsidR="00A9417E" w:rsidRDefault="00A9417E" w:rsidP="00CC13AF">
            <w:pPr>
              <w:ind w:firstLine="0"/>
            </w:pPr>
            <w:r>
              <w:rPr>
                <w:lang w:val="en-US"/>
              </w:rPr>
              <w:t xml:space="preserve">Ubuntu </w:t>
            </w:r>
            <w:r>
              <w:t>14</w:t>
            </w:r>
          </w:p>
        </w:tc>
        <w:tc>
          <w:tcPr>
            <w:tcW w:w="5245" w:type="dxa"/>
          </w:tcPr>
          <w:p w:rsidR="00A9417E" w:rsidRDefault="00A9417E" w:rsidP="00CC13AF">
            <w:pPr>
              <w:ind w:firstLine="0"/>
            </w:pPr>
            <w:r>
              <w:t>192.168.100.103</w:t>
            </w:r>
          </w:p>
        </w:tc>
      </w:tr>
    </w:tbl>
    <w:p w:rsidR="00AB3EA0" w:rsidRDefault="00AB3EA0" w:rsidP="00AB3EA0">
      <w:pPr>
        <w:jc w:val="center"/>
      </w:pPr>
      <w:r>
        <w:rPr>
          <w:noProof/>
        </w:rPr>
        <w:drawing>
          <wp:inline distT="0" distB="0" distL="0" distR="0">
            <wp:extent cx="4133850" cy="1724025"/>
            <wp:effectExtent l="0" t="0" r="0" b="9525"/>
            <wp:docPr id="2" name="Рисунок 2" descr="http://puu.sh/p1CtE/7559e5c6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p1CtE/7559e5c6d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724025"/>
                    </a:xfrm>
                    <a:prstGeom prst="rect">
                      <a:avLst/>
                    </a:prstGeom>
                    <a:noFill/>
                    <a:ln>
                      <a:noFill/>
                    </a:ln>
                  </pic:spPr>
                </pic:pic>
              </a:graphicData>
            </a:graphic>
          </wp:inline>
        </w:drawing>
      </w:r>
    </w:p>
    <w:p w:rsidR="00A66A62" w:rsidRPr="00AB3EA0" w:rsidRDefault="00CC13AF" w:rsidP="009A7764">
      <w:r>
        <w:t>Д</w:t>
      </w:r>
      <w:r w:rsidR="00AB3EA0">
        <w:t>ля взаимодействия был подключены</w:t>
      </w:r>
      <w:r w:rsidR="00AB3EA0" w:rsidRPr="00AB3EA0">
        <w:t xml:space="preserve"> </w:t>
      </w:r>
      <w:r w:rsidR="00AB3EA0">
        <w:rPr>
          <w:lang w:val="en-US"/>
        </w:rPr>
        <w:t>SSH</w:t>
      </w:r>
      <w:r w:rsidR="00AB3EA0" w:rsidRPr="00AB3EA0">
        <w:t xml:space="preserve"> </w:t>
      </w:r>
      <w:r w:rsidR="00AB3EA0">
        <w:t xml:space="preserve">и </w:t>
      </w:r>
      <w:r>
        <w:rPr>
          <w:lang w:val="en-US"/>
        </w:rPr>
        <w:t>NFS</w:t>
      </w:r>
      <w:r w:rsidRPr="00CC13AF">
        <w:t xml:space="preserve">-сервер, настроена синхронизация папок между </w:t>
      </w:r>
      <w:r>
        <w:t>вычислительными узлами – для обмена информацией.</w:t>
      </w:r>
      <w:r w:rsidR="00AB3EA0">
        <w:t xml:space="preserve"> Ссылки </w:t>
      </w:r>
      <w:proofErr w:type="gramStart"/>
      <w:r w:rsidR="00AB3EA0">
        <w:t>на видеоматериалы</w:t>
      </w:r>
      <w:proofErr w:type="gramEnd"/>
      <w:r w:rsidR="00AB3EA0">
        <w:t xml:space="preserve"> по которым настраивались </w:t>
      </w:r>
      <w:r w:rsidR="00AB3EA0">
        <w:rPr>
          <w:lang w:val="en-US"/>
        </w:rPr>
        <w:t>SSH</w:t>
      </w:r>
      <w:r w:rsidR="00AB3EA0" w:rsidRPr="00AB3EA0">
        <w:t xml:space="preserve">, </w:t>
      </w:r>
      <w:r w:rsidR="00AB3EA0">
        <w:rPr>
          <w:lang w:val="en-US"/>
        </w:rPr>
        <w:t>NFS</w:t>
      </w:r>
      <w:r w:rsidR="00AB3EA0" w:rsidRPr="00AB3EA0">
        <w:t xml:space="preserve">, </w:t>
      </w:r>
      <w:r w:rsidR="00AB3EA0">
        <w:rPr>
          <w:lang w:val="en-US"/>
        </w:rPr>
        <w:t>MPICH</w:t>
      </w:r>
      <w:r w:rsidR="00AB3EA0" w:rsidRPr="00AB3EA0">
        <w:t xml:space="preserve"> </w:t>
      </w:r>
      <w:r w:rsidR="00AB3EA0">
        <w:t>в приложении.</w:t>
      </w:r>
      <w:bookmarkStart w:id="0" w:name="_GoBack"/>
      <w:bookmarkEnd w:id="0"/>
    </w:p>
    <w:p w:rsidR="00CC13AF" w:rsidRDefault="00CC13AF" w:rsidP="003415C2">
      <w:r>
        <w:t xml:space="preserve">Написана на языке </w:t>
      </w:r>
      <w:proofErr w:type="gramStart"/>
      <w:r>
        <w:t>С программа</w:t>
      </w:r>
      <w:proofErr w:type="gramEnd"/>
      <w:r>
        <w:t xml:space="preserve">, </w:t>
      </w:r>
      <w:r w:rsidR="003415C2">
        <w:t>высчитывающую транспонированную матрицу</w:t>
      </w:r>
      <w:r>
        <w:t>.</w:t>
      </w:r>
      <w:r w:rsidR="0055003D">
        <w:t xml:space="preserve"> Исходный код находится в приложении.</w:t>
      </w:r>
    </w:p>
    <w:p w:rsidR="00CC13AF" w:rsidRDefault="0055003D" w:rsidP="00A9417E">
      <w:pPr>
        <w:ind w:firstLine="284"/>
      </w:pPr>
      <w:r>
        <w:rPr>
          <w:noProof/>
        </w:rPr>
        <w:drawing>
          <wp:inline distT="0" distB="0" distL="0" distR="0">
            <wp:extent cx="5686425" cy="1285875"/>
            <wp:effectExtent l="0" t="0" r="9525" b="9525"/>
            <wp:docPr id="4" name="Рисунок 4" descr="http://puu.sh/p1DLM/89af5120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p1DLM/89af51205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285875"/>
                    </a:xfrm>
                    <a:prstGeom prst="rect">
                      <a:avLst/>
                    </a:prstGeom>
                    <a:noFill/>
                    <a:ln>
                      <a:noFill/>
                    </a:ln>
                  </pic:spPr>
                </pic:pic>
              </a:graphicData>
            </a:graphic>
          </wp:inline>
        </w:drawing>
      </w:r>
    </w:p>
    <w:p w:rsidR="003415C2" w:rsidRDefault="003415C2" w:rsidP="00A9417E">
      <w:pPr>
        <w:ind w:firstLine="284"/>
      </w:pPr>
    </w:p>
    <w:p w:rsidR="003415C2" w:rsidRPr="00413026" w:rsidRDefault="003415C2" w:rsidP="00A9417E">
      <w:pPr>
        <w:ind w:firstLine="284"/>
        <w:rPr>
          <w:lang w:val="en-US"/>
        </w:rPr>
      </w:pPr>
      <w:r>
        <w:lastRenderedPageBreak/>
        <w:t xml:space="preserve">Тем временем </w:t>
      </w:r>
      <w:r>
        <w:rPr>
          <w:lang w:val="en-US"/>
        </w:rPr>
        <w:t>LAM</w:t>
      </w:r>
      <w:r w:rsidRPr="003415C2">
        <w:t>/</w:t>
      </w:r>
      <w:r>
        <w:rPr>
          <w:lang w:val="en-US"/>
        </w:rPr>
        <w:t>MPI</w:t>
      </w:r>
      <w:r w:rsidRPr="003415C2">
        <w:t xml:space="preserve"> </w:t>
      </w:r>
      <w:r>
        <w:t xml:space="preserve">– является одно из вариаций </w:t>
      </w:r>
      <w:r>
        <w:rPr>
          <w:lang w:val="en-US"/>
        </w:rPr>
        <w:t>MPICH</w:t>
      </w:r>
      <w:r w:rsidRPr="003415C2">
        <w:t xml:space="preserve">. </w:t>
      </w:r>
      <w:r>
        <w:t xml:space="preserve">Исключением является то, что файл </w:t>
      </w:r>
      <w:r>
        <w:rPr>
          <w:lang w:val="en-US"/>
        </w:rPr>
        <w:t>hosts</w:t>
      </w:r>
      <w:r w:rsidRPr="003415C2">
        <w:t xml:space="preserve"> </w:t>
      </w:r>
      <w:r w:rsidR="00413026">
        <w:t xml:space="preserve">настраивается заранее, поэтому этот файл не вызывается как параметр при запуске </w:t>
      </w:r>
      <w:proofErr w:type="spellStart"/>
      <w:r w:rsidR="00413026">
        <w:rPr>
          <w:lang w:val="en-US"/>
        </w:rPr>
        <w:t>mpirun</w:t>
      </w:r>
      <w:proofErr w:type="spellEnd"/>
      <w:r w:rsidR="00413026" w:rsidRPr="00413026">
        <w:t xml:space="preserve">. </w:t>
      </w:r>
      <w:r w:rsidR="00413026">
        <w:t>Вызов программы</w:t>
      </w:r>
      <w:r w:rsidR="00413026">
        <w:rPr>
          <w:lang w:val="en-US"/>
        </w:rPr>
        <w:t>:</w:t>
      </w:r>
    </w:p>
    <w:p w:rsidR="00413026" w:rsidRDefault="00413026" w:rsidP="00413026">
      <w:pPr>
        <w:ind w:firstLine="284"/>
        <w:jc w:val="center"/>
      </w:pPr>
      <w:r>
        <w:rPr>
          <w:noProof/>
        </w:rPr>
        <w:drawing>
          <wp:inline distT="0" distB="0" distL="0" distR="0" wp14:anchorId="1E430AFD" wp14:editId="36BD6B8B">
            <wp:extent cx="37528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285750"/>
                    </a:xfrm>
                    <a:prstGeom prst="rect">
                      <a:avLst/>
                    </a:prstGeom>
                  </pic:spPr>
                </pic:pic>
              </a:graphicData>
            </a:graphic>
          </wp:inline>
        </w:drawing>
      </w:r>
    </w:p>
    <w:p w:rsidR="00413026" w:rsidRDefault="00413026" w:rsidP="00413026">
      <w:pPr>
        <w:ind w:firstLine="284"/>
        <w:jc w:val="center"/>
      </w:pPr>
    </w:p>
    <w:p w:rsidR="00413026" w:rsidRDefault="00413026" w:rsidP="0055003D">
      <w:pPr>
        <w:ind w:firstLine="284"/>
      </w:pPr>
    </w:p>
    <w:p w:rsidR="0055003D" w:rsidRPr="00413026" w:rsidRDefault="0055003D" w:rsidP="0055003D">
      <w:pPr>
        <w:ind w:firstLine="284"/>
      </w:pPr>
    </w:p>
    <w:p w:rsidR="0034600C" w:rsidRDefault="0034600C" w:rsidP="0034600C">
      <w:pPr>
        <w:jc w:val="center"/>
        <w:rPr>
          <w:b/>
        </w:rPr>
      </w:pPr>
      <w:r w:rsidRPr="0034600C">
        <w:rPr>
          <w:b/>
        </w:rPr>
        <w:t>КОНТРОЛЬНЫЕ ВОПРОСЫ</w:t>
      </w:r>
    </w:p>
    <w:p w:rsidR="00D92019" w:rsidRPr="00D92019" w:rsidRDefault="00D92019" w:rsidP="00D92019">
      <w:pPr>
        <w:rPr>
          <w:szCs w:val="24"/>
        </w:rPr>
      </w:pPr>
      <w:r w:rsidRPr="00D92019">
        <w:rPr>
          <w:szCs w:val="24"/>
        </w:rPr>
        <w:t xml:space="preserve">1.  Кластер может уменьшать быстродействие работы программы в том случае, если время передачи между узлами информации, необходимой для проведения одной </w:t>
      </w:r>
      <w:proofErr w:type="gramStart"/>
      <w:r w:rsidRPr="00D92019">
        <w:rPr>
          <w:szCs w:val="24"/>
        </w:rPr>
        <w:t>итерации ,</w:t>
      </w:r>
      <w:proofErr w:type="gramEnd"/>
      <w:r w:rsidRPr="00D92019">
        <w:rPr>
          <w:szCs w:val="24"/>
        </w:rPr>
        <w:t xml:space="preserve"> становится большим по сравнению со временем счета одной итерации. Данный факт возможен при слишком малом объеме исходных данных.</w:t>
      </w:r>
    </w:p>
    <w:p w:rsidR="00D92019" w:rsidRPr="00D92019" w:rsidRDefault="00D92019" w:rsidP="00D92019">
      <w:pPr>
        <w:rPr>
          <w:szCs w:val="24"/>
        </w:rPr>
      </w:pPr>
      <w:r w:rsidRPr="00D92019">
        <w:rPr>
          <w:szCs w:val="24"/>
        </w:rPr>
        <w:t xml:space="preserve">2. MPI (интерфейс передачи </w:t>
      </w:r>
      <w:proofErr w:type="gramStart"/>
      <w:r w:rsidRPr="00D92019">
        <w:rPr>
          <w:szCs w:val="24"/>
        </w:rPr>
        <w:t>сообщений)—</w:t>
      </w:r>
      <w:proofErr w:type="gramEnd"/>
      <w:r w:rsidRPr="00D92019">
        <w:rPr>
          <w:szCs w:val="24"/>
        </w:rPr>
        <w:t xml:space="preserve"> это стандарт на программный инструментарий для обеспечения связи между отдельными процессами параллельной задачи. MPI предоставляет программисту единый механизм взаимодействия процессов внутри параллельно исполняемой задачи независимо от машинной архитектуры, взаимного расположения процессов и API операционной системы.</w:t>
      </w:r>
    </w:p>
    <w:p w:rsidR="00D92019" w:rsidRPr="00D92019" w:rsidRDefault="00D92019" w:rsidP="00D92019">
      <w:pPr>
        <w:rPr>
          <w:szCs w:val="24"/>
        </w:rPr>
      </w:pPr>
      <w:r w:rsidRPr="00D92019">
        <w:rPr>
          <w:szCs w:val="24"/>
        </w:rPr>
        <w:t xml:space="preserve">3. Назначение функции </w:t>
      </w:r>
      <w:proofErr w:type="spellStart"/>
      <w:r w:rsidRPr="00D92019">
        <w:rPr>
          <w:szCs w:val="24"/>
        </w:rPr>
        <w:t>MPI_Comm_</w:t>
      </w:r>
      <w:proofErr w:type="gramStart"/>
      <w:r w:rsidRPr="00D92019">
        <w:rPr>
          <w:szCs w:val="24"/>
        </w:rPr>
        <w:t>rank</w:t>
      </w:r>
      <w:proofErr w:type="spellEnd"/>
      <w:r w:rsidRPr="00D92019">
        <w:rPr>
          <w:szCs w:val="24"/>
        </w:rPr>
        <w:t xml:space="preserve">( </w:t>
      </w:r>
      <w:proofErr w:type="spellStart"/>
      <w:r w:rsidRPr="00D92019">
        <w:rPr>
          <w:szCs w:val="24"/>
        </w:rPr>
        <w:t>MPI</w:t>
      </w:r>
      <w:proofErr w:type="gramEnd"/>
      <w:r w:rsidRPr="00D92019">
        <w:rPr>
          <w:szCs w:val="24"/>
        </w:rPr>
        <w:t>_Comm</w:t>
      </w:r>
      <w:proofErr w:type="spellEnd"/>
      <w:r w:rsidRPr="00D92019">
        <w:rPr>
          <w:szCs w:val="24"/>
        </w:rPr>
        <w:t xml:space="preserve"> </w:t>
      </w:r>
      <w:proofErr w:type="spellStart"/>
      <w:r w:rsidRPr="00D92019">
        <w:rPr>
          <w:szCs w:val="24"/>
        </w:rPr>
        <w:t>comm</w:t>
      </w:r>
      <w:proofErr w:type="spellEnd"/>
      <w:r w:rsidRPr="00D92019">
        <w:rPr>
          <w:szCs w:val="24"/>
        </w:rPr>
        <w:t xml:space="preserve">, </w:t>
      </w:r>
      <w:proofErr w:type="spellStart"/>
      <w:r w:rsidRPr="00D92019">
        <w:rPr>
          <w:szCs w:val="24"/>
        </w:rPr>
        <w:t>int</w:t>
      </w:r>
      <w:proofErr w:type="spellEnd"/>
      <w:r w:rsidRPr="00D92019">
        <w:rPr>
          <w:szCs w:val="24"/>
        </w:rPr>
        <w:t xml:space="preserve">* </w:t>
      </w:r>
      <w:proofErr w:type="spellStart"/>
      <w:r w:rsidRPr="00D92019">
        <w:rPr>
          <w:szCs w:val="24"/>
        </w:rPr>
        <w:t>rank</w:t>
      </w:r>
      <w:proofErr w:type="spellEnd"/>
      <w:r w:rsidRPr="00D92019">
        <w:rPr>
          <w:szCs w:val="24"/>
        </w:rPr>
        <w:t xml:space="preserve">) заключается в определении номера процесса </w:t>
      </w:r>
      <w:proofErr w:type="spellStart"/>
      <w:r w:rsidRPr="00D92019">
        <w:rPr>
          <w:szCs w:val="24"/>
        </w:rPr>
        <w:t>rank</w:t>
      </w:r>
      <w:proofErr w:type="spellEnd"/>
      <w:r w:rsidRPr="00D92019">
        <w:rPr>
          <w:szCs w:val="24"/>
        </w:rPr>
        <w:t xml:space="preserve"> в группе </w:t>
      </w:r>
      <w:proofErr w:type="spellStart"/>
      <w:r w:rsidRPr="00D92019">
        <w:rPr>
          <w:szCs w:val="24"/>
        </w:rPr>
        <w:t>comm</w:t>
      </w:r>
      <w:proofErr w:type="spellEnd"/>
      <w:r w:rsidRPr="00D92019">
        <w:rPr>
          <w:szCs w:val="24"/>
        </w:rPr>
        <w:t>.</w:t>
      </w:r>
    </w:p>
    <w:p w:rsidR="00D92019" w:rsidRPr="00D92019" w:rsidRDefault="00D92019" w:rsidP="00D92019">
      <w:pPr>
        <w:rPr>
          <w:szCs w:val="24"/>
        </w:rPr>
      </w:pPr>
      <w:r w:rsidRPr="00D92019">
        <w:rPr>
          <w:szCs w:val="24"/>
        </w:rPr>
        <w:t xml:space="preserve">4. Парадигма программирования </w:t>
      </w:r>
      <w:proofErr w:type="spellStart"/>
      <w:r w:rsidRPr="00D92019">
        <w:rPr>
          <w:szCs w:val="24"/>
        </w:rPr>
        <w:t>Single</w:t>
      </w:r>
      <w:proofErr w:type="spellEnd"/>
      <w:r w:rsidRPr="00D92019">
        <w:rPr>
          <w:szCs w:val="24"/>
        </w:rPr>
        <w:t xml:space="preserve"> </w:t>
      </w:r>
      <w:proofErr w:type="spellStart"/>
      <w:r w:rsidRPr="00D92019">
        <w:rPr>
          <w:szCs w:val="24"/>
        </w:rPr>
        <w:t>Program</w:t>
      </w:r>
      <w:proofErr w:type="spellEnd"/>
      <w:r w:rsidRPr="00D92019">
        <w:rPr>
          <w:szCs w:val="24"/>
        </w:rPr>
        <w:t xml:space="preserve"> - </w:t>
      </w:r>
      <w:proofErr w:type="spellStart"/>
      <w:r w:rsidRPr="00D92019">
        <w:rPr>
          <w:szCs w:val="24"/>
        </w:rPr>
        <w:t>Multiple</w:t>
      </w:r>
      <w:proofErr w:type="spellEnd"/>
      <w:r w:rsidRPr="00D92019">
        <w:rPr>
          <w:szCs w:val="24"/>
        </w:rPr>
        <w:t xml:space="preserve"> </w:t>
      </w:r>
      <w:proofErr w:type="spellStart"/>
      <w:r w:rsidRPr="00D92019">
        <w:rPr>
          <w:szCs w:val="24"/>
        </w:rPr>
        <w:t>Data</w:t>
      </w:r>
      <w:proofErr w:type="spellEnd"/>
      <w:r w:rsidRPr="00D92019">
        <w:rPr>
          <w:szCs w:val="24"/>
        </w:rPr>
        <w:t xml:space="preserve"> заключается в том, что одна программа должна описывать поведение для всех процессов текущего кластера.</w:t>
      </w:r>
    </w:p>
    <w:p w:rsidR="00D92019" w:rsidRPr="00D92019" w:rsidRDefault="00D92019" w:rsidP="00D92019">
      <w:pPr>
        <w:rPr>
          <w:szCs w:val="24"/>
        </w:rPr>
      </w:pPr>
      <w:r w:rsidRPr="00D92019">
        <w:rPr>
          <w:szCs w:val="24"/>
        </w:rPr>
        <w:t>5. Блокирующие функции используются для синхронного завершения текущей операции всеми процессами.</w:t>
      </w:r>
    </w:p>
    <w:p w:rsidR="0034600C" w:rsidRDefault="0034600C" w:rsidP="0034600C"/>
    <w:p w:rsidR="0055003D" w:rsidRDefault="0055003D" w:rsidP="0034600C"/>
    <w:p w:rsidR="0055003D" w:rsidRDefault="0055003D" w:rsidP="0034600C"/>
    <w:p w:rsidR="0055003D" w:rsidRPr="0034600C" w:rsidRDefault="0055003D" w:rsidP="0034600C"/>
    <w:p w:rsidR="008C0FBB" w:rsidRPr="00CB2092" w:rsidRDefault="008C0FBB" w:rsidP="008C0FBB">
      <w:pPr>
        <w:pStyle w:val="1"/>
        <w:keepNext/>
        <w:numPr>
          <w:ilvl w:val="0"/>
          <w:numId w:val="0"/>
        </w:numPr>
        <w:jc w:val="center"/>
      </w:pPr>
      <w:r>
        <w:lastRenderedPageBreak/>
        <w:t>Выводы</w:t>
      </w:r>
    </w:p>
    <w:p w:rsidR="00305E01" w:rsidRPr="00D92019" w:rsidRDefault="00CB2092" w:rsidP="00CB2092">
      <w:r w:rsidRPr="00CB2092">
        <w:t xml:space="preserve">В ходе работы были изучены принципы </w:t>
      </w:r>
      <w:r w:rsidR="00D92019">
        <w:t xml:space="preserve">распределения вычислений на нескольких машинах. Это необходимо для вычислений, требующих больших объемов вычислительных ресурсов. Реализована программа, высчитывающая степень матрицы. Причем, чем больше узлов включено в работу, тем эффективнее будет решаться задача. Для этого необходимо грамотно и равномерно распределить рабочие данные между узлами кластера. Эффект от количества узлов объясняется тем, что несколько машин работают над разными участками матрицы параллельно. </w:t>
      </w:r>
    </w:p>
    <w:p w:rsidR="00F67B7B" w:rsidRDefault="00F67B7B" w:rsidP="00CB2092"/>
    <w:p w:rsidR="00F67B7B" w:rsidRDefault="0055003D" w:rsidP="0055003D">
      <w:pPr>
        <w:pStyle w:val="1"/>
        <w:keepNext/>
        <w:numPr>
          <w:ilvl w:val="0"/>
          <w:numId w:val="0"/>
        </w:numPr>
        <w:jc w:val="center"/>
      </w:pPr>
      <w:r>
        <w:t>Приложение</w:t>
      </w:r>
    </w:p>
    <w:p w:rsidR="00F67B7B" w:rsidRPr="00A9417E" w:rsidRDefault="00F67B7B" w:rsidP="0055003D">
      <w:pPr>
        <w:ind w:firstLine="0"/>
        <w:jc w:val="center"/>
        <w:rPr>
          <w:lang w:val="en-US"/>
        </w:rPr>
      </w:pPr>
      <w:r>
        <w:t>Исходный</w:t>
      </w:r>
      <w:r w:rsidRPr="00A9417E">
        <w:rPr>
          <w:lang w:val="en-US"/>
        </w:rPr>
        <w:t xml:space="preserve"> </w:t>
      </w:r>
      <w:r>
        <w:t>код</w:t>
      </w:r>
      <w:r w:rsidRPr="00A9417E">
        <w:rPr>
          <w:lang w:val="en-US"/>
        </w:rPr>
        <w:t>:</w:t>
      </w:r>
    </w:p>
    <w:p w:rsidR="00F67B7B" w:rsidRDefault="0055003D" w:rsidP="0055003D">
      <w:pPr>
        <w:spacing w:line="276" w:lineRule="auto"/>
        <w:jc w:val="center"/>
        <w:rPr>
          <w:rFonts w:asciiTheme="majorHAnsi" w:hAnsiTheme="majorHAnsi"/>
          <w:sz w:val="24"/>
        </w:rPr>
      </w:pPr>
      <w:r>
        <w:rPr>
          <w:noProof/>
        </w:rPr>
        <w:drawing>
          <wp:inline distT="0" distB="0" distL="0" distR="0">
            <wp:extent cx="4962525" cy="4824916"/>
            <wp:effectExtent l="0" t="0" r="0" b="0"/>
            <wp:docPr id="3" name="Рисунок 3" descr="http://puu.sh/p1DDk/3adc673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p1DDk/3adc673ab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800" cy="4825183"/>
                    </a:xfrm>
                    <a:prstGeom prst="rect">
                      <a:avLst/>
                    </a:prstGeom>
                    <a:noFill/>
                    <a:ln>
                      <a:noFill/>
                    </a:ln>
                  </pic:spPr>
                </pic:pic>
              </a:graphicData>
            </a:graphic>
          </wp:inline>
        </w:drawing>
      </w:r>
    </w:p>
    <w:p w:rsidR="0055003D" w:rsidRPr="0055003D" w:rsidRDefault="0055003D" w:rsidP="0055003D">
      <w:pPr>
        <w:ind w:firstLine="0"/>
        <w:jc w:val="center"/>
      </w:pPr>
      <w:r>
        <w:t>Ссылки на видеоматериалы</w:t>
      </w:r>
      <w:r w:rsidRPr="0055003D">
        <w:t>:</w:t>
      </w:r>
    </w:p>
    <w:p w:rsidR="0055003D" w:rsidRDefault="0055003D" w:rsidP="0055003D">
      <w:pPr>
        <w:spacing w:line="276" w:lineRule="auto"/>
        <w:jc w:val="center"/>
        <w:rPr>
          <w:rFonts w:asciiTheme="majorHAnsi" w:hAnsiTheme="majorHAnsi"/>
          <w:sz w:val="24"/>
          <w:lang w:val="en-US"/>
        </w:rPr>
      </w:pPr>
      <w:r>
        <w:rPr>
          <w:rFonts w:asciiTheme="majorHAnsi" w:hAnsiTheme="majorHAnsi"/>
          <w:sz w:val="24"/>
          <w:lang w:val="en-US"/>
        </w:rPr>
        <w:t>SSH</w:t>
      </w:r>
      <w:r w:rsidRPr="0055003D">
        <w:rPr>
          <w:rFonts w:asciiTheme="majorHAnsi" w:hAnsiTheme="majorHAnsi"/>
          <w:sz w:val="24"/>
          <w:lang w:val="en-US"/>
        </w:rPr>
        <w:t xml:space="preserve"> </w:t>
      </w:r>
      <w:r>
        <w:rPr>
          <w:rFonts w:asciiTheme="majorHAnsi" w:hAnsiTheme="majorHAnsi"/>
          <w:sz w:val="24"/>
          <w:lang w:val="en-US"/>
        </w:rPr>
        <w:t xml:space="preserve">- </w:t>
      </w:r>
      <w:hyperlink r:id="rId12" w:history="1">
        <w:r w:rsidRPr="006C24D7">
          <w:rPr>
            <w:rStyle w:val="aff2"/>
            <w:rFonts w:asciiTheme="majorHAnsi" w:hAnsiTheme="majorHAnsi"/>
            <w:sz w:val="24"/>
            <w:lang w:val="en-US"/>
          </w:rPr>
          <w:t>https://www.youtube.com/watch?v=0jQrhBplCBY</w:t>
        </w:r>
      </w:hyperlink>
    </w:p>
    <w:p w:rsidR="0055003D" w:rsidRDefault="0055003D" w:rsidP="0055003D">
      <w:pPr>
        <w:spacing w:line="276" w:lineRule="auto"/>
        <w:jc w:val="center"/>
        <w:rPr>
          <w:rFonts w:asciiTheme="majorHAnsi" w:hAnsiTheme="majorHAnsi"/>
          <w:sz w:val="24"/>
          <w:lang w:val="en-US"/>
        </w:rPr>
      </w:pPr>
      <w:r>
        <w:rPr>
          <w:rFonts w:asciiTheme="majorHAnsi" w:hAnsiTheme="majorHAnsi"/>
          <w:sz w:val="24"/>
          <w:lang w:val="en-US"/>
        </w:rPr>
        <w:t xml:space="preserve">NFS - </w:t>
      </w:r>
      <w:hyperlink r:id="rId13" w:history="1">
        <w:r w:rsidRPr="006C24D7">
          <w:rPr>
            <w:rStyle w:val="aff2"/>
            <w:rFonts w:asciiTheme="majorHAnsi" w:hAnsiTheme="majorHAnsi"/>
            <w:sz w:val="24"/>
            <w:lang w:val="en-US"/>
          </w:rPr>
          <w:t>https://www.youtube.com/watch?v=2sr3hN-qCVU</w:t>
        </w:r>
      </w:hyperlink>
    </w:p>
    <w:p w:rsidR="0055003D" w:rsidRPr="0055003D" w:rsidRDefault="0055003D" w:rsidP="0055003D">
      <w:pPr>
        <w:spacing w:line="276" w:lineRule="auto"/>
        <w:jc w:val="center"/>
        <w:rPr>
          <w:rFonts w:asciiTheme="majorHAnsi" w:hAnsiTheme="majorHAnsi"/>
          <w:sz w:val="24"/>
          <w:lang w:val="en-US"/>
        </w:rPr>
      </w:pPr>
      <w:r>
        <w:rPr>
          <w:rFonts w:asciiTheme="majorHAnsi" w:hAnsiTheme="majorHAnsi"/>
          <w:sz w:val="24"/>
          <w:lang w:val="en-US"/>
        </w:rPr>
        <w:t xml:space="preserve">MPICH - </w:t>
      </w:r>
      <w:r w:rsidRPr="0055003D">
        <w:rPr>
          <w:rFonts w:asciiTheme="majorHAnsi" w:hAnsiTheme="majorHAnsi"/>
          <w:sz w:val="24"/>
          <w:lang w:val="en-US"/>
        </w:rPr>
        <w:t>https://www.youtube.com/watch?v=nmymBKrXlnE</w:t>
      </w:r>
    </w:p>
    <w:sectPr w:rsidR="0055003D" w:rsidRPr="0055003D" w:rsidSect="00D60F71">
      <w:footerReference w:type="default" r:id="rId14"/>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38D" w:rsidRPr="00FA45C8" w:rsidRDefault="0088438D" w:rsidP="00D60F71">
      <w:pPr>
        <w:pStyle w:val="ab"/>
        <w:spacing w:line="240" w:lineRule="auto"/>
        <w:rPr>
          <w:bCs w:val="0"/>
          <w:szCs w:val="22"/>
        </w:rPr>
      </w:pPr>
      <w:r>
        <w:separator/>
      </w:r>
    </w:p>
  </w:endnote>
  <w:endnote w:type="continuationSeparator" w:id="0">
    <w:p w:rsidR="0088438D" w:rsidRPr="00FA45C8" w:rsidRDefault="0088438D" w:rsidP="00D60F71">
      <w:pPr>
        <w:pStyle w:val="ab"/>
        <w:spacing w:line="240" w:lineRule="auto"/>
        <w:rPr>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38C" w:rsidRPr="00C53ADA" w:rsidRDefault="00717889" w:rsidP="00C53ADA">
    <w:pPr>
      <w:pStyle w:val="afb"/>
      <w:ind w:firstLine="0"/>
      <w:jc w:val="center"/>
      <w:rPr>
        <w:sz w:val="24"/>
        <w:szCs w:val="24"/>
      </w:rPr>
    </w:pPr>
    <w:r w:rsidRPr="00C53ADA">
      <w:rPr>
        <w:sz w:val="24"/>
        <w:szCs w:val="24"/>
      </w:rPr>
      <w:fldChar w:fldCharType="begin"/>
    </w:r>
    <w:r w:rsidR="0089438C" w:rsidRPr="00C53ADA">
      <w:rPr>
        <w:sz w:val="24"/>
        <w:szCs w:val="24"/>
      </w:rPr>
      <w:instrText>PAGE   \* MERGEFORMAT</w:instrText>
    </w:r>
    <w:r w:rsidRPr="00C53ADA">
      <w:rPr>
        <w:sz w:val="24"/>
        <w:szCs w:val="24"/>
      </w:rPr>
      <w:fldChar w:fldCharType="separate"/>
    </w:r>
    <w:r w:rsidR="0055003D">
      <w:rPr>
        <w:noProof/>
        <w:sz w:val="24"/>
        <w:szCs w:val="24"/>
      </w:rPr>
      <w:t>3</w:t>
    </w:r>
    <w:r w:rsidRPr="00C53ADA">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38D" w:rsidRPr="00FA45C8" w:rsidRDefault="0088438D" w:rsidP="00D60F71">
      <w:pPr>
        <w:pStyle w:val="ab"/>
        <w:spacing w:line="240" w:lineRule="auto"/>
        <w:rPr>
          <w:bCs w:val="0"/>
          <w:szCs w:val="22"/>
        </w:rPr>
      </w:pPr>
      <w:r>
        <w:separator/>
      </w:r>
    </w:p>
  </w:footnote>
  <w:footnote w:type="continuationSeparator" w:id="0">
    <w:p w:rsidR="0088438D" w:rsidRPr="00FA45C8" w:rsidRDefault="0088438D" w:rsidP="00D60F71">
      <w:pPr>
        <w:pStyle w:val="ab"/>
        <w:spacing w:line="240" w:lineRule="auto"/>
        <w:rPr>
          <w:bCs w:val="0"/>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2F3464E"/>
    <w:multiLevelType w:val="hybridMultilevel"/>
    <w:tmpl w:val="902C8FD2"/>
    <w:lvl w:ilvl="0" w:tplc="932A1F0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0376656D"/>
    <w:multiLevelType w:val="hybridMultilevel"/>
    <w:tmpl w:val="28BE6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9" w15:restartNumberingAfterBreak="0">
    <w:nsid w:val="09CC1AE9"/>
    <w:multiLevelType w:val="multilevel"/>
    <w:tmpl w:val="6F544936"/>
    <w:numStyleLink w:val="22"/>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3" w15:restartNumberingAfterBreak="0">
    <w:nsid w:val="20906314"/>
    <w:multiLevelType w:val="multilevel"/>
    <w:tmpl w:val="6F544936"/>
    <w:numStyleLink w:val="22"/>
  </w:abstractNum>
  <w:abstractNum w:abstractNumId="14" w15:restartNumberingAfterBreak="0">
    <w:nsid w:val="229C6229"/>
    <w:multiLevelType w:val="hybridMultilevel"/>
    <w:tmpl w:val="2E90D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29084AF9"/>
    <w:multiLevelType w:val="hybridMultilevel"/>
    <w:tmpl w:val="85F82604"/>
    <w:lvl w:ilvl="0" w:tplc="F7621E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29FD1989"/>
    <w:multiLevelType w:val="hybridMultilevel"/>
    <w:tmpl w:val="4A1A33CE"/>
    <w:lvl w:ilvl="0" w:tplc="7FCAF8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0" w15:restartNumberingAfterBreak="0">
    <w:nsid w:val="35500D25"/>
    <w:multiLevelType w:val="multilevel"/>
    <w:tmpl w:val="6F544936"/>
    <w:numStyleLink w:val="22"/>
  </w:abstractNum>
  <w:abstractNum w:abstractNumId="21"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2" w15:restartNumberingAfterBreak="0">
    <w:nsid w:val="3C9B5241"/>
    <w:multiLevelType w:val="hybridMultilevel"/>
    <w:tmpl w:val="EF60D696"/>
    <w:lvl w:ilvl="0" w:tplc="CC383A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41EF2A75"/>
    <w:multiLevelType w:val="hybridMultilevel"/>
    <w:tmpl w:val="57F60A7C"/>
    <w:lvl w:ilvl="0" w:tplc="2ED4E2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50D5331"/>
    <w:multiLevelType w:val="hybridMultilevel"/>
    <w:tmpl w:val="71A2DCF2"/>
    <w:lvl w:ilvl="0" w:tplc="C7883D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6"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3A3CBD"/>
    <w:multiLevelType w:val="hybridMultilevel"/>
    <w:tmpl w:val="A0F68D1A"/>
    <w:lvl w:ilvl="0" w:tplc="C71063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1"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2"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31"/>
  </w:num>
  <w:num w:numId="3">
    <w:abstractNumId w:val="16"/>
  </w:num>
  <w:num w:numId="4">
    <w:abstractNumId w:val="1"/>
  </w:num>
  <w:num w:numId="5">
    <w:abstractNumId w:val="32"/>
  </w:num>
  <w:num w:numId="6">
    <w:abstractNumId w:val="25"/>
  </w:num>
  <w:num w:numId="7">
    <w:abstractNumId w:val="8"/>
  </w:num>
  <w:num w:numId="8">
    <w:abstractNumId w:val="15"/>
  </w:num>
  <w:num w:numId="9">
    <w:abstractNumId w:val="11"/>
  </w:num>
  <w:num w:numId="10">
    <w:abstractNumId w:val="26"/>
  </w:num>
  <w:num w:numId="11">
    <w:abstractNumId w:val="7"/>
  </w:num>
  <w:num w:numId="12">
    <w:abstractNumId w:val="29"/>
  </w:num>
  <w:num w:numId="13">
    <w:abstractNumId w:val="0"/>
  </w:num>
  <w:num w:numId="14">
    <w:abstractNumId w:val="30"/>
  </w:num>
  <w:num w:numId="15">
    <w:abstractNumId w:val="9"/>
  </w:num>
  <w:num w:numId="16">
    <w:abstractNumId w:val="20"/>
  </w:num>
  <w:num w:numId="17">
    <w:abstractNumId w:val="13"/>
  </w:num>
  <w:num w:numId="18">
    <w:abstractNumId w:val="10"/>
  </w:num>
  <w:num w:numId="19">
    <w:abstractNumId w:val="28"/>
  </w:num>
  <w:num w:numId="20">
    <w:abstractNumId w:val="3"/>
  </w:num>
  <w:num w:numId="21">
    <w:abstractNumId w:val="4"/>
  </w:num>
  <w:num w:numId="22">
    <w:abstractNumId w:val="21"/>
  </w:num>
  <w:num w:numId="23">
    <w:abstractNumId w:val="12"/>
  </w:num>
  <w:num w:numId="24">
    <w:abstractNumId w:val="2"/>
  </w:num>
  <w:num w:numId="25">
    <w:abstractNumId w:val="24"/>
  </w:num>
  <w:num w:numId="26">
    <w:abstractNumId w:val="6"/>
  </w:num>
  <w:num w:numId="27">
    <w:abstractNumId w:val="18"/>
  </w:num>
  <w:num w:numId="28">
    <w:abstractNumId w:val="17"/>
  </w:num>
  <w:num w:numId="29">
    <w:abstractNumId w:val="22"/>
  </w:num>
  <w:num w:numId="30">
    <w:abstractNumId w:val="14"/>
  </w:num>
  <w:num w:numId="31">
    <w:abstractNumId w:val="5"/>
  </w:num>
  <w:num w:numId="32">
    <w:abstractNumId w:val="23"/>
  </w:num>
  <w:num w:numId="33">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DA"/>
    <w:rsid w:val="00032583"/>
    <w:rsid w:val="00035C4C"/>
    <w:rsid w:val="00036317"/>
    <w:rsid w:val="0006172D"/>
    <w:rsid w:val="00090579"/>
    <w:rsid w:val="000A30EB"/>
    <w:rsid w:val="000A6C3C"/>
    <w:rsid w:val="000B1F41"/>
    <w:rsid w:val="000F195E"/>
    <w:rsid w:val="000F5FB2"/>
    <w:rsid w:val="00103034"/>
    <w:rsid w:val="00140168"/>
    <w:rsid w:val="00151BEC"/>
    <w:rsid w:val="00162375"/>
    <w:rsid w:val="0018605E"/>
    <w:rsid w:val="001940F3"/>
    <w:rsid w:val="001A07C7"/>
    <w:rsid w:val="001B1323"/>
    <w:rsid w:val="001B1B03"/>
    <w:rsid w:val="001B32F7"/>
    <w:rsid w:val="001E6E38"/>
    <w:rsid w:val="0020070E"/>
    <w:rsid w:val="002128F3"/>
    <w:rsid w:val="002523D2"/>
    <w:rsid w:val="0025334A"/>
    <w:rsid w:val="002629B8"/>
    <w:rsid w:val="002B2E03"/>
    <w:rsid w:val="002B5599"/>
    <w:rsid w:val="002C4CC7"/>
    <w:rsid w:val="002D1672"/>
    <w:rsid w:val="002D5C58"/>
    <w:rsid w:val="002E3714"/>
    <w:rsid w:val="002E373A"/>
    <w:rsid w:val="002F6BE3"/>
    <w:rsid w:val="00305E01"/>
    <w:rsid w:val="00312B77"/>
    <w:rsid w:val="00327A23"/>
    <w:rsid w:val="003415C2"/>
    <w:rsid w:val="00342CA2"/>
    <w:rsid w:val="0034600C"/>
    <w:rsid w:val="00370DAC"/>
    <w:rsid w:val="0037417C"/>
    <w:rsid w:val="00375048"/>
    <w:rsid w:val="00384ECC"/>
    <w:rsid w:val="00387DFC"/>
    <w:rsid w:val="00395E78"/>
    <w:rsid w:val="003B08BA"/>
    <w:rsid w:val="003B2153"/>
    <w:rsid w:val="003B7418"/>
    <w:rsid w:val="003C218B"/>
    <w:rsid w:val="003E4132"/>
    <w:rsid w:val="003E4C10"/>
    <w:rsid w:val="003E4C7B"/>
    <w:rsid w:val="0040671E"/>
    <w:rsid w:val="00413026"/>
    <w:rsid w:val="004156CB"/>
    <w:rsid w:val="004349EA"/>
    <w:rsid w:val="00445292"/>
    <w:rsid w:val="00457797"/>
    <w:rsid w:val="00460DAC"/>
    <w:rsid w:val="00475C3D"/>
    <w:rsid w:val="00497F6F"/>
    <w:rsid w:val="004A36A7"/>
    <w:rsid w:val="004B37E8"/>
    <w:rsid w:val="004B5CD2"/>
    <w:rsid w:val="004C4505"/>
    <w:rsid w:val="004E1117"/>
    <w:rsid w:val="004E37EB"/>
    <w:rsid w:val="004F2A89"/>
    <w:rsid w:val="004F7F88"/>
    <w:rsid w:val="00504009"/>
    <w:rsid w:val="00516DFF"/>
    <w:rsid w:val="005173A5"/>
    <w:rsid w:val="00543F39"/>
    <w:rsid w:val="00544F2D"/>
    <w:rsid w:val="0055003D"/>
    <w:rsid w:val="00552A5F"/>
    <w:rsid w:val="00562DF4"/>
    <w:rsid w:val="00574ADC"/>
    <w:rsid w:val="005800C6"/>
    <w:rsid w:val="005C2012"/>
    <w:rsid w:val="005C23AF"/>
    <w:rsid w:val="005D2800"/>
    <w:rsid w:val="005E4F2A"/>
    <w:rsid w:val="00602F9C"/>
    <w:rsid w:val="00664838"/>
    <w:rsid w:val="00674524"/>
    <w:rsid w:val="00681395"/>
    <w:rsid w:val="0068357F"/>
    <w:rsid w:val="006B3E75"/>
    <w:rsid w:val="006C2CE0"/>
    <w:rsid w:val="006C6B79"/>
    <w:rsid w:val="006C7A54"/>
    <w:rsid w:val="006E4A8B"/>
    <w:rsid w:val="006E5C86"/>
    <w:rsid w:val="006E7B40"/>
    <w:rsid w:val="006F5F48"/>
    <w:rsid w:val="0071183B"/>
    <w:rsid w:val="00715F43"/>
    <w:rsid w:val="00717889"/>
    <w:rsid w:val="007246FB"/>
    <w:rsid w:val="00726169"/>
    <w:rsid w:val="00741A91"/>
    <w:rsid w:val="00754F00"/>
    <w:rsid w:val="00760969"/>
    <w:rsid w:val="00775F40"/>
    <w:rsid w:val="00781D9D"/>
    <w:rsid w:val="0078465D"/>
    <w:rsid w:val="0079455E"/>
    <w:rsid w:val="00796C8C"/>
    <w:rsid w:val="007B3A7E"/>
    <w:rsid w:val="007C378E"/>
    <w:rsid w:val="007D0609"/>
    <w:rsid w:val="007D6704"/>
    <w:rsid w:val="007E1850"/>
    <w:rsid w:val="007E2240"/>
    <w:rsid w:val="008045D8"/>
    <w:rsid w:val="008244CC"/>
    <w:rsid w:val="008302C7"/>
    <w:rsid w:val="00830F2D"/>
    <w:rsid w:val="00833406"/>
    <w:rsid w:val="008469A9"/>
    <w:rsid w:val="00853432"/>
    <w:rsid w:val="00856000"/>
    <w:rsid w:val="0088438D"/>
    <w:rsid w:val="0089438C"/>
    <w:rsid w:val="008C0FBB"/>
    <w:rsid w:val="008C1161"/>
    <w:rsid w:val="008C17DE"/>
    <w:rsid w:val="00917645"/>
    <w:rsid w:val="00917D90"/>
    <w:rsid w:val="0093477C"/>
    <w:rsid w:val="00944D49"/>
    <w:rsid w:val="00953FCC"/>
    <w:rsid w:val="00985035"/>
    <w:rsid w:val="00990937"/>
    <w:rsid w:val="009A7764"/>
    <w:rsid w:val="009A77CB"/>
    <w:rsid w:val="009B1702"/>
    <w:rsid w:val="009C0CF1"/>
    <w:rsid w:val="009F270C"/>
    <w:rsid w:val="009F5065"/>
    <w:rsid w:val="00A2111C"/>
    <w:rsid w:val="00A233A8"/>
    <w:rsid w:val="00A64183"/>
    <w:rsid w:val="00A66A62"/>
    <w:rsid w:val="00A779D8"/>
    <w:rsid w:val="00A864A8"/>
    <w:rsid w:val="00A9417E"/>
    <w:rsid w:val="00AB3EA0"/>
    <w:rsid w:val="00AC7951"/>
    <w:rsid w:val="00AD03E2"/>
    <w:rsid w:val="00AE243B"/>
    <w:rsid w:val="00AE53D9"/>
    <w:rsid w:val="00B053AE"/>
    <w:rsid w:val="00B13B4B"/>
    <w:rsid w:val="00B258E6"/>
    <w:rsid w:val="00B47210"/>
    <w:rsid w:val="00B571EA"/>
    <w:rsid w:val="00B968FE"/>
    <w:rsid w:val="00BA7698"/>
    <w:rsid w:val="00BB66AE"/>
    <w:rsid w:val="00BD5C0D"/>
    <w:rsid w:val="00BE19C9"/>
    <w:rsid w:val="00BE1C48"/>
    <w:rsid w:val="00BF28EA"/>
    <w:rsid w:val="00C039C5"/>
    <w:rsid w:val="00C174D6"/>
    <w:rsid w:val="00C22FB1"/>
    <w:rsid w:val="00C23F2F"/>
    <w:rsid w:val="00C36F05"/>
    <w:rsid w:val="00C469D8"/>
    <w:rsid w:val="00C5031D"/>
    <w:rsid w:val="00C52CD9"/>
    <w:rsid w:val="00C53ADA"/>
    <w:rsid w:val="00C60540"/>
    <w:rsid w:val="00C77E41"/>
    <w:rsid w:val="00C967F9"/>
    <w:rsid w:val="00CB2092"/>
    <w:rsid w:val="00CC13AF"/>
    <w:rsid w:val="00D05180"/>
    <w:rsid w:val="00D139C3"/>
    <w:rsid w:val="00D32446"/>
    <w:rsid w:val="00D40C9D"/>
    <w:rsid w:val="00D5217D"/>
    <w:rsid w:val="00D60F71"/>
    <w:rsid w:val="00D92019"/>
    <w:rsid w:val="00DB66C1"/>
    <w:rsid w:val="00DE7626"/>
    <w:rsid w:val="00E06EA4"/>
    <w:rsid w:val="00E675B9"/>
    <w:rsid w:val="00E716D6"/>
    <w:rsid w:val="00E7543B"/>
    <w:rsid w:val="00E802CE"/>
    <w:rsid w:val="00E80B25"/>
    <w:rsid w:val="00E80FFE"/>
    <w:rsid w:val="00EB6774"/>
    <w:rsid w:val="00EC03D0"/>
    <w:rsid w:val="00ED1FF3"/>
    <w:rsid w:val="00ED5B8B"/>
    <w:rsid w:val="00EF4ADA"/>
    <w:rsid w:val="00F03722"/>
    <w:rsid w:val="00F2105D"/>
    <w:rsid w:val="00F271B9"/>
    <w:rsid w:val="00F45856"/>
    <w:rsid w:val="00F52F00"/>
    <w:rsid w:val="00F56612"/>
    <w:rsid w:val="00F570B7"/>
    <w:rsid w:val="00F65732"/>
    <w:rsid w:val="00F67AC2"/>
    <w:rsid w:val="00F67B7B"/>
    <w:rsid w:val="00F72418"/>
    <w:rsid w:val="00F72D85"/>
    <w:rsid w:val="00F7377D"/>
    <w:rsid w:val="00F74364"/>
    <w:rsid w:val="00F91A1E"/>
    <w:rsid w:val="00FA45C8"/>
    <w:rsid w:val="00FB0E45"/>
    <w:rsid w:val="00FB1A86"/>
    <w:rsid w:val="00FB5D42"/>
    <w:rsid w:val="00FB607D"/>
    <w:rsid w:val="00FD498F"/>
    <w:rsid w:val="00FF5F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B84306-5C92-4780-9EEF-19D86530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4">
    <w:name w:val="Normal"/>
    <w:qFormat/>
    <w:rsid w:val="0020070E"/>
    <w:pPr>
      <w:spacing w:line="360" w:lineRule="auto"/>
      <w:ind w:firstLine="851"/>
      <w:jc w:val="both"/>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b/>
      <w:bCs/>
      <w:i/>
    </w:rPr>
  </w:style>
  <w:style w:type="paragraph" w:styleId="5">
    <w:name w:val="heading 5"/>
    <w:basedOn w:val="a4"/>
    <w:next w:val="a4"/>
    <w:link w:val="50"/>
    <w:uiPriority w:val="1"/>
    <w:qFormat/>
    <w:rsid w:val="00384ECC"/>
    <w:pPr>
      <w:numPr>
        <w:ilvl w:val="4"/>
        <w:numId w:val="7"/>
      </w:numPr>
      <w:ind w:left="0" w:firstLine="851"/>
      <w:outlineLvl w:val="4"/>
    </w:pPr>
    <w:rPr>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hAnsi="Calibri"/>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hAnsi="Calibri"/>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hAnsi="Cambria"/>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pBdr>
      <w:spacing w:after="300"/>
      <w:contextualSpacing/>
    </w:pPr>
    <w:rPr>
      <w:rFonts w:ascii="Cambria" w:hAnsi="Cambria"/>
      <w:color w:val="17365D"/>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bCs/>
      <w:szCs w:val="20"/>
    </w:rPr>
  </w:style>
  <w:style w:type="paragraph" w:customStyle="1" w:styleId="ab">
    <w:name w:val="Название таблицы"/>
    <w:basedOn w:val="a4"/>
    <w:next w:val="a4"/>
    <w:uiPriority w:val="2"/>
    <w:qFormat/>
    <w:rsid w:val="00BE19C9"/>
    <w:pPr>
      <w:keepNext/>
      <w:keepLines/>
      <w:ind w:firstLine="0"/>
      <w:jc w:val="left"/>
    </w:pPr>
    <w:rPr>
      <w:bCs/>
      <w:szCs w:val="20"/>
    </w:rPr>
  </w:style>
  <w:style w:type="character" w:customStyle="1" w:styleId="a9">
    <w:name w:val="Название Знак"/>
    <w:link w:val="a8"/>
    <w:uiPriority w:val="99"/>
    <w:semiHidden/>
    <w:rsid w:val="0093477C"/>
    <w:rPr>
      <w:rFonts w:ascii="Cambria" w:eastAsia="Times New Roman" w:hAnsi="Cambria" w:cs="Times New Roman"/>
      <w:color w:val="17365D"/>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hAnsi="Courier New"/>
      <w:sz w:val="24"/>
      <w:lang w:val="en-US"/>
    </w:rPr>
  </w:style>
  <w:style w:type="paragraph" w:customStyle="1" w:styleId="ad">
    <w:name w:val="Текст внутри таблицы"/>
    <w:basedOn w:val="a4"/>
    <w:uiPriority w:val="2"/>
    <w:qFormat/>
    <w:rsid w:val="00F52F00"/>
    <w:pPr>
      <w:ind w:firstLine="0"/>
      <w:jc w:val="center"/>
    </w:pPr>
  </w:style>
  <w:style w:type="character" w:customStyle="1" w:styleId="10">
    <w:name w:val="Заголовок 1 Знак"/>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link w:val="7"/>
    <w:uiPriority w:val="5"/>
    <w:semiHidden/>
    <w:rsid w:val="00F52F00"/>
    <w:rPr>
      <w:rFonts w:ascii="Calibri" w:eastAsia="Times New Roman" w:hAnsi="Calibri" w:cs="Times New Roman"/>
      <w:sz w:val="24"/>
      <w:szCs w:val="24"/>
    </w:rPr>
  </w:style>
  <w:style w:type="character" w:customStyle="1" w:styleId="80">
    <w:name w:val="Заголовок 8 Знак"/>
    <w:link w:val="8"/>
    <w:uiPriority w:val="5"/>
    <w:semiHidden/>
    <w:rsid w:val="00F52F00"/>
    <w:rPr>
      <w:rFonts w:ascii="Calibri" w:eastAsia="Times New Roman" w:hAnsi="Calibri" w:cs="Times New Roman"/>
      <w:i/>
      <w:iCs/>
      <w:sz w:val="24"/>
      <w:szCs w:val="24"/>
    </w:rPr>
  </w:style>
  <w:style w:type="character" w:customStyle="1" w:styleId="90">
    <w:name w:val="Заголовок 9 Знак"/>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sz w:val="24"/>
      <w:szCs w:val="20"/>
    </w:rPr>
  </w:style>
  <w:style w:type="character" w:styleId="ae">
    <w:name w:val="Intense Reference"/>
    <w:uiPriority w:val="32"/>
    <w:semiHidden/>
    <w:locked/>
    <w:rsid w:val="005E4F2A"/>
    <w:rPr>
      <w:b/>
      <w:bCs/>
      <w:smallCaps/>
      <w:color w:val="C0504D"/>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link w:val="af"/>
    <w:uiPriority w:val="99"/>
    <w:semiHidden/>
    <w:rsid w:val="00F67AC2"/>
    <w:rPr>
      <w:rFonts w:eastAsia="Times New Roman"/>
      <w:lang w:eastAsia="ru-RU"/>
    </w:rPr>
  </w:style>
  <w:style w:type="character" w:styleId="af1">
    <w:name w:val="Book Title"/>
    <w:uiPriority w:val="33"/>
    <w:semiHidden/>
    <w:locked/>
    <w:rsid w:val="00F67AC2"/>
    <w:rPr>
      <w:b/>
      <w:bCs/>
      <w:smallCaps/>
      <w:spacing w:val="5"/>
    </w:rPr>
  </w:style>
  <w:style w:type="character" w:styleId="af2">
    <w:name w:val="Subtle Reference"/>
    <w:uiPriority w:val="31"/>
    <w:semiHidden/>
    <w:locked/>
    <w:rsid w:val="004B37E8"/>
    <w:rPr>
      <w:smallCaps/>
      <w:color w:val="C0504D"/>
      <w:u w:val="single"/>
    </w:rPr>
  </w:style>
  <w:style w:type="table" w:customStyle="1" w:styleId="12">
    <w:name w:val="Светлая заливка1"/>
    <w:basedOn w:val="a6"/>
    <w:uiPriority w:val="60"/>
    <w:locked/>
    <w:rsid w:val="004B37E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style>
  <w:style w:type="paragraph" w:customStyle="1" w:styleId="afe">
    <w:name w:val="_Название рисунка"/>
    <w:basedOn w:val="aff"/>
    <w:uiPriority w:val="99"/>
    <w:rsid w:val="00917645"/>
    <w:pPr>
      <w:keepLines/>
      <w:spacing w:after="0" w:line="360" w:lineRule="auto"/>
      <w:ind w:firstLine="0"/>
      <w:jc w:val="center"/>
    </w:pPr>
    <w:rPr>
      <w:b w:val="0"/>
      <w:color w:val="auto"/>
      <w:sz w:val="28"/>
      <w:szCs w:val="20"/>
    </w:rPr>
  </w:style>
  <w:style w:type="paragraph" w:customStyle="1" w:styleId="aff0">
    <w:name w:val="_Рисунок"/>
    <w:basedOn w:val="a4"/>
    <w:uiPriority w:val="99"/>
    <w:rsid w:val="00917645"/>
    <w:pPr>
      <w:keepNext/>
      <w:keepLines/>
      <w:ind w:firstLine="0"/>
      <w:jc w:val="center"/>
    </w:p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sz w:val="18"/>
      <w:szCs w:val="18"/>
    </w:rPr>
  </w:style>
  <w:style w:type="character" w:styleId="aff2">
    <w:name w:val="Hyperlink"/>
    <w:uiPriority w:val="99"/>
    <w:locked/>
    <w:rsid w:val="00917645"/>
    <w:rPr>
      <w:color w:val="0000FF"/>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sz w:val="18"/>
      <w:szCs w:val="18"/>
    </w:rPr>
  </w:style>
  <w:style w:type="character" w:customStyle="1" w:styleId="13">
    <w:name w:val="Основной текст Знак1"/>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sz w:val="21"/>
      <w:szCs w:val="21"/>
    </w:rPr>
  </w:style>
  <w:style w:type="character" w:customStyle="1" w:styleId="aff5">
    <w:name w:val="Основной текст Знак"/>
    <w:uiPriority w:val="99"/>
    <w:semiHidden/>
    <w:rsid w:val="00F74364"/>
    <w:rPr>
      <w:rFonts w:ascii="Times New Roman" w:hAnsi="Times New Roman"/>
      <w:sz w:val="28"/>
      <w:szCs w:val="28"/>
    </w:rPr>
  </w:style>
  <w:style w:type="character" w:customStyle="1" w:styleId="aff6">
    <w:name w:val="Подпись к картинке_"/>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sz w:val="21"/>
      <w:szCs w:val="21"/>
    </w:rPr>
  </w:style>
  <w:style w:type="character" w:customStyle="1" w:styleId="1pt">
    <w:name w:val="Основной текст + Интервал 1 pt"/>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Calibri" w:cs="MS Mincho"/>
      <w:spacing w:val="10"/>
      <w:sz w:val="21"/>
      <w:szCs w:val="21"/>
      <w:lang w:val="en-US"/>
    </w:rPr>
  </w:style>
  <w:style w:type="character" w:customStyle="1" w:styleId="aff8">
    <w:name w:val="Подпись к картинке + Курсив"/>
    <w:aliases w:val="Интервал 0 pt11"/>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9">
    <w:name w:val="Placeholder Text"/>
    <w:basedOn w:val="a5"/>
    <w:uiPriority w:val="99"/>
    <w:semiHidden/>
    <w:locked/>
    <w:rsid w:val="00552A5F"/>
    <w:rPr>
      <w:color w:val="808080"/>
    </w:rPr>
  </w:style>
  <w:style w:type="paragraph" w:customStyle="1" w:styleId="affa">
    <w:name w:val="Пример"/>
    <w:basedOn w:val="a4"/>
    <w:link w:val="affb"/>
    <w:rsid w:val="001A07C7"/>
    <w:pPr>
      <w:ind w:firstLine="709"/>
    </w:pPr>
    <w:rPr>
      <w:rFonts w:ascii="Courier New" w:hAnsi="Courier New" w:cs="Courier New"/>
      <w:sz w:val="24"/>
    </w:rPr>
  </w:style>
  <w:style w:type="character" w:customStyle="1" w:styleId="affb">
    <w:name w:val="Пример Знак Знак"/>
    <w:basedOn w:val="a5"/>
    <w:link w:val="affa"/>
    <w:rsid w:val="001A07C7"/>
    <w:rPr>
      <w:rFonts w:ascii="Courier New" w:hAnsi="Courier New" w:cs="Courier New"/>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2sr3hN-qCV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0jQrhBplCB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E08D9-141E-4109-B827-DF7DE310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30</TotalTime>
  <Pages>4</Pages>
  <Words>512</Words>
  <Characters>2922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cp:lastModifiedBy>Евгений Проценко</cp:lastModifiedBy>
  <cp:revision>3</cp:revision>
  <dcterms:created xsi:type="dcterms:W3CDTF">2016-05-22T18:42:00Z</dcterms:created>
  <dcterms:modified xsi:type="dcterms:W3CDTF">2016-05-23T00:03:00Z</dcterms:modified>
</cp:coreProperties>
</file>