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145B57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AC7D2F">
        <w:rPr>
          <w:rFonts w:eastAsia="Times New Roman" w:cs="Times New Roman"/>
        </w:rPr>
        <w:t>компьютерных наук и</w:t>
      </w:r>
      <w:r w:rsidRPr="006A0481">
        <w:rPr>
          <w:rFonts w:eastAsia="Times New Roman" w:cs="Times New Roman"/>
        </w:rPr>
        <w:t xml:space="preserve"> технологий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53ADA" w:rsidRPr="00FC25A2" w:rsidRDefault="00830F2D" w:rsidP="00FC25A2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830F2D">
        <w:rPr>
          <w:b/>
          <w:caps/>
          <w:sz w:val="32"/>
          <w:szCs w:val="32"/>
        </w:rPr>
        <w:t xml:space="preserve">по лабораторной работе № </w:t>
      </w:r>
      <w:r w:rsidR="00596EF7">
        <w:rPr>
          <w:b/>
          <w:caps/>
          <w:sz w:val="32"/>
          <w:szCs w:val="32"/>
        </w:rPr>
        <w:t>2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4D6D21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F53F76" w:rsidRPr="000B19D4">
        <w:rPr>
          <w:rFonts w:cs="Times New Roman"/>
        </w:rPr>
        <w:t>2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957249">
        <w:rPr>
          <w:rFonts w:cs="Times New Roman"/>
        </w:rPr>
        <w:t>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957249">
        <w:rPr>
          <w:rFonts w:cs="Times New Roman"/>
        </w:rPr>
        <w:t>Е.Г. Проценко</w:t>
      </w:r>
    </w:p>
    <w:p w:rsidR="00C53ADA" w:rsidRPr="000B19D4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:rsidR="00C53ADA" w:rsidRPr="00491393" w:rsidRDefault="00596EF7" w:rsidP="00491393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44311A">
        <w:rPr>
          <w:rFonts w:cs="Times New Roman"/>
        </w:rPr>
        <w:tab/>
      </w:r>
      <w:r w:rsidR="0044311A">
        <w:rPr>
          <w:rFonts w:cs="Times New Roman"/>
        </w:rPr>
        <w:tab/>
      </w:r>
      <w:r w:rsidR="004D6D21">
        <w:rPr>
          <w:rFonts w:cs="Times New Roman"/>
        </w:rPr>
        <w:t>Е.Ю</w:t>
      </w:r>
      <w:r w:rsidR="00FC25A2">
        <w:rPr>
          <w:rFonts w:cs="Times New Roman"/>
        </w:rPr>
        <w:t xml:space="preserve">. </w:t>
      </w:r>
      <w:r w:rsidR="004D6D21">
        <w:rPr>
          <w:rFonts w:cs="Times New Roman"/>
        </w:rPr>
        <w:t>Резединова</w:t>
      </w: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FC25A2">
        <w:rPr>
          <w:rFonts w:eastAsia="Times New Roman" w:cs="Times New Roman"/>
        </w:rPr>
        <w:t>6</w:t>
      </w:r>
    </w:p>
    <w:p w:rsidR="00615DF4" w:rsidRDefault="00F92AA5" w:rsidP="001C2DB5">
      <w:pPr>
        <w:pStyle w:val="af3"/>
        <w:numPr>
          <w:ilvl w:val="0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sz w:val="36"/>
          <w:szCs w:val="36"/>
          <w:highlight w:val="white"/>
        </w:rPr>
      </w:pPr>
      <w:r w:rsidRPr="00F92AA5">
        <w:rPr>
          <w:rFonts w:cs="Times New Roman"/>
          <w:b/>
          <w:color w:val="000000"/>
          <w:sz w:val="36"/>
          <w:szCs w:val="36"/>
          <w:highlight w:val="white"/>
        </w:rPr>
        <w:lastRenderedPageBreak/>
        <w:t>Формулировка задания</w:t>
      </w:r>
    </w:p>
    <w:p w:rsidR="001C2DB5" w:rsidRPr="001C2DB5" w:rsidRDefault="001C2DB5" w:rsidP="001C2DB5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cs="Times New Roman"/>
          <w:b/>
          <w:color w:val="000000"/>
          <w:sz w:val="36"/>
          <w:szCs w:val="36"/>
          <w:highlight w:val="white"/>
        </w:rPr>
      </w:pPr>
    </w:p>
    <w:p w:rsidR="00596EF7" w:rsidRDefault="00596EF7" w:rsidP="00596EF7">
      <w:pPr>
        <w:spacing w:line="240" w:lineRule="auto"/>
      </w:pPr>
      <w:r w:rsidRPr="00B67EAE">
        <w:rPr>
          <w:spacing w:val="40"/>
        </w:rPr>
        <w:t>Цель работы</w:t>
      </w:r>
      <w:r w:rsidRPr="00B67EAE">
        <w:t xml:space="preserve"> — </w:t>
      </w:r>
      <w:r>
        <w:t>изучить программный интерфейс</w:t>
      </w:r>
      <w:r w:rsidRPr="00B67EAE">
        <w:t xml:space="preserve"> сетевых сокетов</w:t>
      </w:r>
      <w:r>
        <w:t xml:space="preserve">, получить навыки организации </w:t>
      </w:r>
      <w:r w:rsidRPr="00B67EAE">
        <w:t xml:space="preserve">взаимодействия программ при помощи протоколов Internet и </w:t>
      </w:r>
      <w:r>
        <w:t xml:space="preserve">разработки </w:t>
      </w:r>
      <w:r w:rsidRPr="00B67EAE">
        <w:t>прикладных сетевых сервисов.</w:t>
      </w:r>
    </w:p>
    <w:p w:rsidR="00596EF7" w:rsidRDefault="00596EF7" w:rsidP="00596EF7">
      <w:pPr>
        <w:spacing w:line="240" w:lineRule="auto"/>
      </w:pPr>
    </w:p>
    <w:p w:rsidR="00596EF7" w:rsidRPr="00596EF7" w:rsidRDefault="00596EF7" w:rsidP="00596EF7">
      <w:pPr>
        <w:pStyle w:val="af3"/>
        <w:numPr>
          <w:ilvl w:val="0"/>
          <w:numId w:val="48"/>
        </w:numPr>
        <w:spacing w:line="240" w:lineRule="auto"/>
        <w:ind w:left="0"/>
        <w:jc w:val="center"/>
        <w:rPr>
          <w:b/>
          <w:sz w:val="36"/>
          <w:szCs w:val="36"/>
          <w:lang w:val="en-US"/>
        </w:rPr>
      </w:pPr>
      <w:r w:rsidRPr="00596EF7">
        <w:rPr>
          <w:b/>
          <w:sz w:val="36"/>
          <w:szCs w:val="36"/>
        </w:rPr>
        <w:t>Теоретические сведения</w:t>
      </w:r>
    </w:p>
    <w:p w:rsidR="00F92AA5" w:rsidRDefault="00596EF7" w:rsidP="00615DF4">
      <w:pPr>
        <w:pStyle w:val="af3"/>
        <w:spacing w:line="240" w:lineRule="auto"/>
        <w:ind w:left="0" w:firstLine="567"/>
      </w:pPr>
      <w:r>
        <w:t xml:space="preserve">Сетевой сокет </w:t>
      </w:r>
      <w:r w:rsidRPr="00B67EAE">
        <w:t>— э</w:t>
      </w:r>
      <w:r>
        <w:t>то одно из средств коммуникации</w:t>
      </w:r>
      <w:r w:rsidRPr="00EB2176">
        <w:t xml:space="preserve"> </w:t>
      </w:r>
      <w:r w:rsidRPr="00B67EAE">
        <w:t>процесс</w:t>
      </w:r>
      <w:r>
        <w:t>ов</w:t>
      </w:r>
      <w:r w:rsidRPr="00B67EAE">
        <w:t>. Главное отличие сокетов о</w:t>
      </w:r>
      <w:r>
        <w:t>т других средств межпроцессного</w:t>
      </w:r>
      <w:r w:rsidRPr="00596EF7">
        <w:t xml:space="preserve"> </w:t>
      </w:r>
      <w:r w:rsidRPr="00B67EAE">
        <w:t>взаимодействия</w:t>
      </w:r>
      <w:r>
        <w:t xml:space="preserve"> </w:t>
      </w:r>
      <w:r w:rsidRPr="00B81D14">
        <w:t>—</w:t>
      </w:r>
      <w:r>
        <w:t xml:space="preserve"> </w:t>
      </w:r>
      <w:r w:rsidRPr="00B67EAE">
        <w:t>обменивающи</w:t>
      </w:r>
      <w:r>
        <w:t>е</w:t>
      </w:r>
      <w:r w:rsidRPr="00B67EAE">
        <w:t>ся информацией процесс</w:t>
      </w:r>
      <w:r>
        <w:t>ы</w:t>
      </w:r>
      <w:r w:rsidRPr="00B67EAE">
        <w:t xml:space="preserve"> </w:t>
      </w:r>
      <w:r>
        <w:t xml:space="preserve">могут быть удаленными, т.е. они не </w:t>
      </w:r>
      <w:r w:rsidRPr="00B67EAE">
        <w:t xml:space="preserve">обязательно </w:t>
      </w:r>
      <w:r>
        <w:t xml:space="preserve">должны </w:t>
      </w:r>
      <w:r w:rsidRPr="00B67EAE">
        <w:t>наход</w:t>
      </w:r>
      <w:r>
        <w:t xml:space="preserve">ится </w:t>
      </w:r>
      <w:r w:rsidRPr="00B67EAE">
        <w:t>на одном компьютере.</w:t>
      </w:r>
    </w:p>
    <w:p w:rsidR="00596EF7" w:rsidRDefault="00596EF7" w:rsidP="00596EF7">
      <w:pPr>
        <w:pStyle w:val="Default"/>
        <w:rPr>
          <w:sz w:val="28"/>
          <w:szCs w:val="28"/>
        </w:rPr>
      </w:pPr>
    </w:p>
    <w:p w:rsidR="00596EF7" w:rsidRDefault="00596EF7" w:rsidP="00596EF7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UDP-</w:t>
      </w:r>
      <w:r>
        <w:rPr>
          <w:b/>
          <w:bCs/>
          <w:i/>
          <w:iCs/>
          <w:sz w:val="28"/>
          <w:szCs w:val="28"/>
        </w:rPr>
        <w:t>клиенты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596EF7" w:rsidRDefault="00596EF7" w:rsidP="00596EF7">
      <w:pPr>
        <w:pStyle w:val="Default"/>
        <w:rPr>
          <w:sz w:val="28"/>
          <w:szCs w:val="28"/>
        </w:rPr>
      </w:pPr>
    </w:p>
    <w:p w:rsidR="00596EF7" w:rsidRDefault="00596EF7" w:rsidP="00596E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 отличие от TCP протокол UDP не поддерживает установку соединения, не гарантирует порядок доставки пакетов и доставку вообще. Протоколы передачи данных и файлов, основанные на UDP, должны предусматривать отправку подтверждений и повторных пакетов, чтобы обеспечить доставку данных</w:t>
      </w:r>
      <w:r>
        <w:rPr>
          <w:sz w:val="28"/>
          <w:szCs w:val="28"/>
        </w:rPr>
        <w:t>.</w:t>
      </w:r>
    </w:p>
    <w:p w:rsidR="00596EF7" w:rsidRDefault="00596EF7" w:rsidP="00596E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Данные протокола UDP отправляются "дейтаграммами" — небольшими блоками данных. Отправленный блок будет доставлен на сервер полностью или не доставлен совсем. Возможна доставка повторных или ранее отправленных пакетов. </w:t>
      </w:r>
    </w:p>
    <w:p w:rsidR="00596EF7" w:rsidRDefault="00596EF7" w:rsidP="00596E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Отправка и прием данных осуществляются с помощью функций </w:t>
      </w:r>
      <w:r>
        <w:rPr>
          <w:i/>
          <w:iCs/>
          <w:sz w:val="28"/>
          <w:szCs w:val="28"/>
        </w:rPr>
        <w:t xml:space="preserve">sendto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>recvfrom</w:t>
      </w:r>
      <w:r>
        <w:rPr>
          <w:sz w:val="28"/>
          <w:szCs w:val="28"/>
        </w:rPr>
        <w:t xml:space="preserve">: </w:t>
      </w:r>
    </w:p>
    <w:p w:rsidR="00596EF7" w:rsidRDefault="00596EF7" w:rsidP="00596EF7">
      <w:pPr>
        <w:pStyle w:val="Default"/>
        <w:rPr>
          <w:sz w:val="28"/>
          <w:szCs w:val="28"/>
        </w:rPr>
      </w:pPr>
    </w:p>
    <w:p w:rsidR="00596EF7" w:rsidRPr="00596EF7" w:rsidRDefault="00596EF7" w:rsidP="00596EF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596EF7">
        <w:rPr>
          <w:rFonts w:ascii="Courier New" w:hAnsi="Courier New" w:cs="Courier New"/>
          <w:sz w:val="23"/>
          <w:szCs w:val="23"/>
          <w:lang w:val="en-US"/>
        </w:rPr>
        <w:t xml:space="preserve">int sendto(int sockfd, const void *buf, int len, int flags, </w:t>
      </w:r>
    </w:p>
    <w:p w:rsidR="00596EF7" w:rsidRDefault="00596EF7" w:rsidP="00596EF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596EF7">
        <w:rPr>
          <w:rFonts w:ascii="Courier New" w:hAnsi="Courier New" w:cs="Courier New"/>
          <w:sz w:val="23"/>
          <w:szCs w:val="23"/>
          <w:lang w:val="en-US"/>
        </w:rPr>
        <w:t xml:space="preserve">const struct sockaddr *dest_addr, int addrlen); </w:t>
      </w:r>
    </w:p>
    <w:p w:rsidR="00596EF7" w:rsidRPr="00596EF7" w:rsidRDefault="00596EF7" w:rsidP="00596EF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596EF7" w:rsidRDefault="00596EF7" w:rsidP="00596E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iCs/>
          <w:sz w:val="28"/>
          <w:szCs w:val="28"/>
        </w:rPr>
        <w:t xml:space="preserve">sockfd </w:t>
      </w:r>
      <w:r>
        <w:rPr>
          <w:sz w:val="28"/>
          <w:szCs w:val="28"/>
        </w:rPr>
        <w:t xml:space="preserve">— дескриптор сокета, </w:t>
      </w:r>
      <w:r>
        <w:rPr>
          <w:i/>
          <w:iCs/>
          <w:sz w:val="28"/>
          <w:szCs w:val="28"/>
        </w:rPr>
        <w:t xml:space="preserve">buf </w:t>
      </w:r>
      <w:r>
        <w:rPr>
          <w:sz w:val="28"/>
          <w:szCs w:val="28"/>
        </w:rPr>
        <w:t xml:space="preserve">— адрес буфера, содержащего передаваемые данные, </w:t>
      </w:r>
      <w:r>
        <w:rPr>
          <w:i/>
          <w:iCs/>
          <w:sz w:val="28"/>
          <w:szCs w:val="28"/>
        </w:rPr>
        <w:t xml:space="preserve">len </w:t>
      </w:r>
      <w:r>
        <w:rPr>
          <w:sz w:val="28"/>
          <w:szCs w:val="28"/>
        </w:rPr>
        <w:t xml:space="preserve">— размер передаваемых данных, </w:t>
      </w:r>
      <w:r>
        <w:rPr>
          <w:i/>
          <w:iCs/>
          <w:sz w:val="28"/>
          <w:szCs w:val="28"/>
        </w:rPr>
        <w:t xml:space="preserve">flags </w:t>
      </w:r>
      <w:r>
        <w:rPr>
          <w:sz w:val="28"/>
          <w:szCs w:val="28"/>
        </w:rPr>
        <w:t xml:space="preserve">— набор флагов: в Windows может быть передан 0, в Linux — рекомендуется применять </w:t>
      </w:r>
      <w:r>
        <w:rPr>
          <w:i/>
          <w:iCs/>
          <w:sz w:val="28"/>
          <w:szCs w:val="28"/>
        </w:rPr>
        <w:t xml:space="preserve">MSG_NOSIGNAL </w:t>
      </w:r>
      <w:r>
        <w:rPr>
          <w:sz w:val="28"/>
          <w:szCs w:val="28"/>
        </w:rPr>
        <w:t xml:space="preserve">(не прерывать выполнение программы в случае разрыва связи), </w:t>
      </w:r>
      <w:r>
        <w:rPr>
          <w:i/>
          <w:iCs/>
          <w:sz w:val="28"/>
          <w:szCs w:val="28"/>
        </w:rPr>
        <w:t xml:space="preserve">dest_addr — </w:t>
      </w:r>
      <w:r>
        <w:rPr>
          <w:sz w:val="28"/>
          <w:szCs w:val="28"/>
        </w:rPr>
        <w:t xml:space="preserve">адрес удаленной стороны, </w:t>
      </w:r>
      <w:r>
        <w:rPr>
          <w:i/>
          <w:iCs/>
          <w:sz w:val="28"/>
          <w:szCs w:val="28"/>
        </w:rPr>
        <w:t xml:space="preserve">addrlen </w:t>
      </w:r>
      <w:r>
        <w:rPr>
          <w:sz w:val="28"/>
          <w:szCs w:val="28"/>
        </w:rPr>
        <w:t xml:space="preserve">— размер данных, занимаемых </w:t>
      </w:r>
      <w:r>
        <w:rPr>
          <w:i/>
          <w:iCs/>
          <w:sz w:val="28"/>
          <w:szCs w:val="28"/>
        </w:rPr>
        <w:t>dest_addr</w:t>
      </w:r>
      <w:r>
        <w:rPr>
          <w:sz w:val="28"/>
          <w:szCs w:val="28"/>
        </w:rPr>
        <w:t xml:space="preserve">. Функция возвращает количество отправленных данных (совпадает с len), либо -1 в случае ошибки. </w:t>
      </w:r>
    </w:p>
    <w:p w:rsidR="00596EF7" w:rsidRDefault="00596EF7" w:rsidP="00596EF7">
      <w:pPr>
        <w:pStyle w:val="Default"/>
        <w:rPr>
          <w:sz w:val="28"/>
          <w:szCs w:val="28"/>
        </w:rPr>
      </w:pPr>
    </w:p>
    <w:p w:rsidR="00596EF7" w:rsidRPr="00596EF7" w:rsidRDefault="00596EF7" w:rsidP="00596EF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596EF7">
        <w:rPr>
          <w:rFonts w:ascii="Courier New" w:hAnsi="Courier New" w:cs="Courier New"/>
          <w:sz w:val="23"/>
          <w:szCs w:val="23"/>
          <w:lang w:val="en-US"/>
        </w:rPr>
        <w:t xml:space="preserve">int recvfrom(int s, void *buf, int len, int flags, </w:t>
      </w:r>
    </w:p>
    <w:p w:rsidR="00596EF7" w:rsidRDefault="00596EF7" w:rsidP="00596EF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596EF7">
        <w:rPr>
          <w:rFonts w:ascii="Courier New" w:hAnsi="Courier New" w:cs="Courier New"/>
          <w:sz w:val="23"/>
          <w:szCs w:val="23"/>
          <w:lang w:val="en-US"/>
        </w:rPr>
        <w:t xml:space="preserve">struct sockaddr *from, int *fromlen); </w:t>
      </w:r>
    </w:p>
    <w:p w:rsidR="00596EF7" w:rsidRPr="00596EF7" w:rsidRDefault="00596EF7" w:rsidP="00596EF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596EF7" w:rsidRDefault="00596EF7" w:rsidP="00596EF7">
      <w:pPr>
        <w:pStyle w:val="af3"/>
        <w:spacing w:line="240" w:lineRule="auto"/>
        <w:ind w:left="0" w:firstLine="567"/>
      </w:pPr>
      <w:r>
        <w:t xml:space="preserve">где </w:t>
      </w:r>
      <w:r>
        <w:rPr>
          <w:i/>
          <w:iCs/>
        </w:rPr>
        <w:t xml:space="preserve">sockfd </w:t>
      </w:r>
      <w:r>
        <w:t xml:space="preserve">— дескриптор сокета, </w:t>
      </w:r>
      <w:r>
        <w:rPr>
          <w:i/>
          <w:iCs/>
        </w:rPr>
        <w:t xml:space="preserve">buf </w:t>
      </w:r>
      <w:r>
        <w:t xml:space="preserve">— адрес буфера, в который будут записаны принятые данные, </w:t>
      </w:r>
      <w:r>
        <w:rPr>
          <w:i/>
          <w:iCs/>
        </w:rPr>
        <w:t xml:space="preserve">len </w:t>
      </w:r>
      <w:r>
        <w:t xml:space="preserve">— размер буфера, </w:t>
      </w:r>
      <w:r>
        <w:rPr>
          <w:i/>
          <w:iCs/>
        </w:rPr>
        <w:t xml:space="preserve">flags </w:t>
      </w:r>
      <w:r>
        <w:t xml:space="preserve">— набор флагов: может быть передан 0. Функция возвращает количество принятых данных (размер принятой дейтаграммы), либо -1 — в случае ошибки. В переменную </w:t>
      </w:r>
      <w:r>
        <w:rPr>
          <w:i/>
          <w:iCs/>
        </w:rPr>
        <w:t xml:space="preserve">from </w:t>
      </w:r>
      <w:r>
        <w:t xml:space="preserve">сохраняется адрес удаленной стороны, приславшей дейтаграмму, в </w:t>
      </w:r>
      <w:r>
        <w:lastRenderedPageBreak/>
        <w:t xml:space="preserve">переменную </w:t>
      </w:r>
      <w:r>
        <w:rPr>
          <w:i/>
          <w:iCs/>
        </w:rPr>
        <w:t xml:space="preserve">fromlen </w:t>
      </w:r>
      <w:r>
        <w:t xml:space="preserve">— размер сохраненных в </w:t>
      </w:r>
      <w:r>
        <w:rPr>
          <w:i/>
          <w:iCs/>
        </w:rPr>
        <w:t xml:space="preserve">from </w:t>
      </w:r>
      <w:r>
        <w:t xml:space="preserve">данных. При вызове функции </w:t>
      </w:r>
      <w:r>
        <w:rPr>
          <w:i/>
          <w:iCs/>
        </w:rPr>
        <w:t xml:space="preserve">fromlen </w:t>
      </w:r>
      <w:r>
        <w:t xml:space="preserve">должна содержать максимальный размер, который допустимо записывать по адресу </w:t>
      </w:r>
      <w:r>
        <w:rPr>
          <w:i/>
          <w:iCs/>
        </w:rPr>
        <w:t>from</w:t>
      </w:r>
      <w:r>
        <w:t>.</w:t>
      </w:r>
    </w:p>
    <w:p w:rsidR="00596EF7" w:rsidRDefault="00596EF7" w:rsidP="00596EF7">
      <w:pPr>
        <w:pStyle w:val="af3"/>
        <w:spacing w:line="240" w:lineRule="auto"/>
        <w:ind w:left="0" w:firstLine="567"/>
      </w:pPr>
    </w:p>
    <w:p w:rsidR="00596EF7" w:rsidRDefault="00596EF7" w:rsidP="00596EF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что функция </w:t>
      </w:r>
      <w:r>
        <w:rPr>
          <w:i/>
          <w:iCs/>
          <w:sz w:val="28"/>
          <w:szCs w:val="28"/>
        </w:rPr>
        <w:t xml:space="preserve">recvfrom </w:t>
      </w:r>
      <w:r>
        <w:rPr>
          <w:sz w:val="28"/>
          <w:szCs w:val="28"/>
        </w:rPr>
        <w:t xml:space="preserve">не возвращает управление до тех пор, пока какая-либо дейтаграмма не будет получена от удаленной стороны, т.е. управление программой </w:t>
      </w:r>
      <w:r>
        <w:rPr>
          <w:i/>
          <w:iCs/>
          <w:sz w:val="28"/>
          <w:szCs w:val="28"/>
        </w:rPr>
        <w:t xml:space="preserve">блокируется </w:t>
      </w:r>
      <w:r>
        <w:rPr>
          <w:sz w:val="28"/>
          <w:szCs w:val="28"/>
        </w:rPr>
        <w:t xml:space="preserve">на все время работы функции. Такое поведение называется </w:t>
      </w:r>
      <w:r>
        <w:rPr>
          <w:i/>
          <w:iCs/>
          <w:sz w:val="28"/>
          <w:szCs w:val="28"/>
        </w:rPr>
        <w:t xml:space="preserve">блокирующим </w:t>
      </w:r>
      <w:r>
        <w:rPr>
          <w:sz w:val="28"/>
          <w:szCs w:val="28"/>
        </w:rPr>
        <w:t xml:space="preserve">режимом работы сокетов. </w:t>
      </w:r>
    </w:p>
    <w:p w:rsidR="00596EF7" w:rsidRDefault="00596EF7" w:rsidP="00596EF7">
      <w:pPr>
        <w:pStyle w:val="af3"/>
        <w:spacing w:line="240" w:lineRule="auto"/>
        <w:ind w:left="0" w:firstLine="567"/>
      </w:pPr>
      <w:r>
        <w:t xml:space="preserve">Если удаленная сторона не отправляет данные или они по каким-либо причинам не доставляются, то программа может навсегда "зависнуть" в функции ожидания очередной дейтаграммы. Чтобы исключить такое поведение следует проверить наличие данных в буфере приема UDP-сокета и, убедившись, что дейтаграмма присутствует, вызывать </w:t>
      </w:r>
      <w:r>
        <w:rPr>
          <w:i/>
          <w:iCs/>
        </w:rPr>
        <w:t>recvfrom</w:t>
      </w:r>
      <w:r>
        <w:t>.</w:t>
      </w:r>
    </w:p>
    <w:p w:rsidR="00596EF7" w:rsidRDefault="00596EF7" w:rsidP="00596EF7">
      <w:pPr>
        <w:pStyle w:val="af3"/>
        <w:spacing w:line="240" w:lineRule="auto"/>
        <w:ind w:left="0" w:firstLine="567"/>
      </w:pPr>
    </w:p>
    <w:p w:rsidR="00596EF7" w:rsidRDefault="00596EF7" w:rsidP="00596EF7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UDP-серверы </w:t>
      </w:r>
    </w:p>
    <w:p w:rsidR="00596EF7" w:rsidRDefault="00596EF7" w:rsidP="00596EF7">
      <w:pPr>
        <w:pStyle w:val="af3"/>
        <w:spacing w:line="240" w:lineRule="auto"/>
        <w:ind w:left="0" w:firstLine="567"/>
      </w:pPr>
      <w:r>
        <w:t xml:space="preserve">Реализация UDP-сервера практически не отличается от реализации UDP-клиента. Исключением является необходимость "привязки" сокета к определенному адресу и порту компьютера функцией </w:t>
      </w:r>
      <w:r>
        <w:rPr>
          <w:i/>
          <w:iCs/>
        </w:rPr>
        <w:t>bind</w:t>
      </w:r>
      <w:r>
        <w:t xml:space="preserve">. Функцию </w:t>
      </w:r>
      <w:r>
        <w:rPr>
          <w:i/>
          <w:iCs/>
        </w:rPr>
        <w:t xml:space="preserve">listen </w:t>
      </w:r>
      <w:r>
        <w:t xml:space="preserve">и </w:t>
      </w:r>
      <w:r>
        <w:rPr>
          <w:i/>
          <w:iCs/>
        </w:rPr>
        <w:t xml:space="preserve">accept </w:t>
      </w:r>
      <w:r>
        <w:t>вызывать для серверных UDP-сокетов не требуется.</w:t>
      </w:r>
    </w:p>
    <w:p w:rsidR="00596EF7" w:rsidRDefault="00596EF7" w:rsidP="00596EF7">
      <w:pPr>
        <w:pStyle w:val="af3"/>
        <w:spacing w:line="240" w:lineRule="auto"/>
        <w:ind w:left="0" w:firstLine="567"/>
        <w:rPr>
          <w:rFonts w:cs="Times New Roman"/>
          <w:szCs w:val="24"/>
        </w:rPr>
      </w:pPr>
    </w:p>
    <w:p w:rsidR="00F92AA5" w:rsidRPr="001C2DB5" w:rsidRDefault="00F92AA5" w:rsidP="001C2DB5">
      <w:pPr>
        <w:pStyle w:val="af3"/>
        <w:numPr>
          <w:ilvl w:val="0"/>
          <w:numId w:val="48"/>
        </w:numPr>
        <w:spacing w:line="240" w:lineRule="auto"/>
        <w:ind w:left="0"/>
        <w:jc w:val="center"/>
        <w:rPr>
          <w:b/>
          <w:sz w:val="36"/>
          <w:szCs w:val="36"/>
          <w:lang w:val="en-US"/>
        </w:rPr>
      </w:pPr>
      <w:r w:rsidRPr="00F92AA5">
        <w:rPr>
          <w:rFonts w:cs="Times New Roman"/>
          <w:b/>
          <w:sz w:val="36"/>
          <w:szCs w:val="36"/>
        </w:rPr>
        <w:t>Ход работы</w:t>
      </w:r>
    </w:p>
    <w:p w:rsidR="00F92AA5" w:rsidRPr="00F92AA5" w:rsidRDefault="00F92AA5" w:rsidP="00F92AA5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</w:rPr>
      </w:pPr>
      <w:r w:rsidRPr="00F92AA5">
        <w:rPr>
          <w:rFonts w:cs="Times New Roman"/>
          <w:b/>
          <w:color w:val="000000"/>
          <w:highlight w:val="white"/>
        </w:rPr>
        <w:t>Получение варианта</w:t>
      </w:r>
    </w:p>
    <w:p w:rsidR="00F92AA5" w:rsidRDefault="00F92AA5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От преподавателя был получен вариант 18.</w:t>
      </w:r>
    </w:p>
    <w:p w:rsidR="00F92AA5" w:rsidRDefault="00596EF7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 w:rsidRPr="00543A80">
        <w:rPr>
          <w:sz w:val="24"/>
          <w:szCs w:val="24"/>
        </w:rPr>
        <w:t>Разработать на языке C программу transport, демонстрирующую использование основных функций работы с сокетами UNIX. Программа должна порождать четыре процесса — два клиента общаются с сервером, который является клиентом для другого сервера, которые выполняют однонаправленную передачу данных между собой через UDP cокеты, относящиеся к локальному сетевому интерфейсу lo.</w:t>
      </w:r>
    </w:p>
    <w:p w:rsidR="00F92AA5" w:rsidRDefault="00F92AA5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596EF7" w:rsidRPr="00596EF7" w:rsidRDefault="00596EF7" w:rsidP="00596EF7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  <w:lang w:val="en-US"/>
        </w:rPr>
      </w:pPr>
      <w:r>
        <w:rPr>
          <w:rFonts w:cs="Times New Roman"/>
          <w:b/>
          <w:color w:val="000000"/>
          <w:highlight w:val="white"/>
        </w:rPr>
        <w:t>Описание алгоритма</w:t>
      </w:r>
    </w:p>
    <w:p w:rsidR="00596EF7" w:rsidRDefault="00596EF7" w:rsidP="00596EF7">
      <w:pPr>
        <w:autoSpaceDE w:val="0"/>
        <w:autoSpaceDN w:val="0"/>
        <w:adjustRightInd w:val="0"/>
        <w:spacing w:line="240" w:lineRule="auto"/>
        <w:ind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 xml:space="preserve">Программа была написана в соответствии с заданием. </w:t>
      </w:r>
      <w:r w:rsidR="00376B12">
        <w:rPr>
          <w:rFonts w:cs="Times New Roman"/>
          <w:color w:val="000000"/>
          <w:highlight w:val="white"/>
        </w:rPr>
        <w:t>Потоки в последующем будут называться</w:t>
      </w:r>
      <w:r w:rsidR="00376B12" w:rsidRPr="00376B12">
        <w:rPr>
          <w:rFonts w:cs="Times New Roman"/>
          <w:color w:val="000000"/>
          <w:highlight w:val="white"/>
        </w:rPr>
        <w:t xml:space="preserve">: </w:t>
      </w:r>
      <w:r w:rsidR="00376B12">
        <w:rPr>
          <w:rFonts w:cs="Times New Roman"/>
          <w:color w:val="000000"/>
          <w:highlight w:val="white"/>
        </w:rPr>
        <w:t xml:space="preserve">клиент1, клиент2, клиент-сервер, сервер. </w:t>
      </w:r>
      <w:r>
        <w:rPr>
          <w:rFonts w:cs="Times New Roman"/>
          <w:color w:val="000000"/>
          <w:highlight w:val="white"/>
        </w:rPr>
        <w:t xml:space="preserve">Время засекается в самом начале работы программы. После того как один </w:t>
      </w:r>
      <w:r w:rsidR="00376B12">
        <w:rPr>
          <w:rFonts w:cs="Times New Roman"/>
          <w:color w:val="000000"/>
          <w:highlight w:val="white"/>
        </w:rPr>
        <w:t>клиент-сервер и сервер получает определенное кол-во дейтаграмм, которое определено как</w:t>
      </w:r>
    </w:p>
    <w:p w:rsidR="00376B12" w:rsidRPr="00376B12" w:rsidRDefault="00376B12" w:rsidP="00596EF7">
      <w:pPr>
        <w:autoSpaceDE w:val="0"/>
        <w:autoSpaceDN w:val="0"/>
        <w:adjustRightInd w:val="0"/>
        <w:spacing w:line="240" w:lineRule="auto"/>
        <w:ind w:firstLine="567"/>
        <w:rPr>
          <w:rFonts w:ascii="Consolas" w:hAnsi="Consolas" w:cs="Times New Roman"/>
          <w:color w:val="000000"/>
          <w:sz w:val="24"/>
          <w:szCs w:val="24"/>
          <w:highlight w:val="white"/>
        </w:rPr>
      </w:pPr>
      <w:r w:rsidRPr="00376B12">
        <w:rPr>
          <w:rFonts w:ascii="Consolas" w:hAnsi="Consolas" w:cs="Times New Roman"/>
          <w:color w:val="000000"/>
          <w:sz w:val="24"/>
          <w:szCs w:val="24"/>
          <w:highlight w:val="white"/>
        </w:rPr>
        <w:t>#</w:t>
      </w:r>
      <w:r w:rsidRPr="00376B12">
        <w:rPr>
          <w:rFonts w:ascii="Consolas" w:hAnsi="Consolas" w:cs="Times New Roman"/>
          <w:color w:val="000000"/>
          <w:sz w:val="24"/>
          <w:szCs w:val="24"/>
          <w:highlight w:val="white"/>
          <w:lang w:val="en-US"/>
        </w:rPr>
        <w:t>define</w:t>
      </w:r>
      <w:r w:rsidRPr="00376B12">
        <w:rPr>
          <w:rFonts w:ascii="Consolas" w:hAnsi="Consolas" w:cs="Times New Roman"/>
          <w:color w:val="000000"/>
          <w:sz w:val="24"/>
          <w:szCs w:val="24"/>
          <w:highlight w:val="white"/>
        </w:rPr>
        <w:t xml:space="preserve"> </w:t>
      </w:r>
      <w:r w:rsidRPr="00376B12">
        <w:rPr>
          <w:rFonts w:ascii="Consolas" w:hAnsi="Consolas" w:cs="Times New Roman"/>
          <w:color w:val="000000"/>
          <w:sz w:val="24"/>
          <w:szCs w:val="24"/>
          <w:highlight w:val="white"/>
          <w:lang w:val="en-US"/>
        </w:rPr>
        <w:t>ATTEMPTS</w:t>
      </w:r>
      <w:r w:rsidRPr="00376B12">
        <w:rPr>
          <w:rFonts w:ascii="Consolas" w:hAnsi="Consolas" w:cs="Times New Roman"/>
          <w:color w:val="000000"/>
          <w:sz w:val="24"/>
          <w:szCs w:val="24"/>
          <w:highlight w:val="white"/>
        </w:rPr>
        <w:t xml:space="preserve"> 50000</w:t>
      </w:r>
    </w:p>
    <w:p w:rsidR="00376B12" w:rsidRDefault="00376B12" w:rsidP="00376B1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После этого время засекается, пакеты продолжают бесконечно и выводится помимо информации о доставке то самое, засеченное ранее, время.</w:t>
      </w: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376B12" w:rsidRPr="00376B12" w:rsidRDefault="00376B12" w:rsidP="00376B12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  <w:lang w:val="en-US"/>
        </w:rPr>
      </w:pPr>
      <w:r>
        <w:rPr>
          <w:rFonts w:cs="Times New Roman"/>
          <w:b/>
          <w:color w:val="000000"/>
          <w:highlight w:val="white"/>
        </w:rPr>
        <w:lastRenderedPageBreak/>
        <w:t>Результаты измерений</w:t>
      </w:r>
    </w:p>
    <w:p w:rsidR="00596EF7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color w:val="000000"/>
          <w:highlight w:val="white"/>
        </w:rPr>
      </w:pPr>
      <w:r>
        <w:rPr>
          <w:rFonts w:cs="Times New Roman"/>
          <w:noProof/>
          <w:color w:val="000000"/>
          <w:highlight w:val="white"/>
        </w:rPr>
        <w:drawing>
          <wp:inline distT="0" distB="0" distL="0" distR="0">
            <wp:extent cx="579120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Данные измерения показывают, что клиент-сервер обрабатывал исходное кол-во дейтаграмм в течении 55 секунд, а сервер обработал их за 16.</w:t>
      </w: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С первого взгляда это кажется странным, но на самом деле это объяснимо.</w:t>
      </w: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 xml:space="preserve">Ранее, в разделе Теоретических сведений было сказано, что функция </w:t>
      </w:r>
      <w:r>
        <w:rPr>
          <w:rFonts w:cs="Times New Roman"/>
          <w:color w:val="000000"/>
          <w:highlight w:val="white"/>
          <w:lang w:val="en-US"/>
        </w:rPr>
        <w:t>recvfrom</w:t>
      </w:r>
      <w:r w:rsidRPr="00376B12"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  <w:highlight w:val="white"/>
        </w:rPr>
        <w:t xml:space="preserve">– блокирующий вызов. Допустим, что если у сервера несколько клиентов, например 100, то чтобы принимать дейтаграммы от них нужен цикл на 100 с вызовом блокирующей функции </w:t>
      </w:r>
      <w:r>
        <w:rPr>
          <w:rFonts w:cs="Times New Roman"/>
          <w:color w:val="000000"/>
          <w:highlight w:val="white"/>
          <w:lang w:val="en-US"/>
        </w:rPr>
        <w:t>recvfrom</w:t>
      </w:r>
      <w:r w:rsidRPr="00376B12">
        <w:rPr>
          <w:rFonts w:cs="Times New Roman"/>
          <w:color w:val="000000"/>
          <w:highlight w:val="white"/>
        </w:rPr>
        <w:t xml:space="preserve">, </w:t>
      </w:r>
      <w:r>
        <w:rPr>
          <w:rFonts w:cs="Times New Roman"/>
          <w:color w:val="000000"/>
          <w:highlight w:val="white"/>
        </w:rPr>
        <w:t>это приводит к тому, что мы очень много времени и ресурсов тратим на вызов данной функции.</w:t>
      </w:r>
      <w:r>
        <w:rPr>
          <w:rFonts w:cs="Times New Roman"/>
          <w:color w:val="000000"/>
          <w:highlight w:val="white"/>
        </w:rPr>
        <w:br/>
        <w:t>Для решения этой проблемы в ОС существуют системы неблокирующих вызовов, которые позволяют сначала оценить содержится информация о том, принял ли сокет хоть что-нибудь и затем уже выполняет чтение.</w:t>
      </w: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>Помимо этого клиент-сервер так же отправляет сообщения серверу, который только принимает сообщения.</w:t>
      </w:r>
    </w:p>
    <w:p w:rsid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  <w:r>
        <w:rPr>
          <w:rFonts w:cs="Times New Roman"/>
          <w:color w:val="000000"/>
          <w:highlight w:val="white"/>
        </w:rPr>
        <w:t xml:space="preserve">При запуске нескольких копий программ выскакивает ошибка в функции </w:t>
      </w:r>
      <w:r w:rsidRPr="00376B12">
        <w:rPr>
          <w:rFonts w:ascii="Consolas" w:hAnsi="Consolas" w:cs="Times New Roman"/>
          <w:color w:val="000000"/>
          <w:highlight w:val="white"/>
          <w:lang w:val="en-US"/>
        </w:rPr>
        <w:t>bind</w:t>
      </w:r>
      <w:r w:rsidRPr="00376B12">
        <w:rPr>
          <w:rFonts w:ascii="Consolas" w:hAnsi="Consolas" w:cs="Times New Roman"/>
          <w:color w:val="000000"/>
          <w:highlight w:val="white"/>
        </w:rPr>
        <w:t xml:space="preserve"> </w:t>
      </w:r>
      <w:r>
        <w:rPr>
          <w:rFonts w:ascii="Consolas" w:hAnsi="Consolas" w:cs="Times New Roman"/>
          <w:color w:val="000000"/>
          <w:highlight w:val="white"/>
        </w:rPr>
        <w:t xml:space="preserve">– </w:t>
      </w:r>
      <w:r>
        <w:rPr>
          <w:rFonts w:cs="Times New Roman"/>
          <w:color w:val="000000"/>
          <w:highlight w:val="white"/>
        </w:rPr>
        <w:t xml:space="preserve">это связано с тем, что порты, к которым хочет привязаться новая копия программы </w:t>
      </w:r>
      <w:r>
        <w:rPr>
          <w:rFonts w:cs="Times New Roman"/>
          <w:color w:val="000000"/>
          <w:highlight w:val="white"/>
          <w:lang w:val="en-US"/>
        </w:rPr>
        <w:t>transport</w:t>
      </w:r>
      <w:r w:rsidRPr="00376B12"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  <w:highlight w:val="white"/>
        </w:rPr>
        <w:t>уже заняты. Но если можно было-бы увеличить кол-во клиентов, то это привело бы к ранее описанной ситуации, когда программа бегает по циклю и бесполезно растрачивает свои ресурсы.</w:t>
      </w:r>
      <w:r>
        <w:rPr>
          <w:rFonts w:cs="Times New Roman"/>
          <w:color w:val="000000"/>
          <w:highlight w:val="white"/>
        </w:rPr>
        <w:br/>
        <w:t>Такой сервер не являлся бы хорошим.</w:t>
      </w:r>
    </w:p>
    <w:p w:rsidR="00596EF7" w:rsidRDefault="00596EF7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596EF7" w:rsidRDefault="00596EF7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596EF7" w:rsidRDefault="00596EF7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596EF7" w:rsidRDefault="00596EF7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596EF7" w:rsidRDefault="00596EF7" w:rsidP="00F92AA5">
      <w:pPr>
        <w:pStyle w:val="af3"/>
        <w:autoSpaceDE w:val="0"/>
        <w:autoSpaceDN w:val="0"/>
        <w:adjustRightInd w:val="0"/>
        <w:spacing w:line="240" w:lineRule="auto"/>
        <w:ind w:left="0" w:firstLine="567"/>
        <w:rPr>
          <w:rFonts w:cs="Times New Roman"/>
          <w:color w:val="000000"/>
          <w:highlight w:val="white"/>
        </w:rPr>
      </w:pPr>
    </w:p>
    <w:p w:rsidR="00596EF7" w:rsidRPr="00376B12" w:rsidRDefault="00596EF7" w:rsidP="00376B1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highlight w:val="white"/>
        </w:rPr>
      </w:pPr>
    </w:p>
    <w:p w:rsidR="00475706" w:rsidRDefault="00475706" w:rsidP="001C2DB5">
      <w:pPr>
        <w:pStyle w:val="af3"/>
        <w:numPr>
          <w:ilvl w:val="0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sz w:val="36"/>
          <w:szCs w:val="36"/>
          <w:highlight w:val="white"/>
        </w:rPr>
      </w:pPr>
      <w:r w:rsidRPr="00475706">
        <w:rPr>
          <w:rFonts w:cs="Times New Roman"/>
          <w:b/>
          <w:color w:val="000000"/>
          <w:sz w:val="36"/>
          <w:szCs w:val="36"/>
          <w:highlight w:val="white"/>
        </w:rPr>
        <w:lastRenderedPageBreak/>
        <w:t>Приложение</w:t>
      </w:r>
    </w:p>
    <w:p w:rsidR="00475706" w:rsidRPr="00475706" w:rsidRDefault="00475706" w:rsidP="001C2DB5">
      <w:pPr>
        <w:pStyle w:val="af3"/>
        <w:numPr>
          <w:ilvl w:val="1"/>
          <w:numId w:val="48"/>
        </w:numPr>
        <w:autoSpaceDE w:val="0"/>
        <w:autoSpaceDN w:val="0"/>
        <w:adjustRightInd w:val="0"/>
        <w:spacing w:line="240" w:lineRule="auto"/>
        <w:ind w:left="0"/>
        <w:jc w:val="center"/>
        <w:rPr>
          <w:rFonts w:cs="Times New Roman"/>
          <w:b/>
          <w:color w:val="000000"/>
          <w:highlight w:val="white"/>
        </w:rPr>
      </w:pPr>
      <w:r w:rsidRPr="00475706">
        <w:rPr>
          <w:rFonts w:cs="Times New Roman"/>
          <w:b/>
          <w:color w:val="000000"/>
          <w:highlight w:val="white"/>
        </w:rPr>
        <w:t xml:space="preserve">Загрузчик – </w:t>
      </w:r>
      <w:r w:rsidRPr="00475706">
        <w:rPr>
          <w:rFonts w:cs="Times New Roman"/>
          <w:b/>
          <w:color w:val="000000"/>
          <w:highlight w:val="white"/>
          <w:lang w:val="en-US"/>
        </w:rPr>
        <w:t>bootsect.asm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>#ifdef _WIN32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#define WIN32_LEAN_AND_MEAN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#include &lt;windows.h&gt;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#include &lt;winsock2.h&gt;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#pragma comment(lib, "ws2_32.lib")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#else // LINUX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#include &lt;sys/types.h&gt;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#include &lt;sys/socket.h&gt;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#include &lt;sys/time.h&gt;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#include &lt;sys/select.h&gt;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#include &lt;netdb.h&gt;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#include &lt;errno.h&gt;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#endif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#include &lt;stdio.h&gt;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#include &lt;string.h&gt;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#include &lt;time.h&gt;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PORT1 4322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PORT2 4323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#define ATTEMPTS 50000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 old_time;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 init()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#ifdef _WIN32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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Ð»Ñ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Windows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Ð»ÐµÐ´Ñ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Ð²Ñ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Ð·Ð²Ð°Ñ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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WSAStartup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Ð¿ÐµÑ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ÐµÐ´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Ð½Ð°Ñ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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Ð°Ð»Ð¾Ð¼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Ð¿Ð¾Ð»Ñ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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Ð·Ð¾Ð²Ð°Ð½Ð¸Ñ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Ð¾ÐºÐµÑ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Ð¾Ð²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WSADATA wsa_data;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return (0 == WSAStartup(MAKEWORD(2, 2), &amp;wsa_data));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#else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return 1;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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Ð»Ñ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Ð³Ð¸Ñ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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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Ð¡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Ð´ÐµÐ¹Ñ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Ð²Ð¸Ð¹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Ð½Ðµ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ÐµÐ±Ñ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#endif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 deinit()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#ifdef _WIN32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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Ð»Ñ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Windows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Ð»ÐµÐ´Ñ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Ð²Ñ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Ð·Ð²Ð°Ñ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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WSACleanup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Ð²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ÐºÐ¾Ð½Ñ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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Ð°Ð±Ð¾Ñ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WSACleanup();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#else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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Ð»Ñ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Ð³Ð¸Ñ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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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Ð¡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Ð´ÐµÐ¹Ñ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Ð²Ð¸Ð¹ Ð½Ðµ 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ÐµÐ±Ñ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#endif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 sock_err(const char* function, int s)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err;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#ifdef _WIN32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err = WSAGetLastError();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#else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err = errno;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#endif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fprintf(stderr, "%s: socket error: %d\n", function, 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return -1;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 s_close(int s)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#ifdef _WIN32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closesocket(s);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lastRenderedPageBreak/>
        <w:tab/>
        <w:t>#else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close(s);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#endif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void send_request(int s, struct sockaddr_in* addr)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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Ð°Ð½Ð½Ñ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Ð´ÐµÐ¹Ñ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Ð°Ð³Ñ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Ð°Ð¼Ð¼Ñ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DNS-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Ð·Ð°Ð¿Ñ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.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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Ð°Ð»Ñ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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Ð½Ð¾Ðµ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·Ñ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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ÐµÐ½Ð¸Ðµ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Ð´Ð»Ñ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Ð»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/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Ð½Ðµ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ÐµÐ±Ñ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.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char dns_datagram[] = "Client_Server";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#ifdef _WIN32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int flags =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#else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int flags = MSG_NOSIGNAL;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#endif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int res = sendto(s, dns_datagram, sizeof(dns_datagram), flags, (struct sockaddr*) addr, 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          sizeof(struct sockaddr_in));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if (res &lt;= 0)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sock_err("sendto", 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 client()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int s;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struct sockaddr_in addr;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i;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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Ð½Ð¸Ñ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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Ð¸Ð°Ð»Ð¸Ð°Ð·Ð°Ñ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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ÐµÐ²Ð¾Ð¹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Ð±Ð¸Ð±Ð»Ð¸Ð¾Ñ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ÐµÐºÐ¸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init();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Ð¡Ð¾Ð·Ð´Ð°Ð½Ð¸Ðµ UDP-Ñ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Ð¾ÐºÐµÑ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 = socket(AF_INET, SOCK_DGRAM, 0);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if (s &lt; 0)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return sock_err("socket", 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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Ð°Ð¿Ð¾Ð»Ð½ÐµÐ½Ð¸Ðµ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ºÑ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Ð¾Ð¼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Ð´Ð°Ð»ÐµÐ½Ð½Ð¾Ð³Ð¾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Ð·Ð»Ð°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memset(&amp;addr, 0, sizeof(addr));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addr.sin_family = AF_INET;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addr.sin_port = htons(PORT1);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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DNS - 53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addr.sin_addr.s_addr = inet_addr("127.0.0.1");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while (1) send_request(s, &amp;addr);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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Ð°ÐºÑ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Ð¾ÐºÐµÑ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s_close(s);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deinit();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return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 client_server()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int i;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//Socket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s;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//Socket information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struct sockaddr_in addr;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//Input variable for sendto, recvfrom functions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#ifdef _WIN32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int flags =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#else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int flags = MSG_NOSIGNAL;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#endif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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Ð½Ð¸Ñ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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Ð¸Ð°Ð»Ð¸Ð°Ð·Ð°Ñ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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ÐµÐ²Ð¾Ð¹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Ð±Ð¸Ð±Ð»Ð¸Ð¾Ñ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ÐµÐºÐ¸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init();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Ð¡Ð¾Ð·Ð´Ð°Ð½Ð¸Ðµ UDP-Ñ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Ð¾ÐºÐµÑ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 = socket(AF_INET, SOCK_DGRAM, 0);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if (s &lt; 0) return sock_err("socket", 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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Ð°Ð¿Ð¾Ð»Ð½ÐµÐ½Ð¸Ðµ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ÐºÑ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Ð¾Ð¼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Ð´Ð°Ð»ÐµÐ½Ð½Ð¾Ð³Ð¾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Ð·Ð»Ð°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memset(&amp;addr, 0, sizeof(addr));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addr.sin_family = AF_INET;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addr.sin_port = htons(PORT1);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addr.sin_addr.s_addr = htonl(INADDR_ANY);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//inet_aton("127.0.0.1", &amp;addr.sin_addr.s_addr);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Ð¡Ð²Ñ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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Ð¾ÐºÐµÑ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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Ð¾Ð±Ñ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Ð¾Ð½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Ð¼Ð¾Ð³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Ð¿Ñ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Ð¸Ð½Ð¸Ð¼Ð°Ñ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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Ð²Ñ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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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Ð´ÐµÐ¹Ñ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Ð°Ð³Ñ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Ð°Ð¼Ð¼Ñ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if (bind(s, (struct sockaddr*) &amp;addr, sizeof(addr)) &lt; 0)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return sock_err("bind", 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char buffer[1024] = { 0 };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len =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addrlen = sizeof(addr);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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Ð¸Ð½Ñ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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ÐµÐ´Ð½Ð¾Ð¹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Ð´ÐµÐ¹Ñ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Ð°Ð³Ñ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Ð°Ð¼Ð¼Ñ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//sprintf(buffer, "Length of your string: %d chars.", len);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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Ð¿Ñ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Ð°Ð²ÐºÐ°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ÐµÐ·Ñ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Ð»Ñ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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-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Ð´ÐµÐ¹Ñ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Ð°Ð³Ñ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Ð°Ð¼Ð¼Ñ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ÐºÐ»Ð¸ÐµÐ½Ñ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//sendto(s, buffer, strlen(buffer), flags, (struct sockaddr*) &amp;addr, addrlen);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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Ð°ÐºÑ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Ð¾ÐºÐµÑ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//s_close(s_server);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s_client;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struct sockaddr_in addr_client;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s_client = socket(AF_INET, SOCK_DGRAM, 0);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if (s_client &lt; 0)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return sock_err("socket", s_client);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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Ð°Ð¿Ð¾Ð»Ð½ÐµÐ½Ð¸Ðµ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ÐºÑ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Ð¾Ð¼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Ð´Ð°Ð»ÐµÐ½Ð½Ð¾Ð³Ð¾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Ð·Ð»Ð°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memset(&amp;addr_client, 0, sizeof(addr_client));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addr_client.sin_family = AF_INET;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addr_client.sin_port = htons(PORT2);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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DNS - 53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addr_client.sin_addr.s_addr = inet_addr("127.0.0.1");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j=0;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//int old_time = clock();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float 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while(1)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int rcv = recvfrom(s, buffer, sizeof(buffer), 0, (struct sockaddr*) &amp;addr,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          &amp;addrlen);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if (rcv &gt; 0)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unsigned int ip = ntohl(addr.sin_addr.s_addr);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printf("Datagram received from address: %u.%u.%u.%u ",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  (ip &gt;&gt; 24) &amp; 0xFF, (ip &gt;&gt; 16) &amp; 0xFF, (ip &gt;&gt; 8) &amp; 0xFF, (ip)&amp; 0xFF);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if (j == ATTEMPTS)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            int new_time = clock();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            t = (float)(new_time - old_time)/CLOCKS_PER_SEC;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if (j &gt; ATTEMPTS)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            printf("SERVER Time : %f", t);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for (i = 0; i &lt; rcv; i++)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  if (buffer[i] == '\0')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      break;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  len++;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j++;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lastRenderedPageBreak/>
        <w:t xml:space="preserve">            printf(" string len is: %d\n", len);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send_request(s_client, &amp;addr_client);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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Ð°ÐºÑ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Ð¾ÐºÐµÑ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*/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s_close(s);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s_close(s_client);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deinit();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return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int server()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int i;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//Socket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int s;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//Socket information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struct sockaddr_in addr;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//Input variable for sendto, recvfrom functions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#ifdef _WIN32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int flags =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#else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    int flags = MSG_NOSIGNAL;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#endif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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Ð½Ð¸Ñ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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Ð¸Ð°Ð»Ð¸Ð°Ð·Ð°Ñ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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ÐµÐ²Ð¾Ð¹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Ð±Ð¸Ð±Ð»Ð¸Ð¾Ñ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ÐµÐºÐ¸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init();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Ð¡Ð¾Ð·Ð´Ð°Ð½Ð¸Ðµ UDP-Ñ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Ð¾ÐºÐµÑ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s = socket(AF_INET, SOCK_DGRAM, 0);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if (s &lt; 0) return sock_err("socket", 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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Ð°Ð¿Ð¾Ð»Ð½ÐµÐ½Ð¸Ðµ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ÐºÑ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Ð°Ð´Ñ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Ð¾Ð¼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Ð´Ð°Ð»ÐµÐ½Ð½Ð¾Ð³Ð¾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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Ð·Ð»Ð°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memset(&amp;addr, 0, sizeof(addr));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addr.sin_family = AF_INET;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addr.sin_port = htons(PORT2);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addr.sin_addr.s_addr = htonl(INADDR_ANY);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//inet_aton("127.0.0.1", &amp;addr.sin_addr.s_addr);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Ð¡Ð²Ñ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Ð·Ñ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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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Ð¾ÐºÐµÑ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,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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Ð¾Ð±Ñ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Ð¾Ð½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Ð¼Ð¾Ð³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Ð¿Ñ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Ð¸Ð½Ð¸Ð¼Ð°Ñ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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Ð²Ñ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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Ð¾Ð´Ñ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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Ð´ÐµÐ¹Ñ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Ð°Ð³Ñ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Ð°Ð¼Ð¼Ñ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if (bind(s, (struct sockaddr*) &amp;addr, sizeof(addr)) &lt; 0)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return sock_err("bind", 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char buffer[1024] = { 0 };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len =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addrlen = sizeof(addr);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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Ð¸Ð½Ñ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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Ð¾Ñ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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ÐµÐ´Ð½Ð¾Ð¹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Ð´ÐµÐ¹Ñ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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Ð°Ð³Ñ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</w:t>
      </w:r>
      <w:r w:rsidRPr="00376B12">
        <w:rPr>
          <w:rFonts w:ascii="Consolas" w:hAnsi="Consolas" w:cs="Consolas"/>
          <w:b/>
          <w:color w:val="000000"/>
          <w:sz w:val="18"/>
          <w:szCs w:val="18"/>
          <w:lang w:val="en-US"/>
        </w:rPr>
        <w:t>Ð°Ð¼Ð¼Ñ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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int j=0;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float t;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while(1)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int rcv = recvfrom(s, buffer, sizeof(buffer), 0, (struct sockaddr*) &amp;addr,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</w:t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>&amp;addrlen);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if (rcv &gt; 0)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unsigned int ip = ntohl(addr.sin_addr.s_addr);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printf("Datagram received from address: %u.%u.%u.%u ",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  (ip &gt;&gt; 24) &amp; 0xFF, (ip &gt;&gt; 16) &amp; 0xFF, (ip &gt;&gt; 8) &amp; 0xFF, (ip)&amp; 0xFF);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if (j == ATTEMPTS)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            int new_time = clock();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            t = (float)(new_time - old_time)/CLOCKS_PER_SEC;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lastRenderedPageBreak/>
        <w:t xml:space="preserve">            if (j &gt; ATTEMPTS)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ab/>
        <w:t xml:space="preserve">            printf("CS Time : %f", t);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for (i = 0; i &lt; rcv; i++)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  if (buffer[i] == '\0')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  <w:lang w:val="en-US"/>
        </w:rPr>
        <w:t xml:space="preserve">                    </w:t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>break;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            len++;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    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        j++;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        printf(" string len is: %d\n", len);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//sprintf(buffer, "Length of your string: %d chars.", len);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ÑÐ¿ÑÐ°Ð²ÐºÐ°</w:t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ÑÐµÐ·ÑÐ»ÑÑÐ°ÑÐ°</w:t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>-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Ð´ÐµÐ¹ÑÐ°Ð³ÑÐ°Ð¼Ð¼Ñ</w:t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ÐºÐ»Ð¸ÐµÐ½ÑÑ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//sendto(s, buffer, strlen(buffer), flags, (struct sockaddr*) &amp;addr, addrlen);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// Ð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Ð°ÐºÑÑÑÐ¸Ðµ</w:t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</w:t>
      </w:r>
      <w:r w:rsidRPr="00376B12">
        <w:rPr>
          <w:rFonts w:ascii="Consolas" w:hAnsi="Consolas" w:cs="Consolas"/>
          <w:b/>
          <w:color w:val="000000"/>
          <w:sz w:val="18"/>
          <w:szCs w:val="18"/>
        </w:rPr>
        <w:t>ÑÐ¾ÐºÐµÑÐ°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s_close(s);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 xml:space="preserve">    deinit();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return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>int main()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int pcl;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old_time = clock();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if (pcl = fork())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client();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wait(pcl);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return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if (pcl = fork())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client();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wait(pcl);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return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if (pcl = fork())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{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client_server();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wait(pcl);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</w: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return 0;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}</w:t>
      </w:r>
    </w:p>
    <w:p w:rsidR="00376B12" w:rsidRPr="00376B12" w:rsidRDefault="00376B12" w:rsidP="00376B12">
      <w:pPr>
        <w:pStyle w:val="af3"/>
        <w:autoSpaceDE w:val="0"/>
        <w:autoSpaceDN w:val="0"/>
        <w:adjustRightInd w:val="0"/>
        <w:spacing w:line="240" w:lineRule="auto"/>
        <w:ind w:firstLine="0"/>
        <w:rPr>
          <w:rFonts w:ascii="Consolas" w:hAnsi="Consolas" w:cs="Times New Roman"/>
          <w:b/>
          <w:color w:val="000000"/>
          <w:sz w:val="18"/>
          <w:szCs w:val="18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ab/>
        <w:t>return server();</w:t>
      </w:r>
    </w:p>
    <w:p w:rsidR="00475706" w:rsidRPr="00A72E9A" w:rsidRDefault="00376B12" w:rsidP="00376B12">
      <w:pPr>
        <w:pStyle w:val="af3"/>
        <w:autoSpaceDE w:val="0"/>
        <w:autoSpaceDN w:val="0"/>
        <w:adjustRightInd w:val="0"/>
        <w:spacing w:line="240" w:lineRule="auto"/>
        <w:ind w:left="0" w:firstLine="0"/>
        <w:rPr>
          <w:rFonts w:ascii="Consolas" w:hAnsi="Consolas" w:cs="Times New Roman"/>
          <w:b/>
          <w:color w:val="000000"/>
          <w:sz w:val="18"/>
          <w:szCs w:val="18"/>
          <w:highlight w:val="white"/>
          <w:lang w:val="en-US"/>
        </w:rPr>
      </w:pPr>
      <w:r w:rsidRPr="00376B12">
        <w:rPr>
          <w:rFonts w:ascii="Consolas" w:hAnsi="Consolas" w:cs="Times New Roman"/>
          <w:b/>
          <w:color w:val="000000"/>
          <w:sz w:val="18"/>
          <w:szCs w:val="18"/>
        </w:rPr>
        <w:t>}</w:t>
      </w:r>
      <w:bookmarkStart w:id="0" w:name="_GoBack"/>
      <w:bookmarkEnd w:id="0"/>
    </w:p>
    <w:sectPr w:rsidR="00475706" w:rsidRPr="00A72E9A" w:rsidSect="0049139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D8E" w:rsidRPr="00D60F71" w:rsidRDefault="00EB5D8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EB5D8E" w:rsidRPr="00D60F71" w:rsidRDefault="00EB5D8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56361E" w:rsidRPr="00C53ADA" w:rsidRDefault="0056361E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376B12">
          <w:rPr>
            <w:noProof/>
            <w:sz w:val="24"/>
            <w:szCs w:val="24"/>
          </w:rPr>
          <w:t>9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D8E" w:rsidRPr="00D60F71" w:rsidRDefault="00EB5D8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EB5D8E" w:rsidRPr="00D60F71" w:rsidRDefault="00EB5D8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6495B2A"/>
    <w:multiLevelType w:val="multilevel"/>
    <w:tmpl w:val="4B5EEB44"/>
    <w:styleLink w:val="WW8Num4"/>
    <w:lvl w:ilvl="0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B000CC3"/>
    <w:multiLevelType w:val="hybridMultilevel"/>
    <w:tmpl w:val="5816D2B2"/>
    <w:lvl w:ilvl="0" w:tplc="DC100234">
      <w:start w:val="1"/>
      <w:numFmt w:val="russianUpp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1E9E480F"/>
    <w:multiLevelType w:val="hybridMultilevel"/>
    <w:tmpl w:val="366A0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58102E6"/>
    <w:multiLevelType w:val="hybridMultilevel"/>
    <w:tmpl w:val="908A8B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A5F27BE"/>
    <w:multiLevelType w:val="hybridMultilevel"/>
    <w:tmpl w:val="D87EED4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E78654D"/>
    <w:multiLevelType w:val="hybridMultilevel"/>
    <w:tmpl w:val="09345240"/>
    <w:lvl w:ilvl="0" w:tplc="0419000F">
      <w:start w:val="1"/>
      <w:numFmt w:val="decimal"/>
      <w:lvlText w:val="%1."/>
      <w:lvlJc w:val="left"/>
      <w:pPr>
        <w:ind w:left="2109" w:hanging="360"/>
      </w:pPr>
    </w:lvl>
    <w:lvl w:ilvl="1" w:tplc="04190019" w:tentative="1">
      <w:start w:val="1"/>
      <w:numFmt w:val="lowerLetter"/>
      <w:lvlText w:val="%2."/>
      <w:lvlJc w:val="left"/>
      <w:pPr>
        <w:ind w:left="2829" w:hanging="360"/>
      </w:pPr>
    </w:lvl>
    <w:lvl w:ilvl="2" w:tplc="0419001B" w:tentative="1">
      <w:start w:val="1"/>
      <w:numFmt w:val="lowerRoman"/>
      <w:lvlText w:val="%3."/>
      <w:lvlJc w:val="right"/>
      <w:pPr>
        <w:ind w:left="3549" w:hanging="180"/>
      </w:pPr>
    </w:lvl>
    <w:lvl w:ilvl="3" w:tplc="0419000F" w:tentative="1">
      <w:start w:val="1"/>
      <w:numFmt w:val="decimal"/>
      <w:lvlText w:val="%4."/>
      <w:lvlJc w:val="left"/>
      <w:pPr>
        <w:ind w:left="4269" w:hanging="360"/>
      </w:pPr>
    </w:lvl>
    <w:lvl w:ilvl="4" w:tplc="04190019" w:tentative="1">
      <w:start w:val="1"/>
      <w:numFmt w:val="lowerLetter"/>
      <w:lvlText w:val="%5."/>
      <w:lvlJc w:val="left"/>
      <w:pPr>
        <w:ind w:left="4989" w:hanging="360"/>
      </w:pPr>
    </w:lvl>
    <w:lvl w:ilvl="5" w:tplc="0419001B" w:tentative="1">
      <w:start w:val="1"/>
      <w:numFmt w:val="lowerRoman"/>
      <w:lvlText w:val="%6."/>
      <w:lvlJc w:val="right"/>
      <w:pPr>
        <w:ind w:left="5709" w:hanging="180"/>
      </w:pPr>
    </w:lvl>
    <w:lvl w:ilvl="6" w:tplc="0419000F" w:tentative="1">
      <w:start w:val="1"/>
      <w:numFmt w:val="decimal"/>
      <w:lvlText w:val="%7."/>
      <w:lvlJc w:val="left"/>
      <w:pPr>
        <w:ind w:left="6429" w:hanging="360"/>
      </w:pPr>
    </w:lvl>
    <w:lvl w:ilvl="7" w:tplc="04190019" w:tentative="1">
      <w:start w:val="1"/>
      <w:numFmt w:val="lowerLetter"/>
      <w:lvlText w:val="%8."/>
      <w:lvlJc w:val="left"/>
      <w:pPr>
        <w:ind w:left="7149" w:hanging="360"/>
      </w:pPr>
    </w:lvl>
    <w:lvl w:ilvl="8" w:tplc="0419001B" w:tentative="1">
      <w:start w:val="1"/>
      <w:numFmt w:val="lowerRoman"/>
      <w:lvlText w:val="%9."/>
      <w:lvlJc w:val="right"/>
      <w:pPr>
        <w:ind w:left="7869" w:hanging="180"/>
      </w:pPr>
    </w:lvl>
  </w:abstractNum>
  <w:abstractNum w:abstractNumId="20" w15:restartNumberingAfterBreak="0">
    <w:nsid w:val="2FD121D6"/>
    <w:multiLevelType w:val="hybridMultilevel"/>
    <w:tmpl w:val="12CA0CCA"/>
    <w:lvl w:ilvl="0" w:tplc="80886702">
      <w:start w:val="1"/>
      <w:numFmt w:val="upperRoman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18E5F0F"/>
    <w:multiLevelType w:val="multilevel"/>
    <w:tmpl w:val="22EACC9C"/>
    <w:styleLink w:val="WW8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i w:val="0"/>
        <w:sz w:val="24"/>
        <w:szCs w:val="24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3" w15:restartNumberingAfterBreak="0">
    <w:nsid w:val="35500D25"/>
    <w:multiLevelType w:val="multilevel"/>
    <w:tmpl w:val="6F544936"/>
    <w:numStyleLink w:val="22"/>
  </w:abstractNum>
  <w:abstractNum w:abstractNumId="24" w15:restartNumberingAfterBreak="0">
    <w:nsid w:val="370150E7"/>
    <w:multiLevelType w:val="hybridMultilevel"/>
    <w:tmpl w:val="CCF4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6" w15:restartNumberingAfterBreak="0">
    <w:nsid w:val="3FFF4E38"/>
    <w:multiLevelType w:val="hybridMultilevel"/>
    <w:tmpl w:val="ED800E6E"/>
    <w:lvl w:ilvl="0" w:tplc="DC100234">
      <w:start w:val="1"/>
      <w:numFmt w:val="russianUpp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1E00383"/>
    <w:multiLevelType w:val="hybridMultilevel"/>
    <w:tmpl w:val="CB3689B2"/>
    <w:lvl w:ilvl="0" w:tplc="024EB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36159"/>
    <w:multiLevelType w:val="multilevel"/>
    <w:tmpl w:val="54DCD818"/>
    <w:lvl w:ilvl="0">
      <w:start w:val="1"/>
      <w:numFmt w:val="upperRoman"/>
      <w:lvlText w:val="%1)"/>
      <w:lvlJc w:val="left"/>
      <w:pPr>
        <w:ind w:left="502" w:hanging="360"/>
      </w:pPr>
      <w:rPr>
        <w:rFonts w:hint="default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4E7346B2"/>
    <w:multiLevelType w:val="hybridMultilevel"/>
    <w:tmpl w:val="B74ECA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12C168C"/>
    <w:multiLevelType w:val="hybridMultilevel"/>
    <w:tmpl w:val="76306CD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63B861C6"/>
    <w:multiLevelType w:val="hybridMultilevel"/>
    <w:tmpl w:val="EABA7E2C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63F73D7E"/>
    <w:multiLevelType w:val="hybridMultilevel"/>
    <w:tmpl w:val="EF0660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 w15:restartNumberingAfterBreak="0">
    <w:nsid w:val="6A284B8A"/>
    <w:multiLevelType w:val="hybridMultilevel"/>
    <w:tmpl w:val="A5902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932BE"/>
    <w:multiLevelType w:val="multilevel"/>
    <w:tmpl w:val="A1084AE4"/>
    <w:styleLink w:val="WW8Num2"/>
    <w:lvl w:ilvl="0">
      <w:start w:val="5"/>
      <w:numFmt w:val="decimal"/>
      <w:lvlText w:val="%1)"/>
      <w:lvlJc w:val="left"/>
      <w:pPr>
        <w:ind w:left="502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40" w15:restartNumberingAfterBreak="0">
    <w:nsid w:val="6B3D54AF"/>
    <w:multiLevelType w:val="hybridMultilevel"/>
    <w:tmpl w:val="C344B026"/>
    <w:lvl w:ilvl="0" w:tplc="498860B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2" w15:restartNumberingAfterBreak="0">
    <w:nsid w:val="71034173"/>
    <w:multiLevelType w:val="hybridMultilevel"/>
    <w:tmpl w:val="223CB6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CF3516"/>
    <w:multiLevelType w:val="multilevel"/>
    <w:tmpl w:val="51BAD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41"/>
  </w:num>
  <w:num w:numId="3">
    <w:abstractNumId w:val="16"/>
  </w:num>
  <w:num w:numId="4">
    <w:abstractNumId w:val="1"/>
  </w:num>
  <w:num w:numId="5">
    <w:abstractNumId w:val="43"/>
  </w:num>
  <w:num w:numId="6">
    <w:abstractNumId w:val="30"/>
  </w:num>
  <w:num w:numId="7">
    <w:abstractNumId w:val="7"/>
  </w:num>
  <w:num w:numId="8">
    <w:abstractNumId w:val="15"/>
  </w:num>
  <w:num w:numId="9">
    <w:abstractNumId w:val="11"/>
  </w:num>
  <w:num w:numId="10">
    <w:abstractNumId w:val="31"/>
  </w:num>
  <w:num w:numId="11">
    <w:abstractNumId w:val="5"/>
  </w:num>
  <w:num w:numId="12">
    <w:abstractNumId w:val="36"/>
  </w:num>
  <w:num w:numId="13">
    <w:abstractNumId w:val="0"/>
  </w:num>
  <w:num w:numId="14">
    <w:abstractNumId w:val="37"/>
  </w:num>
  <w:num w:numId="15">
    <w:abstractNumId w:val="8"/>
  </w:num>
  <w:num w:numId="16">
    <w:abstractNumId w:val="23"/>
  </w:num>
  <w:num w:numId="17">
    <w:abstractNumId w:val="14"/>
  </w:num>
  <w:num w:numId="18">
    <w:abstractNumId w:val="9"/>
  </w:num>
  <w:num w:numId="19">
    <w:abstractNumId w:val="35"/>
  </w:num>
  <w:num w:numId="20">
    <w:abstractNumId w:val="3"/>
  </w:num>
  <w:num w:numId="21">
    <w:abstractNumId w:val="4"/>
  </w:num>
  <w:num w:numId="22">
    <w:abstractNumId w:val="25"/>
  </w:num>
  <w:num w:numId="23">
    <w:abstractNumId w:val="12"/>
  </w:num>
  <w:num w:numId="24">
    <w:abstractNumId w:val="2"/>
  </w:num>
  <w:num w:numId="25">
    <w:abstractNumId w:val="19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32"/>
  </w:num>
  <w:num w:numId="29">
    <w:abstractNumId w:val="13"/>
  </w:num>
  <w:num w:numId="30">
    <w:abstractNumId w:val="24"/>
  </w:num>
  <w:num w:numId="31">
    <w:abstractNumId w:val="39"/>
  </w:num>
  <w:num w:numId="32">
    <w:abstractNumId w:val="21"/>
  </w:num>
  <w:num w:numId="33">
    <w:abstractNumId w:val="21"/>
    <w:lvlOverride w:ilvl="0">
      <w:startOverride w:val="1"/>
    </w:lvlOverride>
  </w:num>
  <w:num w:numId="34">
    <w:abstractNumId w:val="39"/>
    <w:lvlOverride w:ilvl="0">
      <w:startOverride w:val="5"/>
    </w:lvlOverride>
  </w:num>
  <w:num w:numId="35">
    <w:abstractNumId w:val="7"/>
  </w:num>
  <w:num w:numId="36">
    <w:abstractNumId w:val="27"/>
  </w:num>
  <w:num w:numId="37">
    <w:abstractNumId w:val="29"/>
  </w:num>
  <w:num w:numId="38">
    <w:abstractNumId w:val="17"/>
  </w:num>
  <w:num w:numId="39">
    <w:abstractNumId w:val="40"/>
  </w:num>
  <w:num w:numId="40">
    <w:abstractNumId w:val="20"/>
  </w:num>
  <w:num w:numId="41">
    <w:abstractNumId w:val="18"/>
  </w:num>
  <w:num w:numId="42">
    <w:abstractNumId w:val="34"/>
  </w:num>
  <w:num w:numId="43">
    <w:abstractNumId w:val="28"/>
  </w:num>
  <w:num w:numId="44">
    <w:abstractNumId w:val="10"/>
  </w:num>
  <w:num w:numId="45">
    <w:abstractNumId w:val="26"/>
  </w:num>
  <w:num w:numId="46">
    <w:abstractNumId w:val="33"/>
  </w:num>
  <w:num w:numId="47">
    <w:abstractNumId w:val="38"/>
  </w:num>
  <w:num w:numId="48">
    <w:abstractNumId w:val="44"/>
  </w:num>
  <w:num w:numId="49">
    <w:abstractNumId w:val="4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306D"/>
    <w:rsid w:val="00006951"/>
    <w:rsid w:val="00035C4C"/>
    <w:rsid w:val="0004621C"/>
    <w:rsid w:val="0005579C"/>
    <w:rsid w:val="0006172D"/>
    <w:rsid w:val="00090579"/>
    <w:rsid w:val="000A5691"/>
    <w:rsid w:val="000B19D4"/>
    <w:rsid w:val="000B1F41"/>
    <w:rsid w:val="00125ED0"/>
    <w:rsid w:val="00126AFD"/>
    <w:rsid w:val="001401D4"/>
    <w:rsid w:val="001446F9"/>
    <w:rsid w:val="001456BA"/>
    <w:rsid w:val="00145B57"/>
    <w:rsid w:val="00151BEC"/>
    <w:rsid w:val="00154846"/>
    <w:rsid w:val="00162375"/>
    <w:rsid w:val="00167CF3"/>
    <w:rsid w:val="001764F2"/>
    <w:rsid w:val="001A2572"/>
    <w:rsid w:val="001B1B03"/>
    <w:rsid w:val="001B32F7"/>
    <w:rsid w:val="001B7D6C"/>
    <w:rsid w:val="001C2DB5"/>
    <w:rsid w:val="001D7E71"/>
    <w:rsid w:val="001E6E38"/>
    <w:rsid w:val="001F04BD"/>
    <w:rsid w:val="0020070E"/>
    <w:rsid w:val="00211022"/>
    <w:rsid w:val="00240B33"/>
    <w:rsid w:val="00250E02"/>
    <w:rsid w:val="002523D2"/>
    <w:rsid w:val="0025334A"/>
    <w:rsid w:val="00263C57"/>
    <w:rsid w:val="00263F8C"/>
    <w:rsid w:val="0029296E"/>
    <w:rsid w:val="002C378E"/>
    <w:rsid w:val="002C4CC7"/>
    <w:rsid w:val="002D1672"/>
    <w:rsid w:val="002D4135"/>
    <w:rsid w:val="002D5C58"/>
    <w:rsid w:val="002E373A"/>
    <w:rsid w:val="002F6B6D"/>
    <w:rsid w:val="003020C4"/>
    <w:rsid w:val="00312B77"/>
    <w:rsid w:val="00316F7B"/>
    <w:rsid w:val="003255C4"/>
    <w:rsid w:val="00327A23"/>
    <w:rsid w:val="003345F5"/>
    <w:rsid w:val="00350F64"/>
    <w:rsid w:val="0037417C"/>
    <w:rsid w:val="00375048"/>
    <w:rsid w:val="00376B12"/>
    <w:rsid w:val="00384ECC"/>
    <w:rsid w:val="00395E78"/>
    <w:rsid w:val="00397B98"/>
    <w:rsid w:val="003B126B"/>
    <w:rsid w:val="003B2153"/>
    <w:rsid w:val="003B7418"/>
    <w:rsid w:val="003B7618"/>
    <w:rsid w:val="003C218B"/>
    <w:rsid w:val="003C234B"/>
    <w:rsid w:val="003D635C"/>
    <w:rsid w:val="003E4132"/>
    <w:rsid w:val="003E4C7B"/>
    <w:rsid w:val="003F46BD"/>
    <w:rsid w:val="0040671E"/>
    <w:rsid w:val="004156CB"/>
    <w:rsid w:val="00420EA6"/>
    <w:rsid w:val="00440610"/>
    <w:rsid w:val="0044311A"/>
    <w:rsid w:val="00467575"/>
    <w:rsid w:val="00475706"/>
    <w:rsid w:val="00475C3D"/>
    <w:rsid w:val="00491393"/>
    <w:rsid w:val="00495128"/>
    <w:rsid w:val="00497F6F"/>
    <w:rsid w:val="004B37E8"/>
    <w:rsid w:val="004B5CD2"/>
    <w:rsid w:val="004C3781"/>
    <w:rsid w:val="004D6D21"/>
    <w:rsid w:val="004E59F3"/>
    <w:rsid w:val="004F2A89"/>
    <w:rsid w:val="004F7F88"/>
    <w:rsid w:val="00515059"/>
    <w:rsid w:val="00516DFF"/>
    <w:rsid w:val="00543F39"/>
    <w:rsid w:val="00544F2D"/>
    <w:rsid w:val="00545A95"/>
    <w:rsid w:val="00556A8E"/>
    <w:rsid w:val="0056361E"/>
    <w:rsid w:val="00596EF7"/>
    <w:rsid w:val="005B2E8F"/>
    <w:rsid w:val="005B5949"/>
    <w:rsid w:val="005D08D3"/>
    <w:rsid w:val="005D2800"/>
    <w:rsid w:val="005E4F2A"/>
    <w:rsid w:val="005E7643"/>
    <w:rsid w:val="00615DF4"/>
    <w:rsid w:val="00655320"/>
    <w:rsid w:val="00674524"/>
    <w:rsid w:val="006B3E75"/>
    <w:rsid w:val="006C7A54"/>
    <w:rsid w:val="006E7B40"/>
    <w:rsid w:val="006F5F48"/>
    <w:rsid w:val="0071183B"/>
    <w:rsid w:val="00712C5B"/>
    <w:rsid w:val="00715C33"/>
    <w:rsid w:val="00721A18"/>
    <w:rsid w:val="007246FB"/>
    <w:rsid w:val="0072473F"/>
    <w:rsid w:val="00747D55"/>
    <w:rsid w:val="00754F00"/>
    <w:rsid w:val="0076432A"/>
    <w:rsid w:val="00782CC4"/>
    <w:rsid w:val="0078465D"/>
    <w:rsid w:val="00791906"/>
    <w:rsid w:val="00792F94"/>
    <w:rsid w:val="007A69E1"/>
    <w:rsid w:val="007B7265"/>
    <w:rsid w:val="007C2275"/>
    <w:rsid w:val="007C378E"/>
    <w:rsid w:val="007C5E03"/>
    <w:rsid w:val="007C7B47"/>
    <w:rsid w:val="007D0609"/>
    <w:rsid w:val="007F3AF9"/>
    <w:rsid w:val="00804300"/>
    <w:rsid w:val="008045D8"/>
    <w:rsid w:val="00805903"/>
    <w:rsid w:val="0081403D"/>
    <w:rsid w:val="008226CF"/>
    <w:rsid w:val="008244CC"/>
    <w:rsid w:val="008302C7"/>
    <w:rsid w:val="00830F2D"/>
    <w:rsid w:val="00853432"/>
    <w:rsid w:val="00856000"/>
    <w:rsid w:val="008948F3"/>
    <w:rsid w:val="008C1B92"/>
    <w:rsid w:val="008D5B43"/>
    <w:rsid w:val="008E3FF6"/>
    <w:rsid w:val="00911566"/>
    <w:rsid w:val="00917645"/>
    <w:rsid w:val="00917D90"/>
    <w:rsid w:val="009218BE"/>
    <w:rsid w:val="0093477C"/>
    <w:rsid w:val="00955AD2"/>
    <w:rsid w:val="00957249"/>
    <w:rsid w:val="0098263F"/>
    <w:rsid w:val="00985035"/>
    <w:rsid w:val="009A42F4"/>
    <w:rsid w:val="009A77CB"/>
    <w:rsid w:val="009B1702"/>
    <w:rsid w:val="009C0CF1"/>
    <w:rsid w:val="009D53C4"/>
    <w:rsid w:val="009E6A46"/>
    <w:rsid w:val="009F270C"/>
    <w:rsid w:val="009F5065"/>
    <w:rsid w:val="00A02864"/>
    <w:rsid w:val="00A07C3B"/>
    <w:rsid w:val="00A2111C"/>
    <w:rsid w:val="00A233A8"/>
    <w:rsid w:val="00A57799"/>
    <w:rsid w:val="00A64183"/>
    <w:rsid w:val="00A72E9A"/>
    <w:rsid w:val="00AC7D2F"/>
    <w:rsid w:val="00AD03E2"/>
    <w:rsid w:val="00AE243B"/>
    <w:rsid w:val="00AE41DD"/>
    <w:rsid w:val="00AE53D9"/>
    <w:rsid w:val="00AF1682"/>
    <w:rsid w:val="00B02365"/>
    <w:rsid w:val="00B057BD"/>
    <w:rsid w:val="00B07F54"/>
    <w:rsid w:val="00B13B4B"/>
    <w:rsid w:val="00B344C6"/>
    <w:rsid w:val="00B6710E"/>
    <w:rsid w:val="00B7575E"/>
    <w:rsid w:val="00B915B0"/>
    <w:rsid w:val="00B93A7E"/>
    <w:rsid w:val="00B968FE"/>
    <w:rsid w:val="00BE19C9"/>
    <w:rsid w:val="00BE1C48"/>
    <w:rsid w:val="00BE3EBC"/>
    <w:rsid w:val="00C174D6"/>
    <w:rsid w:val="00C36F05"/>
    <w:rsid w:val="00C469D8"/>
    <w:rsid w:val="00C5031D"/>
    <w:rsid w:val="00C53ADA"/>
    <w:rsid w:val="00C571C4"/>
    <w:rsid w:val="00C77E41"/>
    <w:rsid w:val="00CA7C6D"/>
    <w:rsid w:val="00CD21AD"/>
    <w:rsid w:val="00CE3532"/>
    <w:rsid w:val="00D03637"/>
    <w:rsid w:val="00D139C3"/>
    <w:rsid w:val="00D32446"/>
    <w:rsid w:val="00D33387"/>
    <w:rsid w:val="00D5217D"/>
    <w:rsid w:val="00D60F71"/>
    <w:rsid w:val="00D8176D"/>
    <w:rsid w:val="00DA6375"/>
    <w:rsid w:val="00DB3EF6"/>
    <w:rsid w:val="00DB66C1"/>
    <w:rsid w:val="00DD6674"/>
    <w:rsid w:val="00DF68DB"/>
    <w:rsid w:val="00E027C5"/>
    <w:rsid w:val="00E202F0"/>
    <w:rsid w:val="00E234E5"/>
    <w:rsid w:val="00E675B9"/>
    <w:rsid w:val="00E802CE"/>
    <w:rsid w:val="00E80FFE"/>
    <w:rsid w:val="00EA0977"/>
    <w:rsid w:val="00EA3A9F"/>
    <w:rsid w:val="00EA4A90"/>
    <w:rsid w:val="00EB2D39"/>
    <w:rsid w:val="00EB5D8E"/>
    <w:rsid w:val="00EC03D0"/>
    <w:rsid w:val="00EF4ADA"/>
    <w:rsid w:val="00F03722"/>
    <w:rsid w:val="00F2105D"/>
    <w:rsid w:val="00F476A0"/>
    <w:rsid w:val="00F52F00"/>
    <w:rsid w:val="00F53F76"/>
    <w:rsid w:val="00F570B7"/>
    <w:rsid w:val="00F67AC2"/>
    <w:rsid w:val="00F72418"/>
    <w:rsid w:val="00F726EF"/>
    <w:rsid w:val="00F72D85"/>
    <w:rsid w:val="00F7377D"/>
    <w:rsid w:val="00F74364"/>
    <w:rsid w:val="00F91A1E"/>
    <w:rsid w:val="00F92AA5"/>
    <w:rsid w:val="00FB406A"/>
    <w:rsid w:val="00FB5D42"/>
    <w:rsid w:val="00FC25A2"/>
    <w:rsid w:val="00FC2BED"/>
    <w:rsid w:val="00FD13E5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B35A5-B416-4365-ACA7-9D6A909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9">
    <w:name w:val="Содержимое таблицы"/>
    <w:basedOn w:val="a4"/>
    <w:rsid w:val="00491393"/>
    <w:pPr>
      <w:widowControl w:val="0"/>
      <w:suppressAutoHyphens/>
      <w:spacing w:line="240" w:lineRule="auto"/>
      <w:ind w:firstLine="0"/>
      <w:jc w:val="left"/>
      <w:textAlignment w:val="baseline"/>
    </w:pPr>
    <w:rPr>
      <w:rFonts w:ascii="Arial" w:eastAsia="Arial Unicode MS" w:hAnsi="Arial" w:cs="Tahoma"/>
      <w:sz w:val="21"/>
      <w:szCs w:val="24"/>
    </w:rPr>
  </w:style>
  <w:style w:type="paragraph" w:customStyle="1" w:styleId="Standard">
    <w:name w:val="Standard"/>
    <w:rsid w:val="00491393"/>
    <w:pPr>
      <w:suppressAutoHyphens/>
      <w:autoSpaceDN w:val="0"/>
      <w:jc w:val="lef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a7"/>
    <w:rsid w:val="00EA0977"/>
    <w:pPr>
      <w:numPr>
        <w:numId w:val="26"/>
      </w:numPr>
    </w:pPr>
  </w:style>
  <w:style w:type="numbering" w:customStyle="1" w:styleId="WW8Num2">
    <w:name w:val="WW8Num2"/>
    <w:basedOn w:val="a7"/>
    <w:rsid w:val="00B07F54"/>
    <w:pPr>
      <w:numPr>
        <w:numId w:val="31"/>
      </w:numPr>
    </w:pPr>
  </w:style>
  <w:style w:type="numbering" w:customStyle="1" w:styleId="WW8Num3">
    <w:name w:val="WW8Num3"/>
    <w:basedOn w:val="a7"/>
    <w:rsid w:val="00B07F54"/>
    <w:pPr>
      <w:numPr>
        <w:numId w:val="32"/>
      </w:numPr>
    </w:pPr>
  </w:style>
  <w:style w:type="character" w:styleId="affa">
    <w:name w:val="Placeholder Text"/>
    <w:basedOn w:val="a5"/>
    <w:uiPriority w:val="99"/>
    <w:semiHidden/>
    <w:locked/>
    <w:rsid w:val="007B7265"/>
    <w:rPr>
      <w:color w:val="808080"/>
    </w:rPr>
  </w:style>
  <w:style w:type="character" w:customStyle="1" w:styleId="apple-converted-space">
    <w:name w:val="apple-converted-space"/>
    <w:basedOn w:val="a5"/>
    <w:rsid w:val="00D33387"/>
  </w:style>
  <w:style w:type="paragraph" w:customStyle="1" w:styleId="Default">
    <w:name w:val="Default"/>
    <w:rsid w:val="00596EF7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B14E4-7290-4A9B-B720-51533DF5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443</TotalTime>
  <Pages>9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19</cp:revision>
  <dcterms:created xsi:type="dcterms:W3CDTF">2016-02-28T01:04:00Z</dcterms:created>
  <dcterms:modified xsi:type="dcterms:W3CDTF">2016-04-25T09:24:00Z</dcterms:modified>
</cp:coreProperties>
</file>